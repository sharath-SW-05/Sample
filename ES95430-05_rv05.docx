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D156" w14:textId="77777777" w:rsidR="00E2787B" w:rsidRPr="00C35007" w:rsidRDefault="00E2787B" w:rsidP="00A67E00">
      <w:pPr>
        <w:pStyle w:val="Heading1"/>
        <w:keepNext w:val="0"/>
        <w:pageBreakBefore/>
        <w:spacing w:before="480" w:after="120" w:line="240" w:lineRule="auto"/>
        <w:ind w:left="431" w:hanging="431"/>
        <w:rPr>
          <w:rFonts w:ascii="현대하모니 L" w:eastAsia="현대하모니 L" w:hAnsi="현대하모니 L" w:cs="Arial"/>
          <w:bCs/>
          <w:caps/>
          <w:sz w:val="28"/>
        </w:rPr>
      </w:pPr>
      <w:r w:rsidRPr="00C35007">
        <w:rPr>
          <w:rFonts w:ascii="현대하모니 L" w:eastAsia="현대하모니 L" w:hAnsi="현대하모니 L" w:cs="Arial" w:hint="eastAsia"/>
          <w:bCs/>
          <w:caps/>
          <w:sz w:val="28"/>
        </w:rPr>
        <w:t>PURPOSE</w:t>
      </w:r>
    </w:p>
    <w:p w14:paraId="7B662C92" w14:textId="77777777" w:rsidR="00E2787B" w:rsidRPr="00C35007" w:rsidRDefault="00E2787B" w:rsidP="00613DB6">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The SYSTEM / PRODUCT SPECIFICATION describes the Immobilizer system and the related products, in all their aspects related to the Immobilizer function: technical requirements, configuration, evolutions management, production modes, delivery modes.</w:t>
      </w:r>
    </w:p>
    <w:p w14:paraId="6213A600" w14:textId="77777777" w:rsidR="00E2787B" w:rsidRPr="00C35007" w:rsidRDefault="00E2787B" w:rsidP="00613DB6">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On one hand, It is destined for the Customer, in response to his specification (Customer Drawing) and to describe him all the preconisations, implications and limitations for the system use, and on the other hand for  Siemens Automotive S.A. as a product general descriptive document and as commitment on the Customer.</w:t>
      </w:r>
    </w:p>
    <w:p w14:paraId="672A6659" w14:textId="77777777" w:rsidR="00E2787B" w:rsidRPr="00C35007" w:rsidRDefault="00E2787B">
      <w:pPr>
        <w:rPr>
          <w:rFonts w:ascii="현대하모니 L" w:eastAsia="현대하모니 L" w:hAnsi="현대하모니 L" w:cs="Arial"/>
          <w:szCs w:val="22"/>
        </w:rPr>
      </w:pPr>
    </w:p>
    <w:p w14:paraId="10B86157" w14:textId="77777777" w:rsidR="00E2787B" w:rsidRPr="00C35007" w:rsidRDefault="00E2787B" w:rsidP="007B1228">
      <w:pPr>
        <w:pStyle w:val="Heading1"/>
        <w:keepNext w:val="0"/>
        <w:spacing w:before="480" w:after="120" w:line="240" w:lineRule="auto"/>
        <w:ind w:left="431" w:hanging="431"/>
        <w:rPr>
          <w:rFonts w:ascii="현대하모니 L" w:eastAsia="현대하모니 L" w:hAnsi="현대하모니 L" w:cs="Arial"/>
          <w:bCs/>
          <w:caps/>
          <w:sz w:val="28"/>
        </w:rPr>
      </w:pPr>
      <w:r w:rsidRPr="00C35007">
        <w:rPr>
          <w:rFonts w:ascii="현대하모니 L" w:eastAsia="현대하모니 L" w:hAnsi="현대하모니 L" w:cs="Arial" w:hint="eastAsia"/>
          <w:bCs/>
          <w:caps/>
          <w:sz w:val="28"/>
        </w:rPr>
        <w:t>sCOPE</w:t>
      </w:r>
    </w:p>
    <w:p w14:paraId="2BCC458A" w14:textId="77777777" w:rsidR="00E2787B" w:rsidRPr="00C35007" w:rsidRDefault="00E2787B" w:rsidP="003E56C3">
      <w:pPr>
        <w:pStyle w:val="Heading2"/>
        <w:keepNext w:val="0"/>
        <w:tabs>
          <w:tab w:val="clear" w:pos="1994"/>
          <w:tab w:val="num" w:pos="576"/>
        </w:tabs>
        <w:spacing w:before="240" w:after="120" w:line="240" w:lineRule="auto"/>
        <w:ind w:left="576"/>
        <w:rPr>
          <w:rFonts w:ascii="현대하모니 L" w:eastAsia="현대하모니 L" w:hAnsi="현대하모니 L"/>
          <w:b/>
          <w:caps/>
        </w:rPr>
      </w:pPr>
      <w:r w:rsidRPr="00C35007">
        <w:rPr>
          <w:rFonts w:ascii="현대하모니 L" w:eastAsia="현대하모니 L" w:hAnsi="현대하모니 L" w:hint="eastAsia"/>
          <w:b/>
          <w:caps/>
        </w:rPr>
        <w:t>Application</w:t>
      </w:r>
    </w:p>
    <w:p w14:paraId="0A37501D" w14:textId="77777777" w:rsidR="00E2787B" w:rsidRPr="00C35007" w:rsidRDefault="00E2787B" w:rsidP="004544EB">
      <w:pPr>
        <w:pStyle w:val="BodyText"/>
        <w:rPr>
          <w:rFonts w:ascii="현대하모니 L" w:eastAsia="현대하모니 L" w:hAnsi="현대하모니 L"/>
          <w:noProof/>
          <w:szCs w:val="22"/>
        </w:rPr>
      </w:pPr>
    </w:p>
    <w:p w14:paraId="1C854C51" w14:textId="77777777" w:rsidR="00E2787B" w:rsidRPr="00C35007" w:rsidRDefault="00E2787B" w:rsidP="004544EB">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 xml:space="preserve">This document describes the whole features of Immobilizer system and function for the </w:t>
      </w:r>
      <w:r w:rsidRPr="00C35007">
        <w:rPr>
          <w:rFonts w:ascii="현대하모니 L" w:eastAsia="현대하모니 L" w:hAnsi="현대하모니 L"/>
          <w:noProof/>
          <w:szCs w:val="22"/>
          <w:highlight w:val="yellow"/>
        </w:rPr>
        <w:t xml:space="preserve">HMC </w:t>
      </w:r>
      <w:r w:rsidRPr="00C35007">
        <w:rPr>
          <w:rFonts w:ascii="현대하모니 L" w:eastAsia="현대하모니 L" w:hAnsi="현대하모니 L" w:hint="eastAsia"/>
          <w:noProof/>
          <w:szCs w:val="22"/>
          <w:highlight w:val="yellow"/>
        </w:rPr>
        <w:t xml:space="preserve">Push start system </w:t>
      </w:r>
      <w:r w:rsidRPr="00C35007">
        <w:rPr>
          <w:rFonts w:ascii="Batang" w:eastAsia="Batang" w:hAnsi="Batang" w:cs="Batang" w:hint="eastAsia"/>
          <w:noProof/>
          <w:szCs w:val="22"/>
        </w:rPr>
        <w:t> </w:t>
      </w:r>
      <w:r w:rsidRPr="00C35007">
        <w:rPr>
          <w:rFonts w:ascii="현대하모니 L" w:eastAsia="현대하모니 L" w:hAnsi="현대하모니 L"/>
          <w:noProof/>
          <w:szCs w:val="22"/>
        </w:rPr>
        <w:t>; system is named IMMO</w:t>
      </w:r>
      <w:r w:rsidRPr="00C35007">
        <w:rPr>
          <w:rFonts w:ascii="현대하모니 L" w:eastAsia="현대하모니 L" w:hAnsi="현대하모니 L" w:hint="eastAsia"/>
          <w:noProof/>
          <w:szCs w:val="22"/>
        </w:rPr>
        <w:t>-HMC</w:t>
      </w:r>
      <w:r w:rsidRPr="00C35007">
        <w:rPr>
          <w:rFonts w:ascii="현대하모니 L" w:eastAsia="현대하모니 L" w:hAnsi="현대하모니 L"/>
          <w:noProof/>
          <w:szCs w:val="22"/>
        </w:rPr>
        <w:t>.</w:t>
      </w:r>
    </w:p>
    <w:p w14:paraId="5DAB6C7B" w14:textId="77777777" w:rsidR="00E2787B" w:rsidRPr="00C35007" w:rsidRDefault="00E2787B">
      <w:pPr>
        <w:rPr>
          <w:rFonts w:ascii="현대하모니 L" w:eastAsia="현대하모니 L" w:hAnsi="현대하모니 L"/>
        </w:rPr>
      </w:pPr>
    </w:p>
    <w:p w14:paraId="2717DBCB" w14:textId="77777777" w:rsidR="00E2787B" w:rsidRPr="00C35007" w:rsidRDefault="00E2787B" w:rsidP="003E56C3">
      <w:pPr>
        <w:pStyle w:val="Heading2"/>
        <w:keepNext w:val="0"/>
        <w:tabs>
          <w:tab w:val="clear" w:pos="1994"/>
          <w:tab w:val="num" w:pos="576"/>
        </w:tabs>
        <w:spacing w:before="240" w:after="120" w:line="240" w:lineRule="auto"/>
        <w:ind w:left="576"/>
        <w:rPr>
          <w:rFonts w:ascii="현대하모니 L" w:eastAsia="현대하모니 L" w:hAnsi="현대하모니 L"/>
          <w:b/>
          <w:caps/>
        </w:rPr>
      </w:pPr>
      <w:r w:rsidRPr="00C35007">
        <w:rPr>
          <w:rFonts w:ascii="현대하모니 L" w:eastAsia="현대하모니 L" w:hAnsi="현대하모니 L"/>
          <w:noProof/>
          <w:sz w:val="22"/>
          <w:szCs w:val="22"/>
        </w:rPr>
        <mc:AlternateContent>
          <mc:Choice Requires="wpg">
            <w:drawing>
              <wp:anchor distT="0" distB="0" distL="114300" distR="114300" simplePos="0" relativeHeight="251659264" behindDoc="0" locked="0" layoutInCell="1" allowOverlap="1" wp14:anchorId="3811B7DF" wp14:editId="07777777">
                <wp:simplePos x="0" y="0"/>
                <wp:positionH relativeFrom="column">
                  <wp:posOffset>4362450</wp:posOffset>
                </wp:positionH>
                <wp:positionV relativeFrom="paragraph">
                  <wp:posOffset>342265</wp:posOffset>
                </wp:positionV>
                <wp:extent cx="558800" cy="443865"/>
                <wp:effectExtent l="0" t="0" r="0" b="0"/>
                <wp:wrapNone/>
                <wp:docPr id="285"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 cy="443865"/>
                          <a:chOff x="10305" y="3861"/>
                          <a:chExt cx="665" cy="699"/>
                        </a:xfrm>
                      </wpg:grpSpPr>
                      <wps:wsp>
                        <wps:cNvPr id="286" name="AutoShape 179"/>
                        <wps:cNvSpPr>
                          <a:spLocks noChangeArrowheads="1"/>
                        </wps:cNvSpPr>
                        <wps:spPr bwMode="auto">
                          <a:xfrm>
                            <a:off x="10379" y="3861"/>
                            <a:ext cx="489" cy="445"/>
                          </a:xfrm>
                          <a:prstGeom prst="flowChartExtract">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2EB378F" w14:textId="77777777" w:rsidR="00E2787B" w:rsidRPr="00F54747" w:rsidRDefault="00E2787B" w:rsidP="00613DB6">
                              <w:pPr>
                                <w:rPr>
                                  <w:color w:val="FF0000"/>
                                </w:rPr>
                              </w:pPr>
                            </w:p>
                          </w:txbxContent>
                        </wps:txbx>
                        <wps:bodyPr rot="0" vert="eaVert" wrap="square" lIns="91440" tIns="45720" rIns="91440" bIns="45720" anchor="t" anchorCtr="0" upright="1">
                          <a:noAutofit/>
                        </wps:bodyPr>
                      </wps:wsp>
                      <wps:wsp>
                        <wps:cNvPr id="287" name="Oval 180"/>
                        <wps:cNvSpPr>
                          <a:spLocks noChangeArrowheads="1"/>
                        </wps:cNvSpPr>
                        <wps:spPr bwMode="auto">
                          <a:xfrm>
                            <a:off x="10305" y="3929"/>
                            <a:ext cx="665" cy="631"/>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txbx>
                          <w:txbxContent>
                            <w:p w14:paraId="61ED4E73" w14:textId="77777777" w:rsidR="00E2787B" w:rsidRPr="008D4237" w:rsidRDefault="00E2787B" w:rsidP="00613DB6">
                              <w:pPr>
                                <w:jc w:val="center"/>
                                <w:rPr>
                                  <w:b/>
                                </w:rPr>
                              </w:pPr>
                              <w:r>
                                <w:rPr>
                                  <w:rFonts w:hint="eastAsia"/>
                                  <w:b/>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1B7DF" id="Group 178" o:spid="_x0000_s1026" style="position:absolute;left:0;text-align:left;margin-left:343.5pt;margin-top:26.95pt;width:44pt;height:34.95pt;z-index:251659264" coordorigin="10305,3861" coordsize="66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">
                <v:shapetype id="_x0000_t127" coordsize="21600,21600" o:spt="127" path="m10800,l21600,21600,,21600xe">
                  <v:stroke joinstyle="miter"/>
                  <v:path gradientshapeok="t" o:connecttype="custom" o:connectlocs="10800,0;5400,10800;10800,21600;16200,10800" textboxrect="5400,10800,16200,21600"/>
                </v:shapetype>
                <v:shape id="AutoShape 179" o:spid="_x0000_s1027" type="#_x0000_t127" style="position:absolute;left:10379;top:3861;width:489;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" strokecolor="red">
                  <v:textbox style="layout-flow:vertical-ideographic">
                    <w:txbxContent>
                      <w:p w14:paraId="02EB378F" w14:textId="77777777" w:rsidR="00E2787B" w:rsidRPr="00F54747" w:rsidRDefault="00E2787B" w:rsidP="00613DB6">
                        <w:pPr>
                          <w:rPr>
                            <w:color w:val="FF0000"/>
                          </w:rPr>
                        </w:pPr>
                      </w:p>
                    </w:txbxContent>
                  </v:textbox>
                </v:shape>
                <v:oval id="Oval 180" o:spid="_x0000_s1028" style="position:absolute;left:10305;top:3929;width:665;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" filled="f" stroked="f">
                  <v:textbox>
                    <w:txbxContent>
                      <w:p w14:paraId="61ED4E73" w14:textId="77777777" w:rsidR="00E2787B" w:rsidRPr="008D4237" w:rsidRDefault="00E2787B" w:rsidP="00613DB6">
                        <w:pPr>
                          <w:jc w:val="center"/>
                          <w:rPr>
                            <w:b/>
                          </w:rPr>
                        </w:pPr>
                        <w:r>
                          <w:rPr>
                            <w:rFonts w:hint="eastAsia"/>
                            <w:b/>
                          </w:rPr>
                          <w:t>B</w:t>
                        </w:r>
                      </w:p>
                    </w:txbxContent>
                  </v:textbox>
                </v:oval>
              </v:group>
            </w:pict>
          </mc:Fallback>
        </mc:AlternateContent>
      </w:r>
      <w:r w:rsidRPr="00C35007">
        <w:rPr>
          <w:rFonts w:ascii="현대하모니 L" w:eastAsia="현대하모니 L" w:hAnsi="현대하모니 L" w:hint="eastAsia"/>
          <w:b/>
          <w:caps/>
        </w:rPr>
        <w:t>Application scope</w:t>
      </w:r>
    </w:p>
    <w:p w14:paraId="5237CEC5" w14:textId="77777777" w:rsidR="00E2787B" w:rsidRPr="00C35007" w:rsidRDefault="00E2787B" w:rsidP="004544EB">
      <w:pPr>
        <w:pStyle w:val="BodyText"/>
        <w:rPr>
          <w:rFonts w:ascii="현대하모니 L" w:eastAsia="현대하모니 L" w:hAnsi="현대하모니 L"/>
          <w:noProof/>
          <w:szCs w:val="22"/>
        </w:rPr>
      </w:pPr>
      <w:r w:rsidRPr="00C35007">
        <w:rPr>
          <w:rFonts w:ascii="현대하모니 L" w:eastAsia="현대하모니 L" w:hAnsi="현대하모니 L"/>
          <w:noProof/>
          <w:szCs w:val="22"/>
          <w:highlight w:val="green"/>
        </w:rPr>
        <w:t>T</w:t>
      </w:r>
      <w:r w:rsidRPr="00C35007">
        <w:rPr>
          <w:rFonts w:ascii="현대하모니 L" w:eastAsia="현대하모니 L" w:hAnsi="현대하모니 L" w:hint="eastAsia"/>
          <w:noProof/>
          <w:szCs w:val="22"/>
          <w:highlight w:val="green"/>
        </w:rPr>
        <w:t>his spec is applied to vehicle uesd CAN input for Engine status.</w:t>
      </w:r>
    </w:p>
    <w:p w14:paraId="5A39BBE3" w14:textId="77777777" w:rsidR="00E2787B" w:rsidRDefault="00E2787B">
      <w:pPr>
        <w:rPr>
          <w:rFonts w:ascii="현대하모니 L" w:eastAsia="현대하모니 L" w:hAnsi="현대하모니 L"/>
        </w:rPr>
      </w:pPr>
    </w:p>
    <w:p w14:paraId="41C8F396" w14:textId="77777777" w:rsidR="00E2787B" w:rsidRDefault="00E2787B">
      <w:pPr>
        <w:rPr>
          <w:rFonts w:ascii="현대하모니 L" w:eastAsia="현대하모니 L" w:hAnsi="현대하모니 L"/>
        </w:rPr>
      </w:pPr>
    </w:p>
    <w:p w14:paraId="72A3D3EC" w14:textId="77777777" w:rsidR="00E2787B" w:rsidRDefault="00E2787B">
      <w:pPr>
        <w:rPr>
          <w:rFonts w:ascii="현대하모니 L" w:eastAsia="현대하모니 L" w:hAnsi="현대하모니 L"/>
        </w:rPr>
      </w:pPr>
    </w:p>
    <w:p w14:paraId="0D0B940D" w14:textId="77777777" w:rsidR="00E2787B" w:rsidRDefault="00E2787B">
      <w:pPr>
        <w:rPr>
          <w:rFonts w:ascii="현대하모니 L" w:eastAsia="현대하모니 L" w:hAnsi="현대하모니 L"/>
        </w:rPr>
      </w:pPr>
    </w:p>
    <w:p w14:paraId="0E27B00A" w14:textId="77777777" w:rsidR="00E2787B" w:rsidRDefault="00E2787B">
      <w:pPr>
        <w:rPr>
          <w:rFonts w:ascii="현대하모니 L" w:eastAsia="현대하모니 L" w:hAnsi="현대하모니 L"/>
        </w:rPr>
      </w:pPr>
    </w:p>
    <w:p w14:paraId="60061E4C" w14:textId="77777777" w:rsidR="00E2787B" w:rsidRDefault="00E2787B">
      <w:pPr>
        <w:rPr>
          <w:rFonts w:ascii="현대하모니 L" w:eastAsia="현대하모니 L" w:hAnsi="현대하모니 L"/>
        </w:rPr>
      </w:pPr>
    </w:p>
    <w:p w14:paraId="44EAFD9C" w14:textId="77777777" w:rsidR="00E2787B" w:rsidRDefault="00E2787B">
      <w:pPr>
        <w:rPr>
          <w:rFonts w:ascii="현대하모니 L" w:eastAsia="현대하모니 L" w:hAnsi="현대하모니 L"/>
        </w:rPr>
      </w:pPr>
    </w:p>
    <w:p w14:paraId="4B94D5A5" w14:textId="77777777" w:rsidR="00E2787B" w:rsidRDefault="00E2787B">
      <w:pPr>
        <w:rPr>
          <w:rFonts w:ascii="현대하모니 L" w:eastAsia="현대하모니 L" w:hAnsi="현대하모니 L"/>
        </w:rPr>
      </w:pPr>
    </w:p>
    <w:p w14:paraId="3DEEC669" w14:textId="77777777" w:rsidR="00E2787B" w:rsidRDefault="00E2787B">
      <w:pPr>
        <w:rPr>
          <w:rFonts w:ascii="현대하모니 L" w:eastAsia="현대하모니 L" w:hAnsi="현대하모니 L"/>
        </w:rPr>
      </w:pPr>
    </w:p>
    <w:p w14:paraId="3656B9AB" w14:textId="77777777" w:rsidR="00E2787B" w:rsidRDefault="00E2787B">
      <w:pPr>
        <w:rPr>
          <w:rFonts w:ascii="현대하모니 L" w:eastAsia="현대하모니 L" w:hAnsi="현대하모니 L"/>
        </w:rPr>
      </w:pPr>
    </w:p>
    <w:p w14:paraId="45FB0818" w14:textId="77777777" w:rsidR="00E2787B" w:rsidRDefault="00E2787B">
      <w:pPr>
        <w:rPr>
          <w:rFonts w:ascii="현대하모니 L" w:eastAsia="현대하모니 L" w:hAnsi="현대하모니 L"/>
        </w:rPr>
      </w:pPr>
    </w:p>
    <w:p w14:paraId="049F31CB" w14:textId="77777777" w:rsidR="00E2787B" w:rsidRPr="00C35007" w:rsidRDefault="00E2787B">
      <w:pPr>
        <w:rPr>
          <w:rFonts w:ascii="현대하모니 L" w:eastAsia="현대하모니 L" w:hAnsi="현대하모니 L"/>
        </w:rPr>
      </w:pPr>
    </w:p>
    <w:p w14:paraId="74F795F1" w14:textId="77777777" w:rsidR="00E2787B" w:rsidRPr="00C35007" w:rsidRDefault="00E2787B" w:rsidP="003B3F18">
      <w:pPr>
        <w:pStyle w:val="Heading1"/>
        <w:keepNext w:val="0"/>
        <w:spacing w:before="480" w:after="120" w:line="240" w:lineRule="auto"/>
        <w:ind w:left="431" w:hanging="431"/>
        <w:rPr>
          <w:rFonts w:ascii="현대하모니 L" w:eastAsia="현대하모니 L" w:hAnsi="현대하모니 L" w:cs="Arial"/>
          <w:bCs/>
          <w:caps/>
          <w:sz w:val="28"/>
        </w:rPr>
      </w:pPr>
      <w:r w:rsidRPr="00C35007">
        <w:rPr>
          <w:rFonts w:ascii="현대하모니 L" w:eastAsia="현대하모니 L" w:hAnsi="현대하모니 L" w:cs="Arial" w:hint="eastAsia"/>
          <w:bCs/>
          <w:caps/>
          <w:sz w:val="28"/>
        </w:rPr>
        <w:t>General</w:t>
      </w:r>
    </w:p>
    <w:p w14:paraId="7FE0B1D5" w14:textId="77777777" w:rsidR="00E2787B" w:rsidRPr="00C35007" w:rsidRDefault="00E2787B" w:rsidP="004544EB">
      <w:pPr>
        <w:pStyle w:val="Heading2"/>
        <w:rPr>
          <w:rFonts w:ascii="현대하모니 L" w:eastAsia="현대하모니 L" w:hAnsi="현대하모니 L"/>
          <w:b/>
        </w:rPr>
      </w:pPr>
      <w:r w:rsidRPr="00C35007">
        <w:rPr>
          <w:rFonts w:ascii="현대하모니 L" w:eastAsia="현대하모니 L" w:hAnsi="현대하모니 L"/>
          <w:b/>
        </w:rPr>
        <w:t>SYSTEM SPECIFICATION</w:t>
      </w:r>
    </w:p>
    <w:p w14:paraId="15774937" w14:textId="77777777" w:rsidR="00E2787B" w:rsidRPr="00C35007" w:rsidRDefault="00E2787B" w:rsidP="004544EB">
      <w:pPr>
        <w:pStyle w:val="Heading3"/>
        <w:rPr>
          <w:rFonts w:ascii="현대하모니 L" w:eastAsia="현대하모니 L" w:hAnsi="현대하모니 L"/>
          <w:lang w:val="it-IT"/>
        </w:rPr>
      </w:pPr>
      <w:r w:rsidRPr="00C35007">
        <w:rPr>
          <w:rFonts w:ascii="현대하모니 L" w:eastAsia="현대하모니 L" w:hAnsi="현대하모니 L"/>
          <w:lang w:val="it-IT"/>
        </w:rPr>
        <w:t>IMMO_ECU Immobilizer LOGIC INPUTS</w:t>
      </w:r>
    </w:p>
    <w:p w14:paraId="7FEADDC4"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The IMMO_ECU has different debouncing time for IGN1 switch</w:t>
      </w:r>
      <w:r w:rsidRPr="00C35007">
        <w:rPr>
          <w:rFonts w:ascii="현대하모니 L" w:eastAsia="현대하모니 L" w:hAnsi="현대하모니 L" w:hint="eastAsia"/>
        </w:rPr>
        <w:t xml:space="preserve"> </w:t>
      </w:r>
      <w:r w:rsidRPr="00C35007">
        <w:rPr>
          <w:rFonts w:ascii="현대하모니 L" w:eastAsia="현대하모니 L" w:hAnsi="현대하모니 L"/>
        </w:rPr>
        <w:t>depend on the function.</w:t>
      </w:r>
    </w:p>
    <w:p w14:paraId="25489A4D"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 xml:space="preserve">For the Immobilizer function in case of "release message communication" the IGN1 debouncing time is define </w:t>
      </w:r>
      <w:proofErr w:type="gramStart"/>
      <w:r w:rsidRPr="00C35007">
        <w:rPr>
          <w:rFonts w:ascii="현대하모니 L" w:eastAsia="현대하모니 L" w:hAnsi="현대하모니 L"/>
        </w:rPr>
        <w:t>as :</w:t>
      </w:r>
      <w:proofErr w:type="gramEnd"/>
    </w:p>
    <w:p w14:paraId="1A3E3123" w14:textId="77777777" w:rsidR="00E2787B" w:rsidRPr="00C35007" w:rsidRDefault="00E2787B" w:rsidP="004544EB">
      <w:pPr>
        <w:ind w:left="851"/>
        <w:rPr>
          <w:rFonts w:ascii="현대하모니 L" w:eastAsia="현대하모니 L" w:hAnsi="현대하모니 L"/>
          <w:color w:val="FF0000"/>
        </w:rPr>
      </w:pPr>
      <w:r w:rsidRPr="00C35007">
        <w:rPr>
          <w:rFonts w:ascii="현대하모니 L" w:eastAsia="현대하모니 L" w:hAnsi="현대하모니 L"/>
        </w:rPr>
        <w:br/>
      </w:r>
      <w:r w:rsidRPr="00C35007">
        <w:rPr>
          <w:rFonts w:ascii="현대하모니 L" w:eastAsia="현대하모니 L" w:hAnsi="현대하모니 L"/>
          <w:color w:val="FF0000"/>
        </w:rPr>
        <w:t xml:space="preserve">IGN1 rising edge = </w:t>
      </w:r>
      <w:r w:rsidRPr="00C35007">
        <w:rPr>
          <w:rFonts w:ascii="현대하모니 L" w:eastAsia="현대하모니 L" w:hAnsi="현대하모니 L" w:hint="eastAsia"/>
          <w:color w:val="FF0000"/>
        </w:rPr>
        <w:t>4</w:t>
      </w:r>
      <w:r w:rsidRPr="00C35007">
        <w:rPr>
          <w:rFonts w:ascii="현대하모니 L" w:eastAsia="현대하모니 L" w:hAnsi="현대하모니 L"/>
          <w:color w:val="FF0000"/>
        </w:rPr>
        <w:t>0msecs</w:t>
      </w:r>
      <w:r w:rsidRPr="00C35007">
        <w:rPr>
          <w:rFonts w:ascii="현대하모니 L" w:eastAsia="현대하모니 L" w:hAnsi="현대하모니 L"/>
          <w:color w:val="FF0000"/>
        </w:rPr>
        <w:br/>
        <w:t>IGN1 falling edge = 180msecs (calibration parameter)</w:t>
      </w:r>
    </w:p>
    <w:p w14:paraId="76632F65"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For the Immobilizer function in all other case the IGN1 debouncing time is 20msecs.</w:t>
      </w:r>
    </w:p>
    <w:p w14:paraId="53128261" w14:textId="77777777" w:rsidR="00E2787B" w:rsidRPr="00C35007" w:rsidRDefault="00E2787B" w:rsidP="004544EB">
      <w:pPr>
        <w:rPr>
          <w:rFonts w:ascii="현대하모니 L" w:eastAsia="현대하모니 L" w:hAnsi="현대하모니 L"/>
        </w:rPr>
      </w:pPr>
    </w:p>
    <w:tbl>
      <w:tblPr>
        <w:tblW w:w="0" w:type="auto"/>
        <w:tblInd w:w="114" w:type="dxa"/>
        <w:tblLayout w:type="fixed"/>
        <w:tblCellMar>
          <w:left w:w="30" w:type="dxa"/>
          <w:right w:w="30" w:type="dxa"/>
        </w:tblCellMar>
        <w:tblLook w:val="0000" w:firstRow="0" w:lastRow="0" w:firstColumn="0" w:lastColumn="0" w:noHBand="0" w:noVBand="0"/>
      </w:tblPr>
      <w:tblGrid>
        <w:gridCol w:w="1334"/>
        <w:gridCol w:w="1417"/>
        <w:gridCol w:w="2268"/>
        <w:gridCol w:w="5245"/>
      </w:tblGrid>
      <w:tr w:rsidR="00E2787B" w:rsidRPr="00C35007" w14:paraId="145A34F2" w14:textId="77777777" w:rsidTr="00CE6ACD">
        <w:trPr>
          <w:trHeight w:val="223"/>
        </w:trPr>
        <w:tc>
          <w:tcPr>
            <w:tcW w:w="2751" w:type="dxa"/>
            <w:gridSpan w:val="2"/>
            <w:tcBorders>
              <w:top w:val="single" w:sz="2" w:space="0" w:color="auto"/>
              <w:left w:val="single" w:sz="2" w:space="0" w:color="auto"/>
              <w:bottom w:val="single" w:sz="2" w:space="0" w:color="auto"/>
              <w:right w:val="single" w:sz="2" w:space="0" w:color="auto"/>
            </w:tcBorders>
            <w:vAlign w:val="center"/>
          </w:tcPr>
          <w:p w14:paraId="5474599C" w14:textId="77777777" w:rsidR="00E2787B" w:rsidRPr="00C35007" w:rsidRDefault="00E2787B" w:rsidP="00CE6ACD">
            <w:pPr>
              <w:jc w:val="center"/>
              <w:rPr>
                <w:rFonts w:ascii="현대하모니 L" w:eastAsia="현대하모니 L" w:hAnsi="현대하모니 L" w:cs="Arial"/>
              </w:rPr>
            </w:pPr>
            <w:r w:rsidRPr="00C35007">
              <w:rPr>
                <w:rFonts w:ascii="현대하모니 L" w:eastAsia="현대하모니 L" w:hAnsi="현대하모니 L" w:cs="Arial"/>
              </w:rPr>
              <w:t>Designation</w:t>
            </w:r>
          </w:p>
        </w:tc>
        <w:tc>
          <w:tcPr>
            <w:tcW w:w="2268" w:type="dxa"/>
            <w:tcBorders>
              <w:top w:val="single" w:sz="2" w:space="0" w:color="auto"/>
              <w:left w:val="single" w:sz="2" w:space="0" w:color="auto"/>
              <w:bottom w:val="single" w:sz="2" w:space="0" w:color="auto"/>
              <w:right w:val="single" w:sz="4" w:space="0" w:color="auto"/>
            </w:tcBorders>
            <w:vAlign w:val="center"/>
          </w:tcPr>
          <w:p w14:paraId="022F09B2" w14:textId="77777777" w:rsidR="00E2787B" w:rsidRPr="00C35007" w:rsidRDefault="00E2787B" w:rsidP="00CE6ACD">
            <w:pPr>
              <w:jc w:val="center"/>
              <w:rPr>
                <w:rFonts w:ascii="현대하모니 L" w:eastAsia="현대하모니 L" w:hAnsi="현대하모니 L" w:cs="Arial"/>
              </w:rPr>
            </w:pPr>
            <w:r w:rsidRPr="00C35007">
              <w:rPr>
                <w:rFonts w:ascii="현대하모니 L" w:eastAsia="현대하모니 L" w:hAnsi="현대하모니 L" w:cs="Arial"/>
              </w:rPr>
              <w:t>Input characteristics</w:t>
            </w:r>
          </w:p>
        </w:tc>
        <w:tc>
          <w:tcPr>
            <w:tcW w:w="5245" w:type="dxa"/>
            <w:tcBorders>
              <w:top w:val="single" w:sz="2" w:space="0" w:color="auto"/>
              <w:left w:val="single" w:sz="4" w:space="0" w:color="auto"/>
              <w:bottom w:val="single" w:sz="2" w:space="0" w:color="auto"/>
              <w:right w:val="single" w:sz="4" w:space="0" w:color="auto"/>
            </w:tcBorders>
            <w:vAlign w:val="center"/>
          </w:tcPr>
          <w:p w14:paraId="16907EB7" w14:textId="77777777" w:rsidR="00E2787B" w:rsidRPr="00C35007" w:rsidRDefault="00E2787B" w:rsidP="00CE6ACD">
            <w:pPr>
              <w:jc w:val="center"/>
              <w:rPr>
                <w:rFonts w:ascii="현대하모니 L" w:eastAsia="현대하모니 L" w:hAnsi="현대하모니 L" w:cs="Arial"/>
              </w:rPr>
            </w:pPr>
            <w:proofErr w:type="gramStart"/>
            <w:r w:rsidRPr="00C35007">
              <w:rPr>
                <w:rFonts w:ascii="현대하모니 L" w:eastAsia="현대하모니 L" w:hAnsi="현대하모니 L" w:cs="Arial"/>
              </w:rPr>
              <w:t>Debouncing  in</w:t>
            </w:r>
            <w:proofErr w:type="gramEnd"/>
            <w:r w:rsidRPr="00C35007">
              <w:rPr>
                <w:rFonts w:ascii="현대하모니 L" w:eastAsia="현대하모니 L" w:hAnsi="현대하모니 L" w:cs="Arial"/>
              </w:rPr>
              <w:t xml:space="preserve"> H.P.</w:t>
            </w:r>
          </w:p>
        </w:tc>
      </w:tr>
      <w:tr w:rsidR="00E2787B" w:rsidRPr="00C35007" w14:paraId="3E1A016B" w14:textId="77777777" w:rsidTr="00CE6ACD">
        <w:trPr>
          <w:trHeight w:val="285"/>
        </w:trPr>
        <w:tc>
          <w:tcPr>
            <w:tcW w:w="1334" w:type="dxa"/>
            <w:tcBorders>
              <w:top w:val="single" w:sz="2" w:space="0" w:color="auto"/>
              <w:left w:val="single" w:sz="2" w:space="0" w:color="auto"/>
              <w:bottom w:val="single" w:sz="4" w:space="0" w:color="auto"/>
              <w:right w:val="single" w:sz="4" w:space="0" w:color="auto"/>
            </w:tcBorders>
            <w:vAlign w:val="center"/>
          </w:tcPr>
          <w:p w14:paraId="4FD6EC09" w14:textId="77777777" w:rsidR="00E2787B" w:rsidRPr="00C35007" w:rsidRDefault="00E2787B" w:rsidP="00CE6ACD">
            <w:pPr>
              <w:jc w:val="center"/>
              <w:rPr>
                <w:rFonts w:ascii="현대하모니 L" w:eastAsia="현대하모니 L" w:hAnsi="현대하모니 L" w:cs="Arial"/>
                <w:sz w:val="18"/>
                <w:szCs w:val="18"/>
              </w:rPr>
            </w:pPr>
            <w:r w:rsidRPr="00C35007">
              <w:rPr>
                <w:rFonts w:ascii="현대하모니 L" w:eastAsia="현대하모니 L" w:hAnsi="현대하모니 L" w:cs="Arial" w:hint="eastAsia"/>
                <w:sz w:val="18"/>
                <w:szCs w:val="18"/>
              </w:rPr>
              <w:t>BH System</w:t>
            </w:r>
          </w:p>
        </w:tc>
        <w:tc>
          <w:tcPr>
            <w:tcW w:w="1417" w:type="dxa"/>
            <w:tcBorders>
              <w:top w:val="single" w:sz="2" w:space="0" w:color="auto"/>
              <w:left w:val="single" w:sz="4" w:space="0" w:color="auto"/>
              <w:bottom w:val="single" w:sz="4" w:space="0" w:color="auto"/>
              <w:right w:val="single" w:sz="2" w:space="0" w:color="auto"/>
            </w:tcBorders>
            <w:vAlign w:val="center"/>
          </w:tcPr>
          <w:p w14:paraId="20379D86" w14:textId="77777777" w:rsidR="00E2787B" w:rsidRPr="00C35007" w:rsidRDefault="00E2787B" w:rsidP="00CE6ACD">
            <w:pPr>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L_IGN1IPM</w:t>
            </w:r>
          </w:p>
        </w:tc>
        <w:tc>
          <w:tcPr>
            <w:tcW w:w="2268" w:type="dxa"/>
            <w:tcBorders>
              <w:top w:val="single" w:sz="2" w:space="0" w:color="auto"/>
              <w:left w:val="single" w:sz="2" w:space="0" w:color="auto"/>
              <w:bottom w:val="single" w:sz="4" w:space="0" w:color="auto"/>
              <w:right w:val="single" w:sz="4" w:space="0" w:color="auto"/>
            </w:tcBorders>
            <w:vAlign w:val="center"/>
          </w:tcPr>
          <w:p w14:paraId="375AF509" w14:textId="77777777" w:rsidR="00E2787B" w:rsidRPr="00C35007" w:rsidRDefault="00E2787B" w:rsidP="00CE6ACD">
            <w:pPr>
              <w:ind w:hanging="1"/>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Logical</w:t>
            </w:r>
          </w:p>
        </w:tc>
        <w:tc>
          <w:tcPr>
            <w:tcW w:w="5245" w:type="dxa"/>
            <w:tcBorders>
              <w:top w:val="single" w:sz="2" w:space="0" w:color="auto"/>
              <w:left w:val="single" w:sz="4" w:space="0" w:color="auto"/>
              <w:bottom w:val="single" w:sz="4" w:space="0" w:color="auto"/>
              <w:right w:val="single" w:sz="4" w:space="0" w:color="auto"/>
            </w:tcBorders>
            <w:vAlign w:val="center"/>
          </w:tcPr>
          <w:p w14:paraId="042C879B" w14:textId="77777777" w:rsidR="00E2787B" w:rsidRPr="00C35007" w:rsidRDefault="00E2787B" w:rsidP="00CE6ACD">
            <w:pPr>
              <w:jc w:val="center"/>
              <w:rPr>
                <w:rFonts w:ascii="현대하모니 L" w:eastAsia="현대하모니 L" w:hAnsi="현대하모니 L"/>
                <w:szCs w:val="22"/>
              </w:rPr>
            </w:pPr>
            <w:r w:rsidRPr="00C35007">
              <w:rPr>
                <w:rFonts w:ascii="현대하모니 L" w:eastAsia="현대하모니 L" w:hAnsi="현대하모니 L" w:hint="eastAsia"/>
                <w:szCs w:val="22"/>
              </w:rPr>
              <w:t>IGN1_FALL_FILTER</w:t>
            </w:r>
            <w:r w:rsidRPr="00C35007">
              <w:rPr>
                <w:rFonts w:ascii="현대하모니 L" w:eastAsia="현대하모니 L" w:hAnsi="현대하모니 L"/>
                <w:szCs w:val="22"/>
              </w:rPr>
              <w:t xml:space="preserve"> </w:t>
            </w:r>
          </w:p>
          <w:p w14:paraId="4B5DE0E4" w14:textId="77777777" w:rsidR="00E2787B" w:rsidRPr="00C35007" w:rsidRDefault="00E2787B" w:rsidP="00CE6ACD">
            <w:pPr>
              <w:rPr>
                <w:rFonts w:ascii="현대하모니 L" w:eastAsia="현대하모니 L" w:hAnsi="현대하모니 L" w:cs="Arial"/>
                <w:sz w:val="18"/>
                <w:szCs w:val="18"/>
              </w:rPr>
            </w:pPr>
            <w:proofErr w:type="gramStart"/>
            <w:r w:rsidRPr="00C35007">
              <w:rPr>
                <w:rFonts w:ascii="현대하모니 L" w:eastAsia="현대하모니 L" w:hAnsi="현대하모니 L" w:hint="eastAsia"/>
                <w:szCs w:val="22"/>
              </w:rPr>
              <w:t xml:space="preserve">( </w:t>
            </w:r>
            <w:proofErr w:type="spellStart"/>
            <w:r w:rsidRPr="00C35007">
              <w:rPr>
                <w:rFonts w:ascii="현대하모니 L" w:eastAsia="현대하모니 L" w:hAnsi="현대하모니 L" w:hint="eastAsia"/>
                <w:szCs w:val="22"/>
              </w:rPr>
              <w:t>typ</w:t>
            </w:r>
            <w:proofErr w:type="spellEnd"/>
            <w:proofErr w:type="gramEnd"/>
            <w:r w:rsidRPr="00C35007">
              <w:rPr>
                <w:rFonts w:ascii="현대하모니 L" w:eastAsia="현대하모니 L" w:hAnsi="현대하모니 L" w:hint="eastAsia"/>
                <w:szCs w:val="22"/>
              </w:rPr>
              <w:t xml:space="preserve"> 0.18sec see calibration parameters chapter)</w:t>
            </w:r>
          </w:p>
        </w:tc>
      </w:tr>
    </w:tbl>
    <w:p w14:paraId="62486C05" w14:textId="77777777" w:rsidR="00E2787B" w:rsidRPr="00C35007" w:rsidRDefault="00E2787B" w:rsidP="004544EB">
      <w:pPr>
        <w:rPr>
          <w:rFonts w:ascii="현대하모니 L" w:eastAsia="현대하모니 L" w:hAnsi="현대하모니 L"/>
          <w:snapToGrid w:val="0"/>
          <w:sz w:val="20"/>
          <w:lang w:val="en-AU"/>
        </w:rPr>
      </w:pPr>
    </w:p>
    <w:p w14:paraId="74F91BEF"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rPr>
        <w:t>IMMO_ECU operating voltage range</w:t>
      </w:r>
    </w:p>
    <w:p w14:paraId="5BAD5C97"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The IMMO_ECU normal operating voltage is within the range of 9V-16Volts.</w:t>
      </w:r>
    </w:p>
    <w:p w14:paraId="146B03EA"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The IMMO_ECU checks VB</w:t>
      </w:r>
      <w:r w:rsidRPr="00C35007">
        <w:rPr>
          <w:rFonts w:ascii="현대하모니 L" w:eastAsia="현대하모니 L" w:hAnsi="현대하모니 L" w:hint="eastAsia"/>
        </w:rPr>
        <w:t xml:space="preserve"> </w:t>
      </w:r>
      <w:r w:rsidRPr="00C35007">
        <w:rPr>
          <w:rFonts w:ascii="현대하모니 L" w:eastAsia="현대하모니 L" w:hAnsi="현대하모니 L"/>
        </w:rPr>
        <w:t xml:space="preserve">(supplier VBAT </w:t>
      </w:r>
      <w:proofErr w:type="gramStart"/>
      <w:r w:rsidRPr="00C35007">
        <w:rPr>
          <w:rFonts w:ascii="현대하모니 L" w:eastAsia="현대하모니 L" w:hAnsi="현대하모니 L"/>
        </w:rPr>
        <w:t>voltage)(</w:t>
      </w:r>
      <w:proofErr w:type="gramEnd"/>
      <w:r w:rsidRPr="00C35007">
        <w:rPr>
          <w:rFonts w:ascii="현대하모니 L" w:eastAsia="현대하모니 L" w:hAnsi="현대하모니 L"/>
        </w:rPr>
        <w:t xml:space="preserve">VBAT MAIN) and If VB monitoring detects a VB value less than 9.0Volts the fault detection is inhibited. </w:t>
      </w:r>
    </w:p>
    <w:p w14:paraId="4101652C" w14:textId="77777777" w:rsidR="00E2787B" w:rsidRPr="00C35007" w:rsidRDefault="00E2787B" w:rsidP="004544EB">
      <w:pPr>
        <w:rPr>
          <w:rFonts w:ascii="현대하모니 L" w:eastAsia="현대하모니 L" w:hAnsi="현대하모니 L"/>
        </w:rPr>
      </w:pPr>
    </w:p>
    <w:p w14:paraId="4B99056E" w14:textId="77777777" w:rsidR="00E2787B" w:rsidRPr="00C35007" w:rsidRDefault="00E2787B" w:rsidP="004544EB">
      <w:pPr>
        <w:rPr>
          <w:rFonts w:ascii="현대하모니 L" w:eastAsia="현대하모니 L" w:hAnsi="현대하모니 L"/>
        </w:rPr>
      </w:pPr>
    </w:p>
    <w:p w14:paraId="1851CD0E" w14:textId="77777777" w:rsidR="00E2787B" w:rsidRPr="00C35007" w:rsidRDefault="00E2787B" w:rsidP="004544EB">
      <w:pPr>
        <w:pStyle w:val="Heading2"/>
        <w:rPr>
          <w:rFonts w:ascii="현대하모니 L" w:eastAsia="현대하모니 L" w:hAnsi="현대하모니 L"/>
          <w:b/>
        </w:rPr>
      </w:pPr>
      <w:r w:rsidRPr="00C35007">
        <w:rPr>
          <w:rFonts w:ascii="현대하모니 L" w:eastAsia="현대하모니 L" w:hAnsi="현대하모니 L"/>
          <w:b/>
        </w:rPr>
        <w:br w:type="page"/>
      </w:r>
      <w:r w:rsidRPr="00C35007">
        <w:rPr>
          <w:rFonts w:ascii="현대하모니 L" w:eastAsia="현대하모니 L" w:hAnsi="현대하모니 L"/>
          <w:b/>
        </w:rPr>
        <w:lastRenderedPageBreak/>
        <w:t>SYSTEM</w:t>
      </w:r>
      <w:r w:rsidRPr="00C35007">
        <w:rPr>
          <w:rFonts w:ascii="Batang" w:eastAsia="Batang" w:hAnsi="Batang" w:cs="Batang" w:hint="eastAsia"/>
          <w:b/>
        </w:rPr>
        <w:t> </w:t>
      </w:r>
      <w:r w:rsidRPr="00C35007">
        <w:rPr>
          <w:rFonts w:ascii="현대하모니 L" w:eastAsia="현대하모니 L" w:hAnsi="현대하모니 L"/>
          <w:b/>
        </w:rPr>
        <w:t>/ PRODUCTS DESCRIPTION</w:t>
      </w:r>
    </w:p>
    <w:p w14:paraId="1299C43A" w14:textId="77777777" w:rsidR="00E2787B" w:rsidRPr="00C35007" w:rsidRDefault="00E2787B" w:rsidP="004544EB">
      <w:pPr>
        <w:pStyle w:val="BodyText"/>
        <w:rPr>
          <w:rFonts w:ascii="현대하모니 L" w:eastAsia="현대하모니 L" w:hAnsi="현대하모니 L"/>
        </w:rPr>
      </w:pPr>
    </w:p>
    <w:p w14:paraId="5537CA58"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described system is a transponder-based immobilizer for an automotive vehicle.</w:t>
      </w:r>
    </w:p>
    <w:p w14:paraId="2004DEA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It is destined to equip the </w:t>
      </w:r>
      <w:proofErr w:type="gramStart"/>
      <w:r w:rsidRPr="00C35007">
        <w:rPr>
          <w:rFonts w:ascii="현대하모니 L" w:eastAsia="현대하모니 L" w:hAnsi="현대하모니 L"/>
          <w:szCs w:val="22"/>
        </w:rPr>
        <w:t xml:space="preserve">HMC  </w:t>
      </w:r>
      <w:r w:rsidRPr="00C35007">
        <w:rPr>
          <w:rFonts w:ascii="현대하모니 L" w:eastAsia="현대하모니 L" w:hAnsi="현대하모니 L" w:hint="eastAsia"/>
          <w:szCs w:val="22"/>
        </w:rPr>
        <w:t>Smart</w:t>
      </w:r>
      <w:proofErr w:type="gramEnd"/>
      <w:r w:rsidRPr="00C35007">
        <w:rPr>
          <w:rFonts w:ascii="현대하모니 L" w:eastAsia="현대하모니 L" w:hAnsi="현대하모니 L" w:hint="eastAsia"/>
          <w:szCs w:val="22"/>
        </w:rPr>
        <w:t xml:space="preserve"> key system</w:t>
      </w:r>
      <w:r w:rsidRPr="00C35007">
        <w:rPr>
          <w:rFonts w:ascii="현대하모니 L" w:eastAsia="현대하모니 L" w:hAnsi="현대하모니 L"/>
          <w:szCs w:val="22"/>
        </w:rPr>
        <w:t xml:space="preserve">. </w:t>
      </w:r>
    </w:p>
    <w:p w14:paraId="098FBE48"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products constituting the application are the following</w:t>
      </w:r>
      <w:r w:rsidRPr="00C35007">
        <w:rPr>
          <w:rFonts w:ascii="Batang" w:eastAsia="Batang" w:hAnsi="Batang" w:cs="Batang" w:hint="eastAsia"/>
          <w:szCs w:val="22"/>
        </w:rPr>
        <w:t> </w:t>
      </w:r>
      <w:r w:rsidRPr="00C35007">
        <w:rPr>
          <w:rFonts w:ascii="현대하모니 L" w:eastAsia="현대하모니 L" w:hAnsi="현대하모니 L"/>
          <w:szCs w:val="22"/>
        </w:rPr>
        <w:t>ones:</w:t>
      </w:r>
    </w:p>
    <w:p w14:paraId="4DDBEF00" w14:textId="77777777" w:rsidR="00E2787B" w:rsidRPr="00C35007" w:rsidRDefault="00E2787B" w:rsidP="004544EB">
      <w:pPr>
        <w:pStyle w:val="BodyText"/>
        <w:rPr>
          <w:rFonts w:ascii="현대하모니 L" w:eastAsia="현대하모니 L" w:hAnsi="현대하모니 L"/>
          <w:szCs w:val="22"/>
        </w:rPr>
      </w:pPr>
    </w:p>
    <w:p w14:paraId="3620B75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xml:space="preserve">- </w:t>
      </w:r>
      <w:r w:rsidRPr="00C35007">
        <w:rPr>
          <w:rFonts w:ascii="현대하모니 L" w:eastAsia="현대하모니 L" w:hAnsi="현대하모니 L"/>
          <w:szCs w:val="22"/>
        </w:rPr>
        <w:t>U</w:t>
      </w:r>
      <w:r w:rsidRPr="00C35007">
        <w:rPr>
          <w:rFonts w:ascii="현대하모니 L" w:eastAsia="현대하모니 L" w:hAnsi="현대하모니 L" w:hint="eastAsia"/>
          <w:szCs w:val="22"/>
        </w:rPr>
        <w:t>p to</w:t>
      </w:r>
      <w:r w:rsidRPr="00C35007">
        <w:rPr>
          <w:rFonts w:ascii="현대하모니 L" w:eastAsia="현대하모니 L" w:hAnsi="현대하모니 L" w:hint="eastAsia"/>
          <w:color w:val="FF0000"/>
          <w:szCs w:val="22"/>
        </w:rPr>
        <w:t xml:space="preserve"> 2</w:t>
      </w:r>
      <w:r w:rsidRPr="00C35007">
        <w:rPr>
          <w:rFonts w:ascii="현대하모니 L" w:eastAsia="현대하모니 L" w:hAnsi="현대하모니 L" w:hint="eastAsia"/>
          <w:szCs w:val="22"/>
        </w:rPr>
        <w:t xml:space="preserve"> ignition keys with transponder integrated in the key head</w:t>
      </w:r>
    </w:p>
    <w:p w14:paraId="362AEA4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the antenna for energizing and communicate with the transponder with its integrated electronic modulator/demodulator driver</w:t>
      </w:r>
    </w:p>
    <w:p w14:paraId="08EA157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xml:space="preserve">- </w:t>
      </w:r>
      <w:r w:rsidRPr="00C35007">
        <w:rPr>
          <w:rFonts w:ascii="현대하모니 L" w:eastAsia="현대하모니 L" w:hAnsi="현대하모니 L" w:hint="eastAsia"/>
          <w:szCs w:val="22"/>
          <w:highlight w:val="yellow"/>
        </w:rPr>
        <w:t xml:space="preserve">the IMMO_ECU control </w:t>
      </w:r>
      <w:proofErr w:type="gramStart"/>
      <w:r w:rsidRPr="00C35007">
        <w:rPr>
          <w:rFonts w:ascii="현대하모니 L" w:eastAsia="현대하모니 L" w:hAnsi="현대하모니 L" w:hint="eastAsia"/>
          <w:szCs w:val="22"/>
          <w:highlight w:val="yellow"/>
        </w:rPr>
        <w:t>unit(</w:t>
      </w:r>
      <w:proofErr w:type="gramEnd"/>
      <w:r w:rsidRPr="00C35007">
        <w:rPr>
          <w:rFonts w:ascii="현대하모니 L" w:eastAsia="현대하모니 L" w:hAnsi="현대하모니 L" w:hint="eastAsia"/>
          <w:szCs w:val="22"/>
          <w:highlight w:val="yellow"/>
        </w:rPr>
        <w:t>with Smart Key ECU),</w:t>
      </w:r>
      <w:r w:rsidRPr="00C35007">
        <w:rPr>
          <w:rFonts w:ascii="현대하모니 L" w:eastAsia="현대하모니 L" w:hAnsi="현대하모니 L" w:hint="eastAsia"/>
          <w:szCs w:val="22"/>
        </w:rPr>
        <w:t xml:space="preserve"> in which Immobilizer </w:t>
      </w:r>
      <w:proofErr w:type="spellStart"/>
      <w:r w:rsidRPr="00C35007">
        <w:rPr>
          <w:rFonts w:ascii="현대하모니 L" w:eastAsia="현대하모니 L" w:hAnsi="현대하모니 L" w:hint="eastAsia"/>
          <w:szCs w:val="22"/>
        </w:rPr>
        <w:t>fuction</w:t>
      </w:r>
      <w:proofErr w:type="spellEnd"/>
      <w:r w:rsidRPr="00C35007">
        <w:rPr>
          <w:rFonts w:ascii="현대하모니 L" w:eastAsia="현대하모니 L" w:hAnsi="현대하모니 L" w:hint="eastAsia"/>
          <w:szCs w:val="22"/>
        </w:rPr>
        <w:t xml:space="preserve"> and Passive entry and GO function are managed</w:t>
      </w:r>
    </w:p>
    <w:p w14:paraId="7CE4F37D"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xml:space="preserve">- the </w:t>
      </w:r>
      <w:smartTag w:uri="urn:schemas-microsoft-com:office:smarttags" w:element="place">
        <w:r w:rsidRPr="00C35007">
          <w:rPr>
            <w:rFonts w:ascii="현대하모니 L" w:eastAsia="현대하모니 L" w:hAnsi="현대하모니 L" w:hint="eastAsia"/>
            <w:szCs w:val="22"/>
          </w:rPr>
          <w:t>EMS</w:t>
        </w:r>
      </w:smartTag>
      <w:r w:rsidRPr="00C35007">
        <w:rPr>
          <w:rFonts w:ascii="현대하모니 L" w:eastAsia="현대하모니 L" w:hAnsi="현대하모니 L" w:hint="eastAsia"/>
          <w:szCs w:val="22"/>
        </w:rPr>
        <w:t xml:space="preserve"> control unit (Engine </w:t>
      </w:r>
      <w:proofErr w:type="spellStart"/>
      <w:r w:rsidRPr="00C35007">
        <w:rPr>
          <w:rFonts w:ascii="현대하모니 L" w:eastAsia="현대하모니 L" w:hAnsi="현대하모니 L" w:hint="eastAsia"/>
          <w:szCs w:val="22"/>
        </w:rPr>
        <w:t>Mamanagement</w:t>
      </w:r>
      <w:proofErr w:type="spellEnd"/>
      <w:r w:rsidRPr="00C35007">
        <w:rPr>
          <w:rFonts w:ascii="현대하모니 L" w:eastAsia="현대하모니 L" w:hAnsi="현대하모니 L" w:hint="eastAsia"/>
          <w:szCs w:val="22"/>
        </w:rPr>
        <w:t xml:space="preserve"> System)</w:t>
      </w:r>
    </w:p>
    <w:p w14:paraId="4687422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xml:space="preserve">- the serial data link between IMM_ECU and </w:t>
      </w:r>
      <w:smartTag w:uri="urn:schemas-microsoft-com:office:smarttags" w:element="place">
        <w:r w:rsidRPr="00C35007">
          <w:rPr>
            <w:rFonts w:ascii="현대하모니 L" w:eastAsia="현대하모니 L" w:hAnsi="현대하모니 L" w:hint="eastAsia"/>
            <w:szCs w:val="22"/>
          </w:rPr>
          <w:t>EMS</w:t>
        </w:r>
      </w:smartTag>
      <w:r w:rsidRPr="00C35007">
        <w:rPr>
          <w:rFonts w:ascii="현대하모니 L" w:eastAsia="현대하모니 L" w:hAnsi="현대하모니 L" w:hint="eastAsia"/>
          <w:szCs w:val="22"/>
        </w:rPr>
        <w:t xml:space="preserve"> control Unit</w:t>
      </w:r>
    </w:p>
    <w:p w14:paraId="4154FEDB"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the data link between IMMO_ECU and ESCL</w:t>
      </w:r>
    </w:p>
    <w:p w14:paraId="7C0C532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the ESCL control unit(Electrical Steering Lock)</w:t>
      </w:r>
    </w:p>
    <w:p w14:paraId="3152455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xml:space="preserve">- </w:t>
      </w:r>
      <w:r w:rsidRPr="00C35007">
        <w:rPr>
          <w:rFonts w:ascii="현대하모니 L" w:eastAsia="현대하모니 L" w:hAnsi="현대하모니 L"/>
          <w:szCs w:val="22"/>
        </w:rPr>
        <w:t>the SMART KEY Fob, able to communicate via LF/RF waves</w:t>
      </w:r>
    </w:p>
    <w:p w14:paraId="3461D779" w14:textId="77777777" w:rsidR="00E2787B" w:rsidRPr="00C35007" w:rsidRDefault="00E2787B" w:rsidP="004544EB">
      <w:pPr>
        <w:pStyle w:val="BodyText"/>
        <w:rPr>
          <w:rFonts w:ascii="현대하모니 L" w:eastAsia="현대하모니 L" w:hAnsi="현대하모니 L"/>
          <w:szCs w:val="22"/>
        </w:rPr>
      </w:pPr>
    </w:p>
    <w:p w14:paraId="3CF2D8B6" w14:textId="77777777" w:rsidR="00E2787B" w:rsidRPr="00C35007" w:rsidRDefault="00E2787B" w:rsidP="004544EB">
      <w:pPr>
        <w:pStyle w:val="BodyText"/>
        <w:rPr>
          <w:rFonts w:ascii="현대하모니 L" w:eastAsia="현대하모니 L" w:hAnsi="현대하모니 L"/>
          <w:szCs w:val="22"/>
        </w:rPr>
      </w:pPr>
    </w:p>
    <w:p w14:paraId="28FCA48B"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It is destined to equip the HMC  </w:t>
      </w:r>
      <w:r w:rsidRPr="00C35007">
        <w:rPr>
          <w:rFonts w:ascii="현대하모니 L" w:eastAsia="현대하모니 L" w:hAnsi="현대하모니 L" w:hint="eastAsia"/>
          <w:szCs w:val="22"/>
        </w:rPr>
        <w:t>Push start system</w:t>
      </w:r>
      <w:r w:rsidRPr="00C35007">
        <w:rPr>
          <w:rFonts w:ascii="현대하모니 L" w:eastAsia="현대하모니 L" w:hAnsi="현대하모니 L"/>
          <w:szCs w:val="22"/>
        </w:rPr>
        <w:t xml:space="preserve">. </w:t>
      </w:r>
    </w:p>
    <w:p w14:paraId="12F69818"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products constituting the application are the following</w:t>
      </w:r>
      <w:r w:rsidRPr="00C35007">
        <w:rPr>
          <w:rFonts w:ascii="Batang" w:eastAsia="Batang" w:hAnsi="Batang" w:cs="Batang" w:hint="eastAsia"/>
          <w:szCs w:val="22"/>
        </w:rPr>
        <w:t> </w:t>
      </w:r>
      <w:r w:rsidRPr="00C35007">
        <w:rPr>
          <w:rFonts w:ascii="현대하모니 L" w:eastAsia="현대하모니 L" w:hAnsi="현대하모니 L"/>
          <w:szCs w:val="22"/>
        </w:rPr>
        <w:t>ones:</w:t>
      </w:r>
    </w:p>
    <w:p w14:paraId="0FB78278" w14:textId="77777777" w:rsidR="00E2787B" w:rsidRPr="00C35007" w:rsidRDefault="00E2787B" w:rsidP="004544EB">
      <w:pPr>
        <w:pStyle w:val="BodyText"/>
        <w:rPr>
          <w:rFonts w:ascii="현대하모니 L" w:eastAsia="현대하모니 L" w:hAnsi="현대하모니 L"/>
          <w:szCs w:val="22"/>
        </w:rPr>
      </w:pPr>
    </w:p>
    <w:p w14:paraId="53700F81" w14:textId="77777777" w:rsidR="00E2787B" w:rsidRPr="00C35007" w:rsidRDefault="00E2787B" w:rsidP="00CE6ACD">
      <w:pPr>
        <w:pStyle w:val="BodyText"/>
        <w:widowControl/>
        <w:numPr>
          <w:ilvl w:val="0"/>
          <w:numId w:val="11"/>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up to </w:t>
      </w:r>
      <w:r w:rsidRPr="00C35007">
        <w:rPr>
          <w:rFonts w:ascii="현대하모니 L" w:eastAsia="현대하모니 L" w:hAnsi="현대하모니 L" w:hint="eastAsia"/>
          <w:szCs w:val="22"/>
        </w:rPr>
        <w:t>4</w:t>
      </w:r>
      <w:r w:rsidRPr="00C35007">
        <w:rPr>
          <w:rFonts w:ascii="현대하모니 L" w:eastAsia="현대하모니 L" w:hAnsi="현대하모니 L"/>
          <w:szCs w:val="22"/>
        </w:rPr>
        <w:t xml:space="preserve"> ignition keys with transponder integrated in the key head</w:t>
      </w:r>
    </w:p>
    <w:p w14:paraId="31915ED0" w14:textId="77777777" w:rsidR="00E2787B" w:rsidRPr="00C35007" w:rsidRDefault="00E2787B" w:rsidP="00CE6ACD">
      <w:pPr>
        <w:pStyle w:val="BodyText"/>
        <w:widowControl/>
        <w:numPr>
          <w:ilvl w:val="0"/>
          <w:numId w:val="11"/>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hint="eastAsia"/>
          <w:szCs w:val="22"/>
        </w:rPr>
        <w:t xml:space="preserve">the FOB HOLDER has the </w:t>
      </w:r>
      <w:r w:rsidRPr="00C35007">
        <w:rPr>
          <w:rFonts w:ascii="현대하모니 L" w:eastAsia="현대하모니 L" w:hAnsi="현대하모니 L"/>
          <w:szCs w:val="22"/>
        </w:rPr>
        <w:t>antenna for energizing and communicate with the transponder with its integrated electronic modulator/demodulator driver</w:t>
      </w:r>
    </w:p>
    <w:p w14:paraId="2F96AA4F" w14:textId="77777777" w:rsidR="00E2787B" w:rsidRPr="00C35007" w:rsidRDefault="00E2787B" w:rsidP="00CE6ACD">
      <w:pPr>
        <w:pStyle w:val="BodyText"/>
        <w:widowControl/>
        <w:numPr>
          <w:ilvl w:val="0"/>
          <w:numId w:val="11"/>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hint="eastAsia"/>
          <w:szCs w:val="22"/>
        </w:rPr>
        <w:t xml:space="preserve">the PDM, in which transponder function (reading and learning) is managed. </w:t>
      </w:r>
    </w:p>
    <w:p w14:paraId="5BCD99E2" w14:textId="77777777" w:rsidR="00E2787B" w:rsidRPr="00C35007" w:rsidRDefault="00E2787B" w:rsidP="00CE6ACD">
      <w:pPr>
        <w:pStyle w:val="BodyText"/>
        <w:widowControl/>
        <w:numPr>
          <w:ilvl w:val="0"/>
          <w:numId w:val="11"/>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the Start/Stop button, in which user interface function is managed.</w:t>
      </w:r>
    </w:p>
    <w:p w14:paraId="0F430175" w14:textId="77777777" w:rsidR="00E2787B" w:rsidRPr="00C35007" w:rsidRDefault="00E2787B" w:rsidP="00CE6ACD">
      <w:pPr>
        <w:pStyle w:val="BodyText"/>
        <w:widowControl/>
        <w:numPr>
          <w:ilvl w:val="0"/>
          <w:numId w:val="11"/>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lastRenderedPageBreak/>
        <w:t>the IMMO_ECU control unit (</w:t>
      </w:r>
      <w:r w:rsidRPr="00C35007">
        <w:rPr>
          <w:rFonts w:ascii="현대하모니 L" w:eastAsia="현대하모니 L" w:hAnsi="현대하모니 L" w:hint="eastAsia"/>
          <w:szCs w:val="22"/>
        </w:rPr>
        <w:t>IPM or Smart key ECU</w:t>
      </w:r>
      <w:r w:rsidRPr="00C35007">
        <w:rPr>
          <w:rFonts w:ascii="현대하모니 L" w:eastAsia="현대하모니 L" w:hAnsi="현대하모니 L"/>
          <w:szCs w:val="22"/>
        </w:rPr>
        <w:t>), in which Immobilizer function and Passive Entry and Go function are managed</w:t>
      </w:r>
    </w:p>
    <w:p w14:paraId="2ED5CDF9" w14:textId="77777777" w:rsidR="00E2787B" w:rsidRPr="00C35007" w:rsidRDefault="00E2787B" w:rsidP="00CE6ACD">
      <w:pPr>
        <w:pStyle w:val="BodyText"/>
        <w:widowControl/>
        <w:numPr>
          <w:ilvl w:val="0"/>
          <w:numId w:val="11"/>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control unit (Engine Management</w:t>
      </w:r>
      <w:r w:rsidRPr="00C35007">
        <w:rPr>
          <w:rFonts w:ascii="현대하모니 L" w:eastAsia="현대하모니 L" w:hAnsi="현대하모니 L" w:hint="eastAsia"/>
          <w:szCs w:val="22"/>
        </w:rPr>
        <w:t xml:space="preserve"> System</w:t>
      </w:r>
      <w:r w:rsidRPr="00C35007">
        <w:rPr>
          <w:rFonts w:ascii="현대하모니 L" w:eastAsia="현대하모니 L" w:hAnsi="현대하모니 L"/>
          <w:szCs w:val="22"/>
        </w:rPr>
        <w:t>)</w:t>
      </w:r>
    </w:p>
    <w:p w14:paraId="1BFC9B97" w14:textId="77777777" w:rsidR="00E2787B" w:rsidRPr="00C35007" w:rsidRDefault="00E2787B" w:rsidP="00CE6ACD">
      <w:pPr>
        <w:pStyle w:val="BodyText"/>
        <w:widowControl/>
        <w:numPr>
          <w:ilvl w:val="0"/>
          <w:numId w:val="11"/>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the serial data link between IMMO_ECU and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control unit</w:t>
      </w:r>
    </w:p>
    <w:p w14:paraId="562BB1E4" w14:textId="77777777" w:rsidR="00E2787B" w:rsidRPr="00C35007" w:rsidRDefault="00E2787B" w:rsidP="00CE6ACD">
      <w:pPr>
        <w:pStyle w:val="BodyText"/>
        <w:widowControl/>
        <w:numPr>
          <w:ilvl w:val="0"/>
          <w:numId w:val="11"/>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the data link  between IMMO_ECU and </w:t>
      </w:r>
      <w:r w:rsidRPr="00C35007">
        <w:rPr>
          <w:rFonts w:ascii="현대하모니 L" w:eastAsia="현대하모니 L" w:hAnsi="현대하모니 L" w:hint="eastAsia"/>
          <w:szCs w:val="22"/>
        </w:rPr>
        <w:t>ESCL</w:t>
      </w:r>
    </w:p>
    <w:p w14:paraId="64DC8DF7" w14:textId="77777777" w:rsidR="00E2787B" w:rsidRPr="00C35007" w:rsidRDefault="00E2787B" w:rsidP="00CE6ACD">
      <w:pPr>
        <w:pStyle w:val="BodyText"/>
        <w:widowControl/>
        <w:numPr>
          <w:ilvl w:val="0"/>
          <w:numId w:val="11"/>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the </w:t>
      </w:r>
      <w:r w:rsidRPr="00C35007">
        <w:rPr>
          <w:rFonts w:ascii="현대하모니 L" w:eastAsia="현대하모니 L" w:hAnsi="현대하모니 L" w:hint="eastAsia"/>
          <w:szCs w:val="22"/>
        </w:rPr>
        <w:t>ESCL</w:t>
      </w:r>
      <w:r w:rsidRPr="00C35007">
        <w:rPr>
          <w:rFonts w:ascii="현대하모니 L" w:eastAsia="현대하모니 L" w:hAnsi="현대하모니 L"/>
          <w:szCs w:val="22"/>
        </w:rPr>
        <w:t xml:space="preserve"> control unit (</w:t>
      </w:r>
      <w:r w:rsidRPr="00C35007">
        <w:rPr>
          <w:rFonts w:ascii="현대하모니 L" w:eastAsia="현대하모니 L" w:hAnsi="현대하모니 L" w:hint="eastAsia"/>
          <w:szCs w:val="22"/>
        </w:rPr>
        <w:t>Electronic Steering Lock</w:t>
      </w:r>
      <w:r w:rsidRPr="00C35007">
        <w:rPr>
          <w:rFonts w:ascii="현대하모니 L" w:eastAsia="현대하모니 L" w:hAnsi="현대하모니 L"/>
          <w:szCs w:val="22"/>
        </w:rPr>
        <w:t>)</w:t>
      </w:r>
    </w:p>
    <w:p w14:paraId="1C0CB0EC" w14:textId="77777777" w:rsidR="00E2787B" w:rsidRPr="00C35007" w:rsidRDefault="00E2787B" w:rsidP="00CE6ACD">
      <w:pPr>
        <w:pStyle w:val="BodyText"/>
        <w:widowControl/>
        <w:numPr>
          <w:ilvl w:val="0"/>
          <w:numId w:val="11"/>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the SMART KEY Fob, able to communicate via LF/RF waves</w:t>
      </w:r>
    </w:p>
    <w:p w14:paraId="1FC39945" w14:textId="77777777" w:rsidR="00E2787B" w:rsidRPr="00C35007" w:rsidRDefault="00E2787B" w:rsidP="004544EB">
      <w:pPr>
        <w:pStyle w:val="BodyText"/>
        <w:rPr>
          <w:rFonts w:ascii="현대하모니 L" w:eastAsia="현대하모니 L" w:hAnsi="현대하모니 L"/>
          <w:szCs w:val="22"/>
        </w:rPr>
      </w:pPr>
    </w:p>
    <w:p w14:paraId="544A921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 (these products are not described in this document, but only Immobilizer related requirements </w:t>
      </w:r>
      <w:r w:rsidRPr="00C35007">
        <w:rPr>
          <w:rFonts w:ascii="Batang" w:eastAsia="Batang" w:hAnsi="Batang" w:cs="Batang" w:hint="eastAsia"/>
          <w:szCs w:val="22"/>
        </w:rPr>
        <w:t>–</w:t>
      </w:r>
      <w:r w:rsidRPr="00C35007">
        <w:rPr>
          <w:rFonts w:ascii="현대하모니 L" w:eastAsia="현대하모니 L" w:hAnsi="현대하모니 L"/>
          <w:szCs w:val="22"/>
        </w:rPr>
        <w:t xml:space="preserve"> for more details, see corresponding specification)</w:t>
      </w:r>
    </w:p>
    <w:p w14:paraId="0562CB0E" w14:textId="77777777" w:rsidR="00E2787B" w:rsidRPr="00C35007" w:rsidRDefault="00E2787B" w:rsidP="004544EB">
      <w:pPr>
        <w:pStyle w:val="BodyText"/>
        <w:rPr>
          <w:rFonts w:ascii="현대하모니 L" w:eastAsia="현대하모니 L" w:hAnsi="현대하모니 L"/>
          <w:szCs w:val="22"/>
        </w:rPr>
      </w:pPr>
    </w:p>
    <w:p w14:paraId="60555CC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Plus the standard components, </w:t>
      </w:r>
    </w:p>
    <w:p w14:paraId="2530E7A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conforming to</w:t>
      </w:r>
      <w:r w:rsidRPr="00C35007">
        <w:rPr>
          <w:rFonts w:ascii="Batang" w:eastAsia="Batang" w:hAnsi="Batang" w:cs="Batang" w:hint="eastAsia"/>
          <w:szCs w:val="22"/>
        </w:rPr>
        <w:t> </w:t>
      </w:r>
      <w:r w:rsidRPr="00C35007">
        <w:rPr>
          <w:rFonts w:ascii="현대하모니 L" w:eastAsia="현대하모니 L" w:hAnsi="현대하모니 L"/>
          <w:szCs w:val="22"/>
        </w:rPr>
        <w:t>Diagnostic standard Keyword Protocol 2000 :</w:t>
      </w:r>
    </w:p>
    <w:p w14:paraId="34CE0A41" w14:textId="77777777" w:rsidR="00E2787B" w:rsidRPr="00C35007" w:rsidRDefault="00E2787B" w:rsidP="004544EB">
      <w:pPr>
        <w:pStyle w:val="BodyText"/>
        <w:rPr>
          <w:rFonts w:ascii="현대하모니 L" w:eastAsia="현대하모니 L" w:hAnsi="현대하모니 L"/>
          <w:szCs w:val="22"/>
        </w:rPr>
      </w:pPr>
    </w:p>
    <w:p w14:paraId="6CD5B30B" w14:textId="77777777" w:rsidR="00E2787B" w:rsidRPr="00C35007" w:rsidRDefault="00E2787B" w:rsidP="00CE6ACD">
      <w:pPr>
        <w:pStyle w:val="BodyText"/>
        <w:widowControl/>
        <w:numPr>
          <w:ilvl w:val="0"/>
          <w:numId w:val="12"/>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the Diagnostic Tool</w:t>
      </w:r>
    </w:p>
    <w:p w14:paraId="5341B964" w14:textId="77777777" w:rsidR="00E2787B" w:rsidRPr="00C35007" w:rsidRDefault="00E2787B" w:rsidP="00CE6ACD">
      <w:pPr>
        <w:pStyle w:val="BodyText"/>
        <w:widowControl/>
        <w:numPr>
          <w:ilvl w:val="0"/>
          <w:numId w:val="12"/>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the serial data links (K lines) between Diagnostic Tool  and vehicle ECUs (Electronic Control Units)</w:t>
      </w:r>
    </w:p>
    <w:p w14:paraId="743C163A" w14:textId="77777777" w:rsidR="00E2787B" w:rsidRPr="00C35007" w:rsidRDefault="00E2787B" w:rsidP="004544EB">
      <w:pPr>
        <w:pStyle w:val="BodyText"/>
        <w:rPr>
          <w:rFonts w:ascii="현대하모니 L" w:eastAsia="현대하모니 L" w:hAnsi="현대하모니 L"/>
        </w:rPr>
      </w:pPr>
      <w:r w:rsidRPr="00C35007">
        <w:rPr>
          <w:rFonts w:ascii="현대하모니 L" w:eastAsia="현대하모니 L" w:hAnsi="현대하모니 L"/>
          <w:szCs w:val="22"/>
        </w:rPr>
        <w:t xml:space="preserve">Only Immobilizer related requirements of the IMMO_ECU control unit and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control unit are described in this document.</w:t>
      </w:r>
    </w:p>
    <w:p w14:paraId="62EBF3C5" w14:textId="77777777" w:rsidR="00E2787B" w:rsidRPr="00C35007" w:rsidRDefault="00E2787B" w:rsidP="004544EB">
      <w:pPr>
        <w:pStyle w:val="BodyText"/>
        <w:rPr>
          <w:rFonts w:ascii="현대하모니 L" w:eastAsia="현대하모니 L" w:hAnsi="현대하모니 L"/>
        </w:rPr>
      </w:pPr>
      <w:r w:rsidRPr="00C35007">
        <w:rPr>
          <w:rFonts w:ascii="현대하모니 L" w:eastAsia="현대하모니 L" w:hAnsi="현대하모니 L"/>
        </w:rPr>
        <w:br w:type="page"/>
      </w:r>
    </w:p>
    <w:p w14:paraId="6D98A12B" w14:textId="77777777" w:rsidR="00E2787B" w:rsidRPr="00C35007" w:rsidRDefault="00E2787B" w:rsidP="004544EB">
      <w:pPr>
        <w:pStyle w:val="BodyText"/>
        <w:rPr>
          <w:rFonts w:ascii="현대하모니 L" w:eastAsia="현대하모니 L" w:hAnsi="현대하모니 L"/>
        </w:rPr>
      </w:pPr>
    </w:p>
    <w:p w14:paraId="2946DB8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rPr>
        <w:object w:dxaOrig="11180" w:dyaOrig="9636" w14:anchorId="6B95AA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pt;height:449.4pt" o:ole="">
            <v:imagedata r:id="rId12" o:title=""/>
          </v:shape>
          <o:OLEObject Type="Embed" ProgID="Visio.Drawing.11" ShapeID="_x0000_i1025" DrawAspect="Content" ObjectID="_1808276237" r:id="rId13"/>
        </w:object>
      </w:r>
    </w:p>
    <w:p w14:paraId="5997CC1D" w14:textId="77777777" w:rsidR="00E2787B" w:rsidRPr="00C35007" w:rsidRDefault="00E2787B" w:rsidP="004544EB">
      <w:pPr>
        <w:pStyle w:val="BodyText"/>
        <w:rPr>
          <w:rFonts w:ascii="현대하모니 L" w:eastAsia="현대하모니 L" w:hAnsi="현대하모니 L"/>
          <w:szCs w:val="22"/>
        </w:rPr>
      </w:pPr>
    </w:p>
    <w:p w14:paraId="110FFD37" w14:textId="77777777" w:rsidR="00E2787B" w:rsidRPr="00C35007" w:rsidRDefault="00E2787B" w:rsidP="004544EB">
      <w:pPr>
        <w:pStyle w:val="BodyText"/>
        <w:rPr>
          <w:rFonts w:ascii="현대하모니 L" w:eastAsia="현대하모니 L" w:hAnsi="현대하모니 L"/>
          <w:szCs w:val="22"/>
        </w:rPr>
      </w:pPr>
    </w:p>
    <w:p w14:paraId="593DE2C3" w14:textId="77777777" w:rsidR="00E2787B" w:rsidRPr="00C35007" w:rsidRDefault="00E2787B" w:rsidP="004544EB">
      <w:pPr>
        <w:pStyle w:val="BodyText"/>
        <w:jc w:val="center"/>
        <w:rPr>
          <w:rFonts w:ascii="현대하모니 L" w:eastAsia="현대하모니 L" w:hAnsi="현대하모니 L"/>
        </w:rPr>
      </w:pPr>
      <w:r w:rsidRPr="00C35007">
        <w:rPr>
          <w:rFonts w:ascii="현대하모니 L" w:eastAsia="현대하모니 L" w:hAnsi="현대하모니 L"/>
        </w:rPr>
        <w:t xml:space="preserve">Figure </w:t>
      </w:r>
      <w:r w:rsidRPr="00C35007">
        <w:rPr>
          <w:rFonts w:ascii="현대하모니 L" w:eastAsia="현대하모니 L" w:hAnsi="현대하모니 L" w:hint="eastAsia"/>
        </w:rPr>
        <w:t>1</w:t>
      </w:r>
    </w:p>
    <w:p w14:paraId="6B699379" w14:textId="77777777" w:rsidR="00E2787B" w:rsidRPr="00C35007" w:rsidRDefault="00E2787B" w:rsidP="004544EB">
      <w:pPr>
        <w:pStyle w:val="BodyText"/>
        <w:rPr>
          <w:rFonts w:ascii="현대하모니 L" w:eastAsia="현대하모니 L" w:hAnsi="현대하모니 L"/>
          <w:szCs w:val="22"/>
        </w:rPr>
      </w:pPr>
    </w:p>
    <w:p w14:paraId="3FE9F23F" w14:textId="77777777" w:rsidR="00E2787B" w:rsidRPr="00C35007" w:rsidRDefault="00E2787B" w:rsidP="004544EB">
      <w:pPr>
        <w:pStyle w:val="BodyText"/>
        <w:rPr>
          <w:rFonts w:ascii="현대하모니 L" w:eastAsia="현대하모니 L" w:hAnsi="현대하모니 L"/>
          <w:szCs w:val="22"/>
        </w:rPr>
      </w:pPr>
    </w:p>
    <w:p w14:paraId="1F72F646" w14:textId="77777777" w:rsidR="00E2787B" w:rsidRPr="00C35007" w:rsidRDefault="00E2787B" w:rsidP="004544EB">
      <w:pPr>
        <w:pStyle w:val="BodyText"/>
        <w:rPr>
          <w:rFonts w:ascii="현대하모니 L" w:eastAsia="현대하모니 L" w:hAnsi="현대하모니 L"/>
          <w:szCs w:val="22"/>
        </w:rPr>
      </w:pPr>
    </w:p>
    <w:p w14:paraId="08CE6F91" w14:textId="77777777" w:rsidR="00E2787B" w:rsidRPr="00C35007" w:rsidRDefault="00E2787B" w:rsidP="004544EB">
      <w:pPr>
        <w:pStyle w:val="BodyText"/>
        <w:rPr>
          <w:rFonts w:ascii="현대하모니 L" w:eastAsia="현대하모니 L" w:hAnsi="현대하모니 L"/>
          <w:szCs w:val="22"/>
        </w:rPr>
      </w:pPr>
    </w:p>
    <w:p w14:paraId="61CDCEAD" w14:textId="77777777" w:rsidR="00E2787B" w:rsidRPr="00C35007" w:rsidRDefault="00E2787B" w:rsidP="004544EB">
      <w:pPr>
        <w:pStyle w:val="BodyText"/>
        <w:rPr>
          <w:rFonts w:ascii="현대하모니 L" w:eastAsia="현대하모니 L" w:hAnsi="현대하모니 L"/>
          <w:szCs w:val="22"/>
        </w:rPr>
      </w:pPr>
    </w:p>
    <w:p w14:paraId="6BB9E253" w14:textId="77777777" w:rsidR="00E2787B" w:rsidRPr="00C35007" w:rsidRDefault="00E2787B" w:rsidP="004544EB">
      <w:pPr>
        <w:pStyle w:val="BodyText"/>
        <w:rPr>
          <w:rFonts w:ascii="현대하모니 L" w:eastAsia="현대하모니 L" w:hAnsi="현대하모니 L"/>
          <w:szCs w:val="22"/>
        </w:rPr>
      </w:pPr>
    </w:p>
    <w:p w14:paraId="1409B32A"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purpose of the </w:t>
      </w:r>
      <w:r w:rsidRPr="00C35007">
        <w:rPr>
          <w:rFonts w:ascii="현대하모니 L" w:eastAsia="현대하모니 L" w:hAnsi="현대하모니 L"/>
          <w:szCs w:val="22"/>
          <w:highlight w:val="yellow"/>
        </w:rPr>
        <w:t>IMMO-</w:t>
      </w:r>
      <w:r w:rsidRPr="00C35007">
        <w:rPr>
          <w:rFonts w:ascii="현대하모니 L" w:eastAsia="현대하모니 L" w:hAnsi="현대하모니 L" w:hint="eastAsia"/>
          <w:szCs w:val="22"/>
          <w:highlight w:val="yellow"/>
        </w:rPr>
        <w:t xml:space="preserve"> HMC</w:t>
      </w:r>
      <w:r w:rsidRPr="00C35007">
        <w:rPr>
          <w:rFonts w:ascii="현대하모니 L" w:eastAsia="현대하모니 L" w:hAnsi="현대하모니 L"/>
          <w:szCs w:val="22"/>
        </w:rPr>
        <w:t xml:space="preserve"> system is to provide an additional anti-theft to the vehicle which is installed in, preventing it from an unauthorized use. </w:t>
      </w:r>
      <w:r w:rsidRPr="00C35007">
        <w:rPr>
          <w:rFonts w:ascii="현대하모니 L" w:eastAsia="현대하모니 L" w:hAnsi="현대하모니 L"/>
          <w:dstrike/>
          <w:szCs w:val="22"/>
        </w:rPr>
        <w:t>Checking of user authorization is done by use of a SMART KEY Fob integrating a transmitter/receiver and a crypto-transponder.</w:t>
      </w:r>
    </w:p>
    <w:p w14:paraId="23DE523C" w14:textId="77777777" w:rsidR="00E2787B" w:rsidRPr="00C35007" w:rsidRDefault="00E2787B" w:rsidP="004544EB">
      <w:pPr>
        <w:pStyle w:val="BodyText"/>
        <w:rPr>
          <w:rFonts w:ascii="현대하모니 L" w:eastAsia="현대하모니 L" w:hAnsi="현대하모니 L"/>
          <w:szCs w:val="22"/>
        </w:rPr>
      </w:pPr>
    </w:p>
    <w:p w14:paraId="055564E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In case of a </w:t>
      </w:r>
      <w:proofErr w:type="spellStart"/>
      <w:r w:rsidRPr="00C35007">
        <w:rPr>
          <w:rFonts w:ascii="현대하모니 L" w:eastAsia="현대하모니 L" w:hAnsi="현대하모니 L"/>
          <w:i/>
          <w:szCs w:val="22"/>
        </w:rPr>
        <w:t>lockeded</w:t>
      </w:r>
      <w:proofErr w:type="spellEnd"/>
      <w:r w:rsidRPr="00C35007">
        <w:rPr>
          <w:rFonts w:ascii="현대하모니 L" w:eastAsia="현대하모니 L" w:hAnsi="현대하모니 L"/>
          <w:szCs w:val="22"/>
        </w:rPr>
        <w:t xml:space="preserve"> Immobilizer system (unauthorized key),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control unit locks the engine control by cutting off the ignition circuit and the injector's circuit.</w:t>
      </w:r>
    </w:p>
    <w:p w14:paraId="52E56223" w14:textId="77777777" w:rsidR="00E2787B" w:rsidRPr="00C35007" w:rsidRDefault="00E2787B" w:rsidP="004544EB">
      <w:pPr>
        <w:pStyle w:val="BodyText"/>
        <w:rPr>
          <w:rFonts w:ascii="현대하모니 L" w:eastAsia="현대하모니 L" w:hAnsi="현대하모니 L"/>
          <w:szCs w:val="22"/>
        </w:rPr>
      </w:pPr>
    </w:p>
    <w:p w14:paraId="206D60F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To secure the system, the information exchanged between IMMO_ECU and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through the K-line is coded. </w:t>
      </w:r>
    </w:p>
    <w:p w14:paraId="07547A01" w14:textId="77777777" w:rsidR="00E2787B" w:rsidRPr="00C35007" w:rsidRDefault="00E2787B" w:rsidP="004544EB">
      <w:pPr>
        <w:pStyle w:val="BodyText"/>
        <w:rPr>
          <w:rFonts w:ascii="현대하모니 L" w:eastAsia="현대하모니 L" w:hAnsi="현대하모니 L"/>
          <w:szCs w:val="22"/>
        </w:rPr>
      </w:pPr>
    </w:p>
    <w:p w14:paraId="41B3922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key teaching and the diagnostic of both control units (IMMO_ECU&amp; EMS) are realized by diagnostic services with the test equipment.</w:t>
      </w:r>
    </w:p>
    <w:p w14:paraId="5043CB0F" w14:textId="77777777" w:rsidR="00E2787B" w:rsidRPr="00C35007" w:rsidRDefault="00E2787B" w:rsidP="004544EB">
      <w:pPr>
        <w:pStyle w:val="BodyText"/>
        <w:rPr>
          <w:rFonts w:ascii="현대하모니 L" w:eastAsia="현대하모니 L" w:hAnsi="현대하모니 L"/>
        </w:rPr>
      </w:pPr>
    </w:p>
    <w:p w14:paraId="07459315" w14:textId="77777777" w:rsidR="00E2787B" w:rsidRPr="00C35007" w:rsidRDefault="00E2787B" w:rsidP="004544EB">
      <w:pPr>
        <w:pStyle w:val="BodyText"/>
        <w:rPr>
          <w:rFonts w:ascii="현대하모니 L" w:eastAsia="현대하모니 L" w:hAnsi="현대하모니 L"/>
        </w:rPr>
      </w:pPr>
    </w:p>
    <w:p w14:paraId="557213C1" w14:textId="77777777" w:rsidR="00E2787B" w:rsidRPr="00C35007" w:rsidRDefault="00E2787B" w:rsidP="004544EB">
      <w:pPr>
        <w:pStyle w:val="Heading2"/>
        <w:rPr>
          <w:rFonts w:ascii="현대하모니 L" w:eastAsia="현대하모니 L" w:hAnsi="현대하모니 L"/>
          <w:b/>
        </w:rPr>
      </w:pPr>
      <w:r w:rsidRPr="00C35007">
        <w:rPr>
          <w:rFonts w:ascii="현대하모니 L" w:eastAsia="현대하모니 L" w:hAnsi="현대하모니 L"/>
          <w:b/>
          <w:caps/>
          <w:noProof/>
        </w:rPr>
        <w:br w:type="page"/>
      </w:r>
      <w:r w:rsidRPr="00C35007">
        <w:rPr>
          <w:rFonts w:ascii="현대하모니 L" w:eastAsia="현대하모니 L" w:hAnsi="현대하모니 L"/>
          <w:b/>
        </w:rPr>
        <w:lastRenderedPageBreak/>
        <w:t>TECHNICAL OBJECTIVES</w:t>
      </w:r>
    </w:p>
    <w:p w14:paraId="6537F28F" w14:textId="77777777" w:rsidR="00E2787B" w:rsidRPr="00C35007" w:rsidRDefault="00E2787B" w:rsidP="004544EB">
      <w:pPr>
        <w:pStyle w:val="BodyText"/>
        <w:rPr>
          <w:rFonts w:ascii="현대하모니 L" w:eastAsia="현대하모니 L" w:hAnsi="현대하모니 L"/>
          <w:szCs w:val="22"/>
        </w:rPr>
      </w:pPr>
    </w:p>
    <w:p w14:paraId="49D9B07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antenna is integrated in </w:t>
      </w:r>
      <w:r w:rsidRPr="00C35007">
        <w:rPr>
          <w:rFonts w:ascii="현대하모니 L" w:eastAsia="현대하모니 L" w:hAnsi="현대하모니 L" w:hint="eastAsia"/>
          <w:szCs w:val="22"/>
          <w:highlight w:val="yellow"/>
        </w:rPr>
        <w:t>FOB HOLDER</w:t>
      </w:r>
      <w:r w:rsidRPr="00C35007">
        <w:rPr>
          <w:rFonts w:ascii="현대하모니 L" w:eastAsia="현대하모니 L" w:hAnsi="현대하모니 L" w:hint="eastAsia"/>
          <w:szCs w:val="22"/>
        </w:rPr>
        <w:t xml:space="preserve">  for push start system</w:t>
      </w:r>
      <w:r w:rsidRPr="00C35007">
        <w:rPr>
          <w:rFonts w:ascii="현대하모니 L" w:eastAsia="현대하모니 L" w:hAnsi="현대하모니 L"/>
          <w:szCs w:val="22"/>
        </w:rPr>
        <w:t xml:space="preserve"> (see corresponding specification</w:t>
      </w:r>
      <w:r>
        <w:rPr>
          <w:rFonts w:ascii="현대하모니 L" w:eastAsia="현대하모니 L" w:hAnsi="현대하모니 L"/>
          <w:szCs w:val="22"/>
        </w:rPr>
        <w:t>[Ref I][Ref F]</w:t>
      </w:r>
      <w:r w:rsidRPr="00C35007">
        <w:rPr>
          <w:rFonts w:ascii="현대하모니 L" w:eastAsia="현대하모니 L" w:hAnsi="현대하모니 L"/>
          <w:szCs w:val="22"/>
        </w:rPr>
        <w:t xml:space="preserve">). </w:t>
      </w:r>
    </w:p>
    <w:p w14:paraId="6E8D218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Tuning tests will define antenna size and configuration.</w:t>
      </w:r>
    </w:p>
    <w:p w14:paraId="6DFB9E20" w14:textId="77777777" w:rsidR="00E2787B" w:rsidRPr="00C35007" w:rsidRDefault="00E2787B" w:rsidP="004544EB">
      <w:pPr>
        <w:pStyle w:val="BodyText"/>
        <w:rPr>
          <w:rFonts w:ascii="현대하모니 L" w:eastAsia="현대하모니 L" w:hAnsi="현대하모니 L"/>
          <w:szCs w:val="22"/>
        </w:rPr>
      </w:pPr>
    </w:p>
    <w:p w14:paraId="70DF9E56" w14:textId="77777777" w:rsidR="00E2787B" w:rsidRPr="00C35007" w:rsidRDefault="00E2787B" w:rsidP="004544EB">
      <w:pPr>
        <w:pStyle w:val="BodyText"/>
        <w:rPr>
          <w:rFonts w:ascii="현대하모니 L" w:eastAsia="현대하모니 L" w:hAnsi="현대하모니 L"/>
          <w:szCs w:val="22"/>
        </w:rPr>
      </w:pPr>
    </w:p>
    <w:p w14:paraId="7708A08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dstrike/>
          <w:szCs w:val="22"/>
        </w:rPr>
        <w:t>The SMART KEY Fob is developed by SIEMENS VDO</w:t>
      </w:r>
      <w:r w:rsidRPr="00C35007">
        <w:rPr>
          <w:rFonts w:ascii="현대하모니 L" w:eastAsia="현대하모니 L" w:hAnsi="현대하모니 L"/>
          <w:szCs w:val="22"/>
        </w:rPr>
        <w:t xml:space="preserve"> The transponder is implanted inside the Fob housing. (see corresponding specification</w:t>
      </w:r>
      <w:r>
        <w:rPr>
          <w:rFonts w:ascii="현대하모니 L" w:eastAsia="현대하모니 L" w:hAnsi="현대하모니 L"/>
          <w:szCs w:val="22"/>
        </w:rPr>
        <w:t>[Ref I][Ref E]</w:t>
      </w:r>
      <w:r w:rsidRPr="00C35007">
        <w:rPr>
          <w:rFonts w:ascii="현대하모니 L" w:eastAsia="현대하모니 L" w:hAnsi="현대하모니 L"/>
          <w:szCs w:val="22"/>
        </w:rPr>
        <w:t>).</w:t>
      </w:r>
    </w:p>
    <w:p w14:paraId="44E871BC" w14:textId="77777777" w:rsidR="00E2787B" w:rsidRPr="00C35007" w:rsidRDefault="00E2787B" w:rsidP="004544EB">
      <w:pPr>
        <w:pStyle w:val="BodyText"/>
        <w:rPr>
          <w:rFonts w:ascii="현대하모니 L" w:eastAsia="현대하모니 L" w:hAnsi="현대하모니 L"/>
          <w:szCs w:val="22"/>
        </w:rPr>
      </w:pPr>
    </w:p>
    <w:p w14:paraId="06F6AD3A"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IMMO_ECU manages the Immobilizer function, which must be compatible with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interface of the existing Immobilizer system for HMC car defined in the Immobilizer Software Specification of EMS.</w:t>
      </w:r>
    </w:p>
    <w:p w14:paraId="144A5D23" w14:textId="77777777" w:rsidR="00E2787B" w:rsidRPr="00C35007" w:rsidRDefault="00E2787B" w:rsidP="004544EB">
      <w:pPr>
        <w:pStyle w:val="BodyText"/>
        <w:rPr>
          <w:rFonts w:ascii="현대하모니 L" w:eastAsia="현대하모니 L" w:hAnsi="현대하모니 L"/>
          <w:szCs w:val="22"/>
        </w:rPr>
      </w:pPr>
    </w:p>
    <w:p w14:paraId="238E510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It manages the </w:t>
      </w:r>
      <w:proofErr w:type="spellStart"/>
      <w:r w:rsidRPr="00C35007">
        <w:rPr>
          <w:rFonts w:ascii="현대하모니 L" w:eastAsia="현대하모니 L" w:hAnsi="현대하모니 L"/>
          <w:szCs w:val="22"/>
        </w:rPr>
        <w:t>Immo</w:t>
      </w:r>
      <w:proofErr w:type="spellEnd"/>
      <w:r w:rsidRPr="00C35007">
        <w:rPr>
          <w:rFonts w:ascii="현대하모니 L" w:eastAsia="현대하모니 L" w:hAnsi="현대하모니 L"/>
          <w:szCs w:val="22"/>
        </w:rPr>
        <w:t>. status indicator conforming to the present specification.</w:t>
      </w:r>
    </w:p>
    <w:p w14:paraId="738610EB" w14:textId="77777777" w:rsidR="00E2787B" w:rsidRPr="00C35007" w:rsidRDefault="00E2787B" w:rsidP="004544EB">
      <w:pPr>
        <w:pStyle w:val="BodyText"/>
        <w:rPr>
          <w:rFonts w:ascii="현대하모니 L" w:eastAsia="현대하모니 L" w:hAnsi="현대하모니 L"/>
          <w:szCs w:val="22"/>
        </w:rPr>
      </w:pPr>
    </w:p>
    <w:p w14:paraId="1880E79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Diagnosis communication between Diagnostic Tool and IMMO_ECU &amp; EMS control units conforms to the standard</w:t>
      </w:r>
      <w:r w:rsidRPr="00C35007">
        <w:rPr>
          <w:rFonts w:ascii="Batang" w:eastAsia="Batang" w:hAnsi="Batang" w:cs="Batang" w:hint="eastAsia"/>
          <w:szCs w:val="22"/>
        </w:rPr>
        <w:t> </w:t>
      </w:r>
      <w:r w:rsidRPr="00C35007">
        <w:rPr>
          <w:rFonts w:ascii="현대하모니 L" w:eastAsia="현대하모니 L" w:hAnsi="현대하모니 L"/>
          <w:szCs w:val="22"/>
        </w:rPr>
        <w:t xml:space="preserve">Keyword Protocol 2000 </w:t>
      </w:r>
      <w:r w:rsidRPr="00C35007">
        <w:rPr>
          <w:rFonts w:ascii="Batang" w:eastAsia="Batang" w:hAnsi="Batang" w:cs="Batang" w:hint="eastAsia"/>
          <w:szCs w:val="22"/>
        </w:rPr>
        <w:t>–</w:t>
      </w:r>
      <w:r w:rsidRPr="00C35007">
        <w:rPr>
          <w:rFonts w:ascii="현대하모니 L" w:eastAsia="현대하모니 L" w:hAnsi="현대하모니 L"/>
          <w:szCs w:val="22"/>
        </w:rPr>
        <w:t xml:space="preserve"> German implementation (</w:t>
      </w:r>
      <w:r>
        <w:rPr>
          <w:rFonts w:ascii="현대하모니 L" w:eastAsia="현대하모니 L" w:hAnsi="현대하모니 L"/>
          <w:szCs w:val="22"/>
        </w:rPr>
        <w:t>[Ref I][Ref B]</w:t>
      </w:r>
      <w:r w:rsidRPr="00C35007">
        <w:rPr>
          <w:rFonts w:ascii="현대하모니 L" w:eastAsia="현대하모니 L" w:hAnsi="현대하모니 L"/>
          <w:szCs w:val="22"/>
        </w:rPr>
        <w:t xml:space="preserve"> &amp; </w:t>
      </w:r>
      <w:r>
        <w:rPr>
          <w:rFonts w:ascii="현대하모니 L" w:eastAsia="현대하모니 L" w:hAnsi="현대하모니 L"/>
          <w:szCs w:val="22"/>
        </w:rPr>
        <w:t>[Ref I][Ref C]</w:t>
      </w:r>
      <w:r w:rsidRPr="00C35007">
        <w:rPr>
          <w:rFonts w:ascii="현대하모니 L" w:eastAsia="현대하모니 L" w:hAnsi="현대하모니 L"/>
          <w:szCs w:val="22"/>
        </w:rPr>
        <w:t>), and the corresponding diagnostic communication and services specifications.</w:t>
      </w:r>
    </w:p>
    <w:p w14:paraId="48940BDA" w14:textId="77777777" w:rsidR="00E2787B" w:rsidRPr="00C35007" w:rsidRDefault="00E2787B" w:rsidP="00D912FF">
      <w:pPr>
        <w:pStyle w:val="Heading1"/>
        <w:keepNext w:val="0"/>
        <w:pageBreakBefore/>
        <w:spacing w:before="480" w:after="120" w:line="240" w:lineRule="auto"/>
        <w:ind w:left="431" w:hanging="431"/>
        <w:rPr>
          <w:rFonts w:ascii="현대하모니 L" w:eastAsia="현대하모니 L" w:hAnsi="현대하모니 L" w:cs="Arial"/>
          <w:bCs/>
          <w:caps/>
          <w:sz w:val="28"/>
        </w:rPr>
      </w:pPr>
      <w:r w:rsidRPr="00C35007">
        <w:rPr>
          <w:rFonts w:ascii="현대하모니 L" w:eastAsia="현대하모니 L" w:hAnsi="현대하모니 L" w:cs="Arial" w:hint="eastAsia"/>
          <w:bCs/>
          <w:caps/>
          <w:sz w:val="28"/>
        </w:rPr>
        <w:lastRenderedPageBreak/>
        <w:t>requirement</w:t>
      </w:r>
    </w:p>
    <w:p w14:paraId="5955B897" w14:textId="77777777" w:rsidR="00E2787B" w:rsidRPr="00C35007" w:rsidRDefault="00E2787B" w:rsidP="004544EB">
      <w:pPr>
        <w:pStyle w:val="Heading2"/>
        <w:rPr>
          <w:rFonts w:ascii="현대하모니 L" w:eastAsia="현대하모니 L" w:hAnsi="현대하모니 L"/>
          <w:b/>
        </w:rPr>
      </w:pPr>
      <w:r w:rsidRPr="00C35007">
        <w:rPr>
          <w:rFonts w:ascii="현대하모니 L" w:eastAsia="현대하모니 L" w:hAnsi="현대하모니 L"/>
          <w:b/>
        </w:rPr>
        <w:t>SYSTEM FUNCTIONAL FEATURES</w:t>
      </w:r>
    </w:p>
    <w:p w14:paraId="5C0C91C9"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rPr>
        <w:t>Key recognizing principle</w:t>
      </w:r>
    </w:p>
    <w:p w14:paraId="637805D2" w14:textId="77777777" w:rsidR="00E2787B" w:rsidRPr="00C35007" w:rsidRDefault="00E2787B" w:rsidP="004544EB">
      <w:pPr>
        <w:pStyle w:val="BodyText"/>
        <w:rPr>
          <w:rFonts w:ascii="현대하모니 L" w:eastAsia="현대하모니 L" w:hAnsi="현대하모니 L"/>
        </w:rPr>
      </w:pPr>
    </w:p>
    <w:p w14:paraId="353EF5B1"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Immobilizer system is based on the recognizing of the key</w:t>
      </w:r>
      <w:r w:rsidRPr="00C35007">
        <w:rPr>
          <w:rFonts w:ascii="현대하모니 L" w:eastAsia="현대하모니 L" w:hAnsi="현대하모니 L" w:hint="eastAsia"/>
          <w:szCs w:val="22"/>
        </w:rPr>
        <w:t xml:space="preserve"> or passive recognizing </w:t>
      </w:r>
      <w:r w:rsidRPr="00C35007">
        <w:rPr>
          <w:rFonts w:ascii="현대하모니 L" w:eastAsia="현대하모니 L" w:hAnsi="현대하모니 L"/>
          <w:szCs w:val="22"/>
        </w:rPr>
        <w:t xml:space="preserve"> before each cranking request (inserting the key into the </w:t>
      </w:r>
      <w:r w:rsidRPr="00C35007">
        <w:rPr>
          <w:rFonts w:ascii="현대하모니 L" w:eastAsia="현대하모니 L" w:hAnsi="현대하모니 L" w:hint="eastAsia"/>
          <w:szCs w:val="22"/>
          <w:highlight w:val="yellow"/>
        </w:rPr>
        <w:t>FOB HOLDER</w:t>
      </w:r>
      <w:r w:rsidRPr="00C35007">
        <w:rPr>
          <w:rFonts w:ascii="현대하모니 L" w:eastAsia="현대하모니 L" w:hAnsi="현대하모니 L" w:hint="eastAsia"/>
          <w:szCs w:val="22"/>
        </w:rPr>
        <w:t>)</w:t>
      </w:r>
      <w:r w:rsidRPr="00C35007">
        <w:rPr>
          <w:rFonts w:ascii="현대하모니 L" w:eastAsia="현대하모니 L" w:hAnsi="현대하모니 L"/>
          <w:szCs w:val="22"/>
        </w:rPr>
        <w:t xml:space="preserve">, by way of an inductive link between the transponder device (integrated in the key head) and the vehicle. </w:t>
      </w:r>
    </w:p>
    <w:p w14:paraId="463F29E8" w14:textId="77777777" w:rsidR="00E2787B" w:rsidRPr="00C35007" w:rsidRDefault="00E2787B" w:rsidP="004544EB">
      <w:pPr>
        <w:pStyle w:val="BodyText"/>
        <w:rPr>
          <w:rFonts w:ascii="현대하모니 L" w:eastAsia="현대하모니 L" w:hAnsi="현대하모니 L"/>
          <w:szCs w:val="22"/>
        </w:rPr>
      </w:pPr>
    </w:p>
    <w:p w14:paraId="4ED1061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Key recognizing is based on a challenge/response principle with an encryption algorithm whose parameter is a secret key (KTR). The algorithm is determined by the </w:t>
      </w:r>
      <w:r w:rsidRPr="00C35007">
        <w:rPr>
          <w:rFonts w:ascii="현대하모니 L" w:eastAsia="현대하모니 L" w:hAnsi="현대하모니 L"/>
          <w:szCs w:val="22"/>
          <w:u w:val="single"/>
        </w:rPr>
        <w:t>transponder supplier</w:t>
      </w:r>
      <w:r w:rsidRPr="00C35007">
        <w:rPr>
          <w:rFonts w:ascii="현대하모니 L" w:eastAsia="현대하모니 L" w:hAnsi="현대하모니 L"/>
          <w:szCs w:val="22"/>
        </w:rPr>
        <w:t>.</w:t>
      </w:r>
    </w:p>
    <w:p w14:paraId="7DC6ED6D"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There is one and only one secret key for each vehicle.</w:t>
      </w:r>
    </w:p>
    <w:p w14:paraId="3B7B4B86" w14:textId="77777777" w:rsidR="00E2787B" w:rsidRPr="00C35007" w:rsidRDefault="00E2787B" w:rsidP="004544EB">
      <w:pPr>
        <w:pStyle w:val="BodyText"/>
        <w:rPr>
          <w:rFonts w:ascii="현대하모니 L" w:eastAsia="현대하모니 L" w:hAnsi="현대하모니 L"/>
          <w:szCs w:val="22"/>
        </w:rPr>
      </w:pPr>
    </w:p>
    <w:p w14:paraId="712F0C01"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secret key is generated during the </w:t>
      </w:r>
      <w:r w:rsidRPr="00C35007">
        <w:rPr>
          <w:rFonts w:ascii="현대하모니 L" w:eastAsia="현대하모니 L" w:hAnsi="현대하모니 L" w:hint="eastAsia"/>
          <w:szCs w:val="22"/>
        </w:rPr>
        <w:t xml:space="preserve">IMMO_ECU learning procedure </w:t>
      </w:r>
      <w:r w:rsidRPr="00C35007">
        <w:rPr>
          <w:rFonts w:ascii="현대하모니 L" w:eastAsia="현대하모니 L" w:hAnsi="현대하모니 L"/>
          <w:szCs w:val="22"/>
        </w:rPr>
        <w:t>in the car production line (</w:t>
      </w:r>
      <w:proofErr w:type="spellStart"/>
      <w:r w:rsidRPr="00C35007">
        <w:rPr>
          <w:rFonts w:ascii="현대하모니 L" w:eastAsia="현대하모니 L" w:hAnsi="현대하모니 L"/>
          <w:szCs w:val="22"/>
        </w:rPr>
        <w:t>EoL</w:t>
      </w:r>
      <w:proofErr w:type="spellEnd"/>
      <w:r w:rsidRPr="00C35007">
        <w:rPr>
          <w:rFonts w:ascii="현대하모니 L" w:eastAsia="현대하모니 L" w:hAnsi="현대하모니 L"/>
          <w:szCs w:val="22"/>
        </w:rPr>
        <w:t>). It must be saved in the non-volatile memory of the IMMO_ECU and the transponder, associated to the vehicle identification number(VIN) of the production line.</w:t>
      </w:r>
    </w:p>
    <w:p w14:paraId="3A0FF5F2" w14:textId="77777777" w:rsidR="00E2787B" w:rsidRPr="00C35007" w:rsidRDefault="00E2787B" w:rsidP="004544EB">
      <w:pPr>
        <w:pStyle w:val="BodyText"/>
        <w:rPr>
          <w:rFonts w:ascii="현대하모니 L" w:eastAsia="현대하모니 L" w:hAnsi="현대하모니 L"/>
          <w:szCs w:val="22"/>
        </w:rPr>
      </w:pPr>
    </w:p>
    <w:p w14:paraId="5D96E81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Note:</w:t>
      </w:r>
    </w:p>
    <w:p w14:paraId="3B6AD6B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Special equipment in Car Production line will produce “Vehicle Secret Code” (PIN code) which is induced from “Vehicle Serial Identification Number”.</w:t>
      </w:r>
    </w:p>
    <w:p w14:paraId="4E01745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This “Vehicle Secret Code” (PIN code) </w:t>
      </w:r>
      <w:r w:rsidRPr="00C35007">
        <w:rPr>
          <w:rFonts w:ascii="현대하모니 L" w:eastAsia="현대하모니 L" w:hAnsi="현대하모니 L" w:hint="eastAsia"/>
          <w:szCs w:val="22"/>
        </w:rPr>
        <w:t xml:space="preserve">is used during new keys, and/or IMMO_ECU  and/or ESCL and/or PDM replacement </w:t>
      </w:r>
      <w:r w:rsidRPr="00C35007">
        <w:rPr>
          <w:rFonts w:ascii="현대하모니 L" w:eastAsia="현대하모니 L" w:hAnsi="현대하모니 L"/>
          <w:szCs w:val="22"/>
        </w:rPr>
        <w:t xml:space="preserve">and/or keys replacement (see </w:t>
      </w:r>
      <w:proofErr w:type="spellStart"/>
      <w:r w:rsidRPr="00C35007">
        <w:rPr>
          <w:rFonts w:ascii="현대하모니 L" w:eastAsia="현대하모니 L" w:hAnsi="현대하모니 L" w:hint="eastAsia"/>
          <w:szCs w:val="22"/>
        </w:rPr>
        <w:t>PushStart</w:t>
      </w:r>
      <w:proofErr w:type="spellEnd"/>
      <w:r w:rsidRPr="00C35007">
        <w:rPr>
          <w:rFonts w:ascii="현대하모니 L" w:eastAsia="현대하모니 L" w:hAnsi="현대하모니 L" w:hint="eastAsia"/>
          <w:szCs w:val="22"/>
        </w:rPr>
        <w:t xml:space="preserve"> System specification </w:t>
      </w:r>
      <w:r>
        <w:rPr>
          <w:rFonts w:ascii="현대하모니 L" w:eastAsia="현대하모니 L" w:hAnsi="현대하모니 L"/>
          <w:szCs w:val="22"/>
        </w:rPr>
        <w:t>[Ref I][Ref H]</w:t>
      </w:r>
      <w:r w:rsidRPr="00C35007">
        <w:rPr>
          <w:rFonts w:ascii="현대하모니 L" w:eastAsia="현대하모니 L" w:hAnsi="현대하모니 L" w:hint="eastAsia"/>
          <w:szCs w:val="22"/>
        </w:rPr>
        <w:t xml:space="preserve"> "Learning Description" </w:t>
      </w:r>
      <w:r w:rsidRPr="00C35007">
        <w:rPr>
          <w:rFonts w:ascii="현대하모니 L" w:eastAsia="현대하모니 L" w:hAnsi="현대하모니 L"/>
          <w:szCs w:val="22"/>
        </w:rPr>
        <w:t>)</w:t>
      </w:r>
    </w:p>
    <w:p w14:paraId="5630AD66" w14:textId="77777777" w:rsidR="00E2787B" w:rsidRPr="00C35007" w:rsidRDefault="00E2787B" w:rsidP="004544EB">
      <w:pPr>
        <w:pStyle w:val="BodyText"/>
        <w:rPr>
          <w:rFonts w:ascii="현대하모니 L" w:eastAsia="현대하모니 L" w:hAnsi="현대하모니 L"/>
          <w:szCs w:val="22"/>
        </w:rPr>
      </w:pPr>
    </w:p>
    <w:p w14:paraId="7F49253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   When the IMMO_ECU learns this “Vehicle Secret Code” (PIN code), two other codes are determined during the first key teaching.</w:t>
      </w:r>
    </w:p>
    <w:p w14:paraId="61829076" w14:textId="77777777" w:rsidR="00E2787B" w:rsidRPr="00C35007" w:rsidRDefault="00E2787B" w:rsidP="004544EB">
      <w:pPr>
        <w:pStyle w:val="BodyText"/>
        <w:rPr>
          <w:rFonts w:ascii="현대하모니 L" w:eastAsia="현대하모니 L" w:hAnsi="현대하모니 L"/>
          <w:szCs w:val="22"/>
        </w:rPr>
      </w:pPr>
    </w:p>
    <w:p w14:paraId="1735CAE6" w14:textId="77777777" w:rsidR="00E2787B" w:rsidRPr="00C35007" w:rsidRDefault="00E2787B" w:rsidP="00CE6ACD">
      <w:pPr>
        <w:pStyle w:val="BodyText"/>
        <w:widowControl/>
        <w:numPr>
          <w:ilvl w:val="0"/>
          <w:numId w:val="16"/>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the KTR secret key</w:t>
      </w:r>
    </w:p>
    <w:p w14:paraId="360E40FC" w14:textId="77777777" w:rsidR="00E2787B" w:rsidRPr="00C35007" w:rsidRDefault="00E2787B" w:rsidP="00CE6ACD">
      <w:pPr>
        <w:pStyle w:val="BodyText"/>
        <w:widowControl/>
        <w:numPr>
          <w:ilvl w:val="0"/>
          <w:numId w:val="16"/>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hint="eastAsia"/>
          <w:szCs w:val="22"/>
        </w:rPr>
        <w:t>RSK</w:t>
      </w:r>
    </w:p>
    <w:p w14:paraId="0AC9ACD8" w14:textId="77777777" w:rsidR="00E2787B" w:rsidRPr="00C35007" w:rsidRDefault="00E2787B" w:rsidP="00CE6ACD">
      <w:pPr>
        <w:pStyle w:val="BodyText"/>
        <w:widowControl/>
        <w:numPr>
          <w:ilvl w:val="0"/>
          <w:numId w:val="16"/>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lastRenderedPageBreak/>
        <w:t xml:space="preserve">the </w:t>
      </w:r>
      <w:r w:rsidRPr="00C35007">
        <w:rPr>
          <w:rFonts w:ascii="현대하모니 L" w:eastAsia="현대하모니 L" w:hAnsi="현대하모니 L"/>
          <w:b/>
          <w:szCs w:val="22"/>
        </w:rPr>
        <w:t>VIN-code</w:t>
      </w:r>
      <w:r w:rsidRPr="00C35007">
        <w:rPr>
          <w:rFonts w:ascii="현대하모니 L" w:eastAsia="현대하모니 L" w:hAnsi="현대하모니 L"/>
          <w:szCs w:val="22"/>
        </w:rPr>
        <w:t>, used in the communication between EMS &amp; IMMO_ECU(see next chapter)</w:t>
      </w:r>
    </w:p>
    <w:p w14:paraId="2BA226A1" w14:textId="77777777" w:rsidR="00E2787B" w:rsidRPr="00C35007" w:rsidRDefault="00E2787B" w:rsidP="004544EB">
      <w:pPr>
        <w:pStyle w:val="BodyText"/>
        <w:rPr>
          <w:rFonts w:ascii="현대하모니 L" w:eastAsia="현대하모니 L" w:hAnsi="현대하모니 L"/>
        </w:rPr>
      </w:pPr>
    </w:p>
    <w:p w14:paraId="5D5A9885"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caps/>
          <w:noProof/>
        </w:rPr>
        <w:br w:type="page"/>
      </w:r>
      <w:r w:rsidRPr="00C35007">
        <w:rPr>
          <w:rFonts w:ascii="현대하모니 L" w:eastAsia="현대하모니 L" w:hAnsi="현대하모니 L"/>
        </w:rPr>
        <w:lastRenderedPageBreak/>
        <w:t>Communication principle between IMMO_ECU and EMS</w:t>
      </w:r>
    </w:p>
    <w:p w14:paraId="17AD93B2" w14:textId="77777777" w:rsidR="00E2787B" w:rsidRPr="00C35007" w:rsidRDefault="00E2787B" w:rsidP="004544EB">
      <w:pPr>
        <w:pStyle w:val="BodyText"/>
        <w:rPr>
          <w:rFonts w:ascii="현대하모니 L" w:eastAsia="현대하모니 L" w:hAnsi="현대하모니 L"/>
        </w:rPr>
      </w:pPr>
    </w:p>
    <w:p w14:paraId="701F871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immobilizer system needs a medial of communication between the IMMO_ECU (which manages the Immobilizer function) </w:t>
      </w:r>
      <w:r w:rsidRPr="00C35007">
        <w:rPr>
          <w:rFonts w:ascii="현대하모니 L" w:eastAsia="현대하모니 L" w:hAnsi="현대하모니 L"/>
          <w:dstrike/>
          <w:szCs w:val="22"/>
          <w:highlight w:val="yellow"/>
        </w:rPr>
        <w:t xml:space="preserve">and </w:t>
      </w:r>
      <w:r w:rsidRPr="00C35007">
        <w:rPr>
          <w:rFonts w:ascii="현대하모니 L" w:eastAsia="현대하모니 L" w:hAnsi="현대하모니 L" w:hint="eastAsia"/>
          <w:dstrike/>
          <w:szCs w:val="22"/>
          <w:highlight w:val="yellow"/>
        </w:rPr>
        <w:t xml:space="preserve">PDM </w:t>
      </w:r>
      <w:r w:rsidRPr="00C35007">
        <w:rPr>
          <w:rFonts w:ascii="현대하모니 L" w:eastAsia="현대하모니 L" w:hAnsi="현대하모니 L"/>
          <w:dstrike/>
          <w:szCs w:val="22"/>
          <w:highlight w:val="yellow"/>
        </w:rPr>
        <w:t>(which manages the key recognizing</w:t>
      </w:r>
      <w:r w:rsidRPr="00C35007">
        <w:rPr>
          <w:rFonts w:ascii="현대하모니 L" w:eastAsia="현대하모니 L" w:hAnsi="현대하모니 L" w:hint="eastAsia"/>
          <w:dstrike/>
          <w:szCs w:val="22"/>
          <w:highlight w:val="yellow"/>
        </w:rPr>
        <w:t xml:space="preserve"> through FOB HOLDER </w:t>
      </w:r>
      <w:r w:rsidRPr="00C35007">
        <w:rPr>
          <w:rFonts w:ascii="현대하모니 L" w:eastAsia="현대하모니 L" w:hAnsi="현대하모니 L"/>
          <w:dstrike/>
          <w:szCs w:val="22"/>
          <w:highlight w:val="yellow"/>
        </w:rPr>
        <w:t>)</w:t>
      </w:r>
      <w:r w:rsidRPr="00C35007">
        <w:rPr>
          <w:rFonts w:ascii="현대하모니 L" w:eastAsia="현대하모니 L" w:hAnsi="현대하모니 L"/>
          <w:szCs w:val="22"/>
          <w:highlight w:val="yellow"/>
        </w:rPr>
        <w:t xml:space="preserve"> a</w:t>
      </w:r>
      <w:r w:rsidRPr="00C35007">
        <w:rPr>
          <w:rFonts w:ascii="현대하모니 L" w:eastAsia="현대하모니 L" w:hAnsi="현대하모니 L"/>
          <w:szCs w:val="22"/>
        </w:rPr>
        <w:t xml:space="preserve">nd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control unit (which controls the engine). This communication is named: </w:t>
      </w:r>
      <w:r w:rsidRPr="00C35007">
        <w:rPr>
          <w:rFonts w:ascii="현대하모니 L" w:eastAsia="현대하모니 L" w:hAnsi="현대하모니 L"/>
          <w:szCs w:val="22"/>
          <w:u w:val="single"/>
        </w:rPr>
        <w:t>release message communication</w:t>
      </w:r>
      <w:r w:rsidRPr="00C35007">
        <w:rPr>
          <w:rFonts w:ascii="현대하모니 L" w:eastAsia="현대하모니 L" w:hAnsi="현대하모니 L"/>
          <w:szCs w:val="22"/>
        </w:rPr>
        <w:t>.</w:t>
      </w:r>
    </w:p>
    <w:p w14:paraId="47485FA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information exchange is necessary to lock or unlock the engine control, or to synchronize the Immobilizer system after the first key teaching.</w:t>
      </w:r>
    </w:p>
    <w:p w14:paraId="0DE4B5B7" w14:textId="77777777" w:rsidR="00E2787B" w:rsidRPr="00C35007" w:rsidRDefault="00E2787B" w:rsidP="004544EB">
      <w:pPr>
        <w:pStyle w:val="BodyText"/>
        <w:rPr>
          <w:rFonts w:ascii="현대하모니 L" w:eastAsia="현대하모니 L" w:hAnsi="현대하모니 L"/>
          <w:szCs w:val="22"/>
        </w:rPr>
      </w:pPr>
    </w:p>
    <w:p w14:paraId="7E1665B7"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    This information is based on the Vehicle Specific Identification Number (VIN), coded in 2 bytes.</w:t>
      </w:r>
    </w:p>
    <w:p w14:paraId="0428A36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VIN-code is calculated by the IMMO_ECU at the first key teaching using data from PIN code, the value 0FFFFh is not authorized (reserved for virgin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w:t>
      </w:r>
    </w:p>
    <w:p w14:paraId="66204FF1" w14:textId="77777777" w:rsidR="00E2787B" w:rsidRPr="00C35007" w:rsidRDefault="00E2787B" w:rsidP="004544EB">
      <w:pPr>
        <w:pStyle w:val="BodyText"/>
        <w:rPr>
          <w:rFonts w:ascii="현대하모니 L" w:eastAsia="현대하모니 L" w:hAnsi="현대하모니 L"/>
          <w:szCs w:val="22"/>
        </w:rPr>
      </w:pPr>
    </w:p>
    <w:p w14:paraId="2B55ED4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    The VIN-code is transmitted from the IMMO_ECU in the release message communication (only in case of authorized key) using an encoding algorithm. </w:t>
      </w:r>
    </w:p>
    <w:p w14:paraId="13E8E84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VIN-code is automatically learnt by the EMS after receiving the first release response message (that is: after the first key teaching,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internal state being in virgin mode or neutral mode). </w:t>
      </w:r>
    </w:p>
    <w:p w14:paraId="244BFA8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VIN-code is equal 0FFFFh when leaving electronic production.</w:t>
      </w:r>
    </w:p>
    <w:p w14:paraId="4060D94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To get a synchronized Immobilizer system (same VIN-codes in IMMO_ECU and EMS control units, authorized and programmed keys), virgin keys and virgin control units have to be got and special procedures have to be executed (Factory teaching, After Market teaching </w:t>
      </w:r>
      <w:r w:rsidRPr="00C35007">
        <w:rPr>
          <w:rFonts w:ascii="Batang" w:eastAsia="Batang" w:hAnsi="Batang" w:cs="Batang" w:hint="eastAsia"/>
          <w:szCs w:val="22"/>
        </w:rPr>
        <w:t>–</w:t>
      </w:r>
      <w:r w:rsidRPr="00C35007">
        <w:rPr>
          <w:rFonts w:ascii="현대하모니 L" w:eastAsia="현대하모니 L" w:hAnsi="현대하모니 L"/>
          <w:szCs w:val="22"/>
        </w:rPr>
        <w:t xml:space="preserve"> see Key teaching procedures chapter). Some procedures use the Diagnostic tool equipment; the usage of this tool equipment is restricted to authorized persons.</w:t>
      </w:r>
    </w:p>
    <w:p w14:paraId="2DBF0D7D" w14:textId="77777777" w:rsidR="00E2787B" w:rsidRPr="00C35007" w:rsidRDefault="00E2787B" w:rsidP="004544EB">
      <w:pPr>
        <w:pStyle w:val="BodyText"/>
        <w:rPr>
          <w:rFonts w:ascii="현대하모니 L" w:eastAsia="현대하모니 L" w:hAnsi="현대하모니 L"/>
          <w:szCs w:val="22"/>
        </w:rPr>
      </w:pPr>
    </w:p>
    <w:p w14:paraId="6E7A7587"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In addition IMMO_ECU and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exchange </w:t>
      </w:r>
      <w:proofErr w:type="spellStart"/>
      <w:r w:rsidRPr="00C35007">
        <w:rPr>
          <w:rFonts w:ascii="현대하모니 L" w:eastAsia="현대하모니 L" w:hAnsi="현대하모니 L"/>
          <w:szCs w:val="22"/>
        </w:rPr>
        <w:t>an</w:t>
      </w:r>
      <w:r w:rsidRPr="00C35007">
        <w:rPr>
          <w:rFonts w:ascii="현대하모니 L" w:eastAsia="현대하모니 L" w:hAnsi="현대하모니 L" w:hint="eastAsia"/>
          <w:szCs w:val="22"/>
        </w:rPr>
        <w:t xml:space="preserve"> </w:t>
      </w:r>
      <w:r w:rsidRPr="00C35007">
        <w:rPr>
          <w:rFonts w:ascii="현대하모니 L" w:eastAsia="현대하모니 L" w:hAnsi="현대하모니 L"/>
          <w:szCs w:val="22"/>
        </w:rPr>
        <w:t>other</w:t>
      </w:r>
      <w:proofErr w:type="spellEnd"/>
      <w:r w:rsidRPr="00C35007">
        <w:rPr>
          <w:rFonts w:ascii="현대하모니 L" w:eastAsia="현대하모니 L" w:hAnsi="현대하모니 L"/>
          <w:szCs w:val="22"/>
        </w:rPr>
        <w:t xml:space="preserve"> information: the </w:t>
      </w:r>
      <w:r w:rsidRPr="00C35007">
        <w:rPr>
          <w:rFonts w:ascii="현대하모니 L" w:eastAsia="현대하모니 L" w:hAnsi="현대하모니 L" w:hint="eastAsia"/>
          <w:szCs w:val="22"/>
        </w:rPr>
        <w:t xml:space="preserve">Engine state </w:t>
      </w:r>
      <w:r w:rsidRPr="00C35007">
        <w:rPr>
          <w:rFonts w:ascii="현대하모니 L" w:eastAsia="현대하모니 L" w:hAnsi="현대하모니 L"/>
          <w:szCs w:val="22"/>
          <w:u w:val="single"/>
        </w:rPr>
        <w:t>Model Identification Number (MIN)</w:t>
      </w:r>
      <w:r w:rsidRPr="00C35007">
        <w:rPr>
          <w:rFonts w:ascii="현대하모니 L" w:eastAsia="현대하모니 L" w:hAnsi="현대하모니 L"/>
          <w:szCs w:val="22"/>
        </w:rPr>
        <w:t>, coded in 1 byte. The MIN is fixed constant value (01H) . The MIN-code is checked by the EMS to authorize the engine running, and checked by the IMMO_ECU, in order to inhibit any unauthorized use of IMMO_ECU or EMS in a different system model.</w:t>
      </w:r>
    </w:p>
    <w:p w14:paraId="44949C9C"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rPr>
        <w:t>Communication Line &amp; System constraint</w:t>
      </w:r>
    </w:p>
    <w:p w14:paraId="6480F41A" w14:textId="77777777" w:rsidR="00E2787B" w:rsidRPr="00C35007" w:rsidRDefault="00E2787B" w:rsidP="004544EB">
      <w:pPr>
        <w:pStyle w:val="BodyText"/>
        <w:rPr>
          <w:rFonts w:ascii="현대하모니 L" w:eastAsia="현대하모니 L" w:hAnsi="현대하모니 L"/>
          <w:noProof/>
          <w:szCs w:val="22"/>
          <w:highlight w:val="yellow"/>
        </w:rPr>
      </w:pPr>
      <w:r w:rsidRPr="00C35007">
        <w:rPr>
          <w:rFonts w:ascii="현대하모니 L" w:eastAsia="현대하모니 L" w:hAnsi="현대하모니 L"/>
          <w:noProof/>
          <w:szCs w:val="22"/>
          <w:highlight w:val="yellow"/>
        </w:rPr>
        <w:t xml:space="preserve">The exchange of the immobilization status between </w:t>
      </w:r>
      <w:smartTag w:uri="urn:schemas-microsoft-com:office:smarttags" w:element="place">
        <w:r w:rsidRPr="00C35007">
          <w:rPr>
            <w:rFonts w:ascii="현대하모니 L" w:eastAsia="현대하모니 L" w:hAnsi="현대하모니 L"/>
            <w:noProof/>
            <w:szCs w:val="22"/>
            <w:highlight w:val="yellow"/>
          </w:rPr>
          <w:t>EMS</w:t>
        </w:r>
      </w:smartTag>
      <w:r w:rsidRPr="00C35007">
        <w:rPr>
          <w:rFonts w:ascii="현대하모니 L" w:eastAsia="현대하모니 L" w:hAnsi="현대하모니 L"/>
          <w:noProof/>
          <w:szCs w:val="22"/>
          <w:highlight w:val="yellow"/>
        </w:rPr>
        <w:t xml:space="preserve"> and IMMO_ECU is made on a dedicated K-</w:t>
      </w:r>
      <w:r w:rsidRPr="00C35007">
        <w:rPr>
          <w:rFonts w:ascii="현대하모니 L" w:eastAsia="현대하모니 L" w:hAnsi="현대하모니 L"/>
          <w:noProof/>
          <w:szCs w:val="22"/>
          <w:highlight w:val="yellow"/>
        </w:rPr>
        <w:lastRenderedPageBreak/>
        <w:t>line. The IMMO_ECU manages a communication window during the exchange of status after</w:t>
      </w:r>
    </w:p>
    <w:p w14:paraId="304AB731" w14:textId="77777777" w:rsidR="00E2787B" w:rsidRPr="00C35007" w:rsidRDefault="00E2787B" w:rsidP="004544EB">
      <w:pPr>
        <w:pStyle w:val="BodyText"/>
        <w:rPr>
          <w:rFonts w:ascii="현대하모니 L" w:eastAsia="현대하모니 L" w:hAnsi="현대하모니 L"/>
          <w:noProof/>
          <w:szCs w:val="22"/>
          <w:highlight w:val="yellow"/>
        </w:rPr>
      </w:pPr>
      <w:r w:rsidRPr="00C35007">
        <w:rPr>
          <w:rFonts w:ascii="현대하모니 L" w:eastAsia="현대하모니 L" w:hAnsi="현대하모니 L" w:hint="eastAsia"/>
          <w:noProof/>
          <w:szCs w:val="22"/>
          <w:highlight w:val="yellow"/>
        </w:rPr>
        <w:t>1.</w:t>
      </w:r>
      <w:r w:rsidRPr="00C35007">
        <w:rPr>
          <w:rFonts w:ascii="현대하모니 L" w:eastAsia="현대하모니 L" w:hAnsi="현대하모니 L"/>
          <w:noProof/>
          <w:szCs w:val="22"/>
          <w:highlight w:val="yellow"/>
        </w:rPr>
        <w:t xml:space="preserve"> </w:t>
      </w:r>
      <w:r w:rsidRPr="00C35007">
        <w:rPr>
          <w:rFonts w:ascii="현대하모니 L" w:eastAsia="현대하모니 L" w:hAnsi="현대하모니 L" w:hint="eastAsia"/>
          <w:noProof/>
          <w:szCs w:val="22"/>
          <w:highlight w:val="yellow"/>
        </w:rPr>
        <w:t xml:space="preserve">IGN </w:t>
      </w:r>
      <w:r w:rsidRPr="00C35007">
        <w:rPr>
          <w:rFonts w:ascii="현대하모니 L" w:eastAsia="현대하모니 L" w:hAnsi="현대하모니 L"/>
          <w:noProof/>
          <w:szCs w:val="22"/>
          <w:highlight w:val="yellow"/>
        </w:rPr>
        <w:t>Off/On transient under power latch</w:t>
      </w:r>
      <w:r w:rsidRPr="00C35007">
        <w:rPr>
          <w:rFonts w:ascii="현대하모니 L" w:eastAsia="현대하모니 L" w:hAnsi="현대하모니 L" w:hint="eastAsia"/>
          <w:noProof/>
          <w:szCs w:val="22"/>
          <w:highlight w:val="yellow"/>
        </w:rPr>
        <w:t xml:space="preserve"> or </w:t>
      </w:r>
    </w:p>
    <w:p w14:paraId="3446E8AE" w14:textId="77777777" w:rsidR="00E2787B" w:rsidRPr="00C35007" w:rsidRDefault="00E2787B" w:rsidP="004544EB">
      <w:pPr>
        <w:pStyle w:val="BodyText"/>
        <w:rPr>
          <w:rFonts w:ascii="현대하모니 L" w:eastAsia="현대하모니 L" w:hAnsi="현대하모니 L"/>
          <w:noProof/>
          <w:szCs w:val="22"/>
          <w:highlight w:val="yellow"/>
        </w:rPr>
      </w:pPr>
      <w:r w:rsidRPr="00C35007">
        <w:rPr>
          <w:rFonts w:ascii="현대하모니 L" w:eastAsia="현대하모니 L" w:hAnsi="현대하모니 L" w:hint="eastAsia"/>
          <w:noProof/>
          <w:szCs w:val="22"/>
          <w:highlight w:val="yellow"/>
        </w:rPr>
        <w:t xml:space="preserve">2. when user attemps Engine start in case of </w:t>
      </w:r>
      <w:smartTag w:uri="urn:schemas-microsoft-com:office:smarttags" w:element="place">
        <w:r w:rsidRPr="00C35007">
          <w:rPr>
            <w:rFonts w:ascii="현대하모니 L" w:eastAsia="현대하모니 L" w:hAnsi="현대하모니 L" w:hint="eastAsia"/>
            <w:noProof/>
            <w:szCs w:val="22"/>
            <w:highlight w:val="yellow"/>
          </w:rPr>
          <w:t>EMS</w:t>
        </w:r>
      </w:smartTag>
      <w:r w:rsidRPr="00C35007">
        <w:rPr>
          <w:rFonts w:ascii="현대하모니 L" w:eastAsia="현대하모니 L" w:hAnsi="현대하모니 L" w:hint="eastAsia"/>
          <w:noProof/>
          <w:szCs w:val="22"/>
          <w:highlight w:val="yellow"/>
        </w:rPr>
        <w:t xml:space="preserve"> is locked state.</w:t>
      </w:r>
    </w:p>
    <w:p w14:paraId="3B7408B1" w14:textId="77777777" w:rsidR="00E2787B" w:rsidRPr="00C35007" w:rsidRDefault="00E2787B" w:rsidP="004544EB">
      <w:pPr>
        <w:pStyle w:val="BodyText"/>
        <w:ind w:firstLineChars="136" w:firstLine="299"/>
        <w:rPr>
          <w:rFonts w:ascii="현대하모니 L" w:eastAsia="현대하모니 L" w:hAnsi="현대하모니 L" w:cs="Arial"/>
          <w:szCs w:val="22"/>
          <w:highlight w:val="yellow"/>
        </w:rPr>
      </w:pPr>
      <w:r w:rsidRPr="00C35007">
        <w:rPr>
          <w:rFonts w:ascii="현대하모니 L" w:eastAsia="현대하모니 L" w:hAnsi="현대하모니 L" w:cs="Arial" w:hint="eastAsia"/>
          <w:szCs w:val="22"/>
          <w:highlight w:val="yellow"/>
        </w:rPr>
        <w:t>I</w:t>
      </w:r>
      <w:r w:rsidRPr="00C35007">
        <w:rPr>
          <w:rFonts w:ascii="현대하모니 L" w:eastAsia="현대하모니 L" w:hAnsi="현대하모니 L" w:cs="Arial"/>
          <w:szCs w:val="22"/>
          <w:highlight w:val="yellow"/>
        </w:rPr>
        <w:t xml:space="preserve">t will be able to use </w:t>
      </w:r>
      <w:r w:rsidRPr="00C35007">
        <w:rPr>
          <w:rFonts w:ascii="현대하모니 L" w:eastAsia="현대하모니 L" w:hAnsi="현대하모니 L" w:cs="Arial" w:hint="eastAsia"/>
          <w:szCs w:val="22"/>
          <w:highlight w:val="yellow"/>
        </w:rPr>
        <w:t>the below signal for the</w:t>
      </w:r>
      <w:r w:rsidRPr="00C35007">
        <w:rPr>
          <w:rFonts w:ascii="현대하모니 L" w:eastAsia="현대하모니 L" w:hAnsi="현대하모니 L" w:cs="Arial"/>
          <w:szCs w:val="22"/>
          <w:highlight w:val="yellow"/>
        </w:rPr>
        <w:t xml:space="preserve"> </w:t>
      </w:r>
      <w:r w:rsidRPr="00C35007">
        <w:rPr>
          <w:rFonts w:ascii="현대하모니 L" w:eastAsia="현대하모니 L" w:hAnsi="현대하모니 L" w:cs="Arial" w:hint="eastAsia"/>
          <w:szCs w:val="22"/>
          <w:highlight w:val="yellow"/>
        </w:rPr>
        <w:t>E</w:t>
      </w:r>
      <w:r w:rsidRPr="00C35007">
        <w:rPr>
          <w:rFonts w:ascii="현대하모니 L" w:eastAsia="현대하모니 L" w:hAnsi="현대하모니 L" w:cs="Arial"/>
          <w:szCs w:val="22"/>
          <w:highlight w:val="yellow"/>
        </w:rPr>
        <w:t>ngine starting will of the user</w:t>
      </w:r>
      <w:r w:rsidRPr="00C35007">
        <w:rPr>
          <w:rFonts w:ascii="현대하모니 L" w:eastAsia="현대하모니 L" w:hAnsi="현대하모니 L" w:cs="Arial" w:hint="eastAsia"/>
          <w:szCs w:val="22"/>
          <w:highlight w:val="yellow"/>
        </w:rPr>
        <w:t xml:space="preserve"> ;</w:t>
      </w:r>
    </w:p>
    <w:p w14:paraId="5FD92C70" w14:textId="77777777" w:rsidR="00E2787B" w:rsidRPr="00C35007" w:rsidRDefault="00E2787B" w:rsidP="004544EB">
      <w:pPr>
        <w:pStyle w:val="BodyText"/>
        <w:ind w:firstLineChars="173" w:firstLine="381"/>
        <w:rPr>
          <w:rFonts w:ascii="현대하모니 L" w:eastAsia="현대하모니 L" w:hAnsi="현대하모니 L"/>
          <w:dstrike/>
          <w:noProof/>
        </w:rPr>
      </w:pPr>
      <w:r w:rsidRPr="00C35007">
        <w:rPr>
          <w:rFonts w:ascii="현대하모니 L" w:eastAsia="현대하모니 L" w:hAnsi="현대하모니 L" w:hint="eastAsia"/>
          <w:dstrike/>
          <w:szCs w:val="22"/>
          <w:highlight w:val="yellow"/>
        </w:rPr>
        <w:t xml:space="preserve">- After </w:t>
      </w:r>
      <w:proofErr w:type="spellStart"/>
      <w:r w:rsidRPr="00C35007">
        <w:rPr>
          <w:rFonts w:ascii="현대하모니 L" w:eastAsia="현대하모니 L" w:hAnsi="현대하모니 L" w:hint="eastAsia"/>
          <w:dstrike/>
          <w:szCs w:val="22"/>
          <w:highlight w:val="yellow"/>
        </w:rPr>
        <w:t>begine</w:t>
      </w:r>
      <w:proofErr w:type="spellEnd"/>
      <w:r w:rsidRPr="00C35007">
        <w:rPr>
          <w:rFonts w:ascii="현대하모니 L" w:eastAsia="현대하모니 L" w:hAnsi="현대하모니 L" w:hint="eastAsia"/>
          <w:dstrike/>
          <w:szCs w:val="22"/>
          <w:highlight w:val="yellow"/>
        </w:rPr>
        <w:t xml:space="preserve"> of Engine Cranking</w:t>
      </w:r>
    </w:p>
    <w:p w14:paraId="5B30D346"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caps/>
          <w:noProof/>
        </w:rPr>
        <w:br w:type="page"/>
      </w:r>
      <w:r w:rsidRPr="00C35007">
        <w:rPr>
          <w:rFonts w:ascii="현대하모니 L" w:eastAsia="현대하모니 L" w:hAnsi="현대하모니 L"/>
        </w:rPr>
        <w:lastRenderedPageBreak/>
        <w:t>System working in nominal mode</w:t>
      </w:r>
    </w:p>
    <w:p w14:paraId="6B62F1B3" w14:textId="77777777" w:rsidR="00E2787B" w:rsidRPr="00C35007" w:rsidRDefault="00E2787B" w:rsidP="004544EB">
      <w:pPr>
        <w:pStyle w:val="BodyText"/>
        <w:rPr>
          <w:rFonts w:ascii="현대하모니 L" w:eastAsia="현대하모니 L" w:hAnsi="현대하모니 L"/>
        </w:rPr>
      </w:pPr>
    </w:p>
    <w:p w14:paraId="0BD5E4FE"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Principle</w:t>
      </w:r>
    </w:p>
    <w:p w14:paraId="6FE79FF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Before each cranking request, an authorization is given to unlock the </w:t>
      </w:r>
      <w:r w:rsidRPr="00C35007">
        <w:rPr>
          <w:rFonts w:ascii="현대하모니 L" w:eastAsia="현대하모니 L" w:hAnsi="현대하모니 L" w:hint="eastAsia"/>
          <w:szCs w:val="22"/>
        </w:rPr>
        <w:t>ESC</w:t>
      </w:r>
      <w:r w:rsidRPr="00C35007">
        <w:rPr>
          <w:rFonts w:ascii="현대하모니 L" w:eastAsia="현대하모니 L" w:hAnsi="현대하모니 L"/>
          <w:szCs w:val="22"/>
        </w:rPr>
        <w:t>L and the engine control.</w:t>
      </w:r>
    </w:p>
    <w:p w14:paraId="02F2C34E" w14:textId="77777777" w:rsidR="00E2787B" w:rsidRPr="00C35007" w:rsidRDefault="00E2787B" w:rsidP="004544EB">
      <w:pPr>
        <w:pStyle w:val="BodyText"/>
        <w:rPr>
          <w:rFonts w:ascii="현대하모니 L" w:eastAsia="현대하모니 L" w:hAnsi="현대하모니 L"/>
          <w:szCs w:val="22"/>
        </w:rPr>
      </w:pPr>
    </w:p>
    <w:p w14:paraId="4CCB0E9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Authorization principle is based on the recognition of</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680A4E5D" w14:textId="77777777" w:rsidR="00E2787B" w:rsidRPr="00C35007" w:rsidRDefault="00E2787B" w:rsidP="004544EB">
      <w:pPr>
        <w:pStyle w:val="BodyText"/>
        <w:rPr>
          <w:rFonts w:ascii="현대하모니 L" w:eastAsia="현대하모니 L" w:hAnsi="현대하모니 L"/>
          <w:szCs w:val="22"/>
        </w:rPr>
      </w:pPr>
    </w:p>
    <w:p w14:paraId="0AA031AD" w14:textId="77777777" w:rsidR="00E2787B" w:rsidRPr="00C35007" w:rsidRDefault="00E2787B" w:rsidP="00CE6ACD">
      <w:pPr>
        <w:pStyle w:val="BodyText"/>
        <w:widowControl/>
        <w:numPr>
          <w:ilvl w:val="0"/>
          <w:numId w:val="17"/>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the SMART KEY Fob control unit (transmitter/receiver) for Passive Start function</w:t>
      </w:r>
    </w:p>
    <w:p w14:paraId="05D42978"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 xml:space="preserve">This passive recognition is done with an encryption algorithm </w:t>
      </w:r>
    </w:p>
    <w:p w14:paraId="2E40F9F2"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 xml:space="preserve">(see corresponding specification </w:t>
      </w:r>
      <w:r>
        <w:rPr>
          <w:rFonts w:ascii="현대하모니 L" w:eastAsia="현대하모니 L" w:hAnsi="현대하모니 L"/>
          <w:szCs w:val="22"/>
        </w:rPr>
        <w:t>[Ref I][Ref E]</w:t>
      </w:r>
      <w:r w:rsidRPr="00C35007">
        <w:rPr>
          <w:rFonts w:ascii="현대하모니 L" w:eastAsia="현대하모니 L" w:hAnsi="현대하모니 L"/>
          <w:szCs w:val="22"/>
        </w:rPr>
        <w:t>).</w:t>
      </w:r>
    </w:p>
    <w:p w14:paraId="19219836" w14:textId="77777777" w:rsidR="00E2787B" w:rsidRPr="00C35007" w:rsidRDefault="00E2787B" w:rsidP="004544EB">
      <w:pPr>
        <w:pStyle w:val="BodyText"/>
        <w:rPr>
          <w:rFonts w:ascii="현대하모니 L" w:eastAsia="현대하모니 L" w:hAnsi="현대하모니 L"/>
          <w:szCs w:val="22"/>
        </w:rPr>
      </w:pPr>
    </w:p>
    <w:p w14:paraId="11E4EBCE" w14:textId="77777777" w:rsidR="00E2787B" w:rsidRPr="00C35007" w:rsidRDefault="00E2787B" w:rsidP="00CE6ACD">
      <w:pPr>
        <w:pStyle w:val="BodyText"/>
        <w:widowControl/>
        <w:numPr>
          <w:ilvl w:val="0"/>
          <w:numId w:val="17"/>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or  the SMART KEY Fob transponder , as a backup solution</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2C922C45" w14:textId="77777777" w:rsidR="00E2787B" w:rsidRPr="00C35007" w:rsidRDefault="00E2787B" w:rsidP="004544EB">
      <w:pPr>
        <w:pStyle w:val="BodyText"/>
        <w:ind w:left="720"/>
        <w:rPr>
          <w:rFonts w:ascii="현대하모니 L" w:eastAsia="현대하모니 L" w:hAnsi="현대하모니 L"/>
          <w:szCs w:val="22"/>
        </w:rPr>
      </w:pPr>
      <w:r w:rsidRPr="00C35007">
        <w:rPr>
          <w:rFonts w:ascii="현대하모니 L" w:eastAsia="현대하모니 L" w:hAnsi="현대하모니 L"/>
          <w:szCs w:val="22"/>
        </w:rPr>
        <w:t xml:space="preserve">This recognition (same principle as the key recognition </w:t>
      </w:r>
      <w:r w:rsidRPr="00C35007">
        <w:rPr>
          <w:rFonts w:ascii="Batang" w:eastAsia="Batang" w:hAnsi="Batang" w:cs="Batang" w:hint="eastAsia"/>
          <w:szCs w:val="22"/>
        </w:rPr>
        <w:t>–</w:t>
      </w:r>
      <w:r w:rsidRPr="00C35007">
        <w:rPr>
          <w:rFonts w:ascii="현대하모니 L" w:eastAsia="현대하모니 L" w:hAnsi="현대하모니 L"/>
          <w:szCs w:val="22"/>
        </w:rPr>
        <w:t xml:space="preserve"> see chapter </w:t>
      </w:r>
      <w:r>
        <w:rPr>
          <w:rFonts w:ascii="현대하모니 L" w:eastAsia="현대하모니 L" w:hAnsi="현대하모니 L"/>
          <w:szCs w:val="22"/>
        </w:rPr>
        <w:t>4.1.1</w:t>
      </w:r>
      <w:r w:rsidRPr="00C35007">
        <w:rPr>
          <w:rFonts w:ascii="현대하모니 L" w:eastAsia="현대하모니 L" w:hAnsi="현대하모니 L"/>
          <w:szCs w:val="22"/>
        </w:rPr>
        <w:t xml:space="preserve">) needs the SMART KEY Fob to be inserted into </w:t>
      </w:r>
      <w:r w:rsidRPr="00C35007">
        <w:rPr>
          <w:rFonts w:ascii="현대하모니 L" w:eastAsia="현대하모니 L" w:hAnsi="현대하모니 L" w:hint="eastAsia"/>
          <w:szCs w:val="22"/>
        </w:rPr>
        <w:t xml:space="preserve">FOB HOLDER </w:t>
      </w:r>
    </w:p>
    <w:p w14:paraId="296FEF7D" w14:textId="77777777" w:rsidR="00E2787B" w:rsidRPr="00C35007" w:rsidRDefault="00E2787B" w:rsidP="004544EB">
      <w:pPr>
        <w:pStyle w:val="BodyText"/>
        <w:rPr>
          <w:rFonts w:ascii="현대하모니 L" w:eastAsia="현대하모니 L" w:hAnsi="현대하모니 L"/>
          <w:szCs w:val="22"/>
        </w:rPr>
      </w:pPr>
    </w:p>
    <w:p w14:paraId="4F2CC75D"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 xml:space="preserve">The IMMO_ECU can cancel the authentication (SMART KEY Fob and Transponder) </w:t>
      </w:r>
    </w:p>
    <w:p w14:paraId="44755DC4"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Authentication cancel is based in the recognition of :</w:t>
      </w:r>
    </w:p>
    <w:p w14:paraId="2E7D044F" w14:textId="77777777" w:rsidR="00E2787B" w:rsidRPr="00C35007" w:rsidRDefault="00E2787B" w:rsidP="00CE6ACD">
      <w:pPr>
        <w:widowControl/>
        <w:numPr>
          <w:ilvl w:val="0"/>
          <w:numId w:val="17"/>
        </w:numPr>
        <w:adjustRightInd/>
        <w:snapToGrid/>
        <w:spacing w:line="240" w:lineRule="auto"/>
        <w:jc w:val="both"/>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Cancel condition by SMART KEY function. </w:t>
      </w:r>
    </w:p>
    <w:p w14:paraId="7194DBDC" w14:textId="77777777" w:rsidR="00E2787B" w:rsidRPr="00C35007" w:rsidRDefault="00E2787B" w:rsidP="004544EB">
      <w:pPr>
        <w:rPr>
          <w:rFonts w:ascii="현대하모니 L" w:eastAsia="현대하모니 L" w:hAnsi="현대하모니 L"/>
          <w:szCs w:val="22"/>
        </w:rPr>
      </w:pPr>
    </w:p>
    <w:p w14:paraId="769D0D3C" w14:textId="77777777" w:rsidR="00E2787B" w:rsidRPr="00C35007" w:rsidRDefault="00E2787B" w:rsidP="004544EB">
      <w:pPr>
        <w:pStyle w:val="BodyText"/>
        <w:rPr>
          <w:rFonts w:ascii="현대하모니 L" w:eastAsia="현대하모니 L" w:hAnsi="현대하모니 L"/>
          <w:szCs w:val="22"/>
        </w:rPr>
      </w:pPr>
    </w:p>
    <w:p w14:paraId="5FC6BB7D"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same secret key (KTR) is used for the SMART KEY components, </w:t>
      </w:r>
      <w:r w:rsidRPr="00C35007">
        <w:rPr>
          <w:rFonts w:ascii="현대하모니 L" w:eastAsia="현대하모니 L" w:hAnsi="현대하모니 L"/>
          <w:szCs w:val="22"/>
          <w:highlight w:val="yellow"/>
        </w:rPr>
        <w:t>PDM</w:t>
      </w:r>
      <w:r w:rsidRPr="00C35007">
        <w:rPr>
          <w:rFonts w:ascii="현대하모니 L" w:eastAsia="현대하모니 L" w:hAnsi="현대하모니 L" w:hint="eastAsia"/>
          <w:szCs w:val="22"/>
          <w:highlight w:val="yellow"/>
        </w:rPr>
        <w:t xml:space="preserve"> </w:t>
      </w:r>
      <w:r w:rsidRPr="00C35007">
        <w:rPr>
          <w:rFonts w:ascii="현대하모니 L" w:eastAsia="현대하모니 L" w:hAnsi="현대하모니 L"/>
          <w:szCs w:val="22"/>
        </w:rPr>
        <w:t xml:space="preserve">and ESCL </w:t>
      </w:r>
      <w:r w:rsidRPr="00C35007">
        <w:rPr>
          <w:rFonts w:ascii="현대하모니 L" w:eastAsia="현대하모니 L" w:hAnsi="현대하모니 L" w:hint="eastAsia"/>
          <w:szCs w:val="22"/>
        </w:rPr>
        <w:t xml:space="preserve"> </w:t>
      </w:r>
      <w:r w:rsidRPr="00C35007">
        <w:rPr>
          <w:rFonts w:ascii="현대하모니 L" w:eastAsia="현대하모니 L" w:hAnsi="현대하모니 L"/>
          <w:szCs w:val="22"/>
        </w:rPr>
        <w:t>and for the Transponder (TR).</w:t>
      </w:r>
    </w:p>
    <w:p w14:paraId="6D3AD84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In the same way, the secret key is generated during the </w:t>
      </w:r>
      <w:r w:rsidRPr="00C35007">
        <w:rPr>
          <w:rFonts w:ascii="현대하모니 L" w:eastAsia="현대하모니 L" w:hAnsi="현대하모니 L" w:hint="eastAsia"/>
          <w:szCs w:val="22"/>
        </w:rPr>
        <w:t>IPM</w:t>
      </w:r>
      <w:r w:rsidRPr="00C35007">
        <w:rPr>
          <w:rFonts w:ascii="현대하모니 L" w:eastAsia="현대하모니 L" w:hAnsi="현대하모니 L"/>
          <w:szCs w:val="22"/>
        </w:rPr>
        <w:t xml:space="preserve"> teaching in the car production line (</w:t>
      </w:r>
      <w:proofErr w:type="spellStart"/>
      <w:r w:rsidRPr="00C35007">
        <w:rPr>
          <w:rFonts w:ascii="현대하모니 L" w:eastAsia="현대하모니 L" w:hAnsi="현대하모니 L"/>
          <w:szCs w:val="22"/>
        </w:rPr>
        <w:t>EoL</w:t>
      </w:r>
      <w:proofErr w:type="spellEnd"/>
      <w:r w:rsidRPr="00C35007">
        <w:rPr>
          <w:rFonts w:ascii="현대하모니 L" w:eastAsia="현대하모니 L" w:hAnsi="현대하모니 L"/>
          <w:szCs w:val="22"/>
        </w:rPr>
        <w:t>), and then learnt to the other SMART KEY components.</w:t>
      </w:r>
    </w:p>
    <w:p w14:paraId="54CD245A" w14:textId="77777777" w:rsidR="00E2787B" w:rsidRPr="00C35007" w:rsidRDefault="00E2787B" w:rsidP="004544EB">
      <w:pPr>
        <w:pStyle w:val="BodyText"/>
        <w:rPr>
          <w:rFonts w:ascii="현대하모니 L" w:eastAsia="현대하모니 L" w:hAnsi="현대하모니 L"/>
        </w:rPr>
      </w:pPr>
    </w:p>
    <w:p w14:paraId="1231BE67" w14:textId="77777777" w:rsidR="00E2787B" w:rsidRPr="00C35007" w:rsidRDefault="00E2787B" w:rsidP="004544EB">
      <w:pPr>
        <w:pStyle w:val="BodyText"/>
        <w:rPr>
          <w:rFonts w:ascii="현대하모니 L" w:eastAsia="현대하모니 L" w:hAnsi="현대하모니 L"/>
        </w:rPr>
      </w:pPr>
    </w:p>
    <w:p w14:paraId="36FEB5B0" w14:textId="77777777" w:rsidR="00E2787B" w:rsidRPr="00C35007" w:rsidRDefault="00E2787B" w:rsidP="004544EB">
      <w:pPr>
        <w:pStyle w:val="BodyText"/>
        <w:rPr>
          <w:rFonts w:ascii="현대하모니 L" w:eastAsia="현대하모니 L" w:hAnsi="현대하모니 L"/>
        </w:rPr>
      </w:pPr>
    </w:p>
    <w:p w14:paraId="30D7AA69" w14:textId="77777777" w:rsidR="00E2787B" w:rsidRPr="00C35007" w:rsidRDefault="00E2787B" w:rsidP="004544EB">
      <w:pPr>
        <w:pStyle w:val="BodyText"/>
        <w:rPr>
          <w:rFonts w:ascii="현대하모니 L" w:eastAsia="현대하모니 L" w:hAnsi="현대하모니 L"/>
        </w:rPr>
      </w:pPr>
    </w:p>
    <w:p w14:paraId="7196D064" w14:textId="77777777" w:rsidR="00E2787B" w:rsidRPr="00C35007" w:rsidRDefault="00E2787B" w:rsidP="004544EB">
      <w:pPr>
        <w:pStyle w:val="BodyText"/>
        <w:rPr>
          <w:rFonts w:ascii="현대하모니 L" w:eastAsia="현대하모니 L" w:hAnsi="현대하모니 L"/>
        </w:rPr>
      </w:pPr>
    </w:p>
    <w:p w14:paraId="34FF1C98" w14:textId="77777777" w:rsidR="00E2787B" w:rsidRPr="00C35007" w:rsidRDefault="00E2787B" w:rsidP="004544EB">
      <w:pPr>
        <w:pStyle w:val="BodyText"/>
        <w:rPr>
          <w:rFonts w:ascii="현대하모니 L" w:eastAsia="현대하모니 L" w:hAnsi="현대하모니 L"/>
        </w:rPr>
      </w:pPr>
    </w:p>
    <w:p w14:paraId="6D072C0D" w14:textId="77777777" w:rsidR="00E2787B" w:rsidRPr="00C35007" w:rsidRDefault="00E2787B" w:rsidP="004544EB">
      <w:pPr>
        <w:pStyle w:val="BodyText"/>
        <w:rPr>
          <w:rFonts w:ascii="현대하모니 L" w:eastAsia="현대하모니 L" w:hAnsi="현대하모니 L"/>
        </w:rPr>
      </w:pPr>
    </w:p>
    <w:p w14:paraId="48A21919" w14:textId="77777777" w:rsidR="00E2787B" w:rsidRPr="00C35007" w:rsidRDefault="00E2787B" w:rsidP="004544EB">
      <w:pPr>
        <w:pStyle w:val="BodyText"/>
        <w:rPr>
          <w:rFonts w:ascii="현대하모니 L" w:eastAsia="현대하모니 L" w:hAnsi="현대하모니 L"/>
        </w:rPr>
      </w:pPr>
    </w:p>
    <w:p w14:paraId="6BD18F9B" w14:textId="77777777" w:rsidR="00E2787B" w:rsidRPr="00C35007" w:rsidRDefault="00E2787B" w:rsidP="004544EB">
      <w:pPr>
        <w:pStyle w:val="BodyText"/>
        <w:rPr>
          <w:rFonts w:ascii="현대하모니 L" w:eastAsia="현대하모니 L" w:hAnsi="현대하모니 L"/>
        </w:rPr>
      </w:pPr>
    </w:p>
    <w:p w14:paraId="238601FE" w14:textId="77777777" w:rsidR="00E2787B" w:rsidRPr="00C35007" w:rsidRDefault="00E2787B" w:rsidP="004544EB">
      <w:pPr>
        <w:pStyle w:val="BodyText"/>
        <w:rPr>
          <w:rFonts w:ascii="현대하모니 L" w:eastAsia="현대하모니 L" w:hAnsi="현대하모니 L"/>
        </w:rPr>
      </w:pPr>
    </w:p>
    <w:p w14:paraId="0F3CABC7" w14:textId="77777777" w:rsidR="00E2787B" w:rsidRPr="00C35007" w:rsidRDefault="00E2787B" w:rsidP="004544EB">
      <w:pPr>
        <w:pStyle w:val="BodyText"/>
        <w:rPr>
          <w:rFonts w:ascii="현대하모니 L" w:eastAsia="현대하모니 L" w:hAnsi="현대하모니 L"/>
        </w:rPr>
      </w:pPr>
    </w:p>
    <w:p w14:paraId="5B08B5D1" w14:textId="77777777" w:rsidR="00E2787B" w:rsidRPr="00C35007" w:rsidRDefault="00E2787B" w:rsidP="004544EB">
      <w:pPr>
        <w:pStyle w:val="BodyText"/>
        <w:rPr>
          <w:rFonts w:ascii="현대하모니 L" w:eastAsia="현대하모니 L" w:hAnsi="현대하모니 L"/>
        </w:rPr>
      </w:pPr>
    </w:p>
    <w:p w14:paraId="53B8860E"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System working in nominal mode</w:t>
      </w:r>
    </w:p>
    <w:p w14:paraId="16DEB4AB" w14:textId="77777777" w:rsidR="00E2787B" w:rsidRPr="00C35007" w:rsidRDefault="00E2787B" w:rsidP="004544EB">
      <w:pPr>
        <w:pStyle w:val="BodyText"/>
        <w:rPr>
          <w:rFonts w:ascii="현대하모니 L" w:eastAsia="현대하모니 L" w:hAnsi="현대하모니 L"/>
        </w:rPr>
      </w:pPr>
    </w:p>
    <w:p w14:paraId="379C4C7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nominal mode supposes that the different elements of the system are programmed (synchronized Immobilizer system)</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0AD9C6F4" w14:textId="77777777" w:rsidR="00E2787B" w:rsidRPr="00C35007" w:rsidRDefault="00E2787B" w:rsidP="004544EB">
      <w:pPr>
        <w:pStyle w:val="BodyText"/>
        <w:rPr>
          <w:rFonts w:ascii="현대하모니 L" w:eastAsia="현대하모니 L" w:hAnsi="현대하모니 L"/>
          <w:szCs w:val="22"/>
        </w:rPr>
      </w:pPr>
    </w:p>
    <w:p w14:paraId="4F53BBD9" w14:textId="77777777" w:rsidR="00E2787B" w:rsidRPr="00C35007" w:rsidRDefault="00E2787B" w:rsidP="00CE6ACD">
      <w:pPr>
        <w:pStyle w:val="BodyText"/>
        <w:widowControl/>
        <w:numPr>
          <w:ilvl w:val="0"/>
          <w:numId w:val="18"/>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the secret key code is programmed in memory of IMMO_ECU,</w:t>
      </w:r>
      <w:r w:rsidRPr="00C35007">
        <w:rPr>
          <w:rFonts w:ascii="현대하모니 L" w:eastAsia="현대하모니 L" w:hAnsi="현대하모니 L" w:hint="eastAsia"/>
          <w:szCs w:val="22"/>
        </w:rPr>
        <w:t xml:space="preserve"> ESCL, </w:t>
      </w:r>
      <w:r w:rsidRPr="00C35007">
        <w:rPr>
          <w:rFonts w:ascii="현대하모니 L" w:eastAsia="현대하모니 L" w:hAnsi="현대하모니 L" w:hint="eastAsia"/>
          <w:szCs w:val="22"/>
          <w:highlight w:val="yellow"/>
        </w:rPr>
        <w:t xml:space="preserve">PDM </w:t>
      </w:r>
      <w:r w:rsidRPr="00C35007">
        <w:rPr>
          <w:rFonts w:ascii="현대하모니 L" w:eastAsia="현대하모니 L" w:hAnsi="현대하모니 L"/>
          <w:szCs w:val="22"/>
        </w:rPr>
        <w:t xml:space="preserve">, SMART KEY Fob </w:t>
      </w:r>
    </w:p>
    <w:p w14:paraId="30C6251E" w14:textId="77777777" w:rsidR="00E2787B" w:rsidRPr="00C35007" w:rsidRDefault="00E2787B" w:rsidP="00CE6ACD">
      <w:pPr>
        <w:pStyle w:val="BodyText"/>
        <w:widowControl/>
        <w:numPr>
          <w:ilvl w:val="0"/>
          <w:numId w:val="18"/>
        </w:numPr>
        <w:adjustRightInd/>
        <w:snapToGrid/>
        <w:spacing w:line="240" w:lineRule="auto"/>
        <w:textAlignment w:val="auto"/>
        <w:rPr>
          <w:rFonts w:ascii="현대하모니 L" w:eastAsia="현대하모니 L" w:hAnsi="현대하모니 L"/>
          <w:szCs w:val="22"/>
        </w:rPr>
      </w:pPr>
      <w:proofErr w:type="spellStart"/>
      <w:r w:rsidRPr="00C35007">
        <w:rPr>
          <w:rFonts w:ascii="현대하모니 L" w:eastAsia="현대하모니 L" w:hAnsi="현대하모니 L"/>
          <w:szCs w:val="22"/>
        </w:rPr>
        <w:t>the</w:t>
      </w:r>
      <w:proofErr w:type="spellEnd"/>
      <w:r w:rsidRPr="00C35007">
        <w:rPr>
          <w:rFonts w:ascii="현대하모니 L" w:eastAsia="현대하모니 L" w:hAnsi="현대하모니 L"/>
          <w:szCs w:val="22"/>
        </w:rPr>
        <w:t xml:space="preserve"> learnt </w:t>
      </w:r>
      <w:r w:rsidRPr="00C35007">
        <w:rPr>
          <w:rFonts w:ascii="현대하모니 L" w:eastAsia="현대하모니 L" w:hAnsi="현대하모니 L" w:hint="eastAsia"/>
          <w:szCs w:val="22"/>
        </w:rPr>
        <w:t xml:space="preserve">SMART KEY Fob </w:t>
      </w:r>
      <w:r w:rsidRPr="00C35007">
        <w:rPr>
          <w:rFonts w:ascii="현대하모니 L" w:eastAsia="현대하모니 L" w:hAnsi="현대하모니 L"/>
          <w:szCs w:val="22"/>
        </w:rPr>
        <w:t xml:space="preserve">identifiers are stored in IMMO_ECU </w:t>
      </w:r>
      <w:r w:rsidRPr="00C35007">
        <w:rPr>
          <w:rFonts w:ascii="현대하모니 L" w:eastAsia="현대하모니 L" w:hAnsi="현대하모니 L" w:hint="eastAsia"/>
          <w:szCs w:val="22"/>
        </w:rPr>
        <w:t xml:space="preserve">and PDM </w:t>
      </w:r>
      <w:r w:rsidRPr="00C35007">
        <w:rPr>
          <w:rFonts w:ascii="현대하모니 L" w:eastAsia="현대하모니 L" w:hAnsi="현대하모니 L"/>
          <w:szCs w:val="22"/>
        </w:rPr>
        <w:t>memory</w:t>
      </w:r>
    </w:p>
    <w:p w14:paraId="1B386FBE" w14:textId="77777777" w:rsidR="00E2787B" w:rsidRPr="00C35007" w:rsidRDefault="00E2787B" w:rsidP="00CE6ACD">
      <w:pPr>
        <w:pStyle w:val="BodyText"/>
        <w:widowControl/>
        <w:numPr>
          <w:ilvl w:val="0"/>
          <w:numId w:val="18"/>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the corresponding VIN-code is learnt and memorized in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memory</w:t>
      </w:r>
    </w:p>
    <w:p w14:paraId="4B1F511A" w14:textId="77777777" w:rsidR="00E2787B" w:rsidRPr="00C35007" w:rsidRDefault="00E2787B" w:rsidP="004544EB">
      <w:pPr>
        <w:pStyle w:val="BodyText"/>
        <w:rPr>
          <w:rFonts w:ascii="현대하모니 L" w:eastAsia="현대하모니 L" w:hAnsi="현대하모니 L"/>
          <w:szCs w:val="22"/>
        </w:rPr>
      </w:pPr>
    </w:p>
    <w:p w14:paraId="0F09BFAD" w14:textId="77777777" w:rsidR="00E2787B" w:rsidRPr="00C35007" w:rsidRDefault="00E2787B" w:rsidP="00CE6ACD">
      <w:pPr>
        <w:pStyle w:val="BodyText"/>
        <w:widowControl/>
        <w:numPr>
          <w:ilvl w:val="0"/>
          <w:numId w:val="27"/>
        </w:numPr>
        <w:adjustRightInd/>
        <w:snapToGrid/>
        <w:spacing w:before="40" w:after="40" w:line="240" w:lineRule="auto"/>
        <w:jc w:val="left"/>
        <w:textAlignment w:val="auto"/>
        <w:rPr>
          <w:rFonts w:ascii="현대하모니 L" w:eastAsia="현대하모니 L" w:hAnsi="현대하모니 L"/>
          <w:szCs w:val="22"/>
          <w:highlight w:val="yellow"/>
        </w:rPr>
      </w:pPr>
      <w:r w:rsidRPr="00C35007">
        <w:rPr>
          <w:rFonts w:ascii="현대하모니 L" w:eastAsia="현대하모니 L" w:hAnsi="현대하모니 L"/>
          <w:b/>
          <w:highlight w:val="yellow"/>
        </w:rPr>
        <w:t>IMMO_ECU</w:t>
      </w:r>
      <w:r w:rsidRPr="00C35007">
        <w:rPr>
          <w:rFonts w:ascii="현대하모니 L" w:eastAsia="현대하모니 L" w:hAnsi="현대하모니 L" w:hint="eastAsia"/>
          <w:b/>
          <w:highlight w:val="yellow"/>
        </w:rPr>
        <w:t xml:space="preserve">와 </w:t>
      </w:r>
      <w:r w:rsidRPr="00C35007">
        <w:rPr>
          <w:rFonts w:ascii="현대하모니 L" w:eastAsia="현대하모니 L" w:hAnsi="현대하모니 L"/>
          <w:b/>
          <w:highlight w:val="yellow"/>
        </w:rPr>
        <w:t xml:space="preserve"> EMS Communication phase</w:t>
      </w:r>
      <w:r w:rsidRPr="00C35007">
        <w:rPr>
          <w:rFonts w:ascii="Batang" w:eastAsia="Batang" w:hAnsi="Batang" w:cs="Batang" w:hint="eastAsia"/>
          <w:highlight w:val="yellow"/>
        </w:rPr>
        <w:t> </w:t>
      </w:r>
      <w:r w:rsidRPr="00C35007">
        <w:rPr>
          <w:rFonts w:ascii="현대하모니 L" w:eastAsia="현대하모니 L" w:hAnsi="현대하모니 L"/>
          <w:highlight w:val="yellow"/>
        </w:rPr>
        <w:t>:</w:t>
      </w:r>
    </w:p>
    <w:p w14:paraId="337AA31D" w14:textId="77777777" w:rsidR="00E2787B" w:rsidRPr="00C35007" w:rsidRDefault="00E2787B" w:rsidP="004544EB">
      <w:pPr>
        <w:pStyle w:val="BodyText"/>
        <w:rPr>
          <w:rFonts w:ascii="현대하모니 L" w:eastAsia="현대하모니 L" w:hAnsi="현대하모니 L"/>
          <w:szCs w:val="22"/>
          <w:highlight w:val="yellow"/>
        </w:rPr>
      </w:pPr>
      <w:r w:rsidRPr="00C35007">
        <w:rPr>
          <w:rFonts w:ascii="현대하모니 L" w:eastAsia="현대하모니 L" w:hAnsi="현대하모니 L" w:hint="eastAsia"/>
          <w:szCs w:val="22"/>
          <w:highlight w:val="yellow"/>
        </w:rPr>
        <w:t>T</w:t>
      </w:r>
      <w:r w:rsidRPr="00C35007">
        <w:rPr>
          <w:rFonts w:ascii="현대하모니 L" w:eastAsia="현대하모니 L" w:hAnsi="현대하모니 L"/>
          <w:szCs w:val="22"/>
          <w:highlight w:val="yellow"/>
        </w:rPr>
        <w:t>he IMMO_ECU manages a communication window between IMMO_ECU&amp; EMS</w:t>
      </w:r>
      <w:r w:rsidRPr="00C35007">
        <w:rPr>
          <w:rFonts w:ascii="현대하모니 L" w:eastAsia="현대하모니 L" w:hAnsi="현대하모니 L" w:hint="eastAsia"/>
          <w:szCs w:val="22"/>
          <w:highlight w:val="yellow"/>
        </w:rPr>
        <w:t xml:space="preserve"> as below condition.</w:t>
      </w:r>
    </w:p>
    <w:p w14:paraId="345CE3F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highlight w:val="yellow"/>
        </w:rPr>
        <w:t xml:space="preserve">- </w:t>
      </w:r>
      <w:r w:rsidRPr="00C35007">
        <w:rPr>
          <w:rFonts w:ascii="현대하모니 L" w:eastAsia="현대하모니 L" w:hAnsi="현대하모니 L"/>
          <w:b/>
          <w:highlight w:val="yellow"/>
        </w:rPr>
        <w:t>Ignition ON transition phase</w:t>
      </w:r>
      <w:r w:rsidRPr="00C35007">
        <w:rPr>
          <w:rFonts w:ascii="Batang" w:eastAsia="Batang" w:hAnsi="Batang" w:cs="Batang" w:hint="eastAsia"/>
          <w:b/>
          <w:highlight w:val="yellow"/>
        </w:rPr>
        <w:t> </w:t>
      </w:r>
      <w:r w:rsidRPr="00C35007">
        <w:rPr>
          <w:rFonts w:ascii="현대하모니 L" w:eastAsia="현대하모니 L" w:hAnsi="현대하모니 L" w:hint="eastAsia"/>
          <w:szCs w:val="22"/>
          <w:highlight w:val="yellow"/>
        </w:rPr>
        <w:t xml:space="preserve"> or  </w:t>
      </w:r>
      <w:r w:rsidRPr="00C35007">
        <w:rPr>
          <w:rFonts w:ascii="현대하모니 L" w:eastAsia="현대하모니 L" w:hAnsi="현대하모니 L" w:hint="eastAsia"/>
          <w:b/>
          <w:highlight w:val="yellow"/>
        </w:rPr>
        <w:t>Starting Phase</w:t>
      </w:r>
      <w:r w:rsidRPr="00C35007">
        <w:rPr>
          <w:rFonts w:ascii="Batang" w:eastAsia="Batang" w:hAnsi="Batang" w:cs="Batang" w:hint="eastAsia"/>
          <w:b/>
          <w:highlight w:val="yellow"/>
        </w:rPr>
        <w:t> </w:t>
      </w:r>
      <w:r w:rsidRPr="00C35007">
        <w:rPr>
          <w:rFonts w:ascii="현대하모니 L" w:eastAsia="현대하모니 L" w:hAnsi="현대하모니 L" w:hint="eastAsia"/>
          <w:szCs w:val="22"/>
          <w:highlight w:val="yellow"/>
        </w:rPr>
        <w:t xml:space="preserve"> </w:t>
      </w:r>
    </w:p>
    <w:p w14:paraId="65F9C3DC" w14:textId="77777777" w:rsidR="00E2787B" w:rsidRPr="00C35007" w:rsidRDefault="00E2787B" w:rsidP="004544EB">
      <w:pPr>
        <w:pStyle w:val="BodyText"/>
        <w:rPr>
          <w:rFonts w:ascii="현대하모니 L" w:eastAsia="현대하모니 L" w:hAnsi="현대하모니 L"/>
          <w:szCs w:val="22"/>
        </w:rPr>
      </w:pPr>
    </w:p>
    <w:p w14:paraId="6A100172" w14:textId="77777777" w:rsidR="00E2787B" w:rsidRPr="00C35007" w:rsidRDefault="00E2787B" w:rsidP="00CE6ACD">
      <w:pPr>
        <w:pStyle w:val="BodyText"/>
        <w:widowControl/>
        <w:numPr>
          <w:ilvl w:val="0"/>
          <w:numId w:val="27"/>
        </w:numPr>
        <w:adjustRightInd/>
        <w:snapToGrid/>
        <w:spacing w:before="40" w:after="40" w:line="240" w:lineRule="auto"/>
        <w:jc w:val="left"/>
        <w:textAlignment w:val="auto"/>
        <w:rPr>
          <w:rFonts w:ascii="현대하모니 L" w:eastAsia="현대하모니 L" w:hAnsi="현대하모니 L"/>
          <w:b/>
        </w:rPr>
      </w:pPr>
      <w:r w:rsidRPr="00C35007">
        <w:rPr>
          <w:rFonts w:ascii="현대하모니 L" w:eastAsia="현대하모니 L" w:hAnsi="현대하모니 L"/>
          <w:b/>
        </w:rPr>
        <w:t>Ignition ON transition phase</w:t>
      </w:r>
      <w:r w:rsidRPr="00C35007">
        <w:rPr>
          <w:rFonts w:ascii="Batang" w:eastAsia="Batang" w:hAnsi="Batang" w:cs="Batang" w:hint="eastAsia"/>
          <w:b/>
        </w:rPr>
        <w:t> </w:t>
      </w:r>
      <w:r w:rsidRPr="00C35007">
        <w:rPr>
          <w:rFonts w:ascii="현대하모니 L" w:eastAsia="현대하모니 L" w:hAnsi="현대하모니 L"/>
          <w:b/>
        </w:rPr>
        <w:t xml:space="preserve">(using SMART KEY </w:t>
      </w:r>
      <w:proofErr w:type="gramStart"/>
      <w:r w:rsidRPr="00C35007">
        <w:rPr>
          <w:rFonts w:ascii="현대하모니 L" w:eastAsia="현대하모니 L" w:hAnsi="현대하모니 L"/>
          <w:b/>
        </w:rPr>
        <w:t>Fob</w:t>
      </w:r>
      <w:r w:rsidRPr="00C35007">
        <w:rPr>
          <w:rFonts w:ascii="현대하모니 L" w:eastAsia="현대하모니 L" w:hAnsi="현대하모니 L" w:hint="eastAsia"/>
          <w:b/>
        </w:rPr>
        <w:t xml:space="preserve">  or</w:t>
      </w:r>
      <w:proofErr w:type="gramEnd"/>
      <w:r w:rsidRPr="00C35007">
        <w:rPr>
          <w:rFonts w:ascii="현대하모니 L" w:eastAsia="현대하모니 L" w:hAnsi="현대하모니 L" w:hint="eastAsia"/>
          <w:b/>
        </w:rPr>
        <w:t xml:space="preserve"> </w:t>
      </w:r>
      <w:r w:rsidRPr="00C35007">
        <w:rPr>
          <w:rFonts w:ascii="현대하모니 L" w:eastAsia="현대하모니 L" w:hAnsi="현대하모니 L"/>
          <w:b/>
        </w:rPr>
        <w:t>backup solution with SMART KEY Fob transponder):</w:t>
      </w:r>
    </w:p>
    <w:p w14:paraId="5023141B" w14:textId="77777777" w:rsidR="00E2787B" w:rsidRPr="00C35007" w:rsidRDefault="00E2787B" w:rsidP="004544EB">
      <w:pPr>
        <w:pStyle w:val="BodyText"/>
        <w:rPr>
          <w:rFonts w:ascii="현대하모니 L" w:eastAsia="현대하모니 L" w:hAnsi="현대하모니 L"/>
          <w:szCs w:val="22"/>
        </w:rPr>
      </w:pPr>
    </w:p>
    <w:p w14:paraId="219D7888" w14:textId="77777777" w:rsidR="00E2787B" w:rsidRPr="00C35007" w:rsidRDefault="00E2787B" w:rsidP="004544EB">
      <w:pPr>
        <w:pStyle w:val="BodyText"/>
        <w:rPr>
          <w:rFonts w:ascii="현대하모니 L" w:eastAsia="현대하모니 L" w:hAnsi="현대하모니 L"/>
          <w:dstrike/>
          <w:szCs w:val="22"/>
        </w:rPr>
      </w:pPr>
      <w:proofErr w:type="spellStart"/>
      <w:r w:rsidRPr="00C35007">
        <w:rPr>
          <w:rFonts w:ascii="현대하모니 L" w:eastAsia="현대하모니 L" w:hAnsi="현대하모니 L" w:hint="eastAsia"/>
          <w:dstrike/>
          <w:szCs w:val="22"/>
        </w:rPr>
        <w:t>Authentification</w:t>
      </w:r>
      <w:proofErr w:type="spellEnd"/>
      <w:r w:rsidRPr="00C35007">
        <w:rPr>
          <w:rFonts w:ascii="현대하모니 L" w:eastAsia="현대하모니 L" w:hAnsi="현대하모니 L" w:hint="eastAsia"/>
          <w:dstrike/>
          <w:szCs w:val="22"/>
        </w:rPr>
        <w:t xml:space="preserve"> procedure is described in </w:t>
      </w:r>
      <w:proofErr w:type="spellStart"/>
      <w:r w:rsidRPr="00C35007">
        <w:rPr>
          <w:rFonts w:ascii="현대하모니 L" w:eastAsia="현대하모니 L" w:hAnsi="현대하모니 L" w:hint="eastAsia"/>
          <w:dstrike/>
          <w:szCs w:val="22"/>
        </w:rPr>
        <w:t>PushStart</w:t>
      </w:r>
      <w:proofErr w:type="spellEnd"/>
      <w:r w:rsidRPr="00C35007">
        <w:rPr>
          <w:rFonts w:ascii="현대하모니 L" w:eastAsia="현대하모니 L" w:hAnsi="현대하모니 L" w:hint="eastAsia"/>
          <w:dstrike/>
          <w:szCs w:val="22"/>
        </w:rPr>
        <w:t xml:space="preserve"> system spec.</w:t>
      </w:r>
      <w:r>
        <w:rPr>
          <w:rFonts w:ascii="현대하모니 L" w:eastAsia="현대하모니 L" w:hAnsi="현대하모니 L"/>
          <w:dstrike/>
          <w:szCs w:val="22"/>
        </w:rPr>
        <w:t>[Ref I][Ref H]</w:t>
      </w:r>
      <w:r w:rsidRPr="00C35007">
        <w:rPr>
          <w:rFonts w:ascii="현대하모니 L" w:eastAsia="현대하모니 L" w:hAnsi="현대하모니 L" w:hint="eastAsia"/>
          <w:dstrike/>
          <w:szCs w:val="22"/>
        </w:rPr>
        <w:t>.</w:t>
      </w:r>
    </w:p>
    <w:p w14:paraId="63E3D507" w14:textId="77777777" w:rsidR="00E2787B" w:rsidRPr="00C35007" w:rsidRDefault="00E2787B" w:rsidP="004544EB">
      <w:pPr>
        <w:pStyle w:val="BodyText"/>
        <w:rPr>
          <w:rFonts w:ascii="현대하모니 L" w:eastAsia="현대하모니 L" w:hAnsi="현대하모니 L"/>
          <w:dstrike/>
          <w:szCs w:val="22"/>
        </w:rPr>
      </w:pPr>
      <w:r w:rsidRPr="00C35007">
        <w:rPr>
          <w:rFonts w:ascii="현대하모니 L" w:eastAsia="현대하모니 L" w:hAnsi="현대하모니 L" w:hint="eastAsia"/>
          <w:dstrike/>
          <w:szCs w:val="22"/>
        </w:rPr>
        <w:t xml:space="preserve">Depend on </w:t>
      </w:r>
      <w:proofErr w:type="spellStart"/>
      <w:r w:rsidRPr="00C35007">
        <w:rPr>
          <w:rFonts w:ascii="현대하모니 L" w:eastAsia="현대하모니 L" w:hAnsi="현대하모니 L" w:hint="eastAsia"/>
          <w:dstrike/>
          <w:szCs w:val="22"/>
        </w:rPr>
        <w:t>authentification</w:t>
      </w:r>
      <w:proofErr w:type="spellEnd"/>
      <w:r w:rsidRPr="00C35007">
        <w:rPr>
          <w:rFonts w:ascii="현대하모니 L" w:eastAsia="현대하모니 L" w:hAnsi="현대하모니 L" w:hint="eastAsia"/>
          <w:dstrike/>
          <w:szCs w:val="22"/>
        </w:rPr>
        <w:t xml:space="preserve"> result the IMMO_ECU Immobilizer function switches in </w:t>
      </w:r>
      <w:proofErr w:type="spellStart"/>
      <w:r w:rsidRPr="00C35007">
        <w:rPr>
          <w:rFonts w:ascii="현대하모니 L" w:eastAsia="현대하모니 L" w:hAnsi="현대하모니 L"/>
          <w:i/>
          <w:dstrike/>
          <w:szCs w:val="22"/>
        </w:rPr>
        <w:t>lockeded</w:t>
      </w:r>
      <w:proofErr w:type="spellEnd"/>
      <w:r w:rsidRPr="00C35007">
        <w:rPr>
          <w:rFonts w:ascii="현대하모니 L" w:eastAsia="현대하모니 L" w:hAnsi="현대하모니 L"/>
          <w:dstrike/>
          <w:szCs w:val="22"/>
        </w:rPr>
        <w:t xml:space="preserve"> state</w:t>
      </w:r>
      <w:r w:rsidRPr="00C35007">
        <w:rPr>
          <w:rFonts w:ascii="현대하모니 L" w:eastAsia="현대하모니 L" w:hAnsi="현대하모니 L" w:hint="eastAsia"/>
          <w:dstrike/>
          <w:szCs w:val="22"/>
        </w:rPr>
        <w:t xml:space="preserve"> or </w:t>
      </w:r>
      <w:r w:rsidRPr="00C35007">
        <w:rPr>
          <w:rFonts w:ascii="현대하모니 L" w:eastAsia="현대하모니 L" w:hAnsi="현대하모니 L"/>
          <w:dstrike/>
          <w:szCs w:val="22"/>
        </w:rPr>
        <w:lastRenderedPageBreak/>
        <w:t xml:space="preserve">in </w:t>
      </w:r>
      <w:r w:rsidRPr="00C35007">
        <w:rPr>
          <w:rFonts w:ascii="현대하모니 L" w:eastAsia="현대하모니 L" w:hAnsi="현대하모니 L"/>
          <w:i/>
          <w:dstrike/>
          <w:szCs w:val="22"/>
        </w:rPr>
        <w:t>released</w:t>
      </w:r>
      <w:r w:rsidRPr="00C35007">
        <w:rPr>
          <w:rFonts w:ascii="현대하모니 L" w:eastAsia="현대하모니 L" w:hAnsi="현대하모니 L"/>
          <w:dstrike/>
          <w:szCs w:val="22"/>
        </w:rPr>
        <w:t xml:space="preserve"> state</w:t>
      </w:r>
      <w:r w:rsidRPr="00C35007">
        <w:rPr>
          <w:rFonts w:ascii="현대하모니 L" w:eastAsia="현대하모니 L" w:hAnsi="현대하모니 L" w:hint="eastAsia"/>
          <w:dstrike/>
          <w:szCs w:val="22"/>
        </w:rPr>
        <w:t xml:space="preserve"> </w:t>
      </w:r>
    </w:p>
    <w:p w14:paraId="1F3B1409" w14:textId="77777777" w:rsidR="00E2787B" w:rsidRPr="00C35007" w:rsidRDefault="00E2787B" w:rsidP="004544EB">
      <w:pPr>
        <w:pStyle w:val="BodyText"/>
        <w:rPr>
          <w:rFonts w:ascii="현대하모니 L" w:eastAsia="현대하모니 L" w:hAnsi="현대하모니 L"/>
          <w:szCs w:val="22"/>
        </w:rPr>
      </w:pPr>
    </w:p>
    <w:p w14:paraId="0AE8CE4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Then, turning ON the ignition switch, the IMMO_ECU manages a communication window between IMMO_ECU&amp; EMS</w:t>
      </w:r>
      <w:r w:rsidRPr="00C35007">
        <w:rPr>
          <w:rFonts w:ascii="현대하모니 L" w:eastAsia="현대하모니 L" w:hAnsi="현대하모니 L" w:hint="eastAsia"/>
          <w:szCs w:val="22"/>
        </w:rPr>
        <w:t xml:space="preserve"> </w:t>
      </w:r>
      <w:r w:rsidRPr="00C35007">
        <w:rPr>
          <w:rFonts w:ascii="현대하모니 L" w:eastAsia="현대하모니 L" w:hAnsi="현대하모니 L" w:hint="eastAsia"/>
          <w:szCs w:val="22"/>
          <w:highlight w:val="yellow"/>
        </w:rPr>
        <w:t>with w/up signal</w:t>
      </w:r>
      <w:r w:rsidRPr="00C35007">
        <w:rPr>
          <w:rFonts w:ascii="현대하모니 L" w:eastAsia="현대하모니 L" w:hAnsi="현대하모니 L"/>
          <w:dstrike/>
          <w:szCs w:val="22"/>
        </w:rPr>
        <w:t xml:space="preserve">, to allow communication between IMMO_ECU and </w:t>
      </w:r>
      <w:smartTag w:uri="urn:schemas-microsoft-com:office:smarttags" w:element="place">
        <w:r w:rsidRPr="00C35007">
          <w:rPr>
            <w:rFonts w:ascii="현대하모니 L" w:eastAsia="현대하모니 L" w:hAnsi="현대하모니 L"/>
            <w:dstrike/>
            <w:szCs w:val="22"/>
          </w:rPr>
          <w:t>EMS</w:t>
        </w:r>
      </w:smartTag>
      <w:r w:rsidRPr="00C35007">
        <w:rPr>
          <w:rFonts w:ascii="현대하모니 L" w:eastAsia="현대하모니 L" w:hAnsi="현대하모니 L"/>
          <w:dstrike/>
          <w:szCs w:val="22"/>
        </w:rPr>
        <w:t xml:space="preserve"> during a predefined tuned time window (see Calibration parameters chapter).</w:t>
      </w:r>
      <w:r w:rsidRPr="00C35007">
        <w:rPr>
          <w:rFonts w:ascii="현대하모니 L" w:eastAsia="현대하모니 L" w:hAnsi="현대하모니 L" w:hint="eastAsia"/>
          <w:dstrike/>
          <w:szCs w:val="22"/>
        </w:rPr>
        <w:t xml:space="preserve">  </w:t>
      </w:r>
      <w:r w:rsidRPr="00C35007">
        <w:rPr>
          <w:rFonts w:ascii="현대하모니 L" w:eastAsia="현대하모니 L" w:hAnsi="현대하모니 L" w:hint="eastAsia"/>
          <w:szCs w:val="22"/>
        </w:rPr>
        <w:t xml:space="preserve"> </w:t>
      </w:r>
    </w:p>
    <w:p w14:paraId="0E05F20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highlight w:val="yellow"/>
        </w:rPr>
        <w:t>A</w:t>
      </w:r>
      <w:r w:rsidRPr="00C35007">
        <w:rPr>
          <w:rFonts w:ascii="현대하모니 L" w:eastAsia="현대하모니 L" w:hAnsi="현대하모니 L" w:hint="eastAsia"/>
          <w:szCs w:val="22"/>
          <w:highlight w:val="yellow"/>
        </w:rPr>
        <w:t xml:space="preserve">nd then IMMO_ECU send the </w:t>
      </w:r>
      <w:proofErr w:type="spellStart"/>
      <w:r w:rsidRPr="00C35007">
        <w:rPr>
          <w:rFonts w:ascii="현대하모니 L" w:eastAsia="현대하모니 L" w:hAnsi="현대하모니 L" w:hint="eastAsia"/>
          <w:szCs w:val="22"/>
          <w:highlight w:val="yellow"/>
        </w:rPr>
        <w:t>releae</w:t>
      </w:r>
      <w:proofErr w:type="spellEnd"/>
      <w:r w:rsidRPr="00C35007">
        <w:rPr>
          <w:rFonts w:ascii="현대하모니 L" w:eastAsia="현대하모니 L" w:hAnsi="현대하모니 L" w:hint="eastAsia"/>
          <w:szCs w:val="22"/>
          <w:highlight w:val="yellow"/>
        </w:rPr>
        <w:t xml:space="preserve"> signal or block signal.</w:t>
      </w:r>
    </w:p>
    <w:p w14:paraId="562C75D1" w14:textId="77777777" w:rsidR="00E2787B" w:rsidRPr="00C35007" w:rsidRDefault="00E2787B" w:rsidP="004544EB">
      <w:pPr>
        <w:pStyle w:val="BodyText"/>
        <w:rPr>
          <w:rFonts w:ascii="현대하모니 L" w:eastAsia="현대하모니 L" w:hAnsi="현대하모니 L"/>
          <w:b/>
        </w:rPr>
      </w:pPr>
    </w:p>
    <w:p w14:paraId="1D8AA896" w14:textId="77777777" w:rsidR="00E2787B" w:rsidRPr="00C35007" w:rsidRDefault="00E2787B" w:rsidP="00CE6ACD">
      <w:pPr>
        <w:pStyle w:val="BodyText"/>
        <w:widowControl/>
        <w:numPr>
          <w:ilvl w:val="0"/>
          <w:numId w:val="27"/>
        </w:numPr>
        <w:adjustRightInd/>
        <w:snapToGrid/>
        <w:spacing w:before="40" w:after="40" w:line="240" w:lineRule="auto"/>
        <w:jc w:val="left"/>
        <w:textAlignment w:val="auto"/>
        <w:rPr>
          <w:rFonts w:ascii="현대하모니 L" w:eastAsia="현대하모니 L" w:hAnsi="현대하모니 L"/>
          <w:b/>
        </w:rPr>
      </w:pPr>
      <w:r w:rsidRPr="00C35007">
        <w:rPr>
          <w:rFonts w:ascii="현대하모니 L" w:eastAsia="현대하모니 L" w:hAnsi="현대하모니 L" w:hint="eastAsia"/>
          <w:b/>
        </w:rPr>
        <w:t>Starting Phase</w:t>
      </w:r>
      <w:r w:rsidRPr="00C35007">
        <w:rPr>
          <w:rFonts w:ascii="Batang" w:eastAsia="Batang" w:hAnsi="Batang" w:cs="Batang" w:hint="eastAsia"/>
          <w:b/>
        </w:rPr>
        <w:t> </w:t>
      </w:r>
      <w:r w:rsidRPr="00C35007">
        <w:rPr>
          <w:rFonts w:ascii="현대하모니 L" w:eastAsia="현대하모니 L" w:hAnsi="현대하모니 L"/>
          <w:b/>
        </w:rPr>
        <w:t>(using SMART KEY Fob</w:t>
      </w:r>
      <w:r w:rsidRPr="00C35007">
        <w:rPr>
          <w:rFonts w:ascii="현대하모니 L" w:eastAsia="현대하모니 L" w:hAnsi="현대하모니 L" w:hint="eastAsia"/>
          <w:b/>
        </w:rPr>
        <w:t xml:space="preserve">  or </w:t>
      </w:r>
      <w:r w:rsidRPr="00C35007">
        <w:rPr>
          <w:rFonts w:ascii="현대하모니 L" w:eastAsia="현대하모니 L" w:hAnsi="현대하모니 L"/>
          <w:b/>
        </w:rPr>
        <w:t>backup solution with SMART KEY Fob transponder):</w:t>
      </w:r>
    </w:p>
    <w:p w14:paraId="2DB067D7" w14:textId="77777777" w:rsidR="00E2787B" w:rsidRPr="0002785B" w:rsidRDefault="00E2787B" w:rsidP="004544EB">
      <w:pPr>
        <w:pStyle w:val="BodyText"/>
        <w:rPr>
          <w:rFonts w:ascii="현대하모니 L" w:eastAsia="현대하모니 L" w:hAnsi="현대하모니 L"/>
          <w:noProof/>
          <w:szCs w:val="22"/>
        </w:rPr>
      </w:pPr>
      <w:r w:rsidRPr="0002785B">
        <w:rPr>
          <w:rFonts w:ascii="현대하모니 L" w:eastAsia="현대하모니 L" w:hAnsi="현대하모니 L" w:hint="eastAsia"/>
          <w:noProof/>
          <w:szCs w:val="22"/>
        </w:rPr>
        <w:t xml:space="preserve">when user attemps Engine start in case of </w:t>
      </w:r>
      <w:r w:rsidRPr="0002785B">
        <w:rPr>
          <w:rFonts w:ascii="현대하모니 L" w:eastAsia="현대하모니 L" w:hAnsi="현대하모니 L" w:cs="Arial"/>
          <w:bCs/>
          <w:szCs w:val="22"/>
        </w:rPr>
        <w:t>EMS Immobilizer state&lt;locked state&gt;</w:t>
      </w:r>
      <w:r w:rsidRPr="0002785B">
        <w:rPr>
          <w:rFonts w:ascii="현대하모니 L" w:eastAsia="현대하모니 L" w:hAnsi="현대하모니 L" w:cs="Arial" w:hint="eastAsia"/>
          <w:bCs/>
          <w:szCs w:val="22"/>
        </w:rPr>
        <w:t xml:space="preserve"> </w:t>
      </w:r>
      <w:r w:rsidRPr="0002785B">
        <w:rPr>
          <w:rFonts w:ascii="현대하모니 L" w:eastAsia="현대하모니 L" w:hAnsi="현대하모니 L" w:hint="eastAsia"/>
          <w:noProof/>
          <w:szCs w:val="22"/>
        </w:rPr>
        <w:t xml:space="preserve">the </w:t>
      </w:r>
      <w:smartTag w:uri="urn:schemas-microsoft-com:office:smarttags" w:element="place">
        <w:r w:rsidRPr="0002785B">
          <w:rPr>
            <w:rFonts w:ascii="현대하모니 L" w:eastAsia="현대하모니 L" w:hAnsi="현대하모니 L" w:hint="eastAsia"/>
            <w:noProof/>
            <w:szCs w:val="22"/>
          </w:rPr>
          <w:t>EMS</w:t>
        </w:r>
      </w:smartTag>
      <w:r w:rsidRPr="0002785B">
        <w:rPr>
          <w:rFonts w:ascii="현대하모니 L" w:eastAsia="현대하모니 L" w:hAnsi="현대하모니 L" w:hint="eastAsia"/>
          <w:noProof/>
          <w:szCs w:val="22"/>
        </w:rPr>
        <w:t xml:space="preserve"> should request to IMMO_ECU for re-authentication .</w:t>
      </w:r>
    </w:p>
    <w:p w14:paraId="05625B31" w14:textId="77777777" w:rsidR="00E2787B" w:rsidRPr="0002785B" w:rsidRDefault="00E2787B" w:rsidP="004544EB">
      <w:pPr>
        <w:pStyle w:val="BodyText"/>
        <w:rPr>
          <w:rFonts w:ascii="현대하모니 L" w:eastAsia="현대하모니 L" w:hAnsi="현대하모니 L" w:cs="Arial"/>
          <w:szCs w:val="22"/>
        </w:rPr>
      </w:pPr>
      <w:r w:rsidRPr="0002785B">
        <w:rPr>
          <w:rFonts w:ascii="현대하모니 L" w:eastAsia="현대하모니 L" w:hAnsi="현대하모니 L" w:cs="Arial" w:hint="eastAsia"/>
          <w:szCs w:val="22"/>
        </w:rPr>
        <w:t>I</w:t>
      </w:r>
      <w:r w:rsidRPr="0002785B">
        <w:rPr>
          <w:rFonts w:ascii="현대하모니 L" w:eastAsia="현대하모니 L" w:hAnsi="현대하모니 L" w:cs="Arial"/>
          <w:szCs w:val="22"/>
        </w:rPr>
        <w:t xml:space="preserve">t will be able to use </w:t>
      </w:r>
      <w:r w:rsidRPr="0002785B">
        <w:rPr>
          <w:rFonts w:ascii="현대하모니 L" w:eastAsia="현대하모니 L" w:hAnsi="현대하모니 L" w:cs="Arial" w:hint="eastAsia"/>
          <w:szCs w:val="22"/>
        </w:rPr>
        <w:t>the below signal for the</w:t>
      </w:r>
      <w:r w:rsidRPr="0002785B">
        <w:rPr>
          <w:rFonts w:ascii="현대하모니 L" w:eastAsia="현대하모니 L" w:hAnsi="현대하모니 L" w:cs="Arial"/>
          <w:szCs w:val="22"/>
        </w:rPr>
        <w:t xml:space="preserve"> </w:t>
      </w:r>
      <w:r w:rsidRPr="0002785B">
        <w:rPr>
          <w:rFonts w:ascii="현대하모니 L" w:eastAsia="현대하모니 L" w:hAnsi="현대하모니 L" w:cs="Arial" w:hint="eastAsia"/>
          <w:szCs w:val="22"/>
        </w:rPr>
        <w:t>E</w:t>
      </w:r>
      <w:r w:rsidRPr="0002785B">
        <w:rPr>
          <w:rFonts w:ascii="현대하모니 L" w:eastAsia="현대하모니 L" w:hAnsi="현대하모니 L" w:cs="Arial"/>
          <w:szCs w:val="22"/>
        </w:rPr>
        <w:t>ngine starting will of the user</w:t>
      </w:r>
      <w:r w:rsidRPr="0002785B">
        <w:rPr>
          <w:rFonts w:ascii="현대하모니 L" w:eastAsia="현대하모니 L" w:hAnsi="현대하모니 L" w:cs="Arial" w:hint="eastAsia"/>
          <w:szCs w:val="22"/>
        </w:rPr>
        <w:t xml:space="preserve"> ;</w:t>
      </w:r>
    </w:p>
    <w:p w14:paraId="6D9B20F3" w14:textId="77777777" w:rsidR="00E2787B" w:rsidRPr="00C35007" w:rsidRDefault="00E2787B" w:rsidP="004544EB">
      <w:pPr>
        <w:pStyle w:val="BodyText"/>
        <w:ind w:firstLineChars="150" w:firstLine="330"/>
        <w:rPr>
          <w:rFonts w:ascii="현대하모니 L" w:eastAsia="현대하모니 L" w:hAnsi="현대하모니 L"/>
          <w:szCs w:val="22"/>
        </w:rPr>
      </w:pPr>
      <w:r w:rsidRPr="0002785B">
        <w:rPr>
          <w:rFonts w:ascii="현대하모니 L" w:eastAsia="현대하모니 L" w:hAnsi="현대하모니 L" w:hint="eastAsia"/>
          <w:szCs w:val="22"/>
        </w:rPr>
        <w:t xml:space="preserve">- After </w:t>
      </w:r>
      <w:proofErr w:type="spellStart"/>
      <w:r w:rsidRPr="0002785B">
        <w:rPr>
          <w:rFonts w:ascii="현대하모니 L" w:eastAsia="현대하모니 L" w:hAnsi="현대하모니 L" w:hint="eastAsia"/>
          <w:szCs w:val="22"/>
        </w:rPr>
        <w:t>begine</w:t>
      </w:r>
      <w:proofErr w:type="spellEnd"/>
      <w:r w:rsidRPr="0002785B">
        <w:rPr>
          <w:rFonts w:ascii="현대하모니 L" w:eastAsia="현대하모니 L" w:hAnsi="현대하모니 L" w:hint="eastAsia"/>
          <w:szCs w:val="22"/>
        </w:rPr>
        <w:t xml:space="preserve"> of Engine Cranking</w:t>
      </w:r>
    </w:p>
    <w:p w14:paraId="664355AD" w14:textId="77777777" w:rsidR="00E2787B" w:rsidRPr="00C35007" w:rsidRDefault="00E2787B" w:rsidP="004544EB">
      <w:pPr>
        <w:pStyle w:val="BodyText"/>
        <w:rPr>
          <w:rFonts w:ascii="현대하모니 L" w:eastAsia="현대하모니 L" w:hAnsi="현대하모니 L"/>
          <w:szCs w:val="22"/>
        </w:rPr>
      </w:pPr>
    </w:p>
    <w:p w14:paraId="161824DD" w14:textId="77777777" w:rsidR="00E2787B" w:rsidRPr="00C35007" w:rsidRDefault="00E2787B" w:rsidP="00CE6ACD">
      <w:pPr>
        <w:pStyle w:val="BodyText"/>
        <w:widowControl/>
        <w:numPr>
          <w:ilvl w:val="0"/>
          <w:numId w:val="27"/>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b/>
        </w:rPr>
        <w:t>IMMO_ECU</w:t>
      </w:r>
      <w:r w:rsidRPr="00C35007">
        <w:rPr>
          <w:rFonts w:ascii="Batang" w:eastAsia="Batang" w:hAnsi="Batang" w:cs="Batang" w:hint="eastAsia"/>
          <w:b/>
        </w:rPr>
        <w:t>–</w:t>
      </w:r>
      <w:r w:rsidRPr="00C35007">
        <w:rPr>
          <w:rFonts w:ascii="현대하모니 L" w:eastAsia="현대하모니 L" w:hAnsi="현대하모니 L"/>
          <w:b/>
        </w:rPr>
        <w:t xml:space="preserve"> </w:t>
      </w:r>
      <w:smartTag w:uri="urn:schemas-microsoft-com:office:smarttags" w:element="place">
        <w:r w:rsidRPr="00C35007">
          <w:rPr>
            <w:rFonts w:ascii="현대하모니 L" w:eastAsia="현대하모니 L" w:hAnsi="현대하모니 L"/>
            <w:b/>
          </w:rPr>
          <w:t>EMS</w:t>
        </w:r>
      </w:smartTag>
      <w:r w:rsidRPr="00C35007">
        <w:rPr>
          <w:rFonts w:ascii="현대하모니 L" w:eastAsia="현대하모니 L" w:hAnsi="현대하모니 L"/>
          <w:b/>
        </w:rPr>
        <w:t xml:space="preserve"> Communication phase</w:t>
      </w:r>
      <w:r w:rsidRPr="00C35007">
        <w:rPr>
          <w:rFonts w:ascii="Batang" w:eastAsia="Batang" w:hAnsi="Batang" w:cs="Batang" w:hint="eastAsia"/>
        </w:rPr>
        <w:t> </w:t>
      </w:r>
      <w:r w:rsidRPr="00C35007">
        <w:rPr>
          <w:rFonts w:ascii="현대하모니 L" w:eastAsia="현대하모니 L" w:hAnsi="현대하모니 L"/>
        </w:rPr>
        <w:t>:</w:t>
      </w:r>
    </w:p>
    <w:p w14:paraId="0803037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highlight w:val="yellow"/>
        </w:rPr>
        <w:t xml:space="preserve">After this first </w:t>
      </w:r>
      <w:r w:rsidRPr="00C35007">
        <w:rPr>
          <w:rFonts w:ascii="Batang" w:eastAsia="Batang" w:hAnsi="Batang" w:cs="Batang" w:hint="eastAsia"/>
          <w:szCs w:val="22"/>
          <w:highlight w:val="yellow"/>
        </w:rPr>
        <w:t>« </w:t>
      </w:r>
      <w:r w:rsidRPr="00C35007">
        <w:rPr>
          <w:rFonts w:ascii="현대하모니 L" w:eastAsia="현대하모니 L" w:hAnsi="현대하모니 L"/>
          <w:szCs w:val="22"/>
          <w:highlight w:val="yellow"/>
        </w:rPr>
        <w:t>Ignition ON transition</w:t>
      </w:r>
      <w:r w:rsidRPr="00C35007">
        <w:rPr>
          <w:rFonts w:ascii="Batang" w:eastAsia="Batang" w:hAnsi="Batang" w:cs="Batang" w:hint="eastAsia"/>
          <w:szCs w:val="22"/>
          <w:highlight w:val="yellow"/>
        </w:rPr>
        <w:t> »</w:t>
      </w:r>
      <w:r w:rsidRPr="00C35007">
        <w:rPr>
          <w:rFonts w:ascii="현대하모니 L" w:eastAsia="현대하모니 L" w:hAnsi="현대하모니 L"/>
          <w:szCs w:val="22"/>
          <w:highlight w:val="yellow"/>
        </w:rPr>
        <w:t xml:space="preserve"> phase</w:t>
      </w:r>
      <w:r w:rsidRPr="00C35007">
        <w:rPr>
          <w:rFonts w:ascii="현대하모니 L" w:eastAsia="현대하모니 L" w:hAnsi="현대하모니 L" w:hint="eastAsia"/>
          <w:szCs w:val="22"/>
          <w:highlight w:val="yellow"/>
        </w:rPr>
        <w:t xml:space="preserve"> or Starting phase</w:t>
      </w:r>
    </w:p>
    <w:p w14:paraId="6ADCAC3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a</w:t>
      </w:r>
      <w:r w:rsidRPr="00C35007">
        <w:rPr>
          <w:rFonts w:ascii="현대하모니 L" w:eastAsia="현대하모니 L" w:hAnsi="현대하모니 L"/>
          <w:szCs w:val="22"/>
        </w:rPr>
        <w:t xml:space="preserve"> communication between IMMO_ECU&amp; EMS control units takes place.</w:t>
      </w:r>
    </w:p>
    <w:p w14:paraId="1A965116" w14:textId="77777777" w:rsidR="00E2787B" w:rsidRPr="00C35007" w:rsidRDefault="00E2787B" w:rsidP="004544EB">
      <w:pPr>
        <w:pStyle w:val="BodyText"/>
        <w:rPr>
          <w:rFonts w:ascii="현대하모니 L" w:eastAsia="현대하모니 L" w:hAnsi="현대하모니 L"/>
          <w:szCs w:val="22"/>
        </w:rPr>
      </w:pPr>
    </w:p>
    <w:p w14:paraId="4A82EA8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T</w:t>
      </w:r>
      <w:r w:rsidRPr="00C35007">
        <w:rPr>
          <w:rFonts w:ascii="현대하모니 L" w:eastAsia="현대하모니 L" w:hAnsi="현대하모니 L"/>
          <w:szCs w:val="22"/>
        </w:rPr>
        <w:t xml:space="preserve">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control unit controls the engine in a normal way for starting and running and starts communication with the IMMO_ECU, sending a VIN request to the IMMO_ECU and waiting for a valid release message from it until the release time period has ended.</w:t>
      </w:r>
    </w:p>
    <w:p w14:paraId="408E40C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In case of IMMO_ECU Immobilizer function state is </w:t>
      </w:r>
      <w:r w:rsidRPr="00C35007">
        <w:rPr>
          <w:rFonts w:ascii="Batang" w:eastAsia="Batang" w:hAnsi="Batang" w:cs="Batang" w:hint="eastAsia"/>
          <w:i/>
          <w:szCs w:val="22"/>
        </w:rPr>
        <w:t>« </w:t>
      </w:r>
      <w:proofErr w:type="spellStart"/>
      <w:r w:rsidRPr="00C35007">
        <w:rPr>
          <w:rFonts w:ascii="현대하모니 L" w:eastAsia="현대하모니 L" w:hAnsi="현대하모니 L"/>
          <w:i/>
          <w:szCs w:val="22"/>
        </w:rPr>
        <w:t>lockeded</w:t>
      </w:r>
      <w:proofErr w:type="spellEnd"/>
      <w:r w:rsidRPr="00C35007">
        <w:rPr>
          <w:rFonts w:ascii="Batang" w:eastAsia="Batang" w:hAnsi="Batang" w:cs="Batang" w:hint="eastAsia"/>
          <w:i/>
          <w:szCs w:val="22"/>
        </w:rPr>
        <w:t> »</w:t>
      </w:r>
      <w:r w:rsidRPr="00C35007">
        <w:rPr>
          <w:rFonts w:ascii="현대하모니 L" w:eastAsia="현대하모니 L" w:hAnsi="현대하모니 L"/>
          <w:szCs w:val="22"/>
        </w:rPr>
        <w:t xml:space="preserve">, the IMMO_ECU answer is the </w:t>
      </w:r>
      <w:r w:rsidRPr="00C35007">
        <w:rPr>
          <w:rFonts w:ascii="Batang" w:eastAsia="Batang" w:hAnsi="Batang" w:cs="Batang" w:hint="eastAsia"/>
          <w:szCs w:val="22"/>
        </w:rPr>
        <w:t>« </w:t>
      </w:r>
      <w:r w:rsidRPr="00C35007">
        <w:rPr>
          <w:rFonts w:ascii="현대하모니 L" w:eastAsia="현대하모니 L" w:hAnsi="현대하모니 L"/>
          <w:szCs w:val="22"/>
        </w:rPr>
        <w:t>no release</w:t>
      </w:r>
      <w:r w:rsidRPr="00C35007">
        <w:rPr>
          <w:rFonts w:ascii="Batang" w:eastAsia="Batang" w:hAnsi="Batang" w:cs="Batang" w:hint="eastAsia"/>
          <w:szCs w:val="22"/>
        </w:rPr>
        <w:t> »</w:t>
      </w:r>
      <w:r w:rsidRPr="00C35007">
        <w:rPr>
          <w:rFonts w:ascii="현대하모니 L" w:eastAsia="현대하모니 L" w:hAnsi="현대하모니 L"/>
          <w:szCs w:val="22"/>
        </w:rPr>
        <w:t xml:space="preserve"> message.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enters into the </w:t>
      </w:r>
      <w:r w:rsidRPr="00C35007">
        <w:rPr>
          <w:rFonts w:ascii="현대하모니 L" w:eastAsia="현대하모니 L" w:hAnsi="현대하모니 L"/>
          <w:i/>
          <w:szCs w:val="22"/>
        </w:rPr>
        <w:t xml:space="preserve">locked </w:t>
      </w:r>
      <w:r w:rsidRPr="00C35007">
        <w:rPr>
          <w:rFonts w:ascii="현대하모니 L" w:eastAsia="현대하모니 L" w:hAnsi="현대하모니 L"/>
          <w:szCs w:val="22"/>
        </w:rPr>
        <w:t xml:space="preserve">state, which causes the activation of the immobilization actions of the engine. </w:t>
      </w:r>
    </w:p>
    <w:p w14:paraId="7DF4E37C" w14:textId="77777777" w:rsidR="00E2787B" w:rsidRPr="00C35007" w:rsidRDefault="00E2787B" w:rsidP="004544EB">
      <w:pPr>
        <w:pStyle w:val="BodyText"/>
        <w:rPr>
          <w:rFonts w:ascii="현대하모니 L" w:eastAsia="현대하모니 L" w:hAnsi="현대하모니 L"/>
          <w:szCs w:val="22"/>
        </w:rPr>
      </w:pPr>
    </w:p>
    <w:p w14:paraId="438BFE8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In case of IMMO_ECU Immobilizer function state is </w:t>
      </w:r>
      <w:r w:rsidRPr="00C35007">
        <w:rPr>
          <w:rFonts w:ascii="Batang" w:eastAsia="Batang" w:hAnsi="Batang" w:cs="Batang" w:hint="eastAsia"/>
          <w:i/>
          <w:szCs w:val="22"/>
        </w:rPr>
        <w:t>« </w:t>
      </w:r>
      <w:r w:rsidRPr="00C35007">
        <w:rPr>
          <w:rFonts w:ascii="현대하모니 L" w:eastAsia="현대하모니 L" w:hAnsi="현대하모니 L"/>
          <w:i/>
          <w:szCs w:val="22"/>
        </w:rPr>
        <w:t>released</w:t>
      </w:r>
      <w:r w:rsidRPr="00C35007">
        <w:rPr>
          <w:rFonts w:ascii="Batang" w:eastAsia="Batang" w:hAnsi="Batang" w:cs="Batang" w:hint="eastAsia"/>
          <w:i/>
          <w:szCs w:val="22"/>
        </w:rPr>
        <w:t> »</w:t>
      </w:r>
      <w:r w:rsidRPr="00C35007">
        <w:rPr>
          <w:rFonts w:ascii="현대하모니 L" w:eastAsia="현대하모니 L" w:hAnsi="현대하모니 L"/>
          <w:szCs w:val="22"/>
        </w:rPr>
        <w:t xml:space="preserve">, the IMMO_ECU answer is the </w:t>
      </w:r>
      <w:r w:rsidRPr="00C35007">
        <w:rPr>
          <w:rFonts w:ascii="Batang" w:eastAsia="Batang" w:hAnsi="Batang" w:cs="Batang" w:hint="eastAsia"/>
          <w:szCs w:val="22"/>
        </w:rPr>
        <w:t>« </w:t>
      </w:r>
      <w:r w:rsidRPr="00C35007">
        <w:rPr>
          <w:rFonts w:ascii="현대하모니 L" w:eastAsia="현대하모니 L" w:hAnsi="현대하모니 L"/>
          <w:szCs w:val="22"/>
        </w:rPr>
        <w:t xml:space="preserve"> release</w:t>
      </w:r>
      <w:r w:rsidRPr="00C35007">
        <w:rPr>
          <w:rFonts w:ascii="Batang" w:eastAsia="Batang" w:hAnsi="Batang" w:cs="Batang" w:hint="eastAsia"/>
          <w:szCs w:val="22"/>
        </w:rPr>
        <w:t> »</w:t>
      </w:r>
      <w:r w:rsidRPr="00C35007">
        <w:rPr>
          <w:rFonts w:ascii="현대하모니 L" w:eastAsia="현대하모니 L" w:hAnsi="현대하모니 L"/>
          <w:szCs w:val="22"/>
        </w:rPr>
        <w:t xml:space="preserve"> message, including the information </w:t>
      </w:r>
      <w:r w:rsidRPr="00C35007">
        <w:rPr>
          <w:rFonts w:ascii="Batang" w:eastAsia="Batang" w:hAnsi="Batang" w:cs="Batang" w:hint="eastAsia"/>
          <w:szCs w:val="22"/>
        </w:rPr>
        <w:t>« </w:t>
      </w:r>
      <w:r w:rsidRPr="00C35007">
        <w:rPr>
          <w:rFonts w:ascii="현대하모니 L" w:eastAsia="현대하모니 L" w:hAnsi="현대하모니 L"/>
          <w:szCs w:val="22"/>
        </w:rPr>
        <w:t>IMMO_ECU in learnt mode</w:t>
      </w:r>
      <w:r w:rsidRPr="00C35007">
        <w:rPr>
          <w:rFonts w:ascii="Batang" w:eastAsia="Batang" w:hAnsi="Batang" w:cs="Batang" w:hint="eastAsia"/>
          <w:szCs w:val="22"/>
        </w:rPr>
        <w:t> »</w:t>
      </w:r>
      <w:r w:rsidRPr="00C35007">
        <w:rPr>
          <w:rFonts w:ascii="현대하모니 L" w:eastAsia="현대하모니 L" w:hAnsi="현대하모니 L"/>
          <w:szCs w:val="22"/>
        </w:rPr>
        <w:t xml:space="preserve"> and the VIN-code.</w:t>
      </w:r>
    </w:p>
    <w:p w14:paraId="44FB30F8" w14:textId="77777777" w:rsidR="00E2787B" w:rsidRPr="00C35007" w:rsidRDefault="00E2787B" w:rsidP="004544EB">
      <w:pPr>
        <w:pStyle w:val="BodyText"/>
        <w:rPr>
          <w:rFonts w:ascii="현대하모니 L" w:eastAsia="현대하모니 L" w:hAnsi="현대하모니 L"/>
          <w:szCs w:val="22"/>
        </w:rPr>
      </w:pPr>
    </w:p>
    <w:p w14:paraId="6239FE6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lastRenderedPageBreak/>
        <w:t xml:space="preserve">If VIN-code received by the EMS is the same as EMS VIN-code, and if MIN-code received by the EMS is the same as EMS MIN-code,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enters in the </w:t>
      </w:r>
      <w:r w:rsidRPr="00C35007">
        <w:rPr>
          <w:rFonts w:ascii="현대하모니 L" w:eastAsia="현대하모니 L" w:hAnsi="현대하모니 L"/>
          <w:i/>
          <w:szCs w:val="22"/>
        </w:rPr>
        <w:t>unlocked</w:t>
      </w:r>
      <w:r w:rsidRPr="00C35007">
        <w:rPr>
          <w:rFonts w:ascii="현대하모니 L" w:eastAsia="현대하모니 L" w:hAnsi="현대하모니 L"/>
          <w:szCs w:val="22"/>
        </w:rPr>
        <w:t xml:space="preserve"> state, which allows to continue the running of the engine.</w:t>
      </w:r>
    </w:p>
    <w:p w14:paraId="1DA6542E" w14:textId="77777777" w:rsidR="00E2787B" w:rsidRPr="00C35007" w:rsidRDefault="00E2787B" w:rsidP="004544EB">
      <w:pPr>
        <w:pStyle w:val="BodyText"/>
        <w:rPr>
          <w:rFonts w:ascii="현대하모니 L" w:eastAsia="현대하모니 L" w:hAnsi="현대하모니 L"/>
          <w:szCs w:val="22"/>
        </w:rPr>
      </w:pPr>
    </w:p>
    <w:p w14:paraId="427C427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If VIN-code received by the EMS is different than EMS VIN-code, or if MIN-code received by the EMS is the different than EMS MIN-code,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enters in the </w:t>
      </w:r>
      <w:r w:rsidRPr="00C35007">
        <w:rPr>
          <w:rFonts w:ascii="현대하모니 L" w:eastAsia="현대하모니 L" w:hAnsi="현대하모니 L"/>
          <w:i/>
          <w:szCs w:val="22"/>
        </w:rPr>
        <w:t>locked</w:t>
      </w:r>
      <w:r w:rsidRPr="00C35007">
        <w:rPr>
          <w:rFonts w:ascii="현대하모니 L" w:eastAsia="현대하모니 L" w:hAnsi="현대하모니 L"/>
          <w:szCs w:val="22"/>
        </w:rPr>
        <w:t xml:space="preserve"> state, which causes the activation of the immobilization actions of the engine.</w:t>
      </w:r>
    </w:p>
    <w:p w14:paraId="3041E394" w14:textId="77777777" w:rsidR="00E2787B" w:rsidRPr="00C35007" w:rsidRDefault="00E2787B" w:rsidP="004544EB">
      <w:pPr>
        <w:pStyle w:val="BodyText"/>
        <w:rPr>
          <w:rFonts w:ascii="현대하모니 L" w:eastAsia="현대하모니 L" w:hAnsi="현대하모니 L"/>
          <w:szCs w:val="22"/>
        </w:rPr>
      </w:pPr>
    </w:p>
    <w:p w14:paraId="183E5DA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If the EMS doesn't receive a response message from the IMMO_ECU within the release time period,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enters in the </w:t>
      </w:r>
      <w:r w:rsidRPr="00C35007">
        <w:rPr>
          <w:rFonts w:ascii="현대하모니 L" w:eastAsia="현대하모니 L" w:hAnsi="현대하모니 L"/>
          <w:i/>
          <w:szCs w:val="22"/>
        </w:rPr>
        <w:t>locked</w:t>
      </w:r>
      <w:r w:rsidRPr="00C35007">
        <w:rPr>
          <w:rFonts w:ascii="현대하모니 L" w:eastAsia="현대하모니 L" w:hAnsi="현대하모니 L"/>
          <w:szCs w:val="22"/>
        </w:rPr>
        <w:t xml:space="preserve"> state, which causes the activation of the immobilization actions of the engine.</w:t>
      </w:r>
    </w:p>
    <w:p w14:paraId="722B00AE" w14:textId="77777777" w:rsidR="00E2787B" w:rsidRPr="00C35007" w:rsidRDefault="00E2787B" w:rsidP="004544EB">
      <w:pPr>
        <w:pStyle w:val="BodyText"/>
        <w:rPr>
          <w:rFonts w:ascii="현대하모니 L" w:eastAsia="현대하모니 L" w:hAnsi="현대하모니 L"/>
          <w:szCs w:val="22"/>
        </w:rPr>
      </w:pPr>
    </w:p>
    <w:p w14:paraId="42C6D796" w14:textId="77777777" w:rsidR="00E2787B" w:rsidRPr="00C35007" w:rsidRDefault="00E2787B" w:rsidP="004544EB">
      <w:pPr>
        <w:pStyle w:val="BodyText"/>
        <w:rPr>
          <w:rFonts w:ascii="현대하모니 L" w:eastAsia="현대하모니 L" w:hAnsi="현대하모니 L"/>
          <w:szCs w:val="22"/>
        </w:rPr>
      </w:pPr>
    </w:p>
    <w:p w14:paraId="0E9F2E3B" w14:textId="77777777" w:rsidR="00E2787B" w:rsidRPr="00C35007" w:rsidRDefault="00E2787B" w:rsidP="004544EB">
      <w:pPr>
        <w:pStyle w:val="BodyText"/>
        <w:rPr>
          <w:rFonts w:ascii="현대하모니 L" w:eastAsia="현대하모니 L" w:hAnsi="현대하모니 L"/>
          <w:dstrike/>
          <w:szCs w:val="22"/>
        </w:rPr>
      </w:pPr>
      <w:r w:rsidRPr="00C35007">
        <w:rPr>
          <w:rFonts w:ascii="현대하모니 L" w:eastAsia="현대하모니 L" w:hAnsi="현대하모니 L"/>
          <w:dstrike/>
          <w:szCs w:val="22"/>
        </w:rPr>
        <w:t xml:space="preserve">If the IMMO_ECU doesn't receive any </w:t>
      </w:r>
      <w:smartTag w:uri="urn:schemas-microsoft-com:office:smarttags" w:element="place">
        <w:r w:rsidRPr="00C35007">
          <w:rPr>
            <w:rFonts w:ascii="현대하모니 L" w:eastAsia="현대하모니 L" w:hAnsi="현대하모니 L"/>
            <w:dstrike/>
            <w:szCs w:val="22"/>
          </w:rPr>
          <w:t>EMS</w:t>
        </w:r>
      </w:smartTag>
      <w:r w:rsidRPr="00C35007">
        <w:rPr>
          <w:rFonts w:ascii="현대하모니 L" w:eastAsia="현대하모니 L" w:hAnsi="현대하모니 L"/>
          <w:dstrike/>
          <w:szCs w:val="22"/>
        </w:rPr>
        <w:t xml:space="preserve"> request within the defined time-window TMPVDOUT, the IMMO_ECU Immobilizer function switches in </w:t>
      </w:r>
      <w:r w:rsidRPr="00C35007">
        <w:rPr>
          <w:rFonts w:ascii="현대하모니 L" w:eastAsia="현대하모니 L" w:hAnsi="현대하모니 L" w:hint="eastAsia"/>
          <w:i/>
          <w:dstrike/>
          <w:szCs w:val="22"/>
        </w:rPr>
        <w:t xml:space="preserve">blocked </w:t>
      </w:r>
      <w:r w:rsidRPr="00C35007">
        <w:rPr>
          <w:rFonts w:ascii="현대하모니 L" w:eastAsia="현대하모니 L" w:hAnsi="현대하모니 L"/>
          <w:dstrike/>
          <w:szCs w:val="22"/>
        </w:rPr>
        <w:t xml:space="preserve">state.  </w:t>
      </w:r>
    </w:p>
    <w:p w14:paraId="6E1831B3" w14:textId="77777777" w:rsidR="00E2787B" w:rsidRPr="00C35007" w:rsidRDefault="00E2787B" w:rsidP="004544EB">
      <w:pPr>
        <w:pStyle w:val="BodyText"/>
        <w:rPr>
          <w:rFonts w:ascii="현대하모니 L" w:eastAsia="현대하모니 L" w:hAnsi="현대하모니 L"/>
          <w:szCs w:val="22"/>
        </w:rPr>
      </w:pPr>
    </w:p>
    <w:p w14:paraId="7A5FE482"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rPr>
        <w:t>If the IMMO_ECU doesn't send a "</w:t>
      </w:r>
      <w:r w:rsidRPr="00C35007">
        <w:rPr>
          <w:rFonts w:ascii="현대하모니 L" w:eastAsia="현대하모니 L" w:hAnsi="현대하모니 L"/>
          <w:i/>
        </w:rPr>
        <w:t>released</w:t>
      </w:r>
      <w:r w:rsidRPr="00C35007">
        <w:rPr>
          <w:rFonts w:ascii="현대하모니 L" w:eastAsia="현대하모니 L" w:hAnsi="현대하모니 L"/>
        </w:rPr>
        <w:t xml:space="preserve">" message to the </w:t>
      </w:r>
      <w:smartTag w:uri="urn:schemas-microsoft-com:office:smarttags" w:element="place">
        <w:r w:rsidRPr="00C35007">
          <w:rPr>
            <w:rFonts w:ascii="현대하모니 L" w:eastAsia="현대하모니 L" w:hAnsi="현대하모니 L"/>
          </w:rPr>
          <w:t>EMS</w:t>
        </w:r>
      </w:smartTag>
      <w:r w:rsidRPr="00C35007">
        <w:rPr>
          <w:rFonts w:ascii="현대하모니 L" w:eastAsia="현대하모니 L" w:hAnsi="현대하모니 L"/>
        </w:rPr>
        <w:t xml:space="preserve"> during the defined time-window TMPVDOUT, the IMMO_ECU Immobilizer function </w:t>
      </w:r>
      <w:proofErr w:type="spellStart"/>
      <w:r w:rsidRPr="00C35007">
        <w:rPr>
          <w:rFonts w:ascii="현대하모니 L" w:eastAsia="현대하모니 L" w:hAnsi="현대하모니 L"/>
        </w:rPr>
        <w:t>swiches</w:t>
      </w:r>
      <w:proofErr w:type="spellEnd"/>
      <w:r w:rsidRPr="00C35007">
        <w:rPr>
          <w:rFonts w:ascii="현대하모니 L" w:eastAsia="현대하모니 L" w:hAnsi="현대하모니 L"/>
        </w:rPr>
        <w:t xml:space="preserve"> in </w:t>
      </w:r>
      <w:proofErr w:type="spellStart"/>
      <w:r w:rsidRPr="00C35007">
        <w:rPr>
          <w:rFonts w:ascii="현대하모니 L" w:eastAsia="현대하모니 L" w:hAnsi="현대하모니 L"/>
          <w:i/>
        </w:rPr>
        <w:t>lockeded</w:t>
      </w:r>
      <w:proofErr w:type="spellEnd"/>
      <w:r w:rsidRPr="00C35007">
        <w:rPr>
          <w:rFonts w:ascii="현대하모니 L" w:eastAsia="현대하모니 L" w:hAnsi="현대하모니 L"/>
        </w:rPr>
        <w:t xml:space="preserve"> state".</w:t>
      </w:r>
    </w:p>
    <w:p w14:paraId="54E11D2A" w14:textId="77777777" w:rsidR="00E2787B" w:rsidRPr="00F25DE2" w:rsidRDefault="00E2787B" w:rsidP="004544EB">
      <w:pPr>
        <w:pStyle w:val="BodyText"/>
        <w:rPr>
          <w:rFonts w:ascii="현대하모니 L" w:eastAsia="현대하모니 L" w:hAnsi="현대하모니 L"/>
          <w:szCs w:val="22"/>
        </w:rPr>
      </w:pPr>
    </w:p>
    <w:p w14:paraId="31126E5D" w14:textId="77777777" w:rsidR="00E2787B" w:rsidRPr="00F25DE2" w:rsidRDefault="00E2787B" w:rsidP="004544EB">
      <w:pPr>
        <w:pStyle w:val="BodyText"/>
        <w:rPr>
          <w:rFonts w:ascii="현대하모니 L" w:eastAsia="현대하모니 L" w:hAnsi="현대하모니 L"/>
          <w:dstrike/>
          <w:szCs w:val="22"/>
        </w:rPr>
      </w:pPr>
    </w:p>
    <w:p w14:paraId="2DE403A5" w14:textId="77777777" w:rsidR="00E2787B" w:rsidRPr="00F25DE2" w:rsidRDefault="00E2787B" w:rsidP="004544EB">
      <w:pPr>
        <w:pStyle w:val="BodyText"/>
        <w:rPr>
          <w:rFonts w:ascii="현대하모니 L" w:eastAsia="현대하모니 L" w:hAnsi="현대하모니 L"/>
          <w:dstrike/>
          <w:szCs w:val="22"/>
        </w:rPr>
      </w:pPr>
    </w:p>
    <w:p w14:paraId="62431CDC" w14:textId="77777777" w:rsidR="00E2787B" w:rsidRPr="00F25DE2" w:rsidRDefault="00E2787B" w:rsidP="004544EB">
      <w:pPr>
        <w:pStyle w:val="BodyText"/>
        <w:rPr>
          <w:rFonts w:ascii="현대하모니 L" w:eastAsia="현대하모니 L" w:hAnsi="현대하모니 L"/>
          <w:dstrike/>
          <w:szCs w:val="22"/>
        </w:rPr>
      </w:pPr>
    </w:p>
    <w:p w14:paraId="49E398E2" w14:textId="77777777" w:rsidR="00E2787B" w:rsidRPr="00F25DE2" w:rsidRDefault="00E2787B" w:rsidP="004544EB">
      <w:pPr>
        <w:pStyle w:val="BodyText"/>
        <w:rPr>
          <w:rFonts w:ascii="현대하모니 L" w:eastAsia="현대하모니 L" w:hAnsi="현대하모니 L"/>
          <w:dstrike/>
          <w:szCs w:val="22"/>
        </w:rPr>
      </w:pPr>
    </w:p>
    <w:p w14:paraId="16287F21" w14:textId="77777777" w:rsidR="00E2787B" w:rsidRPr="00F25DE2" w:rsidRDefault="00E2787B" w:rsidP="004544EB">
      <w:pPr>
        <w:pStyle w:val="BodyText"/>
        <w:rPr>
          <w:rFonts w:ascii="현대하모니 L" w:eastAsia="현대하모니 L" w:hAnsi="현대하모니 L"/>
          <w:dstrike/>
          <w:szCs w:val="22"/>
        </w:rPr>
      </w:pPr>
    </w:p>
    <w:p w14:paraId="5BE93A62" w14:textId="77777777" w:rsidR="00E2787B" w:rsidRPr="00F25DE2" w:rsidRDefault="00E2787B" w:rsidP="004544EB">
      <w:pPr>
        <w:pStyle w:val="BodyText"/>
        <w:rPr>
          <w:rFonts w:ascii="현대하모니 L" w:eastAsia="현대하모니 L" w:hAnsi="현대하모니 L"/>
          <w:dstrike/>
          <w:szCs w:val="22"/>
        </w:rPr>
      </w:pPr>
    </w:p>
    <w:p w14:paraId="384BA73E" w14:textId="77777777" w:rsidR="00E2787B" w:rsidRPr="00F25DE2" w:rsidRDefault="00E2787B" w:rsidP="004544EB">
      <w:pPr>
        <w:pStyle w:val="BodyText"/>
        <w:rPr>
          <w:rFonts w:ascii="현대하모니 L" w:eastAsia="현대하모니 L" w:hAnsi="현대하모니 L"/>
          <w:dstrike/>
          <w:szCs w:val="22"/>
        </w:rPr>
      </w:pPr>
    </w:p>
    <w:p w14:paraId="2EF9D915" w14:textId="77777777" w:rsidR="00E2787B" w:rsidRPr="00C35007" w:rsidRDefault="00E2787B" w:rsidP="004544EB">
      <w:pPr>
        <w:pStyle w:val="Heading2"/>
        <w:rPr>
          <w:rFonts w:ascii="현대하모니 L" w:eastAsia="현대하모니 L" w:hAnsi="현대하모니 L"/>
          <w:b/>
        </w:rPr>
      </w:pPr>
      <w:r w:rsidRPr="00C35007">
        <w:rPr>
          <w:rFonts w:ascii="현대하모니 L" w:eastAsia="현대하모니 L" w:hAnsi="현대하모니 L"/>
          <w:b/>
        </w:rPr>
        <w:t>SYSTEM COMPONENTS</w:t>
      </w:r>
    </w:p>
    <w:p w14:paraId="5E4B55FE"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rPr>
        <w:t>Ignition key with integrated transponder</w:t>
      </w:r>
    </w:p>
    <w:p w14:paraId="07E81D7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key is constituted with</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34B3F2EB" w14:textId="77777777" w:rsidR="00E2787B" w:rsidRPr="00C35007" w:rsidRDefault="00E2787B" w:rsidP="004544EB">
      <w:pPr>
        <w:pStyle w:val="BodyText"/>
        <w:rPr>
          <w:rFonts w:ascii="현대하모니 L" w:eastAsia="현대하모니 L" w:hAnsi="현대하모니 L"/>
          <w:szCs w:val="22"/>
        </w:rPr>
      </w:pPr>
    </w:p>
    <w:p w14:paraId="70DFE3AE" w14:textId="77777777" w:rsidR="00E2787B" w:rsidRPr="00C35007" w:rsidRDefault="00E2787B" w:rsidP="00CE6ACD">
      <w:pPr>
        <w:pStyle w:val="BodyText"/>
        <w:widowControl/>
        <w:numPr>
          <w:ilvl w:val="0"/>
          <w:numId w:val="22"/>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a mechanical part (metallic </w:t>
      </w:r>
      <w:r w:rsidRPr="00C35007">
        <w:rPr>
          <w:rFonts w:ascii="Batang" w:eastAsia="Batang" w:hAnsi="Batang" w:cs="Batang" w:hint="eastAsia"/>
          <w:szCs w:val="22"/>
        </w:rPr>
        <w:t>« </w:t>
      </w:r>
      <w:r w:rsidRPr="00C35007">
        <w:rPr>
          <w:rFonts w:ascii="현대하모니 L" w:eastAsia="현대하모니 L" w:hAnsi="현대하모니 L"/>
          <w:szCs w:val="22"/>
        </w:rPr>
        <w:t>key</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25AD6088" w14:textId="77777777" w:rsidR="00E2787B" w:rsidRPr="00C35007" w:rsidRDefault="00E2787B" w:rsidP="00CE6ACD">
      <w:pPr>
        <w:pStyle w:val="BodyText"/>
        <w:widowControl/>
        <w:numPr>
          <w:ilvl w:val="0"/>
          <w:numId w:val="22"/>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lastRenderedPageBreak/>
        <w:t>a transponder component</w:t>
      </w:r>
    </w:p>
    <w:p w14:paraId="076D99C7" w14:textId="77777777" w:rsidR="00E2787B" w:rsidRPr="00C35007" w:rsidRDefault="00E2787B" w:rsidP="00CE6ACD">
      <w:pPr>
        <w:pStyle w:val="BodyText"/>
        <w:widowControl/>
        <w:numPr>
          <w:ilvl w:val="0"/>
          <w:numId w:val="22"/>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top and bottom shells</w:t>
      </w:r>
    </w:p>
    <w:p w14:paraId="7D34F5C7" w14:textId="77777777" w:rsidR="00E2787B" w:rsidRPr="00C35007" w:rsidRDefault="00E2787B" w:rsidP="004544EB">
      <w:pPr>
        <w:pStyle w:val="BodyText"/>
        <w:rPr>
          <w:rFonts w:ascii="현대하모니 L" w:eastAsia="현대하모니 L" w:hAnsi="현대하모니 L"/>
          <w:szCs w:val="22"/>
        </w:rPr>
      </w:pPr>
    </w:p>
    <w:p w14:paraId="3F86C13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used transponder is the Compatible with Security Transponder family Philips PCF79</w:t>
      </w:r>
      <w:r w:rsidRPr="00C35007">
        <w:rPr>
          <w:rFonts w:ascii="현대하모니 L" w:eastAsia="현대하모니 L" w:hAnsi="현대하모니 L" w:hint="eastAsia"/>
          <w:szCs w:val="22"/>
        </w:rPr>
        <w:t>47</w:t>
      </w:r>
    </w:p>
    <w:p w14:paraId="6A1E0EEA"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Transponder functional description</w:t>
      </w:r>
    </w:p>
    <w:p w14:paraId="2ACB7507"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w:t>
      </w:r>
      <w:r w:rsidRPr="00C35007">
        <w:rPr>
          <w:rFonts w:ascii="현대하모니 L" w:eastAsia="현대하모니 L" w:hAnsi="현대하모니 L" w:hint="eastAsia"/>
          <w:szCs w:val="22"/>
        </w:rPr>
        <w:t>PDM</w:t>
      </w:r>
      <w:r w:rsidRPr="00C35007">
        <w:rPr>
          <w:rFonts w:ascii="현대하모니 L" w:eastAsia="현대하모니 L" w:hAnsi="현대하모니 L"/>
          <w:szCs w:val="22"/>
        </w:rPr>
        <w:t xml:space="preserve"> communicates with the transponder </w:t>
      </w:r>
      <w:r w:rsidRPr="00C35007">
        <w:rPr>
          <w:rFonts w:ascii="현대하모니 L" w:eastAsia="현대하모니 L" w:hAnsi="현대하모니 L" w:hint="eastAsia"/>
          <w:szCs w:val="22"/>
        </w:rPr>
        <w:t xml:space="preserve">through FOB HOLDER </w:t>
      </w:r>
      <w:r w:rsidRPr="00C35007">
        <w:rPr>
          <w:rFonts w:ascii="현대하모니 L" w:eastAsia="현대하모니 L" w:hAnsi="현대하모니 L"/>
          <w:szCs w:val="22"/>
        </w:rPr>
        <w:t>by way of the antenna and its electronic driver which modulates / demodulates the antenna field. The energy transmitted by the modulated signal enables a process in the transponder, and allows it to communicate.</w:t>
      </w:r>
    </w:p>
    <w:p w14:paraId="32B901D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Communication is used to control the transponder, in order to execute basic operation such as</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0B4020A7" w14:textId="77777777" w:rsidR="00E2787B" w:rsidRPr="00C35007" w:rsidRDefault="00E2787B" w:rsidP="004544EB">
      <w:pPr>
        <w:pStyle w:val="BodyText"/>
        <w:rPr>
          <w:rFonts w:ascii="현대하모니 L" w:eastAsia="현대하모니 L" w:hAnsi="현대하모니 L"/>
          <w:szCs w:val="22"/>
        </w:rPr>
      </w:pPr>
    </w:p>
    <w:p w14:paraId="39664C60" w14:textId="77777777" w:rsidR="00E2787B" w:rsidRPr="00C35007" w:rsidRDefault="00E2787B" w:rsidP="00CE6ACD">
      <w:pPr>
        <w:pStyle w:val="BodyText"/>
        <w:widowControl/>
        <w:numPr>
          <w:ilvl w:val="0"/>
          <w:numId w:val="19"/>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reading out some parts of transponder memory</w:t>
      </w:r>
    </w:p>
    <w:p w14:paraId="237605EE" w14:textId="77777777" w:rsidR="00E2787B" w:rsidRPr="00C35007" w:rsidRDefault="00E2787B" w:rsidP="00CE6ACD">
      <w:pPr>
        <w:pStyle w:val="BodyText"/>
        <w:widowControl/>
        <w:numPr>
          <w:ilvl w:val="0"/>
          <w:numId w:val="19"/>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programming (writing in) some parts of transponder memory</w:t>
      </w:r>
    </w:p>
    <w:p w14:paraId="7139388A" w14:textId="77777777" w:rsidR="00E2787B" w:rsidRPr="00C35007" w:rsidRDefault="00E2787B" w:rsidP="00CE6ACD">
      <w:pPr>
        <w:pStyle w:val="BodyText"/>
        <w:widowControl/>
        <w:numPr>
          <w:ilvl w:val="0"/>
          <w:numId w:val="19"/>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locking the access to some parts of transponder memory</w:t>
      </w:r>
    </w:p>
    <w:p w14:paraId="414D8A35" w14:textId="77777777" w:rsidR="00E2787B" w:rsidRPr="00C35007" w:rsidRDefault="00E2787B" w:rsidP="00CE6ACD">
      <w:pPr>
        <w:pStyle w:val="BodyText"/>
        <w:widowControl/>
        <w:numPr>
          <w:ilvl w:val="0"/>
          <w:numId w:val="19"/>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initiating the encryption mode</w:t>
      </w:r>
    </w:p>
    <w:p w14:paraId="1D7B270A" w14:textId="77777777" w:rsidR="00E2787B" w:rsidRPr="00C35007" w:rsidRDefault="00E2787B" w:rsidP="004544EB">
      <w:pPr>
        <w:pStyle w:val="BodyText"/>
        <w:rPr>
          <w:rFonts w:ascii="현대하모니 L" w:eastAsia="현대하모니 L" w:hAnsi="현대하모니 L"/>
          <w:szCs w:val="22"/>
        </w:rPr>
      </w:pPr>
    </w:p>
    <w:p w14:paraId="58A2093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transponder EEPROM memory contains 4 pages</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4F904CB7" w14:textId="77777777" w:rsidR="00E2787B" w:rsidRPr="00C35007" w:rsidRDefault="00E2787B" w:rsidP="004544EB">
      <w:pPr>
        <w:pStyle w:val="BodyText"/>
        <w:rPr>
          <w:rFonts w:ascii="현대하모니 L" w:eastAsia="현대하모니 L" w:hAnsi="현대하모니 L"/>
          <w:szCs w:val="22"/>
        </w:rPr>
      </w:pPr>
    </w:p>
    <w:p w14:paraId="0ABD12B5" w14:textId="77777777" w:rsidR="00E2787B" w:rsidRPr="00C35007" w:rsidRDefault="00E2787B" w:rsidP="00CE6ACD">
      <w:pPr>
        <w:pStyle w:val="BodyText"/>
        <w:widowControl/>
        <w:numPr>
          <w:ilvl w:val="0"/>
          <w:numId w:val="20"/>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hint="eastAsia"/>
          <w:szCs w:val="22"/>
        </w:rPr>
        <w:t>Locked 0, P</w:t>
      </w:r>
      <w:r w:rsidRPr="00C35007">
        <w:rPr>
          <w:rFonts w:ascii="현대하모니 L" w:eastAsia="현대하모니 L" w:hAnsi="현대하모니 L"/>
          <w:szCs w:val="22"/>
        </w:rPr>
        <w:t>age 3</w:t>
      </w:r>
      <w:r w:rsidRPr="00C35007">
        <w:rPr>
          <w:rFonts w:ascii="Batang" w:eastAsia="Batang" w:hAnsi="Batang" w:cs="Batang" w:hint="eastAsia"/>
          <w:szCs w:val="22"/>
        </w:rPr>
        <w:t> –</w:t>
      </w:r>
      <w:r w:rsidRPr="00C35007">
        <w:rPr>
          <w:rFonts w:ascii="현대하모니 L" w:eastAsia="현대하모니 L" w:hAnsi="현대하모니 L"/>
          <w:szCs w:val="22"/>
        </w:rPr>
        <w:t xml:space="preserve"> 32 bits : password (24 bits ) / Configuration( 8 bits)</w:t>
      </w:r>
    </w:p>
    <w:p w14:paraId="112A6EC8" w14:textId="77777777" w:rsidR="00E2787B" w:rsidRPr="00C35007" w:rsidRDefault="00E2787B" w:rsidP="00CE6ACD">
      <w:pPr>
        <w:pStyle w:val="BodyText"/>
        <w:widowControl/>
        <w:numPr>
          <w:ilvl w:val="0"/>
          <w:numId w:val="20"/>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hint="eastAsia"/>
          <w:szCs w:val="22"/>
        </w:rPr>
        <w:t>Locked 0, P</w:t>
      </w:r>
      <w:r w:rsidRPr="00C35007">
        <w:rPr>
          <w:rFonts w:ascii="현대하모니 L" w:eastAsia="현대하모니 L" w:hAnsi="현대하모니 L"/>
          <w:szCs w:val="22"/>
        </w:rPr>
        <w:t>age 2</w:t>
      </w:r>
      <w:r w:rsidRPr="00C35007">
        <w:rPr>
          <w:rFonts w:ascii="Batang" w:eastAsia="Batang" w:hAnsi="Batang" w:cs="Batang" w:hint="eastAsia"/>
          <w:szCs w:val="22"/>
        </w:rPr>
        <w:t> –</w:t>
      </w:r>
      <w:r w:rsidRPr="00C35007">
        <w:rPr>
          <w:rFonts w:ascii="현대하모니 L" w:eastAsia="현대하모니 L" w:hAnsi="현대하모니 L"/>
          <w:szCs w:val="22"/>
        </w:rPr>
        <w:t xml:space="preserve"> 16 bits : encryption key(high)</w:t>
      </w:r>
    </w:p>
    <w:p w14:paraId="72BFC50A" w14:textId="77777777" w:rsidR="00E2787B" w:rsidRPr="00C35007" w:rsidRDefault="00E2787B" w:rsidP="00CE6ACD">
      <w:pPr>
        <w:pStyle w:val="BodyText"/>
        <w:widowControl/>
        <w:numPr>
          <w:ilvl w:val="0"/>
          <w:numId w:val="20"/>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hint="eastAsia"/>
          <w:szCs w:val="22"/>
        </w:rPr>
        <w:t>Locked 0, P</w:t>
      </w:r>
      <w:r w:rsidRPr="00C35007">
        <w:rPr>
          <w:rFonts w:ascii="현대하모니 L" w:eastAsia="현대하모니 L" w:hAnsi="현대하모니 L"/>
          <w:szCs w:val="22"/>
        </w:rPr>
        <w:t>age 1</w:t>
      </w:r>
      <w:r w:rsidRPr="00C35007">
        <w:rPr>
          <w:rFonts w:ascii="Batang" w:eastAsia="Batang" w:hAnsi="Batang" w:cs="Batang" w:hint="eastAsia"/>
          <w:szCs w:val="22"/>
        </w:rPr>
        <w:t> –</w:t>
      </w:r>
      <w:r w:rsidRPr="00C35007">
        <w:rPr>
          <w:rFonts w:ascii="현대하모니 L" w:eastAsia="현대하모니 L" w:hAnsi="현대하모니 L"/>
          <w:szCs w:val="22"/>
        </w:rPr>
        <w:t xml:space="preserve"> 32 bits : encryption key(low)</w:t>
      </w:r>
    </w:p>
    <w:p w14:paraId="08842118" w14:textId="77777777" w:rsidR="00E2787B" w:rsidRPr="00C35007" w:rsidRDefault="00E2787B" w:rsidP="00CE6ACD">
      <w:pPr>
        <w:pStyle w:val="BodyText"/>
        <w:widowControl/>
        <w:numPr>
          <w:ilvl w:val="0"/>
          <w:numId w:val="20"/>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hint="eastAsia"/>
          <w:szCs w:val="22"/>
        </w:rPr>
        <w:t>Locked 0, P</w:t>
      </w:r>
      <w:r w:rsidRPr="00C35007">
        <w:rPr>
          <w:rFonts w:ascii="현대하모니 L" w:eastAsia="현대하모니 L" w:hAnsi="현대하모니 L"/>
          <w:szCs w:val="22"/>
        </w:rPr>
        <w:t>age 0</w:t>
      </w:r>
      <w:r w:rsidRPr="00C35007">
        <w:rPr>
          <w:rFonts w:ascii="Batang" w:eastAsia="Batang" w:hAnsi="Batang" w:cs="Batang" w:hint="eastAsia"/>
          <w:szCs w:val="22"/>
        </w:rPr>
        <w:t> –</w:t>
      </w:r>
      <w:r w:rsidRPr="00C35007">
        <w:rPr>
          <w:rFonts w:ascii="현대하모니 L" w:eastAsia="현대하모니 L" w:hAnsi="현대하모니 L"/>
          <w:szCs w:val="22"/>
        </w:rPr>
        <w:t xml:space="preserve"> 32 bits : serial number (programmed and </w:t>
      </w:r>
      <w:r w:rsidRPr="00C35007">
        <w:rPr>
          <w:rFonts w:ascii="현대하모니 L" w:eastAsia="현대하모니 L" w:hAnsi="현대하모니 L"/>
          <w:i/>
          <w:szCs w:val="22"/>
        </w:rPr>
        <w:t>locked</w:t>
      </w:r>
      <w:r w:rsidRPr="00C35007">
        <w:rPr>
          <w:rFonts w:ascii="현대하모니 L" w:eastAsia="현대하모니 L" w:hAnsi="현대하모니 L"/>
          <w:szCs w:val="22"/>
        </w:rPr>
        <w:t xml:space="preserve"> by transponder manufacturer)</w:t>
      </w:r>
    </w:p>
    <w:p w14:paraId="06971CD3" w14:textId="77777777" w:rsidR="00E2787B" w:rsidRPr="00C35007" w:rsidRDefault="00E2787B" w:rsidP="004544EB">
      <w:pPr>
        <w:pStyle w:val="BodyText"/>
        <w:rPr>
          <w:rFonts w:ascii="현대하모니 L" w:eastAsia="현대하모니 L" w:hAnsi="현대하모니 L"/>
          <w:szCs w:val="22"/>
        </w:rPr>
      </w:pPr>
    </w:p>
    <w:p w14:paraId="0BB8DF0B"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Encryption key page can be locked (to inhibit any further writing)..</w:t>
      </w:r>
    </w:p>
    <w:p w14:paraId="2A1F701D" w14:textId="77777777" w:rsidR="00E2787B" w:rsidRPr="00C35007" w:rsidRDefault="00E2787B" w:rsidP="004544EB">
      <w:pPr>
        <w:pStyle w:val="BodyText"/>
        <w:rPr>
          <w:rFonts w:ascii="현대하모니 L" w:eastAsia="현대하모니 L" w:hAnsi="현대하모니 L"/>
        </w:rPr>
      </w:pPr>
    </w:p>
    <w:p w14:paraId="72AA0745"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Transponder data</w:t>
      </w:r>
    </w:p>
    <w:p w14:paraId="07E02B1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Each transponder has a unique serial number (page 0). It is used as an identifier during recognizing process at Ignition ON transition, in order to know if the key belongs to the vehicle (identification).</w:t>
      </w:r>
    </w:p>
    <w:p w14:paraId="03EFCA41" w14:textId="77777777" w:rsidR="00E2787B" w:rsidRPr="00C35007" w:rsidRDefault="00E2787B" w:rsidP="004544EB">
      <w:pPr>
        <w:pStyle w:val="BodyText"/>
        <w:rPr>
          <w:rFonts w:ascii="현대하모니 L" w:eastAsia="현대하모니 L" w:hAnsi="현대하모니 L"/>
          <w:szCs w:val="22"/>
        </w:rPr>
      </w:pPr>
    </w:p>
    <w:p w14:paraId="3F62B4C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encryption key is programmed during teaching procedure with the KTR secret key value, and locked if parameter CALULKTR is not set.</w:t>
      </w:r>
    </w:p>
    <w:p w14:paraId="5F96A722" w14:textId="77777777" w:rsidR="00E2787B" w:rsidRPr="00C35007" w:rsidRDefault="00E2787B" w:rsidP="004544EB">
      <w:pPr>
        <w:pStyle w:val="BodyText"/>
        <w:rPr>
          <w:rFonts w:ascii="현대하모니 L" w:eastAsia="현대하모니 L" w:hAnsi="현대하모니 L"/>
        </w:rPr>
      </w:pPr>
    </w:p>
    <w:p w14:paraId="5B95CD12" w14:textId="77777777" w:rsidR="00E2787B" w:rsidRPr="00C35007" w:rsidRDefault="00E2787B" w:rsidP="004544EB">
      <w:pPr>
        <w:pStyle w:val="BodyText"/>
        <w:rPr>
          <w:rFonts w:ascii="현대하모니 L" w:eastAsia="현대하모니 L" w:hAnsi="현대하모니 L"/>
        </w:rPr>
      </w:pPr>
    </w:p>
    <w:p w14:paraId="489A4037"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Transponder specification</w:t>
      </w:r>
    </w:p>
    <w:p w14:paraId="5220BBB2" w14:textId="77777777" w:rsidR="00E2787B" w:rsidRPr="00C35007" w:rsidRDefault="00E2787B" w:rsidP="004544EB">
      <w:pPr>
        <w:pStyle w:val="BodyText"/>
        <w:rPr>
          <w:rFonts w:ascii="현대하모니 L" w:eastAsia="현대하모니 L" w:hAnsi="현대하모니 L"/>
        </w:rPr>
      </w:pPr>
    </w:p>
    <w:p w14:paraId="13CB595B" w14:textId="77777777" w:rsidR="00E2787B" w:rsidRPr="00C35007" w:rsidRDefault="00E2787B" w:rsidP="004544EB">
      <w:pPr>
        <w:pStyle w:val="BodyText"/>
        <w:rPr>
          <w:rFonts w:ascii="현대하모니 L" w:eastAsia="현대하모니 L" w:hAnsi="현대하모니 L"/>
        </w:rPr>
      </w:pPr>
    </w:p>
    <w:p w14:paraId="702A174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Electrical data</w:t>
      </w:r>
    </w:p>
    <w:p w14:paraId="126D39D2"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Storage temperature</w:t>
      </w:r>
      <w:r w:rsidRPr="00C35007">
        <w:rPr>
          <w:rFonts w:ascii="현대하모니 L" w:eastAsia="현대하모니 L" w:hAnsi="현대하모니 L"/>
          <w:szCs w:val="22"/>
        </w:rPr>
        <w:tab/>
      </w:r>
      <w:r w:rsidRPr="00C35007">
        <w:rPr>
          <w:rFonts w:ascii="현대하모니 L" w:eastAsia="현대하모니 L" w:hAnsi="현대하모니 L"/>
          <w:szCs w:val="22"/>
        </w:rPr>
        <w:tab/>
        <w:t>- 55 to +125 °C</w:t>
      </w:r>
    </w:p>
    <w:p w14:paraId="589F88C2"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Operating temperature</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- 40 to +85 °C</w:t>
      </w:r>
    </w:p>
    <w:p w14:paraId="7D29D823"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Nominal carrier frequency</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125 kHz</w:t>
      </w:r>
    </w:p>
    <w:p w14:paraId="6E68B32B"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caps/>
          <w:noProof/>
        </w:rPr>
        <w:br w:type="page"/>
      </w:r>
      <w:r w:rsidRPr="00C35007">
        <w:rPr>
          <w:rFonts w:ascii="현대하모니 L" w:eastAsia="현대하모니 L" w:hAnsi="현대하모니 L"/>
        </w:rPr>
        <w:lastRenderedPageBreak/>
        <w:t>IMMO_ECU</w:t>
      </w:r>
    </w:p>
    <w:p w14:paraId="6D9C8D39" w14:textId="77777777" w:rsidR="00E2787B" w:rsidRPr="00C35007" w:rsidRDefault="00E2787B" w:rsidP="004544EB">
      <w:pPr>
        <w:pStyle w:val="BodyText"/>
        <w:rPr>
          <w:rFonts w:ascii="현대하모니 L" w:eastAsia="현대하모니 L" w:hAnsi="현대하모니 L"/>
        </w:rPr>
      </w:pPr>
    </w:p>
    <w:p w14:paraId="28EFD19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SMART KEY specific components ( </w:t>
      </w:r>
      <w:r w:rsidRPr="00C35007">
        <w:rPr>
          <w:rFonts w:ascii="현대하모니 L" w:eastAsia="현대하모니 L" w:hAnsi="현대하모니 L" w:hint="eastAsia"/>
          <w:szCs w:val="22"/>
        </w:rPr>
        <w:t>ESCL</w:t>
      </w:r>
      <w:r w:rsidRPr="00C35007">
        <w:rPr>
          <w:rFonts w:ascii="현대하모니 L" w:eastAsia="현대하모니 L" w:hAnsi="현대하모니 L"/>
          <w:szCs w:val="22"/>
        </w:rPr>
        <w:t xml:space="preserve">, </w:t>
      </w:r>
      <w:r w:rsidRPr="00C35007">
        <w:rPr>
          <w:rFonts w:ascii="현대하모니 L" w:eastAsia="현대하모니 L" w:hAnsi="현대하모니 L" w:hint="eastAsia"/>
          <w:szCs w:val="22"/>
        </w:rPr>
        <w:t xml:space="preserve">PDM, </w:t>
      </w:r>
      <w:r w:rsidRPr="00C35007">
        <w:rPr>
          <w:rFonts w:ascii="현대하모니 L" w:eastAsia="현대하모니 L" w:hAnsi="현대하모니 L"/>
          <w:szCs w:val="22"/>
        </w:rPr>
        <w:t>SMART KEY Fob, ...) are not described into this document. Refer to (</w:t>
      </w:r>
      <w:r>
        <w:rPr>
          <w:rFonts w:ascii="현대하모니 L" w:eastAsia="현대하모니 L" w:hAnsi="현대하모니 L"/>
          <w:szCs w:val="22"/>
        </w:rPr>
        <w:t>[Ref I][Ref D]</w:t>
      </w:r>
      <w:r w:rsidRPr="00C35007">
        <w:rPr>
          <w:rFonts w:ascii="현대하모니 L" w:eastAsia="현대하모니 L" w:hAnsi="현대하모니 L"/>
          <w:szCs w:val="22"/>
        </w:rPr>
        <w:t xml:space="preserve"> PIC System specification</w:t>
      </w:r>
      <w:r w:rsidRPr="00C35007">
        <w:rPr>
          <w:rFonts w:ascii="현대하모니 L" w:eastAsia="현대하모니 L" w:hAnsi="현대하모니 L" w:hint="eastAsia"/>
          <w:szCs w:val="22"/>
        </w:rPr>
        <w:t xml:space="preserve"> and </w:t>
      </w:r>
      <w:r>
        <w:rPr>
          <w:rFonts w:ascii="현대하모니 L" w:eastAsia="현대하모니 L" w:hAnsi="현대하모니 L"/>
          <w:szCs w:val="22"/>
        </w:rPr>
        <w:t>[Ref I][Ref H]</w:t>
      </w:r>
      <w:r w:rsidRPr="00C35007">
        <w:rPr>
          <w:rFonts w:ascii="현대하모니 L" w:eastAsia="현대하모니 L" w:hAnsi="현대하모니 L" w:hint="eastAsia"/>
          <w:szCs w:val="22"/>
        </w:rPr>
        <w:t xml:space="preserve"> </w:t>
      </w:r>
      <w:proofErr w:type="spellStart"/>
      <w:r w:rsidRPr="00C35007">
        <w:rPr>
          <w:rFonts w:ascii="현대하모니 L" w:eastAsia="현대하모니 L" w:hAnsi="현대하모니 L" w:hint="eastAsia"/>
          <w:szCs w:val="22"/>
        </w:rPr>
        <w:t>PushStart</w:t>
      </w:r>
      <w:proofErr w:type="spellEnd"/>
      <w:r w:rsidRPr="00C35007">
        <w:rPr>
          <w:rFonts w:ascii="현대하모니 L" w:eastAsia="현대하모니 L" w:hAnsi="현대하모니 L" w:hint="eastAsia"/>
          <w:szCs w:val="22"/>
        </w:rPr>
        <w:t xml:space="preserve"> System Spec.</w:t>
      </w:r>
      <w:r w:rsidRPr="00C35007">
        <w:rPr>
          <w:rFonts w:ascii="현대하모니 L" w:eastAsia="현대하모니 L" w:hAnsi="현대하모니 L"/>
          <w:szCs w:val="22"/>
        </w:rPr>
        <w:t>)  for description.</w:t>
      </w:r>
    </w:p>
    <w:p w14:paraId="675E05EE" w14:textId="77777777" w:rsidR="00E2787B" w:rsidRPr="00C35007" w:rsidRDefault="00E2787B" w:rsidP="004544EB">
      <w:pPr>
        <w:pStyle w:val="BodyText"/>
        <w:rPr>
          <w:rFonts w:ascii="현대하모니 L" w:eastAsia="현대하모니 L" w:hAnsi="현대하모니 L"/>
        </w:rPr>
      </w:pPr>
    </w:p>
    <w:p w14:paraId="45BDA064"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Tasks</w:t>
      </w:r>
    </w:p>
    <w:p w14:paraId="6587342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IMMO_ECU is the Car body control unit, which realizes some functions as actuators control, vehicle access control or alarm function.</w:t>
      </w:r>
    </w:p>
    <w:p w14:paraId="1452884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Immobilizer function is shared between the IMMO_ECU and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w:t>
      </w:r>
    </w:p>
    <w:p w14:paraId="2FC17F8B" w14:textId="77777777" w:rsidR="00E2787B" w:rsidRPr="00C35007" w:rsidRDefault="00E2787B" w:rsidP="004544EB">
      <w:pPr>
        <w:pStyle w:val="BodyText"/>
        <w:rPr>
          <w:rFonts w:ascii="현대하모니 L" w:eastAsia="현대하모니 L" w:hAnsi="현대하모니 L"/>
          <w:szCs w:val="22"/>
        </w:rPr>
      </w:pPr>
    </w:p>
    <w:p w14:paraId="4C499896" w14:textId="77777777" w:rsidR="00E2787B" w:rsidRPr="00C35007" w:rsidRDefault="00E2787B" w:rsidP="004544EB">
      <w:pPr>
        <w:pStyle w:val="BodyText"/>
        <w:rPr>
          <w:rFonts w:ascii="현대하모니 L" w:eastAsia="현대하모니 L" w:hAnsi="현대하모니 L"/>
          <w:szCs w:val="22"/>
          <w:highlight w:val="yellow"/>
        </w:rPr>
      </w:pPr>
      <w:r w:rsidRPr="00C35007">
        <w:rPr>
          <w:rFonts w:ascii="현대하모니 L" w:eastAsia="현대하모니 L" w:hAnsi="현대하모니 L"/>
          <w:szCs w:val="22"/>
          <w:highlight w:val="yellow"/>
        </w:rPr>
        <w:t xml:space="preserve">The Immobilizer tasks of the IMMO_ECU </w:t>
      </w:r>
      <w:r w:rsidRPr="00C35007">
        <w:rPr>
          <w:rFonts w:ascii="현대하모니 L" w:eastAsia="현대하모니 L" w:hAnsi="현대하모니 L" w:hint="eastAsia"/>
          <w:szCs w:val="22"/>
          <w:highlight w:val="yellow"/>
        </w:rPr>
        <w:t>is</w:t>
      </w:r>
      <w:r w:rsidRPr="00C35007">
        <w:rPr>
          <w:rFonts w:ascii="Batang" w:eastAsia="Batang" w:hAnsi="Batang" w:cs="Batang" w:hint="eastAsia"/>
          <w:szCs w:val="22"/>
          <w:highlight w:val="yellow"/>
        </w:rPr>
        <w:t> </w:t>
      </w:r>
      <w:r w:rsidRPr="00C35007">
        <w:rPr>
          <w:rFonts w:ascii="현대하모니 L" w:eastAsia="현대하모니 L" w:hAnsi="현대하모니 L"/>
          <w:szCs w:val="22"/>
          <w:highlight w:val="yellow"/>
        </w:rPr>
        <w:t>:</w:t>
      </w:r>
    </w:p>
    <w:p w14:paraId="4E04F7AC" w14:textId="77777777" w:rsidR="00E2787B" w:rsidRPr="00C35007" w:rsidRDefault="00E2787B" w:rsidP="00CE6ACD">
      <w:pPr>
        <w:pStyle w:val="BodyText"/>
        <w:widowControl/>
        <w:numPr>
          <w:ilvl w:val="0"/>
          <w:numId w:val="21"/>
        </w:numPr>
        <w:adjustRightInd/>
        <w:snapToGrid/>
        <w:spacing w:before="40" w:after="40" w:line="240" w:lineRule="auto"/>
        <w:jc w:val="left"/>
        <w:textAlignment w:val="auto"/>
        <w:rPr>
          <w:rFonts w:ascii="현대하모니 L" w:eastAsia="현대하모니 L" w:hAnsi="현대하모니 L"/>
          <w:szCs w:val="22"/>
          <w:highlight w:val="yellow"/>
        </w:rPr>
      </w:pPr>
      <w:r w:rsidRPr="00C35007">
        <w:rPr>
          <w:rFonts w:ascii="현대하모니 L" w:eastAsia="현대하모니 L" w:hAnsi="현대하모니 L" w:hint="eastAsia"/>
          <w:szCs w:val="22"/>
          <w:highlight w:val="yellow"/>
        </w:rPr>
        <w:t>Communication with KEY for authentication(by Passive entry or Transponder function)</w:t>
      </w:r>
    </w:p>
    <w:p w14:paraId="0A4F7224" w14:textId="77777777" w:rsidR="00E2787B" w:rsidRPr="00C35007" w:rsidRDefault="00E2787B" w:rsidP="004544EB">
      <w:pPr>
        <w:pStyle w:val="BodyText"/>
        <w:ind w:left="227"/>
        <w:rPr>
          <w:rFonts w:ascii="현대하모니 L" w:eastAsia="현대하모니 L" w:hAnsi="현대하모니 L"/>
          <w:szCs w:val="22"/>
          <w:highlight w:val="yellow"/>
        </w:rPr>
      </w:pPr>
    </w:p>
    <w:p w14:paraId="2B429F52" w14:textId="77777777" w:rsidR="00E2787B" w:rsidRPr="00C35007" w:rsidRDefault="00E2787B" w:rsidP="00CE6ACD">
      <w:pPr>
        <w:pStyle w:val="BodyText"/>
        <w:widowControl/>
        <w:numPr>
          <w:ilvl w:val="0"/>
          <w:numId w:val="21"/>
        </w:numPr>
        <w:adjustRightInd/>
        <w:snapToGrid/>
        <w:spacing w:line="240" w:lineRule="auto"/>
        <w:textAlignment w:val="auto"/>
        <w:rPr>
          <w:rFonts w:ascii="현대하모니 L" w:eastAsia="현대하모니 L" w:hAnsi="현대하모니 L"/>
          <w:szCs w:val="22"/>
        </w:rPr>
      </w:pPr>
      <w:r w:rsidRPr="00C35007">
        <w:rPr>
          <w:rFonts w:ascii="현대하모니 L" w:eastAsia="현대하모니 L" w:hAnsi="현대하모니 L"/>
          <w:szCs w:val="22"/>
        </w:rPr>
        <w:t>Communication with the EMS control unit after Ignition ON transition</w:t>
      </w:r>
      <w:r w:rsidRPr="00C35007">
        <w:rPr>
          <w:rFonts w:ascii="현대하모니 L" w:eastAsia="현대하모니 L" w:hAnsi="현대하모니 L" w:hint="eastAsia"/>
          <w:szCs w:val="22"/>
        </w:rPr>
        <w:t xml:space="preserve"> or Ignition ON phase or User </w:t>
      </w:r>
      <w:proofErr w:type="spellStart"/>
      <w:r w:rsidRPr="00C35007">
        <w:rPr>
          <w:rFonts w:ascii="현대하모니 L" w:eastAsia="현대하모니 L" w:hAnsi="현대하모니 L" w:hint="eastAsia"/>
          <w:szCs w:val="22"/>
        </w:rPr>
        <w:t>attemps</w:t>
      </w:r>
      <w:proofErr w:type="spellEnd"/>
      <w:r w:rsidRPr="00C35007">
        <w:rPr>
          <w:rFonts w:ascii="현대하모니 L" w:eastAsia="현대하모니 L" w:hAnsi="현대하모니 L" w:hint="eastAsia"/>
          <w:szCs w:val="22"/>
        </w:rPr>
        <w:t xml:space="preserve"> engine start</w:t>
      </w:r>
      <w:r w:rsidRPr="00C35007">
        <w:rPr>
          <w:rFonts w:ascii="현대하모니 L" w:eastAsia="현대하모니 L" w:hAnsi="현대하모니 L"/>
          <w:szCs w:val="22"/>
        </w:rPr>
        <w:t xml:space="preserve"> </w:t>
      </w:r>
      <w:r w:rsidRPr="00C35007">
        <w:rPr>
          <w:rFonts w:ascii="현대하모니 L" w:eastAsia="현대하모니 L" w:hAnsi="현대하모니 L" w:hint="eastAsia"/>
          <w:szCs w:val="22"/>
        </w:rPr>
        <w:t xml:space="preserve">in case of </w:t>
      </w:r>
      <w:r w:rsidRPr="00C35007">
        <w:rPr>
          <w:rFonts w:ascii="현대하모니 L" w:eastAsia="현대하모니 L" w:hAnsi="현대하모니 L" w:cs="Arial"/>
          <w:bCs/>
          <w:szCs w:val="22"/>
        </w:rPr>
        <w:t>EMS Immobilizer state&lt;locked state&gt;</w:t>
      </w:r>
      <w:r w:rsidRPr="00C35007">
        <w:rPr>
          <w:rFonts w:ascii="현대하모니 L" w:eastAsia="현대하모니 L" w:hAnsi="현대하모니 L"/>
          <w:szCs w:val="22"/>
        </w:rPr>
        <w:t>(receipt of the EMS request and transmission of release message)</w:t>
      </w:r>
    </w:p>
    <w:p w14:paraId="22850578" w14:textId="77777777" w:rsidR="00E2787B" w:rsidRPr="00C35007" w:rsidRDefault="00E2787B" w:rsidP="00CE6ACD">
      <w:pPr>
        <w:pStyle w:val="BodyText"/>
        <w:widowControl/>
        <w:numPr>
          <w:ilvl w:val="0"/>
          <w:numId w:val="21"/>
        </w:numPr>
        <w:adjustRightInd/>
        <w:snapToGrid/>
        <w:spacing w:line="240" w:lineRule="auto"/>
        <w:textAlignment w:val="auto"/>
        <w:rPr>
          <w:rFonts w:ascii="현대하모니 L" w:eastAsia="현대하모니 L" w:hAnsi="현대하모니 L"/>
          <w:szCs w:val="22"/>
          <w:highlight w:val="yellow"/>
        </w:rPr>
      </w:pPr>
      <w:proofErr w:type="spellStart"/>
      <w:r w:rsidRPr="00C35007">
        <w:rPr>
          <w:rFonts w:ascii="현대하모니 L" w:eastAsia="현대하모니 L" w:hAnsi="현대하모니 L" w:hint="eastAsia"/>
          <w:szCs w:val="22"/>
          <w:highlight w:val="yellow"/>
        </w:rPr>
        <w:t>Commuincation</w:t>
      </w:r>
      <w:proofErr w:type="spellEnd"/>
      <w:r w:rsidRPr="00C35007">
        <w:rPr>
          <w:rFonts w:ascii="현대하모니 L" w:eastAsia="현대하모니 L" w:hAnsi="현대하모니 L" w:hint="eastAsia"/>
          <w:szCs w:val="22"/>
          <w:highlight w:val="yellow"/>
        </w:rPr>
        <w:t xml:space="preserve"> with scan tool (smart key fob </w:t>
      </w:r>
      <w:r w:rsidRPr="00C35007">
        <w:rPr>
          <w:rFonts w:ascii="현대하모니 L" w:eastAsia="현대하모니 L" w:hAnsi="현대하모니 L"/>
          <w:szCs w:val="22"/>
          <w:highlight w:val="yellow"/>
        </w:rPr>
        <w:t>transponder</w:t>
      </w:r>
      <w:r w:rsidRPr="00C35007">
        <w:rPr>
          <w:rFonts w:ascii="현대하모니 L" w:eastAsia="현대하모니 L" w:hAnsi="현대하모니 L" w:hint="eastAsia"/>
          <w:szCs w:val="22"/>
          <w:highlight w:val="yellow"/>
        </w:rPr>
        <w:t xml:space="preserve"> teaching, smart key component learning, </w:t>
      </w:r>
      <w:proofErr w:type="spellStart"/>
      <w:r w:rsidRPr="00C35007">
        <w:rPr>
          <w:rFonts w:ascii="현대하모니 L" w:eastAsia="현대하모니 L" w:hAnsi="현대하모니 L" w:hint="eastAsia"/>
          <w:szCs w:val="22"/>
          <w:highlight w:val="yellow"/>
        </w:rPr>
        <w:t>diagonostic</w:t>
      </w:r>
      <w:proofErr w:type="spellEnd"/>
      <w:r w:rsidRPr="00C35007">
        <w:rPr>
          <w:rFonts w:ascii="현대하모니 L" w:eastAsia="현대하모니 L" w:hAnsi="현대하모니 L" w:hint="eastAsia"/>
          <w:szCs w:val="22"/>
          <w:highlight w:val="yellow"/>
        </w:rPr>
        <w:t>)</w:t>
      </w:r>
    </w:p>
    <w:p w14:paraId="5AE48A43" w14:textId="77777777" w:rsidR="00E2787B" w:rsidRPr="00C35007" w:rsidRDefault="00E2787B" w:rsidP="004544EB">
      <w:pPr>
        <w:pStyle w:val="BodyText"/>
        <w:ind w:left="227"/>
        <w:rPr>
          <w:rFonts w:ascii="현대하모니 L" w:eastAsia="현대하모니 L" w:hAnsi="현대하모니 L"/>
          <w:szCs w:val="22"/>
        </w:rPr>
      </w:pPr>
    </w:p>
    <w:p w14:paraId="57560CF3"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rPr>
        <w:t>Immobilizer Function</w:t>
      </w:r>
    </w:p>
    <w:p w14:paraId="65CA23A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Immobilizer function of IMMO_ECU has two main modes</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50F40DEB" w14:textId="77777777" w:rsidR="00E2787B" w:rsidRPr="00C35007" w:rsidRDefault="00E2787B" w:rsidP="004544EB">
      <w:pPr>
        <w:pStyle w:val="BodyText"/>
        <w:rPr>
          <w:rFonts w:ascii="현대하모니 L" w:eastAsia="현대하모니 L" w:hAnsi="현대하모니 L"/>
          <w:szCs w:val="22"/>
        </w:rPr>
      </w:pPr>
    </w:p>
    <w:p w14:paraId="6EF79D3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u w:val="single"/>
        </w:rPr>
        <w:t>The Nominal mode</w:t>
      </w:r>
      <w:r w:rsidRPr="00C35007">
        <w:rPr>
          <w:rFonts w:ascii="현대하모니 L" w:eastAsia="현대하모니 L" w:hAnsi="현대하모니 L"/>
          <w:szCs w:val="22"/>
        </w:rPr>
        <w:t xml:space="preserve">, selected when </w:t>
      </w:r>
      <w:r w:rsidRPr="00C35007">
        <w:rPr>
          <w:rFonts w:ascii="Batang" w:eastAsia="Batang" w:hAnsi="Batang" w:cs="Batang" w:hint="eastAsia"/>
          <w:szCs w:val="22"/>
        </w:rPr>
        <w:t>« </w:t>
      </w:r>
      <w:r w:rsidRPr="00C35007">
        <w:rPr>
          <w:rFonts w:ascii="현대하모니 L" w:eastAsia="현대하모니 L" w:hAnsi="현대하모니 L"/>
          <w:szCs w:val="22"/>
        </w:rPr>
        <w:t>Nominal mode</w:t>
      </w:r>
      <w:r w:rsidRPr="00C35007">
        <w:rPr>
          <w:rFonts w:ascii="Batang" w:eastAsia="Batang" w:hAnsi="Batang" w:cs="Batang" w:hint="eastAsia"/>
          <w:szCs w:val="22"/>
        </w:rPr>
        <w:t> »</w:t>
      </w:r>
      <w:r w:rsidRPr="00C35007">
        <w:rPr>
          <w:rFonts w:ascii="현대하모니 L" w:eastAsia="현대하모니 L" w:hAnsi="현대하모니 L"/>
          <w:szCs w:val="22"/>
        </w:rPr>
        <w:t xml:space="preserve"> condition is verified. </w:t>
      </w:r>
    </w:p>
    <w:p w14:paraId="168688A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It is the current mode of use. In this mode, 2 function states are considered</w:t>
      </w:r>
      <w:r w:rsidRPr="00C35007">
        <w:rPr>
          <w:rFonts w:ascii="Batang" w:eastAsia="Batang" w:hAnsi="Batang" w:cs="Batang" w:hint="eastAsia"/>
          <w:szCs w:val="22"/>
        </w:rPr>
        <w:t> </w:t>
      </w:r>
      <w:r w:rsidRPr="00C35007">
        <w:rPr>
          <w:rFonts w:ascii="현대하모니 L" w:eastAsia="현대하모니 L" w:hAnsi="현대하모니 L"/>
          <w:szCs w:val="22"/>
        </w:rPr>
        <w:t>:</w:t>
      </w:r>
      <w:r w:rsidRPr="00C35007">
        <w:rPr>
          <w:rFonts w:ascii="현대하모니 L" w:eastAsia="현대하모니 L" w:hAnsi="현대하모니 L"/>
          <w:szCs w:val="22"/>
        </w:rPr>
        <w:tab/>
      </w:r>
    </w:p>
    <w:p w14:paraId="1662E265" w14:textId="77777777" w:rsidR="00E2787B" w:rsidRPr="00C35007" w:rsidRDefault="00E2787B" w:rsidP="004544EB">
      <w:pPr>
        <w:pStyle w:val="BodyText"/>
        <w:rPr>
          <w:rFonts w:ascii="현대하모니 L" w:eastAsia="현대하모니 L" w:hAnsi="현대하모니 L"/>
          <w:szCs w:val="22"/>
        </w:rPr>
      </w:pPr>
      <w:r w:rsidRPr="00C35007">
        <w:rPr>
          <w:rFonts w:ascii="Batang" w:eastAsia="Batang" w:hAnsi="Batang" w:cs="Batang" w:hint="eastAsia"/>
          <w:szCs w:val="22"/>
        </w:rPr>
        <w:t>« </w:t>
      </w:r>
      <w:proofErr w:type="spellStart"/>
      <w:r w:rsidRPr="00C35007">
        <w:rPr>
          <w:rFonts w:ascii="현대하모니 L" w:eastAsia="현대하모니 L" w:hAnsi="현대하모니 L"/>
          <w:i/>
          <w:szCs w:val="22"/>
        </w:rPr>
        <w:t>lockeded</w:t>
      </w:r>
      <w:proofErr w:type="spellEnd"/>
      <w:r w:rsidRPr="00C35007">
        <w:rPr>
          <w:rFonts w:ascii="Batang" w:eastAsia="Batang" w:hAnsi="Batang" w:cs="Batang" w:hint="eastAsia"/>
          <w:szCs w:val="22"/>
        </w:rPr>
        <w:t> »</w:t>
      </w:r>
      <w:r w:rsidRPr="00C35007">
        <w:rPr>
          <w:rFonts w:ascii="현대하모니 L" w:eastAsia="현대하모니 L" w:hAnsi="현대하모니 L"/>
          <w:szCs w:val="22"/>
        </w:rPr>
        <w:t xml:space="preserve"> state</w:t>
      </w:r>
      <w:r w:rsidRPr="00C35007">
        <w:rPr>
          <w:rFonts w:ascii="Batang" w:eastAsia="Batang" w:hAnsi="Batang" w:cs="Batang" w:hint="eastAsia"/>
          <w:szCs w:val="22"/>
        </w:rPr>
        <w:t> </w:t>
      </w:r>
      <w:r w:rsidRPr="00C35007">
        <w:rPr>
          <w:rFonts w:ascii="현대하모니 L" w:eastAsia="현대하모니 L" w:hAnsi="현대하모니 L"/>
          <w:szCs w:val="22"/>
        </w:rPr>
        <w:t xml:space="preserve">: in this state, the vehicle should be immobilized </w:t>
      </w:r>
    </w:p>
    <w:p w14:paraId="498EB07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(cranking is not possible)</w:t>
      </w:r>
    </w:p>
    <w:p w14:paraId="0AD415C4" w14:textId="77777777" w:rsidR="00E2787B" w:rsidRPr="00C35007" w:rsidRDefault="00E2787B" w:rsidP="004544EB">
      <w:pPr>
        <w:pStyle w:val="BodyText"/>
        <w:rPr>
          <w:rFonts w:ascii="현대하모니 L" w:eastAsia="현대하모니 L" w:hAnsi="현대하모니 L"/>
          <w:szCs w:val="22"/>
        </w:rPr>
      </w:pPr>
      <w:r w:rsidRPr="00C35007">
        <w:rPr>
          <w:rFonts w:ascii="Batang" w:eastAsia="Batang" w:hAnsi="Batang" w:cs="Batang" w:hint="eastAsia"/>
          <w:szCs w:val="22"/>
        </w:rPr>
        <w:lastRenderedPageBreak/>
        <w:t>« </w:t>
      </w:r>
      <w:r w:rsidRPr="00C35007">
        <w:rPr>
          <w:rFonts w:ascii="현대하모니 L" w:eastAsia="현대하모니 L" w:hAnsi="현대하모니 L"/>
          <w:i/>
          <w:szCs w:val="22"/>
        </w:rPr>
        <w:t>released</w:t>
      </w:r>
      <w:r w:rsidRPr="00C35007">
        <w:rPr>
          <w:rFonts w:ascii="Batang" w:eastAsia="Batang" w:hAnsi="Batang" w:cs="Batang" w:hint="eastAsia"/>
          <w:szCs w:val="22"/>
        </w:rPr>
        <w:t> »</w:t>
      </w:r>
      <w:r w:rsidRPr="00C35007">
        <w:rPr>
          <w:rFonts w:ascii="현대하모니 L" w:eastAsia="현대하모니 L" w:hAnsi="현대하모니 L"/>
          <w:szCs w:val="22"/>
        </w:rPr>
        <w:t xml:space="preserve"> state</w:t>
      </w:r>
      <w:r w:rsidRPr="00C35007">
        <w:rPr>
          <w:rFonts w:ascii="Batang" w:eastAsia="Batang" w:hAnsi="Batang" w:cs="Batang" w:hint="eastAsia"/>
          <w:szCs w:val="22"/>
        </w:rPr>
        <w:t> </w:t>
      </w:r>
      <w:r w:rsidRPr="00C35007">
        <w:rPr>
          <w:rFonts w:ascii="현대하모니 L" w:eastAsia="현대하모니 L" w:hAnsi="현대하모니 L"/>
          <w:szCs w:val="22"/>
        </w:rPr>
        <w:t>: in this state, the vehicle can be mobilized</w:t>
      </w:r>
    </w:p>
    <w:p w14:paraId="1492669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(cranking is possible)</w:t>
      </w:r>
    </w:p>
    <w:p w14:paraId="2FCB1B3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u w:val="single"/>
        </w:rPr>
        <w:t>The Teaching mode</w:t>
      </w:r>
      <w:r w:rsidRPr="00C35007">
        <w:rPr>
          <w:rFonts w:ascii="현대하모니 L" w:eastAsia="현대하모니 L" w:hAnsi="현대하모니 L"/>
          <w:szCs w:val="22"/>
        </w:rPr>
        <w:t xml:space="preserve">, selected when IMMO_ECU receives </w:t>
      </w:r>
      <w:r w:rsidRPr="00C35007">
        <w:rPr>
          <w:rFonts w:ascii="Batang" w:eastAsia="Batang" w:hAnsi="Batang" w:cs="Batang" w:hint="eastAsia"/>
          <w:szCs w:val="22"/>
        </w:rPr>
        <w:t>« </w:t>
      </w:r>
      <w:r w:rsidRPr="00C35007">
        <w:rPr>
          <w:rFonts w:ascii="현대하모니 L" w:eastAsia="현대하모니 L" w:hAnsi="현대하모니 L"/>
          <w:szCs w:val="22"/>
        </w:rPr>
        <w:t>Teaching mode</w:t>
      </w:r>
      <w:r w:rsidRPr="00C35007">
        <w:rPr>
          <w:rFonts w:ascii="Batang" w:eastAsia="Batang" w:hAnsi="Batang" w:cs="Batang" w:hint="eastAsia"/>
          <w:szCs w:val="22"/>
        </w:rPr>
        <w:t> »</w:t>
      </w:r>
      <w:r w:rsidRPr="00C35007">
        <w:rPr>
          <w:rFonts w:ascii="현대하모니 L" w:eastAsia="현대하모니 L" w:hAnsi="현대하모니 L"/>
          <w:szCs w:val="22"/>
        </w:rPr>
        <w:t xml:space="preserve"> request from diagnostic tool with correct </w:t>
      </w:r>
      <w:r w:rsidRPr="00C35007">
        <w:rPr>
          <w:rFonts w:ascii="Batang" w:eastAsia="Batang" w:hAnsi="Batang" w:cs="Batang" w:hint="eastAsia"/>
          <w:szCs w:val="22"/>
        </w:rPr>
        <w:t>« </w:t>
      </w:r>
      <w:r w:rsidRPr="00C35007">
        <w:rPr>
          <w:rFonts w:ascii="현대하모니 L" w:eastAsia="현대하모니 L" w:hAnsi="현대하모니 L"/>
          <w:szCs w:val="22"/>
        </w:rPr>
        <w:t>Vehicle Secret Code</w:t>
      </w:r>
      <w:r w:rsidRPr="00C35007">
        <w:rPr>
          <w:rFonts w:ascii="Batang" w:eastAsia="Batang" w:hAnsi="Batang" w:cs="Batang" w:hint="eastAsia"/>
          <w:szCs w:val="22"/>
        </w:rPr>
        <w:t> »</w:t>
      </w:r>
      <w:r w:rsidRPr="00C35007">
        <w:rPr>
          <w:rFonts w:ascii="현대하모니 L" w:eastAsia="현대하모니 L" w:hAnsi="현대하모니 L"/>
          <w:szCs w:val="22"/>
        </w:rPr>
        <w:t xml:space="preserve"> - PIN code.</w:t>
      </w:r>
    </w:p>
    <w:p w14:paraId="77A52294" w14:textId="77777777" w:rsidR="00E2787B" w:rsidRPr="00C35007" w:rsidRDefault="00E2787B" w:rsidP="004544EB">
      <w:pPr>
        <w:pStyle w:val="BodyText"/>
        <w:rPr>
          <w:rFonts w:ascii="현대하모니 L" w:eastAsia="현대하모니 L" w:hAnsi="현대하모니 L"/>
        </w:rPr>
      </w:pPr>
    </w:p>
    <w:p w14:paraId="007DCDA8" w14:textId="77777777" w:rsidR="00E2787B" w:rsidRPr="00C35007" w:rsidRDefault="00E2787B" w:rsidP="004544EB">
      <w:pPr>
        <w:pStyle w:val="BodyText"/>
        <w:rPr>
          <w:rFonts w:ascii="현대하모니 L" w:eastAsia="현대하모니 L" w:hAnsi="현대하모니 L"/>
          <w:b/>
        </w:rPr>
      </w:pPr>
      <w:r w:rsidRPr="00C35007">
        <w:rPr>
          <w:rFonts w:ascii="현대하모니 L" w:eastAsia="현대하모니 L" w:hAnsi="현대하모니 L"/>
        </w:rPr>
        <w:br w:type="page"/>
      </w:r>
    </w:p>
    <w:p w14:paraId="6E7FD5D5"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rPr>
        <w:lastRenderedPageBreak/>
        <w:t>Nominal Mode operation</w:t>
      </w:r>
    </w:p>
    <w:p w14:paraId="1F78D14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nominal mode supposes that the elements of the system are programmed</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450EA2D7" w14:textId="77777777" w:rsidR="00E2787B" w:rsidRPr="00C35007" w:rsidRDefault="00E2787B" w:rsidP="004544EB">
      <w:pPr>
        <w:pStyle w:val="BodyText"/>
        <w:rPr>
          <w:rFonts w:ascii="현대하모니 L" w:eastAsia="현대하모니 L" w:hAnsi="현대하모니 L"/>
          <w:szCs w:val="22"/>
        </w:rPr>
      </w:pPr>
    </w:p>
    <w:p w14:paraId="6AC6327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secret key code is programmed in memory of IMMO_ECU, transponders, </w:t>
      </w:r>
      <w:r w:rsidRPr="00C35007">
        <w:rPr>
          <w:rFonts w:ascii="현대하모니 L" w:eastAsia="현대하모니 L" w:hAnsi="현대하모니 L" w:hint="eastAsia"/>
          <w:szCs w:val="22"/>
        </w:rPr>
        <w:t>ESCL</w:t>
      </w:r>
      <w:r w:rsidRPr="00C35007">
        <w:rPr>
          <w:rFonts w:ascii="현대하모니 L" w:eastAsia="현대하모니 L" w:hAnsi="현대하모니 L"/>
          <w:szCs w:val="22"/>
        </w:rPr>
        <w:t xml:space="preserve">, </w:t>
      </w:r>
      <w:r w:rsidRPr="00C35007">
        <w:rPr>
          <w:rFonts w:ascii="현대하모니 L" w:eastAsia="현대하모니 L" w:hAnsi="현대하모니 L" w:hint="eastAsia"/>
          <w:szCs w:val="22"/>
        </w:rPr>
        <w:t xml:space="preserve">PDM, </w:t>
      </w:r>
      <w:r w:rsidRPr="00C35007">
        <w:rPr>
          <w:rFonts w:ascii="현대하모니 L" w:eastAsia="현대하모니 L" w:hAnsi="현대하모니 L"/>
          <w:szCs w:val="22"/>
        </w:rPr>
        <w:t>SMART KEY Fob</w:t>
      </w:r>
    </w:p>
    <w:p w14:paraId="1EA64C54" w14:textId="77777777" w:rsidR="00E2787B" w:rsidRPr="00C35007" w:rsidRDefault="00E2787B" w:rsidP="004544EB">
      <w:pPr>
        <w:pStyle w:val="BodyText"/>
        <w:rPr>
          <w:rFonts w:ascii="현대하모니 L" w:eastAsia="현대하모니 L" w:hAnsi="현대하모니 L"/>
          <w:szCs w:val="22"/>
        </w:rPr>
      </w:pPr>
      <w:proofErr w:type="spellStart"/>
      <w:r w:rsidRPr="00C35007">
        <w:rPr>
          <w:rFonts w:ascii="현대하모니 L" w:eastAsia="현대하모니 L" w:hAnsi="현대하모니 L"/>
          <w:szCs w:val="22"/>
        </w:rPr>
        <w:t>the</w:t>
      </w:r>
      <w:proofErr w:type="spellEnd"/>
      <w:r w:rsidRPr="00C35007">
        <w:rPr>
          <w:rFonts w:ascii="현대하모니 L" w:eastAsia="현대하모니 L" w:hAnsi="현대하모니 L"/>
          <w:szCs w:val="22"/>
        </w:rPr>
        <w:t xml:space="preserve"> learnt TRs identifiers are stored in IMMO_ECU memory and </w:t>
      </w:r>
      <w:r w:rsidRPr="00C35007">
        <w:rPr>
          <w:rFonts w:ascii="현대하모니 L" w:eastAsia="현대하모니 L" w:hAnsi="현대하모니 L" w:hint="eastAsia"/>
          <w:szCs w:val="22"/>
        </w:rPr>
        <w:t>PDM</w:t>
      </w:r>
      <w:r w:rsidRPr="00C35007">
        <w:rPr>
          <w:rFonts w:ascii="현대하모니 L" w:eastAsia="현대하모니 L" w:hAnsi="현대하모니 L"/>
          <w:szCs w:val="22"/>
        </w:rPr>
        <w:t xml:space="preserve"> memory.</w:t>
      </w:r>
    </w:p>
    <w:p w14:paraId="3DD355C9" w14:textId="77777777" w:rsidR="00E2787B" w:rsidRPr="00C35007" w:rsidRDefault="00E2787B" w:rsidP="004544EB">
      <w:pPr>
        <w:pStyle w:val="BodyText"/>
        <w:rPr>
          <w:rFonts w:ascii="현대하모니 L" w:eastAsia="현대하모니 L" w:hAnsi="현대하모니 L"/>
          <w:szCs w:val="22"/>
        </w:rPr>
      </w:pPr>
    </w:p>
    <w:p w14:paraId="6154B4A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In other terms, the IMMO_ECU is in a learnt state, and no key teaching procedure is in progress.</w:t>
      </w:r>
    </w:p>
    <w:p w14:paraId="1A81F0B1" w14:textId="77777777" w:rsidR="00E2787B" w:rsidRPr="00C35007" w:rsidRDefault="00E2787B" w:rsidP="004544EB">
      <w:pPr>
        <w:pStyle w:val="BodyText"/>
        <w:rPr>
          <w:rFonts w:ascii="현대하모니 L" w:eastAsia="현대하모니 L" w:hAnsi="현대하모니 L"/>
          <w:szCs w:val="22"/>
        </w:rPr>
      </w:pPr>
    </w:p>
    <w:p w14:paraId="6499D30E" w14:textId="77777777" w:rsidR="00E2787B" w:rsidRPr="00C35007" w:rsidRDefault="00E2787B" w:rsidP="00CE6ACD">
      <w:pPr>
        <w:pStyle w:val="BodyText"/>
        <w:widowControl/>
        <w:numPr>
          <w:ilvl w:val="0"/>
          <w:numId w:val="27"/>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Operation with SMART KEY Fob (Passive Start</w:t>
      </w:r>
      <w:r w:rsidRPr="00C35007">
        <w:rPr>
          <w:rFonts w:ascii="현대하모니 L" w:eastAsia="현대하모니 L" w:hAnsi="현대하모니 L" w:hint="eastAsia"/>
          <w:szCs w:val="22"/>
        </w:rPr>
        <w:t xml:space="preserve">) or </w:t>
      </w:r>
    </w:p>
    <w:p w14:paraId="6BFB3BF1" w14:textId="77777777" w:rsidR="00E2787B" w:rsidRPr="00C35007" w:rsidRDefault="00E2787B" w:rsidP="00CE6ACD">
      <w:pPr>
        <w:pStyle w:val="BodyText"/>
        <w:widowControl/>
        <w:numPr>
          <w:ilvl w:val="0"/>
          <w:numId w:val="27"/>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SMART KEY Fob transponder (backup solution):</w:t>
      </w:r>
    </w:p>
    <w:p w14:paraId="717AAFBA" w14:textId="77777777" w:rsidR="00E2787B" w:rsidRPr="00C35007" w:rsidRDefault="00E2787B" w:rsidP="004544EB">
      <w:pPr>
        <w:pStyle w:val="BodyText"/>
        <w:rPr>
          <w:rFonts w:ascii="현대하모니 L" w:eastAsia="현대하모니 L" w:hAnsi="현대하모니 L"/>
          <w:szCs w:val="22"/>
        </w:rPr>
      </w:pPr>
    </w:p>
    <w:p w14:paraId="0F52DAE8" w14:textId="77777777" w:rsidR="00E2787B" w:rsidRPr="00C35007" w:rsidRDefault="00E2787B" w:rsidP="004544EB">
      <w:pPr>
        <w:pStyle w:val="BodyText"/>
        <w:rPr>
          <w:rFonts w:ascii="현대하모니 L" w:eastAsia="현대하모니 L" w:hAnsi="현대하모니 L"/>
          <w:dstrike/>
          <w:szCs w:val="22"/>
        </w:rPr>
      </w:pPr>
      <w:r w:rsidRPr="00C35007">
        <w:rPr>
          <w:rFonts w:ascii="현대하모니 L" w:eastAsia="현대하모니 L" w:hAnsi="현대하모니 L" w:hint="eastAsia"/>
          <w:szCs w:val="22"/>
        </w:rPr>
        <w:t xml:space="preserve">At Ignition ON transition or </w:t>
      </w:r>
      <w:r w:rsidRPr="00C35007">
        <w:rPr>
          <w:rFonts w:ascii="현대하모니 L" w:eastAsia="현대하모니 L" w:hAnsi="현대하모니 L" w:hint="eastAsia"/>
          <w:szCs w:val="22"/>
          <w:highlight w:val="yellow"/>
        </w:rPr>
        <w:t xml:space="preserve">user </w:t>
      </w:r>
      <w:proofErr w:type="spellStart"/>
      <w:r w:rsidRPr="00C35007">
        <w:rPr>
          <w:rFonts w:ascii="현대하모니 L" w:eastAsia="현대하모니 L" w:hAnsi="현대하모니 L" w:hint="eastAsia"/>
          <w:szCs w:val="22"/>
          <w:highlight w:val="yellow"/>
        </w:rPr>
        <w:t>attemps</w:t>
      </w:r>
      <w:proofErr w:type="spellEnd"/>
      <w:r w:rsidRPr="00C35007">
        <w:rPr>
          <w:rFonts w:ascii="현대하모니 L" w:eastAsia="현대하모니 L" w:hAnsi="현대하모니 L" w:hint="eastAsia"/>
          <w:szCs w:val="22"/>
          <w:highlight w:val="yellow"/>
        </w:rPr>
        <w:t xml:space="preserve"> engine start in case of </w:t>
      </w:r>
      <w:r w:rsidRPr="00C35007">
        <w:rPr>
          <w:rFonts w:ascii="현대하모니 L" w:eastAsia="현대하모니 L" w:hAnsi="현대하모니 L" w:cs="Arial"/>
          <w:bCs/>
          <w:szCs w:val="22"/>
          <w:highlight w:val="yellow"/>
        </w:rPr>
        <w:t>EMS Immobilizer state&lt;locked state&gt;</w:t>
      </w:r>
      <w:r w:rsidRPr="00C35007">
        <w:rPr>
          <w:rFonts w:ascii="현대하모니 L" w:eastAsia="현대하모니 L" w:hAnsi="현대하모니 L" w:hint="eastAsia"/>
          <w:szCs w:val="22"/>
          <w:highlight w:val="yellow"/>
        </w:rPr>
        <w:t>,</w:t>
      </w:r>
      <w:r w:rsidRPr="00C35007">
        <w:rPr>
          <w:rFonts w:ascii="현대하모니 L" w:eastAsia="현대하모니 L" w:hAnsi="현대하모니 L" w:hint="eastAsia"/>
          <w:szCs w:val="22"/>
        </w:rPr>
        <w:t xml:space="preserve"> the IMMO_ECU immobilizer function can switch </w:t>
      </w:r>
      <w:r w:rsidRPr="00C35007">
        <w:rPr>
          <w:rFonts w:ascii="현대하모니 L" w:eastAsia="현대하모니 L" w:hAnsi="현대하모니 L"/>
          <w:szCs w:val="22"/>
        </w:rPr>
        <w:t xml:space="preserve">to </w:t>
      </w:r>
      <w:r w:rsidRPr="00C35007">
        <w:rPr>
          <w:rFonts w:ascii="현대하모니 L" w:eastAsia="현대하모니 L" w:hAnsi="현대하모니 L"/>
          <w:i/>
          <w:szCs w:val="22"/>
        </w:rPr>
        <w:t>released</w:t>
      </w:r>
      <w:r w:rsidRPr="00C35007">
        <w:rPr>
          <w:rFonts w:ascii="현대하모니 L" w:eastAsia="현대하모니 L" w:hAnsi="현대하모니 L"/>
          <w:szCs w:val="22"/>
        </w:rPr>
        <w:t xml:space="preserve"> </w:t>
      </w:r>
      <w:r w:rsidRPr="00C35007">
        <w:rPr>
          <w:rFonts w:ascii="현대하모니 L" w:eastAsia="현대하모니 L" w:hAnsi="현대하모니 L" w:hint="eastAsia"/>
          <w:szCs w:val="22"/>
        </w:rPr>
        <w:t xml:space="preserve"> or </w:t>
      </w:r>
      <w:proofErr w:type="spellStart"/>
      <w:r w:rsidRPr="00C35007">
        <w:rPr>
          <w:rFonts w:ascii="현대하모니 L" w:eastAsia="현대하모니 L" w:hAnsi="현대하모니 L"/>
          <w:i/>
          <w:szCs w:val="22"/>
        </w:rPr>
        <w:t>lockeded</w:t>
      </w:r>
      <w:proofErr w:type="spellEnd"/>
      <w:r w:rsidRPr="00C35007">
        <w:rPr>
          <w:rFonts w:ascii="현대하모니 L" w:eastAsia="현대하모니 L" w:hAnsi="현대하모니 L"/>
          <w:i/>
          <w:szCs w:val="22"/>
        </w:rPr>
        <w:t xml:space="preserve"> </w:t>
      </w:r>
      <w:r w:rsidRPr="00C35007">
        <w:rPr>
          <w:rFonts w:ascii="현대하모니 L" w:eastAsia="현대하모니 L" w:hAnsi="현대하모니 L"/>
          <w:szCs w:val="22"/>
        </w:rPr>
        <w:t>state</w:t>
      </w:r>
      <w:r w:rsidRPr="00C35007">
        <w:rPr>
          <w:rFonts w:ascii="현대하모니 L" w:eastAsia="현대하모니 L" w:hAnsi="현대하모니 L" w:hint="eastAsia"/>
          <w:szCs w:val="22"/>
        </w:rPr>
        <w:t xml:space="preserve"> depend on the authentication result </w:t>
      </w:r>
      <w:r w:rsidRPr="00C35007">
        <w:rPr>
          <w:rFonts w:ascii="현대하모니 L" w:eastAsia="현대하모니 L" w:hAnsi="현대하모니 L" w:hint="eastAsia"/>
          <w:dstrike/>
          <w:szCs w:val="22"/>
        </w:rPr>
        <w:t xml:space="preserve">and waits </w:t>
      </w:r>
      <w:r w:rsidRPr="00C35007">
        <w:rPr>
          <w:rFonts w:ascii="현대하모니 L" w:eastAsia="현대하모니 L" w:hAnsi="현대하모니 L"/>
          <w:dstrike/>
          <w:szCs w:val="22"/>
        </w:rPr>
        <w:t xml:space="preserve">for the </w:t>
      </w:r>
      <w:smartTag w:uri="urn:schemas-microsoft-com:office:smarttags" w:element="place">
        <w:r w:rsidRPr="00C35007">
          <w:rPr>
            <w:rFonts w:ascii="현대하모니 L" w:eastAsia="현대하모니 L" w:hAnsi="현대하모니 L"/>
            <w:dstrike/>
            <w:szCs w:val="22"/>
          </w:rPr>
          <w:t>EMS</w:t>
        </w:r>
      </w:smartTag>
      <w:r w:rsidRPr="00C35007">
        <w:rPr>
          <w:rFonts w:ascii="현대하모니 L" w:eastAsia="현대하모니 L" w:hAnsi="현대하모니 L"/>
          <w:dstrike/>
          <w:szCs w:val="22"/>
        </w:rPr>
        <w:t xml:space="preserve"> request message during a time-out duration TMPVDOUT (tunable parameter</w:t>
      </w:r>
      <w:r w:rsidRPr="00C35007">
        <w:rPr>
          <w:rFonts w:ascii="Batang" w:eastAsia="Batang" w:hAnsi="Batang" w:cs="Batang" w:hint="eastAsia"/>
          <w:dstrike/>
          <w:szCs w:val="22"/>
        </w:rPr>
        <w:t>–</w:t>
      </w:r>
      <w:r w:rsidRPr="00C35007">
        <w:rPr>
          <w:rFonts w:ascii="현대하모니 L" w:eastAsia="현대하모니 L" w:hAnsi="현대하모니 L"/>
          <w:dstrike/>
          <w:szCs w:val="22"/>
        </w:rPr>
        <w:t xml:space="preserve"> see Calibration parameters chapter).</w:t>
      </w:r>
    </w:p>
    <w:p w14:paraId="0C70D011"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Then after, the behavior will depend on the result of this communication:</w:t>
      </w:r>
    </w:p>
    <w:p w14:paraId="56EE48EE" w14:textId="77777777" w:rsidR="00E2787B" w:rsidRPr="00C35007" w:rsidRDefault="00E2787B" w:rsidP="004544EB">
      <w:pPr>
        <w:pStyle w:val="BodyText"/>
        <w:rPr>
          <w:rFonts w:ascii="현대하모니 L" w:eastAsia="현대하모니 L" w:hAnsi="현대하모니 L"/>
          <w:szCs w:val="22"/>
        </w:rPr>
      </w:pPr>
    </w:p>
    <w:p w14:paraId="2F1CDA5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After receiving the request message from EMS</w:t>
      </w:r>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r w:rsidRPr="00C35007">
        <w:rPr>
          <w:rFonts w:ascii="Batang" w:eastAsia="Batang" w:hAnsi="Batang" w:cs="Batang" w:hint="eastAsia"/>
          <w:szCs w:val="22"/>
        </w:rPr>
        <w:t>« </w:t>
      </w:r>
      <w:r w:rsidRPr="00C35007">
        <w:rPr>
          <w:rFonts w:ascii="현대하모니 L" w:eastAsia="현대하모니 L" w:hAnsi="현대하모니 L"/>
          <w:szCs w:val="22"/>
        </w:rPr>
        <w:t>EMS in virgin mode</w:t>
      </w:r>
      <w:r w:rsidRPr="00C35007">
        <w:rPr>
          <w:rFonts w:ascii="Batang" w:eastAsia="Batang" w:hAnsi="Batang" w:cs="Batang" w:hint="eastAsia"/>
          <w:szCs w:val="22"/>
        </w:rPr>
        <w:t> »</w:t>
      </w:r>
      <w:r w:rsidRPr="00C35007">
        <w:rPr>
          <w:rFonts w:ascii="현대하모니 L" w:eastAsia="현대하모니 L" w:hAnsi="현대하모니 L"/>
          <w:szCs w:val="22"/>
        </w:rPr>
        <w:t xml:space="preserve"> or </w:t>
      </w:r>
      <w:r w:rsidRPr="00C35007">
        <w:rPr>
          <w:rFonts w:ascii="Batang" w:eastAsia="Batang" w:hAnsi="Batang" w:cs="Batang" w:hint="eastAsia"/>
          <w:szCs w:val="22"/>
        </w:rPr>
        <w:t>« </w:t>
      </w:r>
      <w:r w:rsidRPr="00C35007">
        <w:rPr>
          <w:rFonts w:ascii="현대하모니 L" w:eastAsia="현대하모니 L" w:hAnsi="현대하모니 L"/>
          <w:szCs w:val="22"/>
        </w:rPr>
        <w:t>EMS in neutral mode</w:t>
      </w:r>
      <w:r w:rsidRPr="00C35007">
        <w:rPr>
          <w:rFonts w:ascii="Batang" w:eastAsia="Batang" w:hAnsi="Batang" w:cs="Batang" w:hint="eastAsia"/>
          <w:szCs w:val="22"/>
        </w:rPr>
        <w:t> »</w:t>
      </w:r>
      <w:r w:rsidRPr="00C35007">
        <w:rPr>
          <w:rFonts w:ascii="현대하모니 L" w:eastAsia="현대하모니 L" w:hAnsi="현대하모니 L"/>
          <w:szCs w:val="22"/>
        </w:rPr>
        <w:t xml:space="preserve"> or </w:t>
      </w:r>
      <w:r w:rsidRPr="00C35007">
        <w:rPr>
          <w:rFonts w:ascii="Batang" w:eastAsia="Batang" w:hAnsi="Batang" w:cs="Batang" w:hint="eastAsia"/>
          <w:szCs w:val="22"/>
        </w:rPr>
        <w:t>«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in learnt mode</w:t>
      </w:r>
      <w:r w:rsidRPr="00C35007">
        <w:rPr>
          <w:rFonts w:ascii="Batang" w:eastAsia="Batang" w:hAnsi="Batang" w:cs="Batang" w:hint="eastAsia"/>
          <w:szCs w:val="22"/>
        </w:rPr>
        <w:t> »</w:t>
      </w:r>
      <w:r w:rsidRPr="00C35007">
        <w:rPr>
          <w:rFonts w:ascii="현대하모니 L" w:eastAsia="현대하모니 L" w:hAnsi="현대하모니 L"/>
          <w:szCs w:val="22"/>
        </w:rPr>
        <w:t>, and the correct MIN-code, the IMMO_ECU will send the response message</w:t>
      </w:r>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p>
    <w:p w14:paraId="2908EB2C" w14:textId="77777777" w:rsidR="00E2787B" w:rsidRPr="00C35007" w:rsidRDefault="00E2787B" w:rsidP="004544EB">
      <w:pPr>
        <w:pStyle w:val="BodyText"/>
        <w:rPr>
          <w:rFonts w:ascii="현대하모니 L" w:eastAsia="현대하모니 L" w:hAnsi="현대하모니 L"/>
          <w:szCs w:val="22"/>
        </w:rPr>
      </w:pPr>
    </w:p>
    <w:p w14:paraId="0FDFC7F8" w14:textId="77777777" w:rsidR="00E2787B" w:rsidRPr="00C35007" w:rsidRDefault="00E2787B" w:rsidP="00CE6ACD">
      <w:pPr>
        <w:pStyle w:val="BodyText"/>
        <w:widowControl/>
        <w:numPr>
          <w:ilvl w:val="0"/>
          <w:numId w:val="28"/>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I</w:t>
      </w:r>
      <w:r w:rsidRPr="00C35007">
        <w:rPr>
          <w:rFonts w:ascii="현대하모니 L" w:eastAsia="현대하모니 L" w:hAnsi="현대하모니 L" w:hint="eastAsia"/>
          <w:szCs w:val="22"/>
        </w:rPr>
        <w:t xml:space="preserve">n </w:t>
      </w:r>
      <w:r w:rsidRPr="00C35007">
        <w:rPr>
          <w:rFonts w:ascii="현대하모니 L" w:eastAsia="현대하모니 L" w:hAnsi="현대하모니 L" w:hint="eastAsia"/>
          <w:i/>
          <w:szCs w:val="22"/>
        </w:rPr>
        <w:t>R</w:t>
      </w:r>
      <w:r w:rsidRPr="00C35007">
        <w:rPr>
          <w:rFonts w:ascii="현대하모니 L" w:eastAsia="현대하모니 L" w:hAnsi="현대하모니 L"/>
          <w:i/>
          <w:szCs w:val="22"/>
        </w:rPr>
        <w:t>eleased</w:t>
      </w:r>
      <w:r w:rsidRPr="00C35007">
        <w:rPr>
          <w:rFonts w:ascii="현대하모니 L" w:eastAsia="현대하모니 L" w:hAnsi="현대하모니 L" w:hint="eastAsia"/>
          <w:i/>
          <w:szCs w:val="22"/>
        </w:rPr>
        <w:t xml:space="preserve"> </w:t>
      </w:r>
      <w:r w:rsidRPr="00C35007">
        <w:rPr>
          <w:rFonts w:ascii="현대하모니 L" w:eastAsia="현대하모니 L" w:hAnsi="현대하모니 L" w:hint="eastAsia"/>
          <w:szCs w:val="22"/>
        </w:rPr>
        <w:t xml:space="preserve">state :  </w:t>
      </w:r>
      <w:r w:rsidRPr="00C35007">
        <w:rPr>
          <w:rFonts w:ascii="Batang" w:eastAsia="Batang" w:hAnsi="Batang" w:cs="Batang" w:hint="eastAsia"/>
          <w:szCs w:val="22"/>
        </w:rPr>
        <w:t>« </w:t>
      </w:r>
      <w:r w:rsidRPr="00C35007">
        <w:rPr>
          <w:rFonts w:ascii="현대하모니 L" w:eastAsia="현대하모니 L" w:hAnsi="현대하모니 L"/>
          <w:szCs w:val="22"/>
        </w:rPr>
        <w:t>IMMO_ECU in learnt state</w:t>
      </w:r>
      <w:r w:rsidRPr="00C35007">
        <w:rPr>
          <w:rFonts w:ascii="Batang" w:eastAsia="Batang" w:hAnsi="Batang" w:cs="Batang" w:hint="eastAsia"/>
          <w:szCs w:val="22"/>
        </w:rPr>
        <w:t> »</w:t>
      </w:r>
      <w:r w:rsidRPr="00C35007">
        <w:rPr>
          <w:rFonts w:ascii="현대하모니 L" w:eastAsia="현대하모니 L" w:hAnsi="현대하모니 L"/>
          <w:szCs w:val="22"/>
        </w:rPr>
        <w:t xml:space="preserve"> (including IMMO_ECU VIN-code). </w:t>
      </w:r>
    </w:p>
    <w:p w14:paraId="69D86311" w14:textId="77777777" w:rsidR="00E2787B" w:rsidRPr="00C35007" w:rsidRDefault="00E2787B" w:rsidP="00CE6ACD">
      <w:pPr>
        <w:pStyle w:val="BodyText"/>
        <w:widowControl/>
        <w:numPr>
          <w:ilvl w:val="0"/>
          <w:numId w:val="29"/>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hint="eastAsia"/>
          <w:szCs w:val="22"/>
        </w:rPr>
        <w:t xml:space="preserve">In </w:t>
      </w:r>
      <w:proofErr w:type="spellStart"/>
      <w:r w:rsidRPr="00C35007">
        <w:rPr>
          <w:rFonts w:ascii="현대하모니 L" w:eastAsia="현대하모니 L" w:hAnsi="현대하모니 L" w:hint="eastAsia"/>
          <w:i/>
          <w:szCs w:val="22"/>
        </w:rPr>
        <w:t>lockeded</w:t>
      </w:r>
      <w:proofErr w:type="spellEnd"/>
      <w:r w:rsidRPr="00C35007">
        <w:rPr>
          <w:rFonts w:ascii="현대하모니 L" w:eastAsia="현대하모니 L" w:hAnsi="현대하모니 L" w:hint="eastAsia"/>
          <w:szCs w:val="22"/>
        </w:rPr>
        <w:t xml:space="preserve"> state : </w:t>
      </w:r>
      <w:r w:rsidRPr="00C35007">
        <w:rPr>
          <w:rFonts w:ascii="Batang" w:eastAsia="Batang" w:hAnsi="Batang" w:cs="Batang" w:hint="eastAsia"/>
          <w:szCs w:val="22"/>
        </w:rPr>
        <w:t>« </w:t>
      </w:r>
      <w:r w:rsidRPr="00C35007">
        <w:rPr>
          <w:rFonts w:ascii="현대하모니 L" w:eastAsia="현대하모니 L" w:hAnsi="현대하모니 L"/>
          <w:szCs w:val="22"/>
        </w:rPr>
        <w:t xml:space="preserve">no release </w:t>
      </w:r>
      <w:r w:rsidRPr="00C35007">
        <w:rPr>
          <w:rFonts w:ascii="Batang" w:eastAsia="Batang" w:hAnsi="Batang" w:cs="Batang" w:hint="eastAsia"/>
          <w:szCs w:val="22"/>
        </w:rPr>
        <w:t>»</w:t>
      </w:r>
      <w:r w:rsidRPr="00C35007">
        <w:rPr>
          <w:rFonts w:ascii="현대하모니 L" w:eastAsia="현대하모니 L" w:hAnsi="현대하모니 L" w:hint="eastAsia"/>
          <w:szCs w:val="22"/>
        </w:rPr>
        <w:t>.(without VIN-code)</w:t>
      </w:r>
      <w:r w:rsidRPr="00C35007">
        <w:rPr>
          <w:rFonts w:ascii="현대하모니 L" w:eastAsia="현대하모니 L" w:hAnsi="현대하모니 L"/>
          <w:szCs w:val="22"/>
        </w:rPr>
        <w:t>.</w:t>
      </w:r>
    </w:p>
    <w:p w14:paraId="625ED47B"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(Note</w:t>
      </w:r>
      <w:r w:rsidRPr="00C35007">
        <w:rPr>
          <w:rFonts w:ascii="Batang" w:eastAsia="Batang" w:hAnsi="Batang" w:cs="Batang" w:hint="eastAsia"/>
          <w:szCs w:val="22"/>
        </w:rPr>
        <w:t> </w:t>
      </w:r>
      <w:r w:rsidRPr="00C35007">
        <w:rPr>
          <w:rFonts w:ascii="현대하모니 L" w:eastAsia="현대하모니 L" w:hAnsi="현대하모니 L"/>
          <w:szCs w:val="22"/>
        </w:rPr>
        <w:t xml:space="preserve">: no check is done with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VIN-code)</w:t>
      </w:r>
    </w:p>
    <w:p w14:paraId="121FD38A" w14:textId="77777777" w:rsidR="00E2787B" w:rsidRPr="00C35007" w:rsidRDefault="00E2787B" w:rsidP="004544EB">
      <w:pPr>
        <w:pStyle w:val="BodyText"/>
        <w:rPr>
          <w:rFonts w:ascii="현대하모니 L" w:eastAsia="현대하모니 L" w:hAnsi="현대하모니 L"/>
          <w:szCs w:val="22"/>
        </w:rPr>
      </w:pPr>
    </w:p>
    <w:p w14:paraId="7FDAF782"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After receiving the request message from EMS</w:t>
      </w:r>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r w:rsidRPr="00C35007">
        <w:rPr>
          <w:rFonts w:ascii="Batang" w:eastAsia="Batang" w:hAnsi="Batang" w:cs="Batang" w:hint="eastAsia"/>
          <w:szCs w:val="22"/>
        </w:rPr>
        <w:t>« </w:t>
      </w:r>
      <w:r w:rsidRPr="00C35007">
        <w:rPr>
          <w:rFonts w:ascii="현대하모니 L" w:eastAsia="현대하모니 L" w:hAnsi="현대하모니 L"/>
          <w:szCs w:val="22"/>
        </w:rPr>
        <w:t>EMS in virgin mode</w:t>
      </w:r>
      <w:r w:rsidRPr="00C35007">
        <w:rPr>
          <w:rFonts w:ascii="Batang" w:eastAsia="Batang" w:hAnsi="Batang" w:cs="Batang" w:hint="eastAsia"/>
          <w:szCs w:val="22"/>
        </w:rPr>
        <w:t> »</w:t>
      </w:r>
      <w:r w:rsidRPr="00C35007">
        <w:rPr>
          <w:rFonts w:ascii="현대하모니 L" w:eastAsia="현대하모니 L" w:hAnsi="현대하모니 L"/>
          <w:szCs w:val="22"/>
        </w:rPr>
        <w:t xml:space="preserve"> or </w:t>
      </w:r>
      <w:r w:rsidRPr="00C35007">
        <w:rPr>
          <w:rFonts w:ascii="Batang" w:eastAsia="Batang" w:hAnsi="Batang" w:cs="Batang" w:hint="eastAsia"/>
          <w:szCs w:val="22"/>
        </w:rPr>
        <w:t>« </w:t>
      </w:r>
      <w:r w:rsidRPr="00C35007">
        <w:rPr>
          <w:rFonts w:ascii="현대하모니 L" w:eastAsia="현대하모니 L" w:hAnsi="현대하모니 L"/>
          <w:szCs w:val="22"/>
        </w:rPr>
        <w:t>EMS in neutral mode</w:t>
      </w:r>
      <w:r w:rsidRPr="00C35007">
        <w:rPr>
          <w:rFonts w:ascii="Batang" w:eastAsia="Batang" w:hAnsi="Batang" w:cs="Batang" w:hint="eastAsia"/>
          <w:szCs w:val="22"/>
        </w:rPr>
        <w:t> »</w:t>
      </w:r>
      <w:r w:rsidRPr="00C35007">
        <w:rPr>
          <w:rFonts w:ascii="현대하모니 L" w:eastAsia="현대하모니 L" w:hAnsi="현대하모니 L"/>
          <w:szCs w:val="22"/>
        </w:rPr>
        <w:t xml:space="preserve"> or </w:t>
      </w:r>
      <w:r w:rsidRPr="00C35007">
        <w:rPr>
          <w:rFonts w:ascii="Batang" w:eastAsia="Batang" w:hAnsi="Batang" w:cs="Batang" w:hint="eastAsia"/>
          <w:szCs w:val="22"/>
        </w:rPr>
        <w:t>«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in learnt mode</w:t>
      </w:r>
      <w:r w:rsidRPr="00C35007">
        <w:rPr>
          <w:rFonts w:ascii="Batang" w:eastAsia="Batang" w:hAnsi="Batang" w:cs="Batang" w:hint="eastAsia"/>
          <w:szCs w:val="22"/>
        </w:rPr>
        <w:t> »</w:t>
      </w:r>
      <w:r w:rsidRPr="00C35007">
        <w:rPr>
          <w:rFonts w:ascii="현대하모니 L" w:eastAsia="현대하모니 L" w:hAnsi="현대하모니 L"/>
          <w:szCs w:val="22"/>
        </w:rPr>
        <w:t xml:space="preserve">, but incorrect MIN-code, the IMMO_ECU will send the response </w:t>
      </w:r>
      <w:r w:rsidRPr="00C35007">
        <w:rPr>
          <w:rFonts w:ascii="현대하모니 L" w:eastAsia="현대하모니 L" w:hAnsi="현대하모니 L"/>
          <w:szCs w:val="22"/>
        </w:rPr>
        <w:lastRenderedPageBreak/>
        <w:t>message</w:t>
      </w:r>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r w:rsidRPr="00C35007">
        <w:rPr>
          <w:rFonts w:ascii="Batang" w:eastAsia="Batang" w:hAnsi="Batang" w:cs="Batang" w:hint="eastAsia"/>
          <w:szCs w:val="22"/>
        </w:rPr>
        <w:t>« </w:t>
      </w:r>
      <w:r w:rsidRPr="00C35007">
        <w:rPr>
          <w:rFonts w:ascii="현대하모니 L" w:eastAsia="현대하모니 L" w:hAnsi="현대하모니 L"/>
          <w:szCs w:val="22"/>
        </w:rPr>
        <w:t>no release answer</w:t>
      </w:r>
      <w:r w:rsidRPr="00C35007">
        <w:rPr>
          <w:rFonts w:ascii="Batang" w:eastAsia="Batang" w:hAnsi="Batang" w:cs="Batang" w:hint="eastAsia"/>
          <w:szCs w:val="22"/>
        </w:rPr>
        <w:t> »</w:t>
      </w:r>
      <w:r w:rsidRPr="00C35007">
        <w:rPr>
          <w:rFonts w:ascii="현대하모니 L" w:eastAsia="현대하모니 L" w:hAnsi="현대하모니 L"/>
          <w:szCs w:val="22"/>
        </w:rPr>
        <w:t>.</w:t>
      </w:r>
      <w:r w:rsidRPr="00C35007">
        <w:rPr>
          <w:rFonts w:ascii="현대하모니 L" w:eastAsia="현대하모니 L" w:hAnsi="현대하모니 L" w:hint="eastAsia"/>
          <w:szCs w:val="22"/>
        </w:rPr>
        <w:t xml:space="preserve"> whatever IMMO_ECU is in </w:t>
      </w:r>
      <w:r w:rsidRPr="00C35007">
        <w:rPr>
          <w:rFonts w:ascii="현대하모니 L" w:eastAsia="현대하모니 L" w:hAnsi="현대하모니 L" w:hint="eastAsia"/>
          <w:i/>
          <w:szCs w:val="22"/>
        </w:rPr>
        <w:t>release</w:t>
      </w:r>
      <w:r w:rsidRPr="00C35007">
        <w:rPr>
          <w:rFonts w:ascii="현대하모니 L" w:eastAsia="현대하모니 L" w:hAnsi="현대하모니 L" w:hint="eastAsia"/>
          <w:szCs w:val="22"/>
        </w:rPr>
        <w:t xml:space="preserve"> or </w:t>
      </w:r>
      <w:proofErr w:type="spellStart"/>
      <w:r w:rsidRPr="00C35007">
        <w:rPr>
          <w:rFonts w:ascii="현대하모니 L" w:eastAsia="현대하모니 L" w:hAnsi="현대하모니 L" w:hint="eastAsia"/>
          <w:i/>
          <w:szCs w:val="22"/>
        </w:rPr>
        <w:t>lockeded</w:t>
      </w:r>
      <w:proofErr w:type="spellEnd"/>
      <w:r w:rsidRPr="00C35007">
        <w:rPr>
          <w:rFonts w:ascii="현대하모니 L" w:eastAsia="현대하모니 L" w:hAnsi="현대하모니 L" w:hint="eastAsia"/>
          <w:szCs w:val="22"/>
        </w:rPr>
        <w:t xml:space="preserve"> state.</w:t>
      </w:r>
    </w:p>
    <w:p w14:paraId="1FE2DD96" w14:textId="77777777" w:rsidR="00E2787B" w:rsidRPr="00C35007" w:rsidRDefault="00E2787B" w:rsidP="004544EB">
      <w:pPr>
        <w:pStyle w:val="BodyText"/>
        <w:rPr>
          <w:rFonts w:ascii="현대하모니 L" w:eastAsia="현대하모니 L" w:hAnsi="현대하모니 L"/>
        </w:rPr>
      </w:pPr>
    </w:p>
    <w:p w14:paraId="4AAD99A7"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highlight w:val="yellow"/>
        </w:rPr>
        <w:t xml:space="preserve">In case of no request message is received from </w:t>
      </w:r>
      <w:smartTag w:uri="urn:schemas-microsoft-com:office:smarttags" w:element="place">
        <w:r w:rsidRPr="00C35007">
          <w:rPr>
            <w:rFonts w:ascii="현대하모니 L" w:eastAsia="현대하모니 L" w:hAnsi="현대하모니 L"/>
            <w:szCs w:val="22"/>
            <w:highlight w:val="yellow"/>
          </w:rPr>
          <w:t>EMS</w:t>
        </w:r>
      </w:smartTag>
      <w:r w:rsidRPr="00C35007">
        <w:rPr>
          <w:rFonts w:ascii="Batang" w:eastAsia="Batang" w:hAnsi="Batang" w:cs="Batang" w:hint="eastAsia"/>
          <w:szCs w:val="22"/>
          <w:highlight w:val="yellow"/>
        </w:rPr>
        <w:t> </w:t>
      </w:r>
      <w:r w:rsidRPr="00C35007">
        <w:rPr>
          <w:rFonts w:ascii="현대하모니 L" w:eastAsia="현대하모니 L" w:hAnsi="현대하모니 L"/>
          <w:szCs w:val="22"/>
          <w:highlight w:val="yellow"/>
        </w:rPr>
        <w:t xml:space="preserve">within the time-out TMPVDOUT, </w:t>
      </w:r>
      <w:proofErr w:type="spellStart"/>
      <w:r w:rsidRPr="00C35007">
        <w:rPr>
          <w:rFonts w:ascii="현대하모니 L" w:eastAsia="현대하모니 L" w:hAnsi="현대하모니 L"/>
          <w:szCs w:val="22"/>
          <w:highlight w:val="yellow"/>
        </w:rPr>
        <w:t>Immo</w:t>
      </w:r>
      <w:proofErr w:type="spellEnd"/>
      <w:r w:rsidRPr="00C35007">
        <w:rPr>
          <w:rFonts w:ascii="현대하모니 L" w:eastAsia="현대하모니 L" w:hAnsi="현대하모니 L"/>
          <w:szCs w:val="22"/>
          <w:highlight w:val="yellow"/>
        </w:rPr>
        <w:t xml:space="preserve"> function </w:t>
      </w:r>
      <w:r w:rsidRPr="00C35007">
        <w:rPr>
          <w:rFonts w:ascii="현대하모니 L" w:eastAsia="현대하모니 L" w:hAnsi="현대하모니 L" w:hint="eastAsia"/>
          <w:szCs w:val="22"/>
          <w:highlight w:val="yellow"/>
        </w:rPr>
        <w:t xml:space="preserve">should not </w:t>
      </w:r>
      <w:r w:rsidRPr="00C35007">
        <w:rPr>
          <w:rFonts w:ascii="현대하모니 L" w:eastAsia="현대하모니 L" w:hAnsi="현대하모니 L"/>
          <w:szCs w:val="22"/>
          <w:highlight w:val="yellow"/>
        </w:rPr>
        <w:t xml:space="preserve">switch to </w:t>
      </w:r>
      <w:r w:rsidRPr="00C35007">
        <w:rPr>
          <w:rFonts w:ascii="현대하모니 L" w:eastAsia="현대하모니 L" w:hAnsi="현대하모니 L" w:hint="eastAsia"/>
          <w:i/>
          <w:szCs w:val="22"/>
          <w:highlight w:val="yellow"/>
        </w:rPr>
        <w:t xml:space="preserve">locked </w:t>
      </w:r>
      <w:r w:rsidRPr="00C35007">
        <w:rPr>
          <w:rFonts w:ascii="현대하모니 L" w:eastAsia="현대하모니 L" w:hAnsi="현대하모니 L"/>
          <w:szCs w:val="22"/>
          <w:highlight w:val="yellow"/>
        </w:rPr>
        <w:t>state.</w:t>
      </w:r>
    </w:p>
    <w:p w14:paraId="27357532" w14:textId="77777777" w:rsidR="00E2787B" w:rsidRPr="00C35007" w:rsidRDefault="00E2787B" w:rsidP="004544EB">
      <w:pPr>
        <w:pStyle w:val="BodyText"/>
        <w:rPr>
          <w:rFonts w:ascii="현대하모니 L" w:eastAsia="현대하모니 L" w:hAnsi="현대하모니 L"/>
          <w:szCs w:val="22"/>
        </w:rPr>
      </w:pPr>
    </w:p>
    <w:p w14:paraId="07F023C8" w14:textId="77777777" w:rsidR="00E2787B" w:rsidRPr="00C35007" w:rsidRDefault="00E2787B" w:rsidP="004544EB">
      <w:pPr>
        <w:pStyle w:val="BodyText"/>
        <w:rPr>
          <w:rFonts w:ascii="현대하모니 L" w:eastAsia="현대하모니 L" w:hAnsi="현대하모니 L"/>
          <w:dstrike/>
          <w:szCs w:val="22"/>
        </w:rPr>
      </w:pPr>
    </w:p>
    <w:p w14:paraId="37A53C3A"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rPr>
        <w:t>MIN-code learning</w:t>
      </w:r>
    </w:p>
    <w:p w14:paraId="4388BA6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MIN-code is a fix value, so there is no MIN-code learning procedure.</w:t>
      </w:r>
    </w:p>
    <w:p w14:paraId="4BDB5498" w14:textId="77777777" w:rsidR="00E2787B" w:rsidRPr="00C35007" w:rsidRDefault="00E2787B" w:rsidP="004544EB">
      <w:pPr>
        <w:pStyle w:val="BodyText"/>
        <w:rPr>
          <w:rFonts w:ascii="현대하모니 L" w:eastAsia="현대하모니 L" w:hAnsi="현대하모니 L"/>
          <w:szCs w:val="22"/>
        </w:rPr>
      </w:pPr>
    </w:p>
    <w:p w14:paraId="4753B296"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hint="eastAsia"/>
        </w:rPr>
        <w:t xml:space="preserve">EMS </w:t>
      </w:r>
      <w:r w:rsidRPr="00C35007">
        <w:rPr>
          <w:rFonts w:ascii="현대하모니 L" w:eastAsia="현대하모니 L" w:hAnsi="현대하모니 L"/>
        </w:rPr>
        <w:t>Neutralization request</w:t>
      </w:r>
    </w:p>
    <w:p w14:paraId="55CF5EB8"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For special reason, the Diagnostic tool may ask to IMMO_ECU to send a neutralization request to the EMS in order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changes to the Neutral mode (see Neutralization Services in Communication services chapter).</w:t>
      </w:r>
    </w:p>
    <w:p w14:paraId="128E77AF"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 xml:space="preserve">The Diagnosis mode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neutralization service (from Diagnostic tool to IMMO_ECU) allow getting the "Vehicle Secret Code" (PIN code) corresponding to the vehicle,  registered during the Factory mode teaching procedure (see Key Teaching procedure chapter) and use for the VIN code generation."</w:t>
      </w:r>
    </w:p>
    <w:p w14:paraId="2FC4F0BF"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"Then after, during the release message communication at the next Ignition ON transition, if a correct MIN-code have been received from EMS, the IMMO_ECU</w:t>
      </w:r>
      <w:r w:rsidRPr="00C35007">
        <w:rPr>
          <w:rFonts w:ascii="현대하모니 L" w:eastAsia="현대하모니 L" w:hAnsi="현대하모니 L" w:hint="eastAsia"/>
          <w:szCs w:val="22"/>
        </w:rPr>
        <w:t xml:space="preserve">(whatever </w:t>
      </w:r>
      <w:r w:rsidRPr="00C35007">
        <w:rPr>
          <w:rFonts w:ascii="현대하모니 L" w:eastAsia="현대하모니 L" w:hAnsi="현대하모니 L"/>
          <w:szCs w:val="22"/>
        </w:rPr>
        <w:t xml:space="preserve"> </w:t>
      </w:r>
      <w:r w:rsidRPr="00C35007">
        <w:rPr>
          <w:rFonts w:ascii="Batang" w:eastAsia="Batang" w:hAnsi="Batang" w:cs="Batang" w:hint="eastAsia"/>
          <w:szCs w:val="22"/>
        </w:rPr>
        <w:t>« </w:t>
      </w:r>
      <w:r w:rsidRPr="00C35007">
        <w:rPr>
          <w:rFonts w:ascii="현대하모니 L" w:eastAsia="현대하모니 L" w:hAnsi="현대하모니 L" w:hint="eastAsia"/>
          <w:szCs w:val="22"/>
        </w:rPr>
        <w:t>IMMO</w:t>
      </w:r>
      <w:r w:rsidRPr="00C35007">
        <w:rPr>
          <w:rFonts w:ascii="현대하모니 L" w:eastAsia="현대하모니 L" w:hAnsi="현대하모니 L"/>
          <w:szCs w:val="22"/>
        </w:rPr>
        <w:t xml:space="preserve"> in virgin mode</w:t>
      </w:r>
      <w:r w:rsidRPr="00C35007">
        <w:rPr>
          <w:rFonts w:ascii="Batang" w:eastAsia="Batang" w:hAnsi="Batang" w:cs="Batang" w:hint="eastAsia"/>
          <w:szCs w:val="22"/>
        </w:rPr>
        <w:t> »</w:t>
      </w:r>
      <w:r w:rsidRPr="00C35007">
        <w:rPr>
          <w:rFonts w:ascii="현대하모니 L" w:eastAsia="현대하모니 L" w:hAnsi="현대하모니 L"/>
          <w:szCs w:val="22"/>
        </w:rPr>
        <w:t xml:space="preserve"> or </w:t>
      </w:r>
      <w:r w:rsidRPr="00C35007">
        <w:rPr>
          <w:rFonts w:ascii="Batang" w:eastAsia="Batang" w:hAnsi="Batang" w:cs="Batang" w:hint="eastAsia"/>
          <w:szCs w:val="22"/>
        </w:rPr>
        <w:t>« </w:t>
      </w:r>
      <w:r w:rsidRPr="00C35007">
        <w:rPr>
          <w:rFonts w:ascii="현대하모니 L" w:eastAsia="현대하모니 L" w:hAnsi="현대하모니 L" w:hint="eastAsia"/>
          <w:szCs w:val="22"/>
        </w:rPr>
        <w:t>IMMO_ECU</w:t>
      </w:r>
      <w:r w:rsidRPr="00C35007">
        <w:rPr>
          <w:rFonts w:ascii="현대하모니 L" w:eastAsia="현대하모니 L" w:hAnsi="현대하모니 L"/>
          <w:szCs w:val="22"/>
        </w:rPr>
        <w:t xml:space="preserve"> in neutral mode</w:t>
      </w:r>
      <w:r w:rsidRPr="00C35007">
        <w:rPr>
          <w:rFonts w:ascii="Batang" w:eastAsia="Batang" w:hAnsi="Batang" w:cs="Batang" w:hint="eastAsia"/>
          <w:szCs w:val="22"/>
        </w:rPr>
        <w:t> »</w:t>
      </w:r>
      <w:r w:rsidRPr="00C35007">
        <w:rPr>
          <w:rFonts w:ascii="현대하모니 L" w:eastAsia="현대하모니 L" w:hAnsi="현대하모니 L"/>
          <w:szCs w:val="22"/>
        </w:rPr>
        <w:t xml:space="preserve"> or </w:t>
      </w:r>
      <w:r w:rsidRPr="00C35007">
        <w:rPr>
          <w:rFonts w:ascii="Batang" w:eastAsia="Batang" w:hAnsi="Batang" w:cs="Batang" w:hint="eastAsia"/>
          <w:szCs w:val="22"/>
        </w:rPr>
        <w:t>« </w:t>
      </w:r>
      <w:r w:rsidRPr="00C35007">
        <w:rPr>
          <w:rFonts w:ascii="현대하모니 L" w:eastAsia="현대하모니 L" w:hAnsi="현대하모니 L" w:hint="eastAsia"/>
          <w:szCs w:val="22"/>
        </w:rPr>
        <w:t>IMMO_ECU</w:t>
      </w:r>
      <w:r w:rsidRPr="00C35007">
        <w:rPr>
          <w:rFonts w:ascii="현대하모니 L" w:eastAsia="현대하모니 L" w:hAnsi="현대하모니 L"/>
          <w:szCs w:val="22"/>
        </w:rPr>
        <w:t xml:space="preserve"> in learnt mode</w:t>
      </w:r>
      <w:r w:rsidRPr="00C35007">
        <w:rPr>
          <w:rFonts w:ascii="Batang" w:eastAsia="Batang" w:hAnsi="Batang" w:cs="Batang" w:hint="eastAsia"/>
          <w:szCs w:val="22"/>
        </w:rPr>
        <w:t> »</w:t>
      </w:r>
      <w:r w:rsidRPr="00C35007">
        <w:rPr>
          <w:rFonts w:ascii="현대하모니 L" w:eastAsia="현대하모니 L" w:hAnsi="현대하모니 L" w:hint="eastAsia"/>
          <w:szCs w:val="22"/>
        </w:rPr>
        <w:t xml:space="preserve">) </w:t>
      </w:r>
      <w:r w:rsidRPr="00C35007">
        <w:rPr>
          <w:rFonts w:ascii="현대하모니 L" w:eastAsia="현대하모니 L" w:hAnsi="현대하모니 L"/>
          <w:szCs w:val="22"/>
        </w:rPr>
        <w:t>will send the response message "EMS should neutralize" instead of other message ("IMMO_ECU in learnt state" or "no release answer" or "IMMO_ECU in Virgin state")</w:t>
      </w:r>
      <w:r w:rsidRPr="00C35007">
        <w:rPr>
          <w:rFonts w:ascii="현대하모니 L" w:eastAsia="현대하모니 L" w:hAnsi="현대하모니 L" w:hint="eastAsia"/>
          <w:szCs w:val="22"/>
        </w:rPr>
        <w:t xml:space="preserve"> with coded VIN Code (this VIN code is data </w:t>
      </w:r>
      <w:proofErr w:type="spellStart"/>
      <w:r w:rsidRPr="00C35007">
        <w:rPr>
          <w:rFonts w:ascii="현대하모니 L" w:eastAsia="현대하모니 L" w:hAnsi="현대하모니 L" w:hint="eastAsia"/>
          <w:szCs w:val="22"/>
        </w:rPr>
        <w:t>inputed</w:t>
      </w:r>
      <w:proofErr w:type="spellEnd"/>
      <w:r w:rsidRPr="00C35007">
        <w:rPr>
          <w:rFonts w:ascii="현대하모니 L" w:eastAsia="현대하모니 L" w:hAnsi="현대하모니 L" w:hint="eastAsia"/>
          <w:szCs w:val="22"/>
        </w:rPr>
        <w:t xml:space="preserve"> from  Diagnostic tool )</w:t>
      </w:r>
    </w:p>
    <w:p w14:paraId="566AD72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(Note</w:t>
      </w:r>
      <w:r w:rsidRPr="00C35007">
        <w:rPr>
          <w:rFonts w:ascii="Batang" w:eastAsia="Batang" w:hAnsi="Batang" w:cs="Batang" w:hint="eastAsia"/>
          <w:szCs w:val="22"/>
        </w:rPr>
        <w:t> </w:t>
      </w:r>
      <w:r w:rsidRPr="00C35007">
        <w:rPr>
          <w:rFonts w:ascii="현대하모니 L" w:eastAsia="현대하모니 L" w:hAnsi="현대하모니 L"/>
          <w:szCs w:val="22"/>
        </w:rPr>
        <w:t xml:space="preserve">: no check is done with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VIN-code)</w:t>
      </w:r>
    </w:p>
    <w:p w14:paraId="2916C19D" w14:textId="77777777" w:rsidR="00E2787B" w:rsidRPr="00C35007" w:rsidRDefault="00E2787B" w:rsidP="004544EB">
      <w:pPr>
        <w:rPr>
          <w:rFonts w:ascii="현대하모니 L" w:eastAsia="현대하모니 L" w:hAnsi="현대하모니 L"/>
          <w:szCs w:val="22"/>
        </w:rPr>
      </w:pPr>
    </w:p>
    <w:p w14:paraId="2D7AC64F"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 xml:space="preserve">This response must be sent during all communication phase of the current Ignition ON </w:t>
      </w:r>
      <w:proofErr w:type="spellStart"/>
      <w:r w:rsidRPr="00C35007">
        <w:rPr>
          <w:rFonts w:ascii="현대하모니 L" w:eastAsia="현대하모니 L" w:hAnsi="현대하모니 L"/>
          <w:szCs w:val="22"/>
        </w:rPr>
        <w:t>phase.When</w:t>
      </w:r>
      <w:proofErr w:type="spellEnd"/>
      <w:r w:rsidRPr="00C35007">
        <w:rPr>
          <w:rFonts w:ascii="현대하모니 L" w:eastAsia="현대하모니 L" w:hAnsi="현대하모니 L"/>
          <w:szCs w:val="22"/>
        </w:rPr>
        <w:t xml:space="preserve"> Ignition key is cut-off, IMMO_ECU goes back to the nominal mode behavior (no more neutralization request)."</w:t>
      </w:r>
    </w:p>
    <w:p w14:paraId="74869460" w14:textId="77777777" w:rsidR="00E2787B" w:rsidRPr="00C35007" w:rsidRDefault="00E2787B" w:rsidP="004544EB">
      <w:pPr>
        <w:rPr>
          <w:rFonts w:ascii="현대하모니 L" w:eastAsia="현대하모니 L" w:hAnsi="현대하모니 L"/>
          <w:szCs w:val="22"/>
        </w:rPr>
      </w:pPr>
    </w:p>
    <w:p w14:paraId="7ADE91A0" w14:textId="555F351F"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 xml:space="preserve">"If there is no Ignition ON transition after neutralization request by Diagnostic tool during 10sec. </w:t>
      </w:r>
      <w:r w:rsidR="00195D17" w:rsidRPr="00C35007">
        <w:rPr>
          <w:rFonts w:ascii="현대하모니 L" w:eastAsia="현대하모니 L" w:hAnsi="현대하모니 L"/>
          <w:szCs w:val="22"/>
        </w:rPr>
        <w:lastRenderedPageBreak/>
        <w:t>IMMO_ECU goes back to the nominal mode."</w:t>
      </w:r>
    </w:p>
    <w:p w14:paraId="7719E8BF"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hint="eastAsia"/>
        </w:rPr>
        <w:t xml:space="preserve">IMMO_ECU </w:t>
      </w:r>
      <w:r w:rsidRPr="00C35007">
        <w:rPr>
          <w:rFonts w:ascii="현대하모니 L" w:eastAsia="현대하모니 L" w:hAnsi="현대하모니 L"/>
        </w:rPr>
        <w:t>Neutralization request</w:t>
      </w:r>
    </w:p>
    <w:p w14:paraId="3FC99E5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For special reason, the Diagnostic tool may ask to IMMO_ECU to </w:t>
      </w:r>
      <w:r w:rsidRPr="00C35007">
        <w:rPr>
          <w:rFonts w:ascii="현대하모니 L" w:eastAsia="현대하모니 L" w:hAnsi="현대하모니 L" w:hint="eastAsia"/>
          <w:szCs w:val="22"/>
        </w:rPr>
        <w:t xml:space="preserve">send a IMMO_ECU </w:t>
      </w:r>
      <w:proofErr w:type="spellStart"/>
      <w:r w:rsidRPr="00C35007">
        <w:rPr>
          <w:rFonts w:ascii="현대하모니 L" w:eastAsia="현대하모니 L" w:hAnsi="현대하모니 L" w:hint="eastAsia"/>
          <w:szCs w:val="22"/>
        </w:rPr>
        <w:t>newtralization</w:t>
      </w:r>
      <w:proofErr w:type="spellEnd"/>
      <w:r w:rsidRPr="00C35007">
        <w:rPr>
          <w:rFonts w:ascii="현대하모니 L" w:eastAsia="현대하모니 L" w:hAnsi="현대하모니 L" w:hint="eastAsia"/>
          <w:szCs w:val="22"/>
        </w:rPr>
        <w:t xml:space="preserve"> request to the IMMO_ECU </w:t>
      </w:r>
      <w:r w:rsidRPr="00C35007">
        <w:rPr>
          <w:rFonts w:ascii="현대하모니 L" w:eastAsia="현대하모니 L" w:hAnsi="현대하모니 L"/>
          <w:szCs w:val="22"/>
        </w:rPr>
        <w:t xml:space="preserve">in order the </w:t>
      </w:r>
      <w:r w:rsidRPr="00C35007">
        <w:rPr>
          <w:rFonts w:ascii="현대하모니 L" w:eastAsia="현대하모니 L" w:hAnsi="현대하모니 L" w:hint="eastAsia"/>
          <w:szCs w:val="22"/>
        </w:rPr>
        <w:t xml:space="preserve">IMMO_ECU </w:t>
      </w:r>
      <w:r w:rsidRPr="00C35007">
        <w:rPr>
          <w:rFonts w:ascii="현대하모니 L" w:eastAsia="현대하모니 L" w:hAnsi="현대하모니 L"/>
          <w:szCs w:val="22"/>
        </w:rPr>
        <w:t xml:space="preserve">changes </w:t>
      </w:r>
      <w:r w:rsidRPr="00C35007">
        <w:rPr>
          <w:rFonts w:ascii="현대하모니 L" w:eastAsia="현대하모니 L" w:hAnsi="현대하모니 L" w:hint="eastAsia"/>
          <w:szCs w:val="22"/>
        </w:rPr>
        <w:t xml:space="preserve">from learnt mode </w:t>
      </w:r>
      <w:r w:rsidRPr="00C35007">
        <w:rPr>
          <w:rFonts w:ascii="현대하모니 L" w:eastAsia="현대하모니 L" w:hAnsi="현대하모니 L"/>
          <w:szCs w:val="22"/>
        </w:rPr>
        <w:t>to the Neutral mode</w:t>
      </w:r>
      <w:r w:rsidRPr="00C35007">
        <w:rPr>
          <w:rFonts w:ascii="현대하모니 L" w:eastAsia="현대하모니 L" w:hAnsi="현대하모니 L" w:hint="eastAsia"/>
          <w:szCs w:val="22"/>
        </w:rPr>
        <w:t>.</w:t>
      </w:r>
    </w:p>
    <w:p w14:paraId="576E0FE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Diagnostic mode </w:t>
      </w:r>
      <w:r w:rsidRPr="00C35007">
        <w:rPr>
          <w:rFonts w:ascii="현대하모니 L" w:eastAsia="현대하모니 L" w:hAnsi="현대하모니 L" w:hint="eastAsia"/>
          <w:szCs w:val="22"/>
        </w:rPr>
        <w:t xml:space="preserve">IMMO_ECU </w:t>
      </w:r>
      <w:r w:rsidRPr="00C35007">
        <w:rPr>
          <w:rFonts w:ascii="현대하모니 L" w:eastAsia="현대하모니 L" w:hAnsi="현대하모니 L"/>
          <w:szCs w:val="22"/>
        </w:rPr>
        <w:t xml:space="preserve">Neutralization Service (from Diagnostic </w:t>
      </w:r>
      <w:r w:rsidRPr="00C35007">
        <w:rPr>
          <w:rFonts w:ascii="현대하모니 L" w:eastAsia="현대하모니 L" w:hAnsi="현대하모니 L" w:hint="eastAsia"/>
          <w:szCs w:val="22"/>
        </w:rPr>
        <w:t>t</w:t>
      </w:r>
      <w:r w:rsidRPr="00C35007">
        <w:rPr>
          <w:rFonts w:ascii="현대하모니 L" w:eastAsia="현대하모니 L" w:hAnsi="현대하모니 L"/>
          <w:szCs w:val="22"/>
        </w:rPr>
        <w:t xml:space="preserve">ool to IMMO_ECU) allows getting the “Vehicle Secret Code” (PIN code) corresponding to the vehicle and registered during the Factory mode teaching procedure (see Key Teaching procedures chapter). If the “Vehicle Secret Code” (PIN code) corresponds to the internal KTR secret code, the </w:t>
      </w:r>
      <w:r w:rsidRPr="00C35007">
        <w:rPr>
          <w:rFonts w:ascii="현대하모니 L" w:eastAsia="현대하모니 L" w:hAnsi="현대하모니 L" w:hint="eastAsia"/>
          <w:szCs w:val="22"/>
        </w:rPr>
        <w:t xml:space="preserve">IMMO_ECU </w:t>
      </w:r>
      <w:r w:rsidRPr="00C35007">
        <w:rPr>
          <w:rFonts w:ascii="현대하모니 L" w:eastAsia="현대하모니 L" w:hAnsi="현대하모니 L"/>
          <w:szCs w:val="22"/>
        </w:rPr>
        <w:t>Neutralization request is accepted by IMMO_ECU.</w:t>
      </w:r>
    </w:p>
    <w:p w14:paraId="187F57B8" w14:textId="77777777" w:rsidR="00E2787B" w:rsidRPr="00C35007" w:rsidRDefault="00E2787B" w:rsidP="004544EB">
      <w:pPr>
        <w:pStyle w:val="BodyText"/>
        <w:rPr>
          <w:rFonts w:ascii="현대하모니 L" w:eastAsia="현대하모니 L" w:hAnsi="현대하모니 L"/>
          <w:szCs w:val="22"/>
        </w:rPr>
      </w:pPr>
    </w:p>
    <w:p w14:paraId="14401DA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xml:space="preserve">Only learnt IMMO_ECU </w:t>
      </w:r>
      <w:proofErr w:type="spellStart"/>
      <w:r w:rsidRPr="00C35007">
        <w:rPr>
          <w:rFonts w:ascii="현대하모니 L" w:eastAsia="현대하모니 L" w:hAnsi="현대하모니 L" w:hint="eastAsia"/>
          <w:szCs w:val="22"/>
        </w:rPr>
        <w:t>accpets</w:t>
      </w:r>
      <w:proofErr w:type="spellEnd"/>
      <w:r w:rsidRPr="00C35007">
        <w:rPr>
          <w:rFonts w:ascii="현대하모니 L" w:eastAsia="현대하모니 L" w:hAnsi="현대하모니 L" w:hint="eastAsia"/>
          <w:szCs w:val="22"/>
        </w:rPr>
        <w:t xml:space="preserve"> IMMO_ECU neutralization request, otherwise IMMO_ECU will reject. </w:t>
      </w:r>
    </w:p>
    <w:p w14:paraId="54738AF4" w14:textId="77777777" w:rsidR="00E2787B" w:rsidRPr="00C35007" w:rsidRDefault="00E2787B" w:rsidP="004544EB">
      <w:pPr>
        <w:pStyle w:val="BodyText"/>
        <w:rPr>
          <w:rFonts w:ascii="현대하모니 L" w:eastAsia="현대하모니 L" w:hAnsi="현대하모니 L"/>
          <w:strike/>
          <w:szCs w:val="22"/>
        </w:rPr>
      </w:pPr>
    </w:p>
    <w:p w14:paraId="061C267C"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Communication with the EMS</w:t>
      </w:r>
    </w:p>
    <w:p w14:paraId="15661CD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IMMO_ECU can always communicate with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w:t>
      </w:r>
    </w:p>
    <w:p w14:paraId="5D4313E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IMMO_ECU can always communicate with the diagnostic tool.</w:t>
      </w:r>
    </w:p>
    <w:p w14:paraId="46ABBD8F" w14:textId="77777777" w:rsidR="00E2787B" w:rsidRPr="00C35007" w:rsidRDefault="00E2787B" w:rsidP="004544EB">
      <w:pPr>
        <w:pStyle w:val="BodyText"/>
        <w:rPr>
          <w:rFonts w:ascii="현대하모니 L" w:eastAsia="현대하모니 L" w:hAnsi="현대하모니 L"/>
        </w:rPr>
      </w:pPr>
    </w:p>
    <w:p w14:paraId="06BBA33E" w14:textId="77777777" w:rsidR="00E2787B" w:rsidRPr="00C35007" w:rsidRDefault="00E2787B" w:rsidP="004544EB">
      <w:pPr>
        <w:pStyle w:val="BodyText"/>
        <w:rPr>
          <w:rFonts w:ascii="현대하모니 L" w:eastAsia="현대하모니 L" w:hAnsi="현대하모니 L"/>
        </w:rPr>
      </w:pPr>
    </w:p>
    <w:p w14:paraId="6EB3E557"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caps/>
          <w:noProof/>
        </w:rPr>
        <w:br w:type="page"/>
      </w:r>
      <w:r w:rsidRPr="00C35007">
        <w:rPr>
          <w:rFonts w:ascii="현대하모니 L" w:eastAsia="현대하모니 L" w:hAnsi="현대하모니 L"/>
        </w:rPr>
        <w:lastRenderedPageBreak/>
        <w:t>EMS control unit (Engine Control Management)</w:t>
      </w:r>
    </w:p>
    <w:p w14:paraId="69A4B8F7"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Tasks</w:t>
      </w:r>
    </w:p>
    <w:p w14:paraId="41F5E81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Immobilizer function is shared between the IMMO_ECU and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control units.</w:t>
      </w:r>
    </w:p>
    <w:p w14:paraId="7F734D4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Immobilizer tasks of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are</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464FCBC1" w14:textId="77777777" w:rsidR="00E2787B" w:rsidRPr="00C35007" w:rsidRDefault="00E2787B" w:rsidP="004544EB">
      <w:pPr>
        <w:pStyle w:val="BodyText"/>
        <w:rPr>
          <w:rFonts w:ascii="현대하모니 L" w:eastAsia="현대하모니 L" w:hAnsi="현대하모니 L"/>
          <w:szCs w:val="22"/>
        </w:rPr>
      </w:pPr>
    </w:p>
    <w:p w14:paraId="26FCE6F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Communication with the IMMO_ECU after Ignition ON transition (emission of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request and receipt of release message with VIN-code information)</w:t>
      </w:r>
    </w:p>
    <w:p w14:paraId="075E6801"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highlight w:val="yellow"/>
        </w:rPr>
        <w:t xml:space="preserve">Communication with the IMMO_ECU after </w:t>
      </w:r>
      <w:r w:rsidRPr="00C35007">
        <w:rPr>
          <w:rFonts w:ascii="현대하모니 L" w:eastAsia="현대하모니 L" w:hAnsi="현대하모니 L" w:hint="eastAsia"/>
          <w:szCs w:val="22"/>
          <w:highlight w:val="yellow"/>
        </w:rPr>
        <w:t xml:space="preserve">User </w:t>
      </w:r>
      <w:proofErr w:type="spellStart"/>
      <w:r w:rsidRPr="00C35007">
        <w:rPr>
          <w:rFonts w:ascii="현대하모니 L" w:eastAsia="현대하모니 L" w:hAnsi="현대하모니 L" w:hint="eastAsia"/>
          <w:szCs w:val="22"/>
          <w:highlight w:val="yellow"/>
        </w:rPr>
        <w:t>attemps</w:t>
      </w:r>
      <w:proofErr w:type="spellEnd"/>
      <w:r w:rsidRPr="00C35007">
        <w:rPr>
          <w:rFonts w:ascii="현대하모니 L" w:eastAsia="현대하모니 L" w:hAnsi="현대하모니 L" w:hint="eastAsia"/>
          <w:szCs w:val="22"/>
          <w:highlight w:val="yellow"/>
        </w:rPr>
        <w:t xml:space="preserve"> </w:t>
      </w:r>
      <w:r w:rsidRPr="00C35007">
        <w:rPr>
          <w:rFonts w:ascii="현대하모니 L" w:eastAsia="현대하모니 L" w:hAnsi="현대하모니 L"/>
          <w:szCs w:val="22"/>
          <w:highlight w:val="yellow"/>
        </w:rPr>
        <w:t>engine</w:t>
      </w:r>
      <w:r w:rsidRPr="00C35007">
        <w:rPr>
          <w:rFonts w:ascii="현대하모니 L" w:eastAsia="현대하모니 L" w:hAnsi="현대하모니 L" w:hint="eastAsia"/>
          <w:szCs w:val="22"/>
          <w:highlight w:val="yellow"/>
        </w:rPr>
        <w:t xml:space="preserve"> start in case of </w:t>
      </w:r>
      <w:r w:rsidRPr="00C35007">
        <w:rPr>
          <w:rFonts w:ascii="현대하모니 L" w:eastAsia="현대하모니 L" w:hAnsi="현대하모니 L" w:cs="Arial"/>
          <w:bCs/>
          <w:szCs w:val="22"/>
          <w:highlight w:val="yellow"/>
        </w:rPr>
        <w:t>EMS Immobilizer state&lt;locked state&gt;</w:t>
      </w:r>
      <w:r w:rsidRPr="00C35007">
        <w:rPr>
          <w:rFonts w:ascii="현대하모니 L" w:eastAsia="현대하모니 L" w:hAnsi="현대하모니 L" w:cs="Arial" w:hint="eastAsia"/>
          <w:bCs/>
          <w:szCs w:val="22"/>
          <w:highlight w:val="yellow"/>
        </w:rPr>
        <w:t>.</w:t>
      </w:r>
      <w:r w:rsidRPr="00C35007">
        <w:rPr>
          <w:rFonts w:ascii="현대하모니 L" w:eastAsia="현대하모니 L" w:hAnsi="현대하모니 L"/>
          <w:szCs w:val="22"/>
          <w:highlight w:val="yellow"/>
        </w:rPr>
        <w:t xml:space="preserve"> (emission of the </w:t>
      </w:r>
      <w:smartTag w:uri="urn:schemas-microsoft-com:office:smarttags" w:element="place">
        <w:r w:rsidRPr="00C35007">
          <w:rPr>
            <w:rFonts w:ascii="현대하모니 L" w:eastAsia="현대하모니 L" w:hAnsi="현대하모니 L"/>
            <w:szCs w:val="22"/>
            <w:highlight w:val="yellow"/>
          </w:rPr>
          <w:t>EMS</w:t>
        </w:r>
      </w:smartTag>
      <w:r w:rsidRPr="00C35007">
        <w:rPr>
          <w:rFonts w:ascii="현대하모니 L" w:eastAsia="현대하모니 L" w:hAnsi="현대하모니 L"/>
          <w:szCs w:val="22"/>
          <w:highlight w:val="yellow"/>
        </w:rPr>
        <w:t xml:space="preserve"> request and receipt of release message with VIN-code information)</w:t>
      </w:r>
    </w:p>
    <w:p w14:paraId="72F57A8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Comparison of the received VIN-code and decision for locking / unlocking the engine control.</w:t>
      </w:r>
    </w:p>
    <w:p w14:paraId="72B0956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VIN-code learning (at the first receipt of a correct message including VIN-code)</w:t>
      </w:r>
    </w:p>
    <w:p w14:paraId="30D68F3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Action concerning the engine control in order to disable / enable the starting and running of the engine, depending of the </w:t>
      </w:r>
      <w:r w:rsidRPr="00C35007">
        <w:rPr>
          <w:rFonts w:ascii="현대하모니 L" w:eastAsia="현대하모니 L" w:hAnsi="현대하모니 L"/>
          <w:i/>
          <w:szCs w:val="22"/>
        </w:rPr>
        <w:t>locked</w:t>
      </w:r>
      <w:r w:rsidRPr="00C35007">
        <w:rPr>
          <w:rFonts w:ascii="현대하모니 L" w:eastAsia="현대하모니 L" w:hAnsi="현대하모니 L"/>
          <w:szCs w:val="22"/>
        </w:rPr>
        <w:t xml:space="preserve"> / </w:t>
      </w:r>
      <w:r w:rsidRPr="00C35007">
        <w:rPr>
          <w:rFonts w:ascii="현대하모니 L" w:eastAsia="현대하모니 L" w:hAnsi="현대하모니 L"/>
          <w:i/>
          <w:szCs w:val="22"/>
        </w:rPr>
        <w:t>unlocked</w:t>
      </w:r>
      <w:r w:rsidRPr="00C35007">
        <w:rPr>
          <w:rFonts w:ascii="현대하모니 L" w:eastAsia="현대하모니 L" w:hAnsi="현대하모니 L"/>
          <w:szCs w:val="22"/>
        </w:rPr>
        <w:t xml:space="preserve"> state.</w:t>
      </w:r>
    </w:p>
    <w:p w14:paraId="5C8C6B09" w14:textId="77777777" w:rsidR="00E2787B" w:rsidRPr="00C35007" w:rsidRDefault="00E2787B" w:rsidP="004544EB">
      <w:pPr>
        <w:pStyle w:val="BodyText"/>
        <w:rPr>
          <w:rFonts w:ascii="현대하모니 L" w:eastAsia="현대하모니 L" w:hAnsi="현대하모니 L"/>
        </w:rPr>
      </w:pPr>
    </w:p>
    <w:p w14:paraId="5683D0B7"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Immobilizer function</w:t>
      </w:r>
    </w:p>
    <w:p w14:paraId="5670954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main objective of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immobilizer function is to determine whether the starting and running of the engine is enabled or not. For that, two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states are considered</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3382A365" w14:textId="77777777" w:rsidR="00E2787B" w:rsidRPr="00C35007" w:rsidRDefault="00E2787B" w:rsidP="004544EB">
      <w:pPr>
        <w:pStyle w:val="BodyText"/>
        <w:rPr>
          <w:rFonts w:ascii="현대하모니 L" w:eastAsia="현대하모니 L" w:hAnsi="현대하모니 L"/>
          <w:szCs w:val="22"/>
        </w:rPr>
      </w:pPr>
    </w:p>
    <w:p w14:paraId="442F2E3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i/>
          <w:szCs w:val="22"/>
          <w:u w:val="single"/>
        </w:rPr>
        <w:t>locked</w:t>
      </w:r>
      <w:r w:rsidRPr="00C35007">
        <w:rPr>
          <w:rFonts w:ascii="현대하모니 L" w:eastAsia="현대하모니 L" w:hAnsi="현대하모니 L"/>
          <w:szCs w:val="22"/>
          <w:u w:val="single"/>
        </w:rPr>
        <w:t xml:space="preserve"> state</w:t>
      </w:r>
      <w:r w:rsidRPr="00C35007">
        <w:rPr>
          <w:rFonts w:ascii="현대하모니 L" w:eastAsia="현대하모니 L" w:hAnsi="현대하모니 L"/>
          <w:szCs w:val="22"/>
        </w:rPr>
        <w:t xml:space="preserve"> : state in which the starting and running of the engine is disabled</w:t>
      </w:r>
      <w:r w:rsidRPr="00C35007">
        <w:rPr>
          <w:rFonts w:ascii="Batang" w:eastAsia="Batang" w:hAnsi="Batang" w:cs="Batang" w:hint="eastAsia"/>
          <w:szCs w:val="22"/>
        </w:rPr>
        <w:t> </w:t>
      </w:r>
      <w:r w:rsidRPr="00C35007">
        <w:rPr>
          <w:rFonts w:ascii="현대하모니 L" w:eastAsia="현대하모니 L" w:hAnsi="현대하모니 L"/>
          <w:szCs w:val="22"/>
        </w:rPr>
        <w:t>; immobilizing actions are executed.</w:t>
      </w:r>
    </w:p>
    <w:p w14:paraId="55D4B77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i/>
          <w:szCs w:val="22"/>
          <w:u w:val="single"/>
        </w:rPr>
        <w:t>unlocked</w:t>
      </w:r>
      <w:r w:rsidRPr="00C35007">
        <w:rPr>
          <w:rFonts w:ascii="현대하모니 L" w:eastAsia="현대하모니 L" w:hAnsi="현대하모니 L"/>
          <w:szCs w:val="22"/>
          <w:u w:val="single"/>
        </w:rPr>
        <w:t xml:space="preserve"> state</w:t>
      </w:r>
      <w:r w:rsidRPr="00C35007">
        <w:rPr>
          <w:rFonts w:ascii="현대하모니 L" w:eastAsia="현대하모니 L" w:hAnsi="현대하모니 L"/>
          <w:szCs w:val="22"/>
        </w:rPr>
        <w:t xml:space="preserve"> : state in which the starting and running of the engine is enabled</w:t>
      </w:r>
      <w:r w:rsidRPr="00C35007">
        <w:rPr>
          <w:rFonts w:ascii="Batang" w:eastAsia="Batang" w:hAnsi="Batang" w:cs="Batang" w:hint="eastAsia"/>
          <w:szCs w:val="22"/>
        </w:rPr>
        <w:t> </w:t>
      </w:r>
      <w:r w:rsidRPr="00C35007">
        <w:rPr>
          <w:rFonts w:ascii="현대하모니 L" w:eastAsia="현대하모니 L" w:hAnsi="현대하모니 L"/>
          <w:szCs w:val="22"/>
        </w:rPr>
        <w:t>in a normal way.</w:t>
      </w:r>
    </w:p>
    <w:p w14:paraId="5C71F136" w14:textId="77777777" w:rsidR="00E2787B" w:rsidRPr="00C35007" w:rsidRDefault="00E2787B" w:rsidP="004544EB">
      <w:pPr>
        <w:pStyle w:val="BodyText"/>
        <w:rPr>
          <w:rFonts w:ascii="현대하모니 L" w:eastAsia="현대하모니 L" w:hAnsi="현대하모니 L"/>
          <w:szCs w:val="22"/>
        </w:rPr>
      </w:pPr>
    </w:p>
    <w:p w14:paraId="261C307F" w14:textId="77777777" w:rsidR="00E2787B" w:rsidRPr="00C35007" w:rsidRDefault="00E2787B" w:rsidP="004544EB">
      <w:pPr>
        <w:pStyle w:val="BodyText"/>
        <w:rPr>
          <w:rFonts w:ascii="현대하모니 L" w:eastAsia="현대하모니 L" w:hAnsi="현대하모니 L"/>
          <w:szCs w:val="22"/>
          <w:highlight w:val="yellow"/>
        </w:rPr>
      </w:pPr>
      <w:r w:rsidRPr="00C35007">
        <w:rPr>
          <w:rFonts w:ascii="현대하모니 L" w:eastAsia="현대하모니 L" w:hAnsi="현대하모니 L"/>
          <w:szCs w:val="22"/>
          <w:highlight w:val="yellow"/>
        </w:rPr>
        <w:t>At each Ignition ON transition</w:t>
      </w:r>
      <w:r w:rsidRPr="00C35007">
        <w:rPr>
          <w:rFonts w:ascii="현대하모니 L" w:eastAsia="현대하모니 L" w:hAnsi="현대하모니 L" w:hint="eastAsia"/>
          <w:szCs w:val="22"/>
          <w:highlight w:val="yellow"/>
        </w:rPr>
        <w:t xml:space="preserve"> or Starting phase</w:t>
      </w:r>
    </w:p>
    <w:p w14:paraId="298A77C0" w14:textId="77777777" w:rsidR="00E2787B" w:rsidRPr="00C35007" w:rsidRDefault="00E2787B" w:rsidP="004544EB">
      <w:pPr>
        <w:pStyle w:val="BodyText"/>
        <w:rPr>
          <w:rFonts w:ascii="현대하모니 L" w:eastAsia="현대하모니 L" w:hAnsi="현대하모니 L" w:cs="Arial"/>
          <w:bCs/>
          <w:dstrike/>
          <w:color w:val="000000"/>
          <w:szCs w:val="22"/>
        </w:rPr>
      </w:pPr>
      <w:r w:rsidRPr="00C35007">
        <w:rPr>
          <w:rFonts w:ascii="현대하모니 L" w:eastAsia="현대하모니 L" w:hAnsi="현대하모니 L" w:cs="Arial"/>
          <w:bCs/>
          <w:dstrike/>
          <w:color w:val="000000"/>
          <w:szCs w:val="22"/>
          <w:highlight w:val="yellow"/>
        </w:rPr>
        <w:t>If user attempts engine start in case of EMS Immobilizer state&lt;locked state&gt;</w:t>
      </w:r>
      <w:r w:rsidRPr="00C35007">
        <w:rPr>
          <w:rFonts w:ascii="현대하모니 L" w:eastAsia="현대하모니 L" w:hAnsi="현대하모니 L" w:cs="Arial" w:hint="eastAsia"/>
          <w:bCs/>
          <w:dstrike/>
          <w:color w:val="000000"/>
          <w:szCs w:val="22"/>
          <w:highlight w:val="yellow"/>
        </w:rPr>
        <w:t>.</w:t>
      </w:r>
    </w:p>
    <w:p w14:paraId="6ED2416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EMS control unit is in </w:t>
      </w:r>
      <w:r w:rsidRPr="00C35007">
        <w:rPr>
          <w:rFonts w:ascii="현대하모니 L" w:eastAsia="현대하모니 L" w:hAnsi="현대하모니 L"/>
          <w:i/>
          <w:szCs w:val="22"/>
        </w:rPr>
        <w:t>unlocked</w:t>
      </w:r>
      <w:r w:rsidRPr="00C35007">
        <w:rPr>
          <w:rFonts w:ascii="현대하모니 L" w:eastAsia="현대하모니 L" w:hAnsi="현대하모니 L"/>
          <w:szCs w:val="22"/>
        </w:rPr>
        <w:t xml:space="preserve"> state (in the hypothesis that anti-scanning strategy is inactive), and it starts a communication with the IMMO_ECU, sending a VIN request and waiting for the response message, until the release time period has ended (parameter TMPVDOUT).</w:t>
      </w:r>
    </w:p>
    <w:p w14:paraId="22E3C6AB"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(See Communication services chapter).</w:t>
      </w:r>
    </w:p>
    <w:p w14:paraId="62199465" w14:textId="77777777" w:rsidR="00E2787B" w:rsidRPr="00C35007" w:rsidRDefault="00E2787B" w:rsidP="004544EB">
      <w:pPr>
        <w:pStyle w:val="EndnoteText"/>
        <w:rPr>
          <w:rFonts w:ascii="현대하모니 L" w:eastAsia="현대하모니 L" w:hAnsi="현대하모니 L"/>
          <w:sz w:val="22"/>
          <w:szCs w:val="22"/>
          <w:highlight w:val="yellow"/>
        </w:rPr>
      </w:pPr>
    </w:p>
    <w:p w14:paraId="075FABCD" w14:textId="77777777" w:rsidR="00E2787B" w:rsidRPr="00C35007" w:rsidRDefault="00E2787B" w:rsidP="004544EB">
      <w:pPr>
        <w:pStyle w:val="EndnoteText"/>
        <w:rPr>
          <w:rFonts w:ascii="현대하모니 L" w:eastAsia="현대하모니 L" w:hAnsi="현대하모니 L" w:cs="Arial"/>
          <w:bCs/>
          <w:color w:val="0000FF"/>
          <w:sz w:val="22"/>
          <w:szCs w:val="22"/>
          <w:highlight w:val="yellow"/>
        </w:rPr>
      </w:pPr>
      <w:r w:rsidRPr="00C35007">
        <w:rPr>
          <w:rFonts w:ascii="현대하모니 L" w:eastAsia="현대하모니 L" w:hAnsi="현대하모니 L" w:cs="Arial"/>
          <w:bCs/>
          <w:color w:val="0000FF"/>
          <w:sz w:val="22"/>
          <w:szCs w:val="22"/>
          <w:highlight w:val="yellow"/>
        </w:rPr>
        <w:lastRenderedPageBreak/>
        <w:t xml:space="preserve">If </w:t>
      </w:r>
      <w:r w:rsidRPr="00C35007">
        <w:rPr>
          <w:rFonts w:ascii="현대하모니 L" w:eastAsia="현대하모니 L" w:hAnsi="현대하모니 L" w:cs="Arial" w:hint="eastAsia"/>
          <w:bCs/>
          <w:color w:val="0000FF"/>
          <w:sz w:val="22"/>
          <w:szCs w:val="22"/>
          <w:highlight w:val="yellow"/>
        </w:rPr>
        <w:t>I</w:t>
      </w:r>
      <w:r w:rsidRPr="00C35007">
        <w:rPr>
          <w:rFonts w:ascii="현대하모니 L" w:eastAsia="현대하모니 L" w:hAnsi="현대하모니 L" w:cs="Arial"/>
          <w:bCs/>
          <w:color w:val="0000FF"/>
          <w:sz w:val="22"/>
          <w:szCs w:val="22"/>
          <w:highlight w:val="yellow"/>
        </w:rPr>
        <w:t>gnition on</w:t>
      </w:r>
      <w:r w:rsidRPr="00C35007">
        <w:rPr>
          <w:rFonts w:ascii="현대하모니 L" w:eastAsia="현대하모니 L" w:hAnsi="현대하모니 L" w:cs="Arial" w:hint="eastAsia"/>
          <w:bCs/>
          <w:color w:val="0000FF"/>
          <w:sz w:val="22"/>
          <w:szCs w:val="22"/>
          <w:highlight w:val="yellow"/>
        </w:rPr>
        <w:t xml:space="preserve"> with no cranking by valid key  is more than 30sec</w:t>
      </w:r>
      <w:r w:rsidRPr="00C35007">
        <w:rPr>
          <w:rFonts w:ascii="현대하모니 L" w:eastAsia="현대하모니 L" w:hAnsi="현대하모니 L" w:cs="Arial"/>
          <w:bCs/>
          <w:color w:val="0000FF"/>
          <w:sz w:val="22"/>
          <w:szCs w:val="22"/>
          <w:highlight w:val="yellow"/>
        </w:rPr>
        <w:t xml:space="preserve">, </w:t>
      </w:r>
      <w:smartTag w:uri="urn:schemas-microsoft-com:office:smarttags" w:element="place">
        <w:r w:rsidRPr="00C35007">
          <w:rPr>
            <w:rFonts w:ascii="현대하모니 L" w:eastAsia="현대하모니 L" w:hAnsi="현대하모니 L" w:cs="Arial"/>
            <w:bCs/>
            <w:color w:val="0000FF"/>
            <w:sz w:val="22"/>
            <w:szCs w:val="22"/>
            <w:highlight w:val="yellow"/>
          </w:rPr>
          <w:t>EMS</w:t>
        </w:r>
      </w:smartTag>
      <w:r w:rsidRPr="00C35007">
        <w:rPr>
          <w:rFonts w:ascii="현대하모니 L" w:eastAsia="현대하모니 L" w:hAnsi="현대하모니 L" w:cs="Arial"/>
          <w:bCs/>
          <w:color w:val="0000FF"/>
          <w:sz w:val="22"/>
          <w:szCs w:val="22"/>
          <w:highlight w:val="yellow"/>
        </w:rPr>
        <w:t xml:space="preserve"> </w:t>
      </w:r>
      <w:r w:rsidRPr="00C35007">
        <w:rPr>
          <w:rFonts w:ascii="현대하모니 L" w:eastAsia="현대하모니 L" w:hAnsi="현대하모니 L" w:cs="Arial" w:hint="eastAsia"/>
          <w:bCs/>
          <w:color w:val="0000FF"/>
          <w:sz w:val="22"/>
          <w:szCs w:val="22"/>
          <w:highlight w:val="yellow"/>
        </w:rPr>
        <w:t xml:space="preserve">sate is </w:t>
      </w:r>
      <w:r w:rsidRPr="00C35007">
        <w:rPr>
          <w:rFonts w:ascii="현대하모니 L" w:eastAsia="현대하모니 L" w:hAnsi="현대하모니 L" w:cs="Arial"/>
          <w:bCs/>
          <w:color w:val="0000FF"/>
          <w:sz w:val="22"/>
          <w:szCs w:val="22"/>
          <w:highlight w:val="yellow"/>
        </w:rPr>
        <w:t>changed</w:t>
      </w:r>
      <w:r w:rsidRPr="00C35007">
        <w:rPr>
          <w:rFonts w:ascii="현대하모니 L" w:eastAsia="현대하모니 L" w:hAnsi="현대하모니 L" w:cs="Arial" w:hint="eastAsia"/>
          <w:bCs/>
          <w:color w:val="0000FF"/>
          <w:sz w:val="22"/>
          <w:szCs w:val="22"/>
          <w:highlight w:val="yellow"/>
        </w:rPr>
        <w:t xml:space="preserve"> from  un</w:t>
      </w:r>
      <w:r w:rsidRPr="00C35007">
        <w:rPr>
          <w:rFonts w:ascii="현대하모니 L" w:eastAsia="현대하모니 L" w:hAnsi="현대하모니 L" w:cs="Arial"/>
          <w:bCs/>
          <w:color w:val="0000FF"/>
          <w:sz w:val="22"/>
          <w:szCs w:val="22"/>
          <w:highlight w:val="yellow"/>
        </w:rPr>
        <w:t>lock</w:t>
      </w:r>
      <w:r w:rsidRPr="00C35007">
        <w:rPr>
          <w:rFonts w:ascii="현대하모니 L" w:eastAsia="현대하모니 L" w:hAnsi="현대하모니 L" w:cs="Arial" w:hint="eastAsia"/>
          <w:bCs/>
          <w:color w:val="0000FF"/>
          <w:sz w:val="22"/>
          <w:szCs w:val="22"/>
          <w:highlight w:val="yellow"/>
        </w:rPr>
        <w:t>ed</w:t>
      </w:r>
      <w:r w:rsidRPr="00C35007">
        <w:rPr>
          <w:rFonts w:ascii="현대하모니 L" w:eastAsia="현대하모니 L" w:hAnsi="현대하모니 L" w:cs="Arial"/>
          <w:bCs/>
          <w:color w:val="0000FF"/>
          <w:sz w:val="22"/>
          <w:szCs w:val="22"/>
          <w:highlight w:val="yellow"/>
        </w:rPr>
        <w:t xml:space="preserve"> state </w:t>
      </w:r>
      <w:r w:rsidRPr="00C35007">
        <w:rPr>
          <w:rFonts w:ascii="현대하모니 L" w:eastAsia="현대하모니 L" w:hAnsi="현대하모니 L" w:cs="Arial" w:hint="eastAsia"/>
          <w:bCs/>
          <w:color w:val="0000FF"/>
          <w:sz w:val="22"/>
          <w:szCs w:val="22"/>
          <w:highlight w:val="yellow"/>
        </w:rPr>
        <w:t xml:space="preserve">to locked state . and </w:t>
      </w:r>
      <w:smartTag w:uri="urn:schemas-microsoft-com:office:smarttags" w:element="place">
        <w:r w:rsidRPr="00C35007">
          <w:rPr>
            <w:rFonts w:ascii="현대하모니 L" w:eastAsia="현대하모니 L" w:hAnsi="현대하모니 L" w:cs="Arial" w:hint="eastAsia"/>
            <w:bCs/>
            <w:color w:val="0000FF"/>
            <w:sz w:val="22"/>
            <w:szCs w:val="22"/>
            <w:highlight w:val="yellow"/>
          </w:rPr>
          <w:t>EMS</w:t>
        </w:r>
      </w:smartTag>
      <w:r w:rsidRPr="00C35007">
        <w:rPr>
          <w:rFonts w:ascii="현대하모니 L" w:eastAsia="현대하모니 L" w:hAnsi="현대하모니 L" w:cs="Arial" w:hint="eastAsia"/>
          <w:bCs/>
          <w:color w:val="0000FF"/>
          <w:sz w:val="22"/>
          <w:szCs w:val="22"/>
          <w:highlight w:val="yellow"/>
        </w:rPr>
        <w:t xml:space="preserve"> should start Re-authentication at starting phase.</w:t>
      </w:r>
    </w:p>
    <w:p w14:paraId="614B96E5" w14:textId="77777777" w:rsidR="00E2787B" w:rsidRDefault="00E2787B" w:rsidP="004544EB">
      <w:pPr>
        <w:pStyle w:val="EndnoteText"/>
        <w:rPr>
          <w:rFonts w:ascii="현대하모니 L" w:eastAsia="현대하모니 L" w:hAnsi="현대하모니 L" w:cs="Arial"/>
          <w:bCs/>
          <w:color w:val="0000FF"/>
          <w:sz w:val="22"/>
          <w:szCs w:val="22"/>
        </w:rPr>
      </w:pPr>
      <w:r w:rsidRPr="00C35007">
        <w:rPr>
          <w:rFonts w:ascii="현대하모니 L" w:eastAsia="현대하모니 L" w:hAnsi="현대하모니 L" w:cs="Arial"/>
          <w:bCs/>
          <w:color w:val="0000FF"/>
          <w:sz w:val="22"/>
          <w:szCs w:val="22"/>
          <w:highlight w:val="yellow"/>
        </w:rPr>
        <w:t>Re-authentication procedure is same as authentication procedure at ignition on transition.</w:t>
      </w:r>
    </w:p>
    <w:p w14:paraId="0DA123B1" w14:textId="77777777" w:rsidR="00E2787B" w:rsidRDefault="00E2787B" w:rsidP="004544EB">
      <w:pPr>
        <w:pStyle w:val="EndnoteText"/>
        <w:rPr>
          <w:rFonts w:ascii="현대하모니 L" w:eastAsia="현대하모니 L" w:hAnsi="현대하모니 L" w:cs="Arial"/>
          <w:bCs/>
          <w:color w:val="0000FF"/>
          <w:sz w:val="22"/>
          <w:szCs w:val="22"/>
        </w:rPr>
      </w:pPr>
    </w:p>
    <w:p w14:paraId="4C4CEA3D" w14:textId="77777777" w:rsidR="00E2787B" w:rsidRDefault="00E2787B" w:rsidP="004544EB">
      <w:pPr>
        <w:pStyle w:val="EndnoteText"/>
        <w:rPr>
          <w:rFonts w:ascii="현대하모니 L" w:eastAsia="현대하모니 L" w:hAnsi="현대하모니 L" w:cs="Arial"/>
          <w:bCs/>
          <w:color w:val="0000FF"/>
          <w:sz w:val="22"/>
          <w:szCs w:val="22"/>
        </w:rPr>
      </w:pPr>
    </w:p>
    <w:p w14:paraId="50895670" w14:textId="77777777" w:rsidR="00E2787B" w:rsidRPr="00C35007" w:rsidRDefault="00E2787B" w:rsidP="004544EB">
      <w:pPr>
        <w:pStyle w:val="EndnoteText"/>
        <w:rPr>
          <w:rFonts w:ascii="현대하모니 L" w:eastAsia="현대하모니 L" w:hAnsi="현대하모니 L" w:cs="Arial"/>
          <w:bCs/>
          <w:color w:val="0000FF"/>
          <w:sz w:val="22"/>
          <w:szCs w:val="22"/>
        </w:rPr>
      </w:pPr>
    </w:p>
    <w:p w14:paraId="3D11EE50"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rPr>
        <w:t>System states (modes)</w:t>
      </w:r>
    </w:p>
    <w:p w14:paraId="6849937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At the first mounting of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on the car, it is in </w:t>
      </w:r>
      <w:r w:rsidRPr="00C35007">
        <w:rPr>
          <w:rFonts w:ascii="현대하모니 L" w:eastAsia="현대하모니 L" w:hAnsi="현대하모니 L"/>
          <w:b/>
          <w:szCs w:val="22"/>
        </w:rPr>
        <w:t>Virgin Mode</w:t>
      </w:r>
      <w:r w:rsidRPr="00C35007">
        <w:rPr>
          <w:rFonts w:ascii="현대하모니 L" w:eastAsia="현대하모니 L" w:hAnsi="현대하모니 L"/>
          <w:szCs w:val="22"/>
        </w:rPr>
        <w:t xml:space="preserve"> and will stay in this mode until it can learn the VIN-code by receiving it from the IMMO_ECU(see VIN-code learning chapter). </w:t>
      </w:r>
    </w:p>
    <w:p w14:paraId="0E1C938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if no VIN-code is learnt,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stays into this mode, and changes into the </w:t>
      </w:r>
      <w:r w:rsidRPr="00C35007">
        <w:rPr>
          <w:rFonts w:ascii="현대하모니 L" w:eastAsia="현대하모니 L" w:hAnsi="현대하모니 L"/>
          <w:i/>
          <w:szCs w:val="22"/>
        </w:rPr>
        <w:t>locked</w:t>
      </w:r>
      <w:r w:rsidRPr="00C35007">
        <w:rPr>
          <w:rFonts w:ascii="현대하모니 L" w:eastAsia="현대하모니 L" w:hAnsi="현대하모니 L"/>
          <w:szCs w:val="22"/>
        </w:rPr>
        <w:t xml:space="preserve"> state.</w:t>
      </w:r>
    </w:p>
    <w:p w14:paraId="7465362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In this mode, the VIN-code stored in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w:t>
      </w:r>
      <w:proofErr w:type="spellStart"/>
      <w:r w:rsidRPr="00C35007">
        <w:rPr>
          <w:rFonts w:ascii="현대하모니 L" w:eastAsia="현대하모니 L" w:hAnsi="현대하모니 L"/>
          <w:szCs w:val="22"/>
        </w:rPr>
        <w:t>non volatile</w:t>
      </w:r>
      <w:proofErr w:type="spellEnd"/>
      <w:r w:rsidRPr="00C35007">
        <w:rPr>
          <w:rFonts w:ascii="현대하모니 L" w:eastAsia="현대하모니 L" w:hAnsi="현대하모니 L"/>
          <w:szCs w:val="22"/>
        </w:rPr>
        <w:t xml:space="preserve"> memory is 0FFFFh.</w:t>
      </w:r>
    </w:p>
    <w:p w14:paraId="38C1F859" w14:textId="77777777" w:rsidR="00E2787B" w:rsidRPr="00C35007" w:rsidRDefault="00E2787B" w:rsidP="004544EB">
      <w:pPr>
        <w:pStyle w:val="BodyText"/>
        <w:rPr>
          <w:rFonts w:ascii="현대하모니 L" w:eastAsia="현대하모니 L" w:hAnsi="현대하모니 L"/>
          <w:szCs w:val="22"/>
        </w:rPr>
      </w:pPr>
    </w:p>
    <w:p w14:paraId="6A5BDC4F" w14:textId="77777777" w:rsidR="00195D17" w:rsidRPr="00C35007" w:rsidRDefault="00195D17" w:rsidP="00195D17">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As soon as the EMS receives the VIN-code and can learn it (see VIN-code learning chapter), it switches to </w:t>
      </w:r>
      <w:r w:rsidRPr="00C35007">
        <w:rPr>
          <w:rFonts w:ascii="현대하모니 L" w:eastAsia="현대하모니 L" w:hAnsi="현대하모니 L"/>
          <w:b/>
          <w:szCs w:val="22"/>
        </w:rPr>
        <w:t>Learnt Mode</w:t>
      </w:r>
      <w:r w:rsidRPr="00C35007">
        <w:rPr>
          <w:rFonts w:ascii="현대하모니 L" w:eastAsia="현대하모니 L" w:hAnsi="현대하모니 L"/>
          <w:szCs w:val="22"/>
        </w:rPr>
        <w:t xml:space="preserve"> and changes into the </w:t>
      </w:r>
      <w:r w:rsidRPr="00C35007">
        <w:rPr>
          <w:rFonts w:ascii="현대하모니 L" w:eastAsia="현대하모니 L" w:hAnsi="현대하모니 L"/>
          <w:i/>
          <w:szCs w:val="22"/>
        </w:rPr>
        <w:t>unlocked</w:t>
      </w:r>
      <w:r w:rsidRPr="00C35007">
        <w:rPr>
          <w:rFonts w:ascii="현대하모니 L" w:eastAsia="현대하모니 L" w:hAnsi="현대하모니 L"/>
          <w:szCs w:val="22"/>
        </w:rPr>
        <w:t xml:space="preserve"> state. </w:t>
      </w:r>
    </w:p>
    <w:p w14:paraId="611FB3C4" w14:textId="77777777" w:rsidR="00195D17" w:rsidRPr="00C35007" w:rsidRDefault="00195D17" w:rsidP="00195D17">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In this mode,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checks the IMMO_ECU response at every communication. </w:t>
      </w:r>
    </w:p>
    <w:p w14:paraId="184043B7" w14:textId="77777777" w:rsidR="00195D17" w:rsidRPr="00C35007" w:rsidRDefault="00195D17" w:rsidP="00195D17">
      <w:pPr>
        <w:pStyle w:val="BodyText"/>
        <w:rPr>
          <w:rFonts w:ascii="현대하모니 L" w:eastAsia="현대하모니 L" w:hAnsi="현대하모니 L"/>
          <w:szCs w:val="22"/>
        </w:rPr>
      </w:pPr>
    </w:p>
    <w:p w14:paraId="2AE824BD"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If the IMMO_ECU response message contains the information </w:t>
      </w:r>
      <w:r w:rsidRPr="00C35007">
        <w:rPr>
          <w:rFonts w:ascii="Batang" w:eastAsia="Batang" w:hAnsi="Batang" w:cs="Batang" w:hint="eastAsia"/>
          <w:szCs w:val="22"/>
        </w:rPr>
        <w:t>« </w:t>
      </w:r>
      <w:r w:rsidRPr="00C35007">
        <w:rPr>
          <w:rFonts w:ascii="현대하모니 L" w:eastAsia="현대하모니 L" w:hAnsi="현대하모니 L"/>
          <w:szCs w:val="22"/>
        </w:rPr>
        <w:t>IMMO_ECU in learnt state</w:t>
      </w:r>
      <w:r w:rsidRPr="00C35007">
        <w:rPr>
          <w:rFonts w:ascii="Batang" w:eastAsia="Batang" w:hAnsi="Batang" w:cs="Batang" w:hint="eastAsia"/>
          <w:szCs w:val="22"/>
        </w:rPr>
        <w:t> »</w:t>
      </w:r>
      <w:r w:rsidRPr="00C35007">
        <w:rPr>
          <w:rFonts w:ascii="현대하모니 L" w:eastAsia="현대하모니 L" w:hAnsi="현대하모니 L"/>
          <w:szCs w:val="22"/>
        </w:rPr>
        <w:t xml:space="preserve"> and the correct VIN-code and MIN-code,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changes into the </w:t>
      </w:r>
      <w:r w:rsidRPr="00C35007">
        <w:rPr>
          <w:rFonts w:ascii="현대하모니 L" w:eastAsia="현대하모니 L" w:hAnsi="현대하모니 L"/>
          <w:i/>
          <w:szCs w:val="22"/>
        </w:rPr>
        <w:t>unlocked</w:t>
      </w:r>
      <w:r w:rsidRPr="00C35007">
        <w:rPr>
          <w:rFonts w:ascii="현대하모니 L" w:eastAsia="현대하모니 L" w:hAnsi="현대하모니 L"/>
          <w:szCs w:val="22"/>
        </w:rPr>
        <w:t xml:space="preserve"> state.</w:t>
      </w:r>
    </w:p>
    <w:p w14:paraId="0738FE37"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If the IMMO_ECU response message contains the information </w:t>
      </w:r>
      <w:r w:rsidRPr="00C35007">
        <w:rPr>
          <w:rFonts w:ascii="Batang" w:eastAsia="Batang" w:hAnsi="Batang" w:cs="Batang" w:hint="eastAsia"/>
          <w:szCs w:val="22"/>
        </w:rPr>
        <w:t>« </w:t>
      </w:r>
      <w:r w:rsidRPr="00C35007">
        <w:rPr>
          <w:rFonts w:ascii="현대하모니 L" w:eastAsia="현대하모니 L" w:hAnsi="현대하모니 L"/>
          <w:szCs w:val="22"/>
        </w:rPr>
        <w:t>Neutral mode request</w:t>
      </w:r>
      <w:r w:rsidRPr="00C35007">
        <w:rPr>
          <w:rFonts w:ascii="Batang" w:eastAsia="Batang" w:hAnsi="Batang" w:cs="Batang" w:hint="eastAsia"/>
          <w:szCs w:val="22"/>
        </w:rPr>
        <w:t> »</w:t>
      </w:r>
      <w:r w:rsidRPr="00C35007">
        <w:rPr>
          <w:rFonts w:ascii="현대하모니 L" w:eastAsia="현대하모니 L" w:hAnsi="현대하모니 L"/>
          <w:szCs w:val="22"/>
        </w:rPr>
        <w:t xml:space="preserve"> and the correct VIN-code,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switches to the Neutral Mode, set its VIN-code at 0FFFFh value, and changes into the </w:t>
      </w:r>
      <w:r w:rsidRPr="00C35007">
        <w:rPr>
          <w:rFonts w:ascii="현대하모니 L" w:eastAsia="현대하모니 L" w:hAnsi="현대하모니 L"/>
          <w:i/>
          <w:szCs w:val="22"/>
        </w:rPr>
        <w:t>locked</w:t>
      </w:r>
      <w:r w:rsidRPr="00C35007">
        <w:rPr>
          <w:rFonts w:ascii="현대하모니 L" w:eastAsia="현대하모니 L" w:hAnsi="현대하모니 L"/>
          <w:szCs w:val="22"/>
        </w:rPr>
        <w:t xml:space="preserve"> state.</w:t>
      </w:r>
    </w:p>
    <w:p w14:paraId="61520E51"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In the other cases of IMMO_ECU response message (</w:t>
      </w:r>
      <w:r w:rsidRPr="00C35007">
        <w:rPr>
          <w:rFonts w:ascii="Batang" w:eastAsia="Batang" w:hAnsi="Batang" w:cs="Batang" w:hint="eastAsia"/>
          <w:szCs w:val="22"/>
        </w:rPr>
        <w:t>« </w:t>
      </w:r>
      <w:r w:rsidRPr="00C35007">
        <w:rPr>
          <w:rFonts w:ascii="현대하모니 L" w:eastAsia="현대하모니 L" w:hAnsi="현대하모니 L"/>
          <w:szCs w:val="22"/>
        </w:rPr>
        <w:t>no release</w:t>
      </w:r>
      <w:r w:rsidRPr="00C35007">
        <w:rPr>
          <w:rFonts w:ascii="Batang" w:eastAsia="Batang" w:hAnsi="Batang" w:cs="Batang" w:hint="eastAsia"/>
          <w:szCs w:val="22"/>
        </w:rPr>
        <w:t> »</w:t>
      </w:r>
      <w:r w:rsidRPr="00C35007">
        <w:rPr>
          <w:rFonts w:ascii="현대하모니 L" w:eastAsia="현대하모니 L" w:hAnsi="현대하모니 L"/>
          <w:szCs w:val="22"/>
        </w:rPr>
        <w:t xml:space="preserve"> message, incorrect VIN-code, incorrect MIN-code, ...),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changes into the </w:t>
      </w:r>
      <w:r w:rsidRPr="00C35007">
        <w:rPr>
          <w:rFonts w:ascii="현대하모니 L" w:eastAsia="현대하모니 L" w:hAnsi="현대하모니 L"/>
          <w:i/>
          <w:szCs w:val="22"/>
        </w:rPr>
        <w:t>locked</w:t>
      </w:r>
      <w:r w:rsidRPr="00C35007">
        <w:rPr>
          <w:rFonts w:ascii="현대하모니 L" w:eastAsia="현대하모니 L" w:hAnsi="현대하모니 L"/>
          <w:szCs w:val="22"/>
        </w:rPr>
        <w:t xml:space="preserve"> state.</w:t>
      </w:r>
    </w:p>
    <w:p w14:paraId="41004F19" w14:textId="77777777" w:rsidR="00E2787B" w:rsidRPr="00C35007" w:rsidRDefault="00E2787B" w:rsidP="004544EB">
      <w:pPr>
        <w:pStyle w:val="BodyText"/>
        <w:rPr>
          <w:rFonts w:ascii="현대하모니 L" w:eastAsia="현대하모니 L" w:hAnsi="현대하모니 L"/>
          <w:szCs w:val="22"/>
        </w:rPr>
      </w:pPr>
    </w:p>
    <w:p w14:paraId="034D472D"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For special reason, the IMMO_ECU may ask to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to change to the </w:t>
      </w:r>
      <w:r w:rsidRPr="00C35007">
        <w:rPr>
          <w:rFonts w:ascii="현대하모니 L" w:eastAsia="현대하모니 L" w:hAnsi="현대하모니 L"/>
          <w:b/>
          <w:szCs w:val="22"/>
        </w:rPr>
        <w:t>Neutral Mode</w:t>
      </w:r>
      <w:r w:rsidRPr="00C35007">
        <w:rPr>
          <w:rFonts w:ascii="현대하모니 L" w:eastAsia="현대하모니 L" w:hAnsi="현대하모니 L"/>
          <w:szCs w:val="22"/>
        </w:rPr>
        <w:t xml:space="preserve">, </w:t>
      </w:r>
      <w:proofErr w:type="gramStart"/>
      <w:r w:rsidRPr="00C35007">
        <w:rPr>
          <w:rFonts w:ascii="현대하모니 L" w:eastAsia="현대하모니 L" w:hAnsi="현대하모니 L"/>
          <w:szCs w:val="22"/>
        </w:rPr>
        <w:t>in order to</w:t>
      </w:r>
      <w:proofErr w:type="gramEnd"/>
      <w:r w:rsidRPr="00C35007">
        <w:rPr>
          <w:rFonts w:ascii="현대하모니 L" w:eastAsia="현대하모니 L" w:hAnsi="현대하모니 L"/>
          <w:szCs w:val="22"/>
        </w:rPr>
        <w:t xml:space="preserve"> allow the learning of a new VIN-code.</w:t>
      </w:r>
    </w:p>
    <w:p w14:paraId="4FD4164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lastRenderedPageBreak/>
        <w:t xml:space="preserve">In this mode, if the EMS can learn the VIN-code by receiving it from the IMMO_ECU(see VIN-code learning chapter),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switches to Learning Mode and changes into the </w:t>
      </w:r>
      <w:r w:rsidRPr="00C35007">
        <w:rPr>
          <w:rFonts w:ascii="현대하모니 L" w:eastAsia="현대하모니 L" w:hAnsi="현대하모니 L"/>
          <w:i/>
          <w:szCs w:val="22"/>
        </w:rPr>
        <w:t>unlocked</w:t>
      </w:r>
      <w:r w:rsidRPr="00C35007">
        <w:rPr>
          <w:rFonts w:ascii="현대하모니 L" w:eastAsia="현대하모니 L" w:hAnsi="현대하모니 L"/>
          <w:szCs w:val="22"/>
        </w:rPr>
        <w:t xml:space="preserve"> state.</w:t>
      </w:r>
    </w:p>
    <w:p w14:paraId="6FFA186D"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If no VIN-code is learnt,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stays into this mode, and into the </w:t>
      </w:r>
      <w:r w:rsidRPr="00C35007">
        <w:rPr>
          <w:rFonts w:ascii="현대하모니 L" w:eastAsia="현대하모니 L" w:hAnsi="현대하모니 L"/>
          <w:i/>
          <w:szCs w:val="22"/>
        </w:rPr>
        <w:t>locked</w:t>
      </w:r>
      <w:r w:rsidRPr="00C35007">
        <w:rPr>
          <w:rFonts w:ascii="현대하모니 L" w:eastAsia="현대하모니 L" w:hAnsi="현대하모니 L"/>
          <w:szCs w:val="22"/>
        </w:rPr>
        <w:t xml:space="preserve"> state.</w:t>
      </w:r>
    </w:p>
    <w:p w14:paraId="2317A2BD"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In this mode, the VIN-code stored in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w:t>
      </w:r>
      <w:proofErr w:type="spellStart"/>
      <w:r w:rsidRPr="00C35007">
        <w:rPr>
          <w:rFonts w:ascii="현대하모니 L" w:eastAsia="현대하모니 L" w:hAnsi="현대하모니 L"/>
          <w:szCs w:val="22"/>
        </w:rPr>
        <w:t>non volatile</w:t>
      </w:r>
      <w:proofErr w:type="spellEnd"/>
      <w:r w:rsidRPr="00C35007">
        <w:rPr>
          <w:rFonts w:ascii="현대하모니 L" w:eastAsia="현대하모니 L" w:hAnsi="현대하모니 L"/>
          <w:szCs w:val="22"/>
        </w:rPr>
        <w:t xml:space="preserve"> memory is 0FFFFh.</w:t>
      </w:r>
    </w:p>
    <w:p w14:paraId="67C0C651" w14:textId="77777777" w:rsidR="00E2787B" w:rsidRPr="00C35007" w:rsidRDefault="00E2787B" w:rsidP="004544EB">
      <w:pPr>
        <w:pStyle w:val="BodyText"/>
        <w:rPr>
          <w:rFonts w:ascii="현대하모니 L" w:eastAsia="현대하모니 L" w:hAnsi="현대하모니 L"/>
        </w:rPr>
      </w:pPr>
    </w:p>
    <w:p w14:paraId="587DD178"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rPr>
        <w:t>VIN-code learning</w:t>
      </w:r>
    </w:p>
    <w:p w14:paraId="68C760F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Enabling of VIN-code learning is given if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VIN-code has the value 0FFFFh. This occurs in the Virgin Mode (after the first mounting of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on the car), and in the Neutral Mode.</w:t>
      </w:r>
    </w:p>
    <w:p w14:paraId="4DA5EAE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In this case, the VIN-code is learnt as soon as response messages are received from IMMO_ECU including the information </w:t>
      </w:r>
      <w:r w:rsidRPr="00C35007">
        <w:rPr>
          <w:rFonts w:ascii="Batang" w:eastAsia="Batang" w:hAnsi="Batang" w:cs="Batang" w:hint="eastAsia"/>
          <w:szCs w:val="22"/>
        </w:rPr>
        <w:t>« </w:t>
      </w:r>
      <w:r w:rsidRPr="00C35007">
        <w:rPr>
          <w:rFonts w:ascii="현대하모니 L" w:eastAsia="현대하모니 L" w:hAnsi="현대하모니 L"/>
          <w:szCs w:val="22"/>
        </w:rPr>
        <w:t>IMMO_ECU in learnt state</w:t>
      </w:r>
      <w:r w:rsidRPr="00C35007">
        <w:rPr>
          <w:rFonts w:ascii="Batang" w:eastAsia="Batang" w:hAnsi="Batang" w:cs="Batang" w:hint="eastAsia"/>
          <w:szCs w:val="22"/>
        </w:rPr>
        <w:t> »</w:t>
      </w:r>
      <w:r w:rsidRPr="00C35007">
        <w:rPr>
          <w:rFonts w:ascii="현대하모니 L" w:eastAsia="현대하모니 L" w:hAnsi="현대하모니 L"/>
          <w:szCs w:val="22"/>
        </w:rPr>
        <w:t xml:space="preserve"> and the same VIN-codes.</w:t>
      </w:r>
    </w:p>
    <w:p w14:paraId="308D56CC" w14:textId="77777777" w:rsidR="00E2787B" w:rsidRPr="00C35007" w:rsidRDefault="00E2787B" w:rsidP="004544EB">
      <w:pPr>
        <w:pStyle w:val="BodyText"/>
        <w:rPr>
          <w:rFonts w:ascii="현대하모니 L" w:eastAsia="현대하모니 L" w:hAnsi="현대하모니 L"/>
        </w:rPr>
      </w:pPr>
    </w:p>
    <w:p w14:paraId="412BD3D8"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rPr>
        <w:t>Immobilizing actions</w:t>
      </w:r>
    </w:p>
    <w:p w14:paraId="0188720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actions concerning the engine control in order to disable the starting and running of the engine are</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797E50C6" w14:textId="77777777" w:rsidR="00E2787B" w:rsidRPr="00C35007" w:rsidRDefault="00E2787B" w:rsidP="004544EB">
      <w:pPr>
        <w:pStyle w:val="BodyText"/>
        <w:rPr>
          <w:rFonts w:ascii="현대하모니 L" w:eastAsia="현대하모니 L" w:hAnsi="현대하모니 L"/>
        </w:rPr>
      </w:pPr>
    </w:p>
    <w:p w14:paraId="3699E72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fuel injection control stop</w:t>
      </w:r>
    </w:p>
    <w:p w14:paraId="4AA3C14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ignition control stop</w:t>
      </w:r>
    </w:p>
    <w:p w14:paraId="7163AC07"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These actions are executed as soon as possible (when a </w:t>
      </w:r>
      <w:r w:rsidRPr="00C35007">
        <w:rPr>
          <w:rFonts w:ascii="현대하모니 L" w:eastAsia="현대하모니 L" w:hAnsi="현대하모니 L"/>
          <w:i/>
          <w:szCs w:val="22"/>
        </w:rPr>
        <w:t>locked</w:t>
      </w:r>
      <w:r w:rsidRPr="00C35007">
        <w:rPr>
          <w:rFonts w:ascii="현대하모니 L" w:eastAsia="현대하모니 L" w:hAnsi="현대하모니 L"/>
          <w:szCs w:val="22"/>
        </w:rPr>
        <w:t xml:space="preserve"> state is set), in order to stop properly the engine.</w:t>
      </w:r>
    </w:p>
    <w:p w14:paraId="7B04FA47" w14:textId="77777777" w:rsidR="00E2787B" w:rsidRPr="00C35007" w:rsidRDefault="00E2787B" w:rsidP="004544EB">
      <w:pPr>
        <w:pStyle w:val="BodyText"/>
        <w:rPr>
          <w:rFonts w:ascii="현대하모니 L" w:eastAsia="현대하모니 L" w:hAnsi="현대하모니 L"/>
          <w:szCs w:val="22"/>
        </w:rPr>
      </w:pPr>
    </w:p>
    <w:p w14:paraId="730E1876"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rPr>
        <w:t>VIRGIN Operations</w:t>
      </w:r>
    </w:p>
    <w:p w14:paraId="0C8C2BAB"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Special Virgin mode case:</w:t>
      </w:r>
    </w:p>
    <w:p w14:paraId="07619393"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If the PDM is in Virgin mode and detects that</w:t>
      </w:r>
      <w:r w:rsidRPr="00C35007">
        <w:rPr>
          <w:rFonts w:ascii="현대하모니 L" w:eastAsia="현대하모니 L" w:hAnsi="현대하모니 L" w:hint="eastAsia"/>
        </w:rPr>
        <w:t xml:space="preserve"> SMARTK KEY ECU or IPM</w:t>
      </w:r>
      <w:r w:rsidRPr="00C35007">
        <w:rPr>
          <w:rFonts w:ascii="현대하모니 L" w:eastAsia="현대하모니 L" w:hAnsi="현대하모니 L"/>
        </w:rPr>
        <w:t xml:space="preserve"> is in Virgin mode</w:t>
      </w:r>
      <w:r w:rsidRPr="00C35007">
        <w:rPr>
          <w:rFonts w:ascii="현대하모니 L" w:eastAsia="현대하모니 L" w:hAnsi="현대하모니 L" w:hint="eastAsia"/>
        </w:rPr>
        <w:t xml:space="preserve"> </w:t>
      </w:r>
      <w:r w:rsidRPr="00C35007">
        <w:rPr>
          <w:rFonts w:ascii="현대하모니 L" w:eastAsia="현대하모니 L" w:hAnsi="현대하모니 L" w:hint="eastAsia"/>
          <w:highlight w:val="yellow"/>
        </w:rPr>
        <w:t>and that ESCL is in Virgin mode</w:t>
      </w:r>
      <w:r w:rsidRPr="00C35007">
        <w:rPr>
          <w:rFonts w:ascii="현대하모니 L" w:eastAsia="현대하모니 L" w:hAnsi="현대하모니 L"/>
        </w:rPr>
        <w:t xml:space="preserve"> and that a virgin fob is in the </w:t>
      </w:r>
      <w:proofErr w:type="spellStart"/>
      <w:r w:rsidRPr="00C35007">
        <w:rPr>
          <w:rFonts w:ascii="현대하모니 L" w:eastAsia="현대하모니 L" w:hAnsi="현대하모니 L"/>
        </w:rPr>
        <w:t>FobHolder</w:t>
      </w:r>
      <w:proofErr w:type="spellEnd"/>
      <w:r w:rsidRPr="00C35007">
        <w:rPr>
          <w:rFonts w:ascii="현대하모니 L" w:eastAsia="현대하모니 L" w:hAnsi="현대하모니 L"/>
        </w:rPr>
        <w:t xml:space="preserve"> (Virgin Fob detected at the time of pressing SSB button) then all transitions are same as in learnt mode, except to turn ON starter Relay:</w:t>
      </w:r>
    </w:p>
    <w:p w14:paraId="568C698B" w14:textId="77777777" w:rsidR="00E2787B" w:rsidRPr="00C35007" w:rsidRDefault="00E2787B" w:rsidP="004544EB">
      <w:pPr>
        <w:rPr>
          <w:rFonts w:ascii="현대하모니 L" w:eastAsia="현대하모니 L" w:hAnsi="현대하모니 L"/>
        </w:rPr>
      </w:pPr>
    </w:p>
    <w:p w14:paraId="2B25C521"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 xml:space="preserve"> Virgin START</w:t>
      </w:r>
      <w:r w:rsidRPr="00C35007">
        <w:rPr>
          <w:rFonts w:ascii="현대하모니 L" w:eastAsia="현대하모니 L" w:hAnsi="현대하모니 L" w:hint="eastAsia"/>
        </w:rPr>
        <w:t xml:space="preserve"> for PDM</w:t>
      </w:r>
    </w:p>
    <w:p w14:paraId="52F52983"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The Virgin start function is used at the production line to move the vehicle to the learning station, where units and Fob teaching is proceeded.</w:t>
      </w:r>
    </w:p>
    <w:p w14:paraId="0DB57387"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 xml:space="preserve">The number of engine cranking by this function is limited (Limited number/Compliance managed by </w:t>
      </w:r>
      <w:r w:rsidRPr="00C35007">
        <w:rPr>
          <w:rFonts w:ascii="현대하모니 L" w:eastAsia="현대하모니 L" w:hAnsi="현대하모니 L"/>
        </w:rPr>
        <w:lastRenderedPageBreak/>
        <w:t>EMS), so that when the maximum number of cranking is reached even if PDM applied the defined sequence the EMS would not allow the start of the engine unless a successful learning is completed.</w:t>
      </w:r>
    </w:p>
    <w:p w14:paraId="14936A26"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 xml:space="preserve">In case of Virgin start (pre-conditioned by following elements in virgin state: TP, PDM, IPM, ESCL) a special pattern of IGN1 and Starter activation is to be applied so that the EMS recognized this sequence as a "Twice Ignition sequence", this sequence of terminals activation is to be applied by the PDM unit. </w:t>
      </w:r>
    </w:p>
    <w:p w14:paraId="1A939487" w14:textId="77777777" w:rsidR="00E2787B" w:rsidRPr="00C35007" w:rsidRDefault="00E2787B" w:rsidP="004544EB">
      <w:pPr>
        <w:rPr>
          <w:rFonts w:ascii="현대하모니 L" w:eastAsia="현대하모니 L" w:hAnsi="현대하모니 L"/>
        </w:rPr>
      </w:pPr>
    </w:p>
    <w:p w14:paraId="6AA258D8" w14:textId="77777777" w:rsidR="00E2787B" w:rsidRPr="00C35007" w:rsidRDefault="00E2787B" w:rsidP="004544EB">
      <w:pPr>
        <w:rPr>
          <w:rFonts w:ascii="현대하모니 L" w:eastAsia="현대하모니 L" w:hAnsi="현대하모니 L"/>
        </w:rPr>
      </w:pPr>
    </w:p>
    <w:p w14:paraId="6FFBD3EC" w14:textId="77777777" w:rsidR="00E2787B" w:rsidRPr="00C35007" w:rsidRDefault="00E2787B" w:rsidP="004544EB">
      <w:pPr>
        <w:jc w:val="center"/>
        <w:rPr>
          <w:rFonts w:ascii="현대하모니 L" w:eastAsia="현대하모니 L" w:hAnsi="현대하모니 L"/>
        </w:rPr>
      </w:pPr>
      <w:r w:rsidRPr="00C35007">
        <w:rPr>
          <w:rFonts w:ascii="현대하모니 L" w:eastAsia="현대하모니 L" w:hAnsi="현대하모니 L"/>
        </w:rPr>
        <w:object w:dxaOrig="11961" w:dyaOrig="10269" w14:anchorId="135FDA7D">
          <v:shape id="_x0000_i1026" type="#_x0000_t75" style="width:378pt;height:324.6pt" o:ole="">
            <v:imagedata r:id="rId14" o:title=""/>
          </v:shape>
          <o:OLEObject Type="Embed" ProgID="Visio.Drawing.11" ShapeID="_x0000_i1026" DrawAspect="Content" ObjectID="_1808276238" r:id="rId15"/>
        </w:object>
      </w:r>
    </w:p>
    <w:p w14:paraId="29F1D2E9" w14:textId="77777777" w:rsidR="00E2787B" w:rsidRPr="00C35007" w:rsidRDefault="00E2787B" w:rsidP="004544EB">
      <w:pPr>
        <w:pStyle w:val="Caption"/>
        <w:rPr>
          <w:rFonts w:ascii="현대하모니 L" w:eastAsia="현대하모니 L" w:hAnsi="현대하모니 L"/>
        </w:rPr>
      </w:pPr>
      <w:r w:rsidRPr="00C35007">
        <w:rPr>
          <w:rFonts w:ascii="현대하모니 L" w:eastAsia="현대하모니 L" w:hAnsi="현대하모니 L"/>
        </w:rPr>
        <w:t xml:space="preserve">Figure </w:t>
      </w:r>
      <w:r>
        <w:rPr>
          <w:rFonts w:ascii="현대하모니 L" w:eastAsia="현대하모니 L" w:hAnsi="현대하모니 L"/>
          <w:noProof/>
        </w:rPr>
        <w:t>1</w:t>
      </w:r>
      <w:r w:rsidRPr="00C35007">
        <w:rPr>
          <w:rFonts w:ascii="현대하모니 L" w:eastAsia="현대하모니 L" w:hAnsi="현대하모니 L"/>
          <w:b/>
        </w:rPr>
        <w:t xml:space="preserve">: </w:t>
      </w:r>
      <w:r w:rsidRPr="00C35007">
        <w:rPr>
          <w:rFonts w:ascii="현대하모니 L" w:eastAsia="현대하모니 L" w:hAnsi="현대하모니 L"/>
        </w:rPr>
        <w:t xml:space="preserve">Virgin Start </w:t>
      </w:r>
    </w:p>
    <w:p w14:paraId="70E3DDDB"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REMARK:</w:t>
      </w:r>
    </w:p>
    <w:p w14:paraId="7EE0AD5B"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rPr>
        <w:t xml:space="preserve">If during this cranking sequence </w:t>
      </w:r>
      <w:r w:rsidRPr="00C35007">
        <w:rPr>
          <w:rFonts w:ascii="현대하모니 L" w:eastAsia="현대하모니 L" w:hAnsi="현대하모니 L" w:hint="eastAsia"/>
        </w:rPr>
        <w:t>SMART KEY ECU or IPM</w:t>
      </w:r>
      <w:r w:rsidRPr="00C35007">
        <w:rPr>
          <w:rFonts w:ascii="현대하모니 L" w:eastAsia="현대하모니 L" w:hAnsi="현대하모니 L"/>
        </w:rPr>
        <w:t xml:space="preserve"> sends request to switch to </w:t>
      </w:r>
      <w:proofErr w:type="spellStart"/>
      <w:r w:rsidRPr="00C35007">
        <w:rPr>
          <w:rFonts w:ascii="현대하모니 L" w:eastAsia="현대하모니 L" w:hAnsi="현대하모니 L"/>
        </w:rPr>
        <w:t>an other</w:t>
      </w:r>
      <w:proofErr w:type="spellEnd"/>
      <w:r w:rsidRPr="00C35007">
        <w:rPr>
          <w:rFonts w:ascii="현대하모니 L" w:eastAsia="현대하모니 L" w:hAnsi="현대하모니 L"/>
        </w:rPr>
        <w:t xml:space="preserve"> state, the Cranking sequence will be aborted and the change of state will be done.</w:t>
      </w:r>
    </w:p>
    <w:p w14:paraId="30DCCCAD"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rPr>
        <w:lastRenderedPageBreak/>
        <w:br w:type="page"/>
      </w:r>
    </w:p>
    <w:p w14:paraId="36AF6883" w14:textId="77777777" w:rsidR="00E2787B" w:rsidRPr="00C35007" w:rsidRDefault="00E2787B" w:rsidP="004544EB">
      <w:pPr>
        <w:pStyle w:val="BodyText"/>
        <w:rPr>
          <w:rFonts w:ascii="현대하모니 L" w:eastAsia="현대하모니 L" w:hAnsi="현대하모니 L"/>
        </w:rPr>
      </w:pPr>
    </w:p>
    <w:p w14:paraId="331880BD" w14:textId="77777777" w:rsidR="00E2787B" w:rsidRPr="00C35007" w:rsidRDefault="00E2787B" w:rsidP="004544EB">
      <w:pPr>
        <w:pStyle w:val="Heading4"/>
        <w:rPr>
          <w:rFonts w:ascii="현대하모니 L" w:eastAsia="현대하모니 L" w:hAnsi="현대하모니 L"/>
          <w:highlight w:val="yellow"/>
        </w:rPr>
      </w:pPr>
      <w:r w:rsidRPr="00C35007">
        <w:rPr>
          <w:rFonts w:ascii="현대하모니 L" w:eastAsia="현대하모니 L" w:hAnsi="현대하모니 L"/>
        </w:rPr>
        <w:t>Virgin START</w:t>
      </w:r>
      <w:r w:rsidRPr="00C35007">
        <w:rPr>
          <w:rFonts w:ascii="현대하모니 L" w:eastAsia="현대하모니 L" w:hAnsi="현대하모니 L" w:hint="eastAsia"/>
        </w:rPr>
        <w:t xml:space="preserve"> for EMS ( T</w:t>
      </w:r>
      <w:r w:rsidRPr="00C35007">
        <w:rPr>
          <w:rFonts w:ascii="현대하모니 L" w:eastAsia="현대하모니 L" w:hAnsi="현대하모니 L"/>
          <w:highlight w:val="yellow"/>
        </w:rPr>
        <w:t>WICE IGNITION ON FUNCTION</w:t>
      </w:r>
      <w:r w:rsidRPr="00C35007">
        <w:rPr>
          <w:rFonts w:ascii="현대하모니 L" w:eastAsia="현대하모니 L" w:hAnsi="현대하모니 L" w:hint="eastAsia"/>
          <w:highlight w:val="yellow"/>
        </w:rPr>
        <w:t xml:space="preserve"> )</w:t>
      </w:r>
    </w:p>
    <w:p w14:paraId="54C529ED" w14:textId="77777777" w:rsidR="00E2787B" w:rsidRPr="00C35007" w:rsidRDefault="00E2787B" w:rsidP="004544EB">
      <w:pPr>
        <w:pStyle w:val="RBNormal17"/>
        <w:ind w:left="0"/>
        <w:rPr>
          <w:rFonts w:ascii="현대하모니 L" w:eastAsia="현대하모니 L" w:hAnsi="현대하모니 L" w:cs="Arial"/>
          <w:color w:val="0000FF"/>
          <w:highlight w:val="yellow"/>
        </w:rPr>
      </w:pPr>
    </w:p>
    <w:p w14:paraId="41813A75" w14:textId="77777777" w:rsidR="00E2787B" w:rsidRPr="00195D17" w:rsidRDefault="00E2787B" w:rsidP="004544EB">
      <w:pPr>
        <w:pStyle w:val="RBNormal17"/>
        <w:ind w:left="0"/>
        <w:rPr>
          <w:rFonts w:ascii="현대하모니 L" w:eastAsia="현대하모니 L" w:hAnsi="현대하모니 L" w:cs="Arial"/>
          <w:color w:val="000000" w:themeColor="text1"/>
        </w:rPr>
      </w:pPr>
      <w:r w:rsidRPr="00195D17">
        <w:rPr>
          <w:rFonts w:ascii="현대하모니 L" w:eastAsia="현대하모니 L" w:hAnsi="현대하모니 L" w:cs="Arial"/>
          <w:color w:val="000000" w:themeColor="text1"/>
        </w:rPr>
        <w:t xml:space="preserve">This is a special function for engine start by vehicle manufacturer. The engine can be started for moving from the production line to an area where the key Learning is processed. This function is only </w:t>
      </w:r>
      <w:proofErr w:type="spellStart"/>
      <w:r w:rsidRPr="00195D17">
        <w:rPr>
          <w:rFonts w:ascii="현대하모니 L" w:eastAsia="현대하모니 L" w:hAnsi="현대하모니 L" w:cs="Arial"/>
          <w:color w:val="000000" w:themeColor="text1"/>
        </w:rPr>
        <w:t>perfomed</w:t>
      </w:r>
      <w:proofErr w:type="spellEnd"/>
      <w:r w:rsidRPr="00195D17">
        <w:rPr>
          <w:rFonts w:ascii="현대하모니 L" w:eastAsia="현대하모니 L" w:hAnsi="현대하모니 L" w:cs="Arial"/>
          <w:color w:val="000000" w:themeColor="text1"/>
        </w:rPr>
        <w:t xml:space="preserve"> in condition that </w:t>
      </w:r>
      <w:smartTag w:uri="urn:schemas-microsoft-com:office:smarttags" w:element="place">
        <w:r w:rsidRPr="00195D17">
          <w:rPr>
            <w:rFonts w:ascii="현대하모니 L" w:eastAsia="현대하모니 L" w:hAnsi="현대하모니 L" w:cs="Arial"/>
            <w:color w:val="000000" w:themeColor="text1"/>
          </w:rPr>
          <w:t>EMS</w:t>
        </w:r>
      </w:smartTag>
      <w:r w:rsidRPr="00195D17">
        <w:rPr>
          <w:rFonts w:ascii="현대하모니 L" w:eastAsia="현대하모니 L" w:hAnsi="현대하모니 L" w:cs="Arial"/>
          <w:color w:val="000000" w:themeColor="text1"/>
        </w:rPr>
        <w:t xml:space="preserve">, </w:t>
      </w:r>
      <w:r w:rsidRPr="00195D17">
        <w:rPr>
          <w:rFonts w:ascii="현대하모니 L" w:eastAsia="현대하모니 L" w:hAnsi="현대하모니 L" w:cs="Arial" w:hint="eastAsia"/>
          <w:color w:val="000000" w:themeColor="text1"/>
        </w:rPr>
        <w:t>smart key system</w:t>
      </w:r>
      <w:r w:rsidRPr="00195D17">
        <w:rPr>
          <w:rFonts w:ascii="현대하모니 L" w:eastAsia="현대하모니 L" w:hAnsi="현대하모니 L" w:cs="Arial"/>
          <w:color w:val="000000" w:themeColor="text1"/>
        </w:rPr>
        <w:t xml:space="preserve"> are all Virgin status.</w:t>
      </w:r>
    </w:p>
    <w:p w14:paraId="2D349312" w14:textId="77777777" w:rsidR="00E2787B" w:rsidRPr="00195D17" w:rsidRDefault="00E2787B" w:rsidP="004544EB">
      <w:pPr>
        <w:pStyle w:val="RBNormal17"/>
        <w:ind w:left="0"/>
        <w:rPr>
          <w:rFonts w:ascii="현대하모니 L" w:eastAsia="현대하모니 L" w:hAnsi="현대하모니 L" w:cs="Arial"/>
          <w:color w:val="000000" w:themeColor="text1"/>
        </w:rPr>
      </w:pPr>
      <w:r w:rsidRPr="00195D17">
        <w:rPr>
          <w:rFonts w:ascii="현대하모니 L" w:eastAsia="현대하모니 L" w:hAnsi="현대하모니 L" w:cs="Arial"/>
          <w:color w:val="000000" w:themeColor="text1"/>
        </w:rPr>
        <w:t>The engine can be started by the sequence</w:t>
      </w:r>
    </w:p>
    <w:p w14:paraId="70011BB7" w14:textId="77777777" w:rsidR="00E2787B" w:rsidRPr="00195D17" w:rsidRDefault="00E2787B" w:rsidP="00CE6ACD">
      <w:pPr>
        <w:pStyle w:val="RBNormal17"/>
        <w:numPr>
          <w:ilvl w:val="0"/>
          <w:numId w:val="30"/>
        </w:numPr>
        <w:tabs>
          <w:tab w:val="clear" w:pos="539"/>
          <w:tab w:val="clear" w:pos="1426"/>
          <w:tab w:val="num" w:pos="546"/>
        </w:tabs>
        <w:ind w:left="546"/>
        <w:rPr>
          <w:rFonts w:ascii="현대하모니 L" w:eastAsia="현대하모니 L" w:hAnsi="현대하모니 L" w:cs="Arial"/>
          <w:color w:val="000000" w:themeColor="text1"/>
        </w:rPr>
      </w:pPr>
      <w:r w:rsidRPr="00195D17">
        <w:rPr>
          <w:rFonts w:ascii="현대하모니 L" w:eastAsia="현대하모니 L" w:hAnsi="현대하모니 L" w:cs="Arial"/>
          <w:color w:val="000000" w:themeColor="text1"/>
        </w:rPr>
        <w:t>Ignition on with no cranking,</w:t>
      </w:r>
    </w:p>
    <w:p w14:paraId="32C45072" w14:textId="77777777" w:rsidR="00E2787B" w:rsidRPr="00195D17" w:rsidRDefault="00E2787B" w:rsidP="00CE6ACD">
      <w:pPr>
        <w:pStyle w:val="RBNormal17"/>
        <w:numPr>
          <w:ilvl w:val="0"/>
          <w:numId w:val="30"/>
        </w:numPr>
        <w:tabs>
          <w:tab w:val="clear" w:pos="539"/>
          <w:tab w:val="clear" w:pos="1426"/>
          <w:tab w:val="num" w:pos="546"/>
        </w:tabs>
        <w:ind w:left="546"/>
        <w:rPr>
          <w:rFonts w:ascii="현대하모니 L" w:eastAsia="현대하모니 L" w:hAnsi="현대하모니 L" w:cs="Arial"/>
          <w:color w:val="000000" w:themeColor="text1"/>
        </w:rPr>
      </w:pPr>
      <w:r w:rsidRPr="00195D17">
        <w:rPr>
          <w:rFonts w:ascii="현대하모니 L" w:eastAsia="현대하모니 L" w:hAnsi="현대하모니 L" w:cs="Arial"/>
          <w:color w:val="000000" w:themeColor="text1"/>
        </w:rPr>
        <w:t>Ignition off,</w:t>
      </w:r>
    </w:p>
    <w:p w14:paraId="1D325B2B" w14:textId="77777777" w:rsidR="00E2787B" w:rsidRPr="00195D17" w:rsidRDefault="00E2787B" w:rsidP="00CE6ACD">
      <w:pPr>
        <w:pStyle w:val="RBNormal17"/>
        <w:numPr>
          <w:ilvl w:val="0"/>
          <w:numId w:val="30"/>
        </w:numPr>
        <w:tabs>
          <w:tab w:val="clear" w:pos="539"/>
          <w:tab w:val="clear" w:pos="1426"/>
          <w:tab w:val="num" w:pos="546"/>
        </w:tabs>
        <w:ind w:left="546"/>
        <w:rPr>
          <w:rFonts w:ascii="현대하모니 L" w:eastAsia="현대하모니 L" w:hAnsi="현대하모니 L" w:cs="Arial"/>
          <w:color w:val="000000" w:themeColor="text1"/>
        </w:rPr>
      </w:pPr>
      <w:r w:rsidRPr="00195D17">
        <w:rPr>
          <w:rFonts w:ascii="현대하모니 L" w:eastAsia="현대하모니 L" w:hAnsi="현대하모니 L" w:cs="Arial"/>
          <w:color w:val="000000" w:themeColor="text1"/>
        </w:rPr>
        <w:t xml:space="preserve">Ignition on with cranking within a time interval. </w:t>
      </w:r>
    </w:p>
    <w:p w14:paraId="1C0157D6" w14:textId="77777777" w:rsidR="00E2787B" w:rsidRPr="00195D17" w:rsidRDefault="00E2787B" w:rsidP="004544EB">
      <w:pPr>
        <w:pStyle w:val="RBNormal17"/>
        <w:ind w:left="0" w:right="17"/>
        <w:rPr>
          <w:rFonts w:ascii="현대하모니 L" w:eastAsia="현대하모니 L" w:hAnsi="현대하모니 L" w:cs="Arial"/>
          <w:color w:val="000000" w:themeColor="text1"/>
        </w:rPr>
      </w:pPr>
    </w:p>
    <w:p w14:paraId="560682A9" w14:textId="77777777" w:rsidR="00E2787B" w:rsidRPr="00195D17" w:rsidRDefault="00E2787B" w:rsidP="004544EB">
      <w:pPr>
        <w:pStyle w:val="RBNormal17"/>
        <w:ind w:left="0"/>
        <w:rPr>
          <w:rFonts w:ascii="현대하모니 L" w:eastAsia="현대하모니 L" w:hAnsi="현대하모니 L" w:cs="Arial"/>
          <w:color w:val="000000" w:themeColor="text1"/>
        </w:rPr>
      </w:pPr>
      <w:r w:rsidRPr="00195D17">
        <w:rPr>
          <w:rFonts w:ascii="현대하모니 L" w:eastAsia="현대하모니 L" w:hAnsi="현대하모니 L" w:cs="Arial"/>
          <w:color w:val="000000" w:themeColor="text1"/>
        </w:rPr>
        <w:t>The following timing conditions have to be fulfilled for successful start:</w:t>
      </w:r>
    </w:p>
    <w:p w14:paraId="3A39FEF4" w14:textId="77777777" w:rsidR="00E2787B" w:rsidRPr="00195D17" w:rsidRDefault="00E2787B" w:rsidP="004544EB">
      <w:pPr>
        <w:pStyle w:val="RBNormal17"/>
        <w:ind w:left="0"/>
        <w:rPr>
          <w:rFonts w:ascii="현대하모니 L" w:eastAsia="현대하모니 L" w:hAnsi="현대하모니 L" w:cs="Arial"/>
          <w:color w:val="000000" w:themeColor="text1"/>
        </w:rPr>
      </w:pPr>
      <w:r w:rsidRPr="00195D17">
        <w:rPr>
          <w:rFonts w:ascii="현대하모니 L" w:eastAsia="현대하모니 L" w:hAnsi="현대하모니 L" w:cs="Arial"/>
          <w:color w:val="000000" w:themeColor="text1"/>
        </w:rPr>
        <w:t xml:space="preserve"> </w:t>
      </w:r>
      <w:r w:rsidRPr="00195D17">
        <w:rPr>
          <w:rFonts w:ascii="현대하모니 L" w:eastAsia="현대하모니 L" w:hAnsi="현대하모니 L" w:cs="Arial" w:hint="eastAsia"/>
          <w:color w:val="000000" w:themeColor="text1"/>
        </w:rPr>
        <w:t xml:space="preserve"> </w:t>
      </w:r>
      <w:r w:rsidRPr="00195D17">
        <w:rPr>
          <w:rFonts w:ascii="현대하모니 L" w:eastAsia="현대하모니 L" w:hAnsi="현대하모니 L" w:cs="Arial"/>
          <w:color w:val="000000" w:themeColor="text1"/>
        </w:rPr>
        <w:t xml:space="preserve"> -  </w:t>
      </w:r>
      <w:r w:rsidRPr="00195D17">
        <w:rPr>
          <w:rFonts w:ascii="현대하모니 L" w:eastAsia="현대하모니 L" w:hAnsi="현대하모니 L" w:cs="Arial" w:hint="eastAsia"/>
          <w:color w:val="000000" w:themeColor="text1"/>
        </w:rPr>
        <w:t xml:space="preserve"> </w:t>
      </w:r>
      <w:r w:rsidRPr="00195D17">
        <w:rPr>
          <w:rFonts w:ascii="현대하모니 L" w:eastAsia="현대하모니 L" w:hAnsi="현대하모니 L" w:cs="Arial"/>
          <w:color w:val="000000" w:themeColor="text1"/>
        </w:rPr>
        <w:t xml:space="preserve"> </w:t>
      </w:r>
      <w:smartTag w:uri="urn:schemas-microsoft-com:office:smarttags" w:element="place">
        <w:r w:rsidRPr="00195D17">
          <w:rPr>
            <w:rFonts w:ascii="현대하모니 L" w:eastAsia="현대하모니 L" w:hAnsi="현대하모니 L" w:cs="Arial"/>
            <w:color w:val="000000" w:themeColor="text1"/>
          </w:rPr>
          <w:t>EMS</w:t>
        </w:r>
      </w:smartTag>
      <w:r w:rsidRPr="00195D17">
        <w:rPr>
          <w:rFonts w:ascii="현대하모니 L" w:eastAsia="현대하모니 L" w:hAnsi="현대하모니 L" w:cs="Arial"/>
          <w:color w:val="000000" w:themeColor="text1"/>
        </w:rPr>
        <w:t xml:space="preserve">, </w:t>
      </w:r>
      <w:r w:rsidRPr="00195D17">
        <w:rPr>
          <w:rFonts w:ascii="현대하모니 L" w:eastAsia="현대하모니 L" w:hAnsi="현대하모니 L" w:cs="Arial" w:hint="eastAsia"/>
          <w:color w:val="000000" w:themeColor="text1"/>
        </w:rPr>
        <w:t xml:space="preserve">smart key system </w:t>
      </w:r>
      <w:r w:rsidRPr="00195D17">
        <w:rPr>
          <w:rFonts w:ascii="현대하모니 L" w:eastAsia="현대하모니 L" w:hAnsi="현대하모니 L" w:cs="Arial"/>
          <w:color w:val="000000" w:themeColor="text1"/>
        </w:rPr>
        <w:t xml:space="preserve">are all </w:t>
      </w:r>
      <w:proofErr w:type="spellStart"/>
      <w:r w:rsidRPr="00195D17">
        <w:rPr>
          <w:rFonts w:ascii="현대하모니 L" w:eastAsia="현대하모니 L" w:hAnsi="현대하모니 L" w:cs="Arial"/>
          <w:color w:val="000000" w:themeColor="text1"/>
        </w:rPr>
        <w:t>Vigin</w:t>
      </w:r>
      <w:proofErr w:type="spellEnd"/>
      <w:r w:rsidRPr="00195D17">
        <w:rPr>
          <w:rFonts w:ascii="현대하모니 L" w:eastAsia="현대하모니 L" w:hAnsi="현대하모니 L" w:cs="Arial"/>
          <w:color w:val="000000" w:themeColor="text1"/>
        </w:rPr>
        <w:t xml:space="preserve"> </w:t>
      </w:r>
      <w:proofErr w:type="spellStart"/>
      <w:r w:rsidRPr="00195D17">
        <w:rPr>
          <w:rFonts w:ascii="현대하모니 L" w:eastAsia="현대하모니 L" w:hAnsi="현대하모니 L" w:cs="Arial"/>
          <w:color w:val="000000" w:themeColor="text1"/>
        </w:rPr>
        <w:t>stauts</w:t>
      </w:r>
      <w:proofErr w:type="spellEnd"/>
      <w:r w:rsidRPr="00195D17">
        <w:rPr>
          <w:rFonts w:ascii="현대하모니 L" w:eastAsia="현대하모니 L" w:hAnsi="현대하모니 L" w:cs="Arial"/>
          <w:color w:val="000000" w:themeColor="text1"/>
        </w:rPr>
        <w:t>.</w:t>
      </w:r>
    </w:p>
    <w:p w14:paraId="63C9A1E6" w14:textId="77777777" w:rsidR="00E2787B" w:rsidRPr="00195D17" w:rsidRDefault="00E2787B" w:rsidP="00CE6ACD">
      <w:pPr>
        <w:pStyle w:val="RBNormal17"/>
        <w:numPr>
          <w:ilvl w:val="0"/>
          <w:numId w:val="31"/>
        </w:numPr>
        <w:tabs>
          <w:tab w:val="clear" w:pos="539"/>
          <w:tab w:val="clear" w:pos="1426"/>
          <w:tab w:val="num" w:pos="546"/>
        </w:tabs>
        <w:ind w:left="546"/>
        <w:rPr>
          <w:rFonts w:ascii="현대하모니 L" w:eastAsia="현대하모니 L" w:hAnsi="현대하모니 L" w:cs="Arial"/>
          <w:color w:val="000000" w:themeColor="text1"/>
        </w:rPr>
      </w:pPr>
      <w:r w:rsidRPr="00195D17">
        <w:rPr>
          <w:rFonts w:ascii="현대하모니 L" w:eastAsia="현대하모니 L" w:hAnsi="현대하모니 L" w:cs="Arial"/>
          <w:color w:val="000000" w:themeColor="text1"/>
        </w:rPr>
        <w:t>first ignition on more than 0.5sec and less than 1.5 sec</w:t>
      </w:r>
    </w:p>
    <w:p w14:paraId="29F31742" w14:textId="77777777" w:rsidR="00E2787B" w:rsidRPr="00195D17" w:rsidRDefault="00E2787B" w:rsidP="00CE6ACD">
      <w:pPr>
        <w:pStyle w:val="RBNormal17"/>
        <w:numPr>
          <w:ilvl w:val="0"/>
          <w:numId w:val="31"/>
        </w:numPr>
        <w:tabs>
          <w:tab w:val="clear" w:pos="539"/>
          <w:tab w:val="clear" w:pos="1426"/>
          <w:tab w:val="num" w:pos="546"/>
        </w:tabs>
        <w:ind w:left="546"/>
        <w:rPr>
          <w:rFonts w:ascii="현대하모니 L" w:eastAsia="현대하모니 L" w:hAnsi="현대하모니 L" w:cs="Arial"/>
          <w:color w:val="000000" w:themeColor="text1"/>
        </w:rPr>
      </w:pPr>
      <w:r w:rsidRPr="00195D17">
        <w:rPr>
          <w:rFonts w:ascii="현대하모니 L" w:eastAsia="현대하모니 L" w:hAnsi="현대하모니 L" w:cs="Arial"/>
          <w:color w:val="000000" w:themeColor="text1"/>
        </w:rPr>
        <w:t>ignition off time is limited by the minimum of 0.2 sec and the maximum of 1.5 sec</w:t>
      </w:r>
    </w:p>
    <w:p w14:paraId="66388E17" w14:textId="77777777" w:rsidR="00E2787B" w:rsidRPr="00195D17" w:rsidRDefault="00E2787B" w:rsidP="00CE6ACD">
      <w:pPr>
        <w:pStyle w:val="RBNormal17"/>
        <w:numPr>
          <w:ilvl w:val="0"/>
          <w:numId w:val="31"/>
        </w:numPr>
        <w:tabs>
          <w:tab w:val="clear" w:pos="539"/>
          <w:tab w:val="clear" w:pos="1426"/>
          <w:tab w:val="num" w:pos="546"/>
        </w:tabs>
        <w:ind w:left="546"/>
        <w:rPr>
          <w:rFonts w:ascii="현대하모니 L" w:eastAsia="현대하모니 L" w:hAnsi="현대하모니 L" w:cs="Arial"/>
          <w:color w:val="000000" w:themeColor="text1"/>
        </w:rPr>
      </w:pPr>
      <w:r w:rsidRPr="00195D17">
        <w:rPr>
          <w:rFonts w:ascii="현대하모니 L" w:eastAsia="현대하모니 L" w:hAnsi="현대하모니 L" w:cs="Arial"/>
          <w:color w:val="000000" w:themeColor="text1"/>
        </w:rPr>
        <w:t xml:space="preserve">ignition on  </w:t>
      </w:r>
    </w:p>
    <w:p w14:paraId="3691E7B2" w14:textId="77777777" w:rsidR="00E2787B" w:rsidRPr="00195D17" w:rsidRDefault="00E2787B" w:rsidP="004544EB">
      <w:pPr>
        <w:pStyle w:val="RBNormal17"/>
        <w:tabs>
          <w:tab w:val="clear" w:pos="539"/>
        </w:tabs>
        <w:ind w:left="0" w:right="17"/>
        <w:rPr>
          <w:rFonts w:ascii="현대하모니 L" w:eastAsia="현대하모니 L" w:hAnsi="현대하모니 L" w:cs="Arial"/>
          <w:color w:val="000000" w:themeColor="text1"/>
        </w:rPr>
      </w:pPr>
    </w:p>
    <w:p w14:paraId="59E69213" w14:textId="77777777" w:rsidR="00E2787B" w:rsidRPr="00195D17" w:rsidRDefault="00E2787B" w:rsidP="004544EB">
      <w:pPr>
        <w:pStyle w:val="RBNormal17"/>
        <w:tabs>
          <w:tab w:val="clear" w:pos="539"/>
        </w:tabs>
        <w:ind w:left="0" w:right="17"/>
        <w:rPr>
          <w:rFonts w:ascii="현대하모니 L" w:eastAsia="현대하모니 L" w:hAnsi="현대하모니 L" w:cs="Arial"/>
          <w:color w:val="000000" w:themeColor="text1"/>
          <w:highlight w:val="yellow"/>
        </w:rPr>
      </w:pPr>
      <w:r w:rsidRPr="00195D17">
        <w:rPr>
          <w:rFonts w:ascii="현대하모니 L" w:eastAsia="현대하모니 L" w:hAnsi="현대하모니 L" w:cs="Arial"/>
          <w:color w:val="000000" w:themeColor="text1"/>
        </w:rPr>
        <w:t xml:space="preserve">The </w:t>
      </w:r>
      <w:proofErr w:type="spellStart"/>
      <w:r w:rsidRPr="00195D17">
        <w:rPr>
          <w:rFonts w:ascii="현대하모니 L" w:eastAsia="현대하모니 L" w:hAnsi="현대하모니 L" w:cs="Arial"/>
          <w:color w:val="000000" w:themeColor="text1"/>
        </w:rPr>
        <w:t>numner</w:t>
      </w:r>
      <w:proofErr w:type="spellEnd"/>
      <w:r w:rsidRPr="00195D17">
        <w:rPr>
          <w:rFonts w:ascii="현대하모니 L" w:eastAsia="현대하모니 L" w:hAnsi="현대하모니 L" w:cs="Arial"/>
          <w:color w:val="000000" w:themeColor="text1"/>
        </w:rPr>
        <w:t xml:space="preserve"> of engine starts by “twice ignition on” is limited. The maximum value is defined by S/W constant. (Value is 32, regardless of cranking)</w:t>
      </w:r>
    </w:p>
    <w:p w14:paraId="526770CE" w14:textId="77777777" w:rsidR="00E2787B" w:rsidRPr="00C35007" w:rsidRDefault="00E2787B" w:rsidP="004544EB">
      <w:pPr>
        <w:pStyle w:val="EndnoteText"/>
        <w:ind w:right="17"/>
        <w:rPr>
          <w:rFonts w:ascii="현대하모니 L" w:eastAsia="현대하모니 L" w:hAnsi="현대하모니 L" w:cs="Arial"/>
          <w:color w:val="0000FF"/>
          <w:highlight w:val="yellow"/>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465"/>
      </w:tblGrid>
      <w:tr w:rsidR="00E2787B" w:rsidRPr="00C35007" w14:paraId="7F20A715" w14:textId="77777777" w:rsidTr="00CE6ACD">
        <w:trPr>
          <w:trHeight w:val="1450"/>
        </w:trPr>
        <w:tc>
          <w:tcPr>
            <w:tcW w:w="9465" w:type="dxa"/>
            <w:vAlign w:val="center"/>
          </w:tcPr>
          <w:p w14:paraId="1216CD32" w14:textId="77777777" w:rsidR="00E2787B" w:rsidRPr="00C35007" w:rsidRDefault="00E2787B" w:rsidP="00CE6ACD">
            <w:pPr>
              <w:pStyle w:val="EndnoteText"/>
              <w:rPr>
                <w:rFonts w:ascii="현대하모니 L" w:eastAsia="현대하모니 L" w:hAnsi="현대하모니 L" w:cs="Arial"/>
                <w:color w:val="0000FF"/>
                <w:sz w:val="22"/>
                <w:szCs w:val="22"/>
                <w:highlight w:val="yellow"/>
              </w:rPr>
            </w:pPr>
            <w:r w:rsidRPr="00C35007">
              <w:rPr>
                <w:rFonts w:ascii="현대하모니 L" w:eastAsia="현대하모니 L" w:hAnsi="현대하모니 L" w:cs="Gulim" w:hint="eastAsia"/>
                <w:bCs/>
                <w:color w:val="0000FF"/>
                <w:sz w:val="22"/>
                <w:szCs w:val="22"/>
                <w:highlight w:val="yellow"/>
                <w:lang w:val="en-GB"/>
              </w:rPr>
              <w:lastRenderedPageBreak/>
              <w:t>☞</w:t>
            </w:r>
            <w:r w:rsidRPr="00C35007">
              <w:rPr>
                <w:rFonts w:ascii="현대하모니 L" w:eastAsia="현대하모니 L" w:hAnsi="현대하모니 L" w:cs="Arial"/>
                <w:bCs/>
                <w:color w:val="0000FF"/>
                <w:sz w:val="22"/>
                <w:szCs w:val="22"/>
                <w:highlight w:val="yellow"/>
              </w:rPr>
              <w:t xml:space="preserve"> Twice Ignition ON Condition:</w:t>
            </w:r>
          </w:p>
          <w:p w14:paraId="2C7B45AB" w14:textId="77777777" w:rsidR="00E2787B" w:rsidRPr="00C35007" w:rsidRDefault="00E2787B" w:rsidP="00CE6ACD">
            <w:pPr>
              <w:pStyle w:val="EndnoteText"/>
              <w:ind w:firstLineChars="50" w:firstLine="110"/>
              <w:rPr>
                <w:rFonts w:ascii="현대하모니 L" w:eastAsia="현대하모니 L" w:hAnsi="현대하모니 L" w:cs="Arial"/>
                <w:bCs/>
                <w:color w:val="0000FF"/>
                <w:sz w:val="22"/>
                <w:szCs w:val="22"/>
                <w:highlight w:val="yellow"/>
              </w:rPr>
            </w:pPr>
            <w:r w:rsidRPr="00C35007">
              <w:rPr>
                <w:rFonts w:ascii="현대하모니 L" w:eastAsia="현대하모니 L" w:hAnsi="현대하모니 L" w:cs="Arial"/>
                <w:bCs/>
                <w:color w:val="0000FF"/>
                <w:sz w:val="22"/>
                <w:szCs w:val="22"/>
                <w:highlight w:val="yellow"/>
              </w:rPr>
              <w:t xml:space="preserve">- ECU &amp; </w:t>
            </w:r>
            <w:r w:rsidRPr="00C35007">
              <w:rPr>
                <w:rFonts w:ascii="현대하모니 L" w:eastAsia="현대하모니 L" w:hAnsi="현대하모니 L" w:cs="Arial" w:hint="eastAsia"/>
                <w:bCs/>
                <w:color w:val="0000FF"/>
                <w:sz w:val="22"/>
                <w:szCs w:val="22"/>
                <w:highlight w:val="yellow"/>
              </w:rPr>
              <w:t>Smart Key system</w:t>
            </w:r>
            <w:r w:rsidRPr="00C35007">
              <w:rPr>
                <w:rFonts w:ascii="현대하모니 L" w:eastAsia="현대하모니 L" w:hAnsi="현대하모니 L" w:cs="Arial"/>
                <w:bCs/>
                <w:color w:val="0000FF"/>
                <w:sz w:val="22"/>
                <w:szCs w:val="22"/>
                <w:highlight w:val="yellow"/>
              </w:rPr>
              <w:t xml:space="preserve"> : Virgin only</w:t>
            </w:r>
          </w:p>
          <w:p w14:paraId="3FBB4C36" w14:textId="77777777" w:rsidR="00E2787B" w:rsidRPr="00C35007" w:rsidRDefault="00E2787B" w:rsidP="00CE6ACD">
            <w:pPr>
              <w:pStyle w:val="EndnoteText"/>
              <w:ind w:firstLineChars="50" w:firstLine="110"/>
              <w:rPr>
                <w:rFonts w:ascii="현대하모니 L" w:eastAsia="현대하모니 L" w:hAnsi="현대하모니 L" w:cs="Arial"/>
                <w:bCs/>
                <w:color w:val="0000FF"/>
                <w:sz w:val="22"/>
                <w:szCs w:val="22"/>
                <w:highlight w:val="yellow"/>
              </w:rPr>
            </w:pPr>
            <w:r w:rsidRPr="00C35007">
              <w:rPr>
                <w:rFonts w:ascii="현대하모니 L" w:eastAsia="현대하모니 L" w:hAnsi="현대하모니 L" w:cs="Arial"/>
                <w:bCs/>
                <w:color w:val="0000FF"/>
                <w:sz w:val="22"/>
                <w:szCs w:val="22"/>
                <w:highlight w:val="yellow"/>
              </w:rPr>
              <w:t>- 0.5sec ≤ First IGN ON ≤ 1.5sec</w:t>
            </w:r>
          </w:p>
          <w:p w14:paraId="58B708FE" w14:textId="77777777" w:rsidR="00E2787B" w:rsidRPr="00C35007" w:rsidRDefault="00E2787B" w:rsidP="00CE6ACD">
            <w:pPr>
              <w:pStyle w:val="EndnoteText"/>
              <w:ind w:firstLineChars="50" w:firstLine="110"/>
              <w:rPr>
                <w:rFonts w:ascii="현대하모니 L" w:eastAsia="현대하모니 L" w:hAnsi="현대하모니 L" w:cs="Arial"/>
                <w:bCs/>
                <w:color w:val="0000FF"/>
                <w:sz w:val="22"/>
                <w:szCs w:val="22"/>
                <w:highlight w:val="yellow"/>
              </w:rPr>
            </w:pPr>
            <w:r w:rsidRPr="00C35007">
              <w:rPr>
                <w:rFonts w:ascii="현대하모니 L" w:eastAsia="현대하모니 L" w:hAnsi="현대하모니 L" w:cs="Arial"/>
                <w:bCs/>
                <w:color w:val="0000FF"/>
                <w:sz w:val="22"/>
                <w:szCs w:val="22"/>
                <w:highlight w:val="yellow"/>
              </w:rPr>
              <w:t>- 0.2sec ≤ IGN OFF ≤ 1.5sec</w:t>
            </w:r>
          </w:p>
          <w:p w14:paraId="314B1E07" w14:textId="77777777" w:rsidR="00E2787B" w:rsidRPr="00C35007" w:rsidRDefault="00E2787B" w:rsidP="00CE6ACD">
            <w:pPr>
              <w:pStyle w:val="EndnoteText"/>
              <w:ind w:firstLineChars="50" w:firstLine="110"/>
              <w:rPr>
                <w:rFonts w:ascii="현대하모니 L" w:eastAsia="현대하모니 L" w:hAnsi="현대하모니 L" w:cs="Arial"/>
                <w:color w:val="0000FF"/>
                <w:sz w:val="22"/>
                <w:szCs w:val="22"/>
                <w:highlight w:val="yellow"/>
              </w:rPr>
            </w:pPr>
            <w:r>
              <w:rPr>
                <w:rFonts w:ascii="현대하모니 L" w:eastAsia="현대하모니 L" w:hAnsi="현대하모니 L" w:cs="Arial"/>
                <w:bCs/>
                <w:noProof/>
                <w:color w:val="0000FF"/>
                <w:sz w:val="22"/>
                <w:szCs w:val="22"/>
              </w:rPr>
              <mc:AlternateContent>
                <mc:Choice Requires="wpg">
                  <w:drawing>
                    <wp:anchor distT="0" distB="0" distL="114300" distR="114300" simplePos="0" relativeHeight="251687936" behindDoc="0" locked="0" layoutInCell="1" allowOverlap="1" wp14:anchorId="41F78F19" wp14:editId="07777777">
                      <wp:simplePos x="0" y="0"/>
                      <wp:positionH relativeFrom="column">
                        <wp:posOffset>4352290</wp:posOffset>
                      </wp:positionH>
                      <wp:positionV relativeFrom="paragraph">
                        <wp:posOffset>132080</wp:posOffset>
                      </wp:positionV>
                      <wp:extent cx="558800" cy="400685"/>
                      <wp:effectExtent l="0" t="0" r="0" b="0"/>
                      <wp:wrapNone/>
                      <wp:docPr id="282"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 cy="400685"/>
                                <a:chOff x="7804" y="10447"/>
                                <a:chExt cx="880" cy="631"/>
                              </a:xfrm>
                            </wpg:grpSpPr>
                            <wps:wsp>
                              <wps:cNvPr id="283" name="AutoShape 281"/>
                              <wps:cNvSpPr>
                                <a:spLocks noChangeArrowheads="1"/>
                              </wps:cNvSpPr>
                              <wps:spPr bwMode="auto">
                                <a:xfrm>
                                  <a:off x="7923" y="10513"/>
                                  <a:ext cx="647" cy="445"/>
                                </a:xfrm>
                                <a:prstGeom prst="flowChartExtract">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BEED82" w14:textId="77777777" w:rsidR="00E2787B" w:rsidRPr="00F54747" w:rsidRDefault="00E2787B" w:rsidP="004544EB">
                                    <w:pPr>
                                      <w:rPr>
                                        <w:color w:val="FF0000"/>
                                      </w:rPr>
                                    </w:pPr>
                                  </w:p>
                                </w:txbxContent>
                              </wps:txbx>
                              <wps:bodyPr rot="0" vert="eaVert" wrap="square" lIns="91440" tIns="45720" rIns="91440" bIns="45720" anchor="t" anchorCtr="0" upright="1">
                                <a:noAutofit/>
                              </wps:bodyPr>
                            </wps:wsp>
                            <wps:wsp>
                              <wps:cNvPr id="284" name="Oval 282"/>
                              <wps:cNvSpPr>
                                <a:spLocks noChangeArrowheads="1"/>
                              </wps:cNvSpPr>
                              <wps:spPr bwMode="auto">
                                <a:xfrm>
                                  <a:off x="7804" y="10447"/>
                                  <a:ext cx="880" cy="631"/>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txbx>
                                <w:txbxContent>
                                  <w:p w14:paraId="502C79F1" w14:textId="77777777" w:rsidR="00E2787B" w:rsidRPr="008D4237" w:rsidRDefault="00E2787B" w:rsidP="004544EB">
                                    <w:pPr>
                                      <w:jc w:val="center"/>
                                      <w:rPr>
                                        <w:b/>
                                      </w:rPr>
                                    </w:pPr>
                                    <w:r>
                                      <w:rPr>
                                        <w:rFonts w:hint="eastAsia"/>
                                        <w:b/>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F78F19" id="Group 280" o:spid="_x0000_s1029" style="position:absolute;left:0;text-align:left;margin-left:342.7pt;margin-top:10.4pt;width:44pt;height:31.55pt;z-index:251687936" coordorigin="7804,10447" coordsize="88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">
                      <v:shape id="AutoShape 281" o:spid="_x0000_s1030" type="#_x0000_t127" style="position:absolute;left:7923;top:10513;width:647;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" strokecolor="red">
                        <v:textbox style="layout-flow:vertical-ideographic">
                          <w:txbxContent>
                            <w:p w14:paraId="7CBEED82" w14:textId="77777777" w:rsidR="00E2787B" w:rsidRPr="00F54747" w:rsidRDefault="00E2787B" w:rsidP="004544EB">
                              <w:pPr>
                                <w:rPr>
                                  <w:color w:val="FF0000"/>
                                </w:rPr>
                              </w:pPr>
                            </w:p>
                          </w:txbxContent>
                        </v:textbox>
                      </v:shape>
                      <v:oval id="Oval 282" o:spid="_x0000_s1031" style="position:absolute;left:7804;top:10447;width:880;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" filled="f" stroked="f">
                        <v:textbox>
                          <w:txbxContent>
                            <w:p w14:paraId="502C79F1" w14:textId="77777777" w:rsidR="00E2787B" w:rsidRPr="008D4237" w:rsidRDefault="00E2787B" w:rsidP="004544EB">
                              <w:pPr>
                                <w:jc w:val="center"/>
                                <w:rPr>
                                  <w:b/>
                                </w:rPr>
                              </w:pPr>
                              <w:r>
                                <w:rPr>
                                  <w:rFonts w:hint="eastAsia"/>
                                  <w:b/>
                                </w:rPr>
                                <w:t>B</w:t>
                              </w:r>
                            </w:p>
                          </w:txbxContent>
                        </v:textbox>
                      </v:oval>
                    </v:group>
                  </w:pict>
                </mc:Fallback>
              </mc:AlternateContent>
            </w:r>
            <w:r w:rsidRPr="00C35007">
              <w:rPr>
                <w:rFonts w:ascii="현대하모니 L" w:eastAsia="현대하모니 L" w:hAnsi="현대하모니 L" w:cs="Arial"/>
                <w:bCs/>
                <w:color w:val="0000FF"/>
                <w:sz w:val="22"/>
                <w:szCs w:val="22"/>
                <w:highlight w:val="yellow"/>
              </w:rPr>
              <w:t>- Ignition ON</w:t>
            </w:r>
          </w:p>
        </w:tc>
      </w:tr>
      <w:tr w:rsidR="00E2787B" w:rsidRPr="00C35007" w14:paraId="18DFFE32" w14:textId="77777777" w:rsidTr="00CE6ACD">
        <w:trPr>
          <w:trHeight w:val="1008"/>
        </w:trPr>
        <w:tc>
          <w:tcPr>
            <w:tcW w:w="9465" w:type="dxa"/>
            <w:vAlign w:val="center"/>
          </w:tcPr>
          <w:p w14:paraId="26B81662" w14:textId="77777777" w:rsidR="00E2787B" w:rsidRPr="00C35007" w:rsidRDefault="00E2787B" w:rsidP="00CE6ACD">
            <w:pPr>
              <w:pStyle w:val="EndnoteText"/>
              <w:rPr>
                <w:rFonts w:ascii="현대하모니 L" w:eastAsia="현대하모니 L" w:hAnsi="현대하모니 L" w:cs="Arial"/>
                <w:color w:val="0000FF"/>
                <w:sz w:val="22"/>
                <w:szCs w:val="22"/>
                <w:highlight w:val="yellow"/>
              </w:rPr>
            </w:pPr>
            <w:r w:rsidRPr="00C35007">
              <w:rPr>
                <w:rFonts w:ascii="현대하모니 L" w:eastAsia="현대하모니 L" w:hAnsi="현대하모니 L" w:cs="Gulim" w:hint="eastAsia"/>
                <w:bCs/>
                <w:color w:val="0000FF"/>
                <w:sz w:val="22"/>
                <w:szCs w:val="22"/>
                <w:highlight w:val="yellow"/>
                <w:lang w:val="en-GB"/>
              </w:rPr>
              <w:t>☞</w:t>
            </w:r>
            <w:r w:rsidRPr="00C35007">
              <w:rPr>
                <w:rFonts w:ascii="현대하모니 L" w:eastAsia="현대하모니 L" w:hAnsi="현대하모니 L" w:cs="Arial"/>
                <w:color w:val="0000FF"/>
                <w:sz w:val="22"/>
                <w:szCs w:val="22"/>
                <w:highlight w:val="yellow"/>
              </w:rPr>
              <w:t xml:space="preserve"> Twice </w:t>
            </w:r>
            <w:proofErr w:type="spellStart"/>
            <w:r w:rsidRPr="00C35007">
              <w:rPr>
                <w:rFonts w:ascii="현대하모니 L" w:eastAsia="현대하모니 L" w:hAnsi="현대하모니 L" w:cs="Arial"/>
                <w:color w:val="0000FF"/>
                <w:sz w:val="22"/>
                <w:szCs w:val="22"/>
                <w:highlight w:val="yellow"/>
              </w:rPr>
              <w:t>Maximun</w:t>
            </w:r>
            <w:proofErr w:type="spellEnd"/>
            <w:r w:rsidRPr="00C35007">
              <w:rPr>
                <w:rFonts w:ascii="현대하모니 L" w:eastAsia="현대하모니 L" w:hAnsi="현대하모니 L" w:cs="Arial"/>
                <w:color w:val="0000FF"/>
                <w:sz w:val="22"/>
                <w:szCs w:val="22"/>
                <w:highlight w:val="yellow"/>
              </w:rPr>
              <w:t xml:space="preserve"> Value: 32 Times</w:t>
            </w:r>
            <w:r w:rsidRPr="00C35007">
              <w:rPr>
                <w:rFonts w:ascii="현대하모니 L" w:eastAsia="현대하모니 L" w:hAnsi="현대하모니 L" w:cs="Arial" w:hint="eastAsia"/>
                <w:sz w:val="22"/>
                <w:szCs w:val="22"/>
                <w:highlight w:val="green"/>
              </w:rPr>
              <w:t>(λ-Engine, μ-</w:t>
            </w:r>
            <w:r w:rsidRPr="00C35007">
              <w:rPr>
                <w:rFonts w:ascii="현대하모니 L" w:eastAsia="현대하모니 L" w:hAnsi="현대하모니 L" w:cs="Arial"/>
                <w:sz w:val="22"/>
                <w:szCs w:val="22"/>
                <w:highlight w:val="green"/>
              </w:rPr>
              <w:t>Engine:</w:t>
            </w:r>
            <w:r w:rsidRPr="00C35007">
              <w:rPr>
                <w:rFonts w:ascii="현대하모니 L" w:eastAsia="현대하모니 L" w:hAnsi="현대하모니 L" w:cs="Arial" w:hint="eastAsia"/>
                <w:sz w:val="22"/>
                <w:szCs w:val="22"/>
                <w:highlight w:val="green"/>
              </w:rPr>
              <w:t xml:space="preserve"> 64 Times)</w:t>
            </w:r>
          </w:p>
        </w:tc>
      </w:tr>
      <w:tr w:rsidR="00E2787B" w:rsidRPr="00C35007" w14:paraId="3F1724AA" w14:textId="77777777" w:rsidTr="00CE6ACD">
        <w:trPr>
          <w:trHeight w:val="450"/>
        </w:trPr>
        <w:tc>
          <w:tcPr>
            <w:tcW w:w="9465" w:type="dxa"/>
            <w:vAlign w:val="center"/>
          </w:tcPr>
          <w:p w14:paraId="7B411B6F" w14:textId="77777777" w:rsidR="00E2787B" w:rsidRPr="00C35007" w:rsidRDefault="00E2787B" w:rsidP="00CE6ACD">
            <w:pPr>
              <w:pStyle w:val="EndnoteText"/>
              <w:rPr>
                <w:rFonts w:ascii="현대하모니 L" w:eastAsia="현대하모니 L" w:hAnsi="현대하모니 L" w:cs="Arial"/>
                <w:color w:val="0000FF"/>
                <w:sz w:val="22"/>
                <w:szCs w:val="22"/>
                <w:highlight w:val="yellow"/>
              </w:rPr>
            </w:pPr>
            <w:r w:rsidRPr="00C35007">
              <w:rPr>
                <w:rFonts w:ascii="현대하모니 L" w:eastAsia="현대하모니 L" w:hAnsi="현대하모니 L" w:cs="Gulim" w:hint="eastAsia"/>
                <w:bCs/>
                <w:color w:val="0000FF"/>
                <w:sz w:val="22"/>
                <w:szCs w:val="22"/>
                <w:highlight w:val="yellow"/>
              </w:rPr>
              <w:t>☞</w:t>
            </w:r>
            <w:r w:rsidRPr="00C35007">
              <w:rPr>
                <w:rFonts w:ascii="현대하모니 L" w:eastAsia="현대하모니 L" w:hAnsi="현대하모니 L" w:cs="Arial"/>
                <w:bCs/>
                <w:color w:val="0000FF"/>
                <w:sz w:val="22"/>
                <w:szCs w:val="22"/>
                <w:highlight w:val="yellow"/>
              </w:rPr>
              <w:t xml:space="preserve"> Unlocking Time Of EMS after Twice Ignition ON:</w:t>
            </w:r>
            <w:r w:rsidRPr="00C35007">
              <w:rPr>
                <w:rFonts w:ascii="현대하모니 L" w:eastAsia="현대하모니 L" w:hAnsi="현대하모니 L" w:cs="Arial"/>
                <w:color w:val="0000FF"/>
                <w:sz w:val="22"/>
                <w:szCs w:val="22"/>
                <w:highlight w:val="yellow"/>
              </w:rPr>
              <w:t xml:space="preserve"> </w:t>
            </w:r>
            <w:r w:rsidRPr="00C35007">
              <w:rPr>
                <w:rFonts w:ascii="현대하모니 L" w:eastAsia="현대하모니 L" w:hAnsi="현대하모니 L" w:cs="Arial"/>
                <w:bCs/>
                <w:color w:val="0000FF"/>
                <w:sz w:val="22"/>
                <w:szCs w:val="22"/>
                <w:highlight w:val="yellow"/>
              </w:rPr>
              <w:t>30sec</w:t>
            </w:r>
          </w:p>
        </w:tc>
      </w:tr>
      <w:tr w:rsidR="00E2787B" w:rsidRPr="00C35007" w14:paraId="4F4207FC" w14:textId="77777777" w:rsidTr="00CE6ACD">
        <w:trPr>
          <w:trHeight w:val="390"/>
        </w:trPr>
        <w:tc>
          <w:tcPr>
            <w:tcW w:w="9465" w:type="dxa"/>
            <w:vAlign w:val="center"/>
          </w:tcPr>
          <w:p w14:paraId="724F97BF" w14:textId="77777777" w:rsidR="00E2787B" w:rsidRPr="00C35007" w:rsidRDefault="00E2787B" w:rsidP="00CE6ACD">
            <w:pPr>
              <w:pStyle w:val="EndnoteText"/>
              <w:rPr>
                <w:rFonts w:ascii="현대하모니 L" w:eastAsia="현대하모니 L" w:hAnsi="현대하모니 L" w:cs="Arial"/>
                <w:color w:val="0000FF"/>
                <w:sz w:val="22"/>
                <w:szCs w:val="22"/>
              </w:rPr>
            </w:pPr>
            <w:r w:rsidRPr="00C35007">
              <w:rPr>
                <w:rFonts w:ascii="현대하모니 L" w:eastAsia="현대하모니 L" w:hAnsi="현대하모니 L" w:cs="Gulim" w:hint="eastAsia"/>
                <w:bCs/>
                <w:color w:val="0000FF"/>
                <w:sz w:val="22"/>
                <w:szCs w:val="22"/>
                <w:highlight w:val="yellow"/>
              </w:rPr>
              <w:t>☞</w:t>
            </w:r>
            <w:r w:rsidRPr="00C35007">
              <w:rPr>
                <w:rFonts w:ascii="현대하모니 L" w:eastAsia="현대하모니 L" w:hAnsi="현대하모니 L" w:cs="Arial"/>
                <w:bCs/>
                <w:color w:val="0000FF"/>
                <w:sz w:val="22"/>
                <w:szCs w:val="22"/>
                <w:highlight w:val="yellow"/>
              </w:rPr>
              <w:t xml:space="preserve"> The EMS is Instantly locked by IGN OFF after Twice Ignition</w:t>
            </w:r>
          </w:p>
        </w:tc>
      </w:tr>
    </w:tbl>
    <w:p w14:paraId="38645DC7" w14:textId="77777777" w:rsidR="00E2787B" w:rsidRPr="00C35007" w:rsidRDefault="00E2787B" w:rsidP="004544EB">
      <w:pPr>
        <w:pStyle w:val="EndnoteText"/>
        <w:rPr>
          <w:rFonts w:ascii="현대하모니 L" w:eastAsia="현대하모니 L" w:hAnsi="현대하모니 L" w:cs="Arial"/>
          <w:color w:val="0000FF"/>
          <w:sz w:val="22"/>
        </w:rPr>
      </w:pPr>
    </w:p>
    <w:p w14:paraId="135E58C4" w14:textId="77777777" w:rsidR="00E2787B" w:rsidRPr="00C35007" w:rsidRDefault="00E2787B" w:rsidP="004544EB">
      <w:pPr>
        <w:pStyle w:val="EndnoteText"/>
        <w:ind w:hanging="284"/>
        <w:rPr>
          <w:rFonts w:ascii="현대하모니 L" w:eastAsia="현대하모니 L" w:hAnsi="현대하모니 L" w:cs="Arial"/>
          <w:b/>
          <w:color w:val="000000"/>
        </w:rPr>
      </w:pPr>
    </w:p>
    <w:p w14:paraId="1F93B4DE"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caps/>
          <w:noProof/>
        </w:rPr>
        <w:br w:type="page"/>
      </w:r>
      <w:r w:rsidRPr="00C35007">
        <w:rPr>
          <w:rFonts w:ascii="현대하모니 L" w:eastAsia="현대하모니 L" w:hAnsi="현대하모니 L"/>
        </w:rPr>
        <w:lastRenderedPageBreak/>
        <w:t>Serial data link between IMMO_ECU and EMS control unit</w:t>
      </w:r>
    </w:p>
    <w:p w14:paraId="480832E2"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Electrical Specification</w:t>
      </w:r>
    </w:p>
    <w:p w14:paraId="4870BFC1"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electrical specification of the serial link is based on the standard ISO 14230-1.</w:t>
      </w:r>
    </w:p>
    <w:p w14:paraId="3166F92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communication between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and IMMO_ECU (release message communication) is made on the dedicated EMS-COM line (see figure 1).</w:t>
      </w:r>
    </w:p>
    <w:p w14:paraId="62EBF9A1" w14:textId="77777777" w:rsidR="00E2787B" w:rsidRPr="00C35007" w:rsidRDefault="00E2787B" w:rsidP="004544EB">
      <w:pPr>
        <w:pStyle w:val="BodyText"/>
        <w:rPr>
          <w:rFonts w:ascii="현대하모니 L" w:eastAsia="현대하모니 L" w:hAnsi="현대하모니 L"/>
        </w:rPr>
      </w:pPr>
    </w:p>
    <w:p w14:paraId="6CDB588A"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Because of system definition, no communication with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is possible if IGN1 is OFF.</w:t>
      </w:r>
    </w:p>
    <w:p w14:paraId="0C6C2CD5" w14:textId="77777777" w:rsidR="00E2787B" w:rsidRPr="00C35007" w:rsidRDefault="00E2787B" w:rsidP="004544EB">
      <w:pPr>
        <w:pStyle w:val="BodyText"/>
        <w:rPr>
          <w:rFonts w:ascii="현대하모니 L" w:eastAsia="현대하모니 L" w:hAnsi="현대하모니 L"/>
        </w:rPr>
      </w:pPr>
    </w:p>
    <w:p w14:paraId="0147332E"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Protocol Specification</w:t>
      </w:r>
    </w:p>
    <w:p w14:paraId="283FD20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protocol has to be distinguished in different cases</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709E88E4" w14:textId="77777777" w:rsidR="00E2787B" w:rsidRPr="00C35007" w:rsidRDefault="00E2787B" w:rsidP="004544EB">
      <w:pPr>
        <w:pStyle w:val="BodyText"/>
        <w:rPr>
          <w:rFonts w:ascii="현대하모니 L" w:eastAsia="현대하모니 L" w:hAnsi="현대하모니 L"/>
          <w:szCs w:val="22"/>
        </w:rPr>
      </w:pPr>
    </w:p>
    <w:p w14:paraId="77559E9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Protocol specification during time of communication between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and IMMO_ECU</w:t>
      </w:r>
    </w:p>
    <w:p w14:paraId="2AB5AAB4" w14:textId="77777777" w:rsidR="00E2787B" w:rsidRPr="00C35007" w:rsidRDefault="00E2787B" w:rsidP="004544EB">
      <w:pPr>
        <w:pStyle w:val="BodyText"/>
        <w:rPr>
          <w:rFonts w:ascii="현대하모니 L" w:eastAsia="현대하모니 L" w:hAnsi="현대하모니 L"/>
          <w:szCs w:val="22"/>
          <w:lang w:val="fr-FR"/>
        </w:rPr>
      </w:pPr>
      <w:r w:rsidRPr="00C35007">
        <w:rPr>
          <w:rFonts w:ascii="현대하모니 L" w:eastAsia="현대하모니 L" w:hAnsi="현대하모니 L"/>
          <w:szCs w:val="22"/>
          <w:lang w:val="fr-FR"/>
        </w:rPr>
        <w:t xml:space="preserve">(Release message communication) - </w:t>
      </w:r>
      <w:proofErr w:type="spellStart"/>
      <w:r w:rsidRPr="00C35007">
        <w:rPr>
          <w:rFonts w:ascii="현대하모니 L" w:eastAsia="현대하모니 L" w:hAnsi="현대하모니 L"/>
          <w:szCs w:val="22"/>
          <w:lang w:val="fr-FR"/>
        </w:rPr>
        <w:t>Immobilizer</w:t>
      </w:r>
      <w:proofErr w:type="spellEnd"/>
      <w:r w:rsidRPr="00C35007">
        <w:rPr>
          <w:rFonts w:ascii="현대하모니 L" w:eastAsia="현대하모니 L" w:hAnsi="현대하모니 L"/>
          <w:szCs w:val="22"/>
          <w:lang w:val="fr-FR"/>
        </w:rPr>
        <w:t xml:space="preserve"> mode :</w:t>
      </w:r>
    </w:p>
    <w:p w14:paraId="508C98E9" w14:textId="77777777" w:rsidR="00E2787B" w:rsidRPr="00C35007" w:rsidRDefault="00E2787B" w:rsidP="004544EB">
      <w:pPr>
        <w:pStyle w:val="BodyText"/>
        <w:rPr>
          <w:rFonts w:ascii="현대하모니 L" w:eastAsia="현대하모니 L" w:hAnsi="현대하모니 L"/>
          <w:szCs w:val="22"/>
          <w:lang w:val="fr-FR"/>
        </w:rPr>
      </w:pPr>
    </w:p>
    <w:p w14:paraId="6E1EE4E2" w14:textId="77777777" w:rsidR="00E2787B" w:rsidRPr="00C35007" w:rsidRDefault="00E2787B" w:rsidP="00CE6ACD">
      <w:pPr>
        <w:pStyle w:val="BodyText"/>
        <w:widowControl/>
        <w:numPr>
          <w:ilvl w:val="0"/>
          <w:numId w:val="25"/>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The IMMO_ECU is defined as Slave.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is defined as Master. </w:t>
      </w:r>
    </w:p>
    <w:p w14:paraId="5E5249AB" w14:textId="77777777" w:rsidR="00E2787B" w:rsidRPr="00C35007" w:rsidRDefault="00E2787B" w:rsidP="00CE6ACD">
      <w:pPr>
        <w:pStyle w:val="BodyText"/>
        <w:widowControl/>
        <w:numPr>
          <w:ilvl w:val="0"/>
          <w:numId w:val="25"/>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The other control units are defined as Remote (in general case, they are isolated from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and IMMO_ECU).</w:t>
      </w:r>
    </w:p>
    <w:p w14:paraId="779F8E76" w14:textId="77777777" w:rsidR="00E2787B" w:rsidRPr="00C35007" w:rsidRDefault="00E2787B" w:rsidP="004544EB">
      <w:pPr>
        <w:pStyle w:val="BodyText"/>
        <w:rPr>
          <w:rFonts w:ascii="현대하모니 L" w:eastAsia="현대하모니 L" w:hAnsi="현대하모니 L"/>
          <w:szCs w:val="22"/>
        </w:rPr>
      </w:pPr>
    </w:p>
    <w:p w14:paraId="3ACB8B78"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Details of protocol are described in Communication Services chapter.</w:t>
      </w:r>
    </w:p>
    <w:p w14:paraId="7818863E" w14:textId="77777777" w:rsidR="00E2787B" w:rsidRPr="00C35007" w:rsidRDefault="00E2787B" w:rsidP="004544EB">
      <w:pPr>
        <w:pStyle w:val="BodyText"/>
        <w:rPr>
          <w:rFonts w:ascii="현대하모니 L" w:eastAsia="현대하모니 L" w:hAnsi="현대하모니 L"/>
          <w:szCs w:val="22"/>
        </w:rPr>
      </w:pPr>
    </w:p>
    <w:p w14:paraId="3DC7588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Protocol specification with the Diagnostic tool unit :</w:t>
      </w:r>
    </w:p>
    <w:p w14:paraId="44F69B9A" w14:textId="77777777" w:rsidR="00E2787B" w:rsidRPr="00C35007" w:rsidRDefault="00E2787B" w:rsidP="004544EB">
      <w:pPr>
        <w:pStyle w:val="BodyText"/>
        <w:rPr>
          <w:rFonts w:ascii="현대하모니 L" w:eastAsia="현대하모니 L" w:hAnsi="현대하모니 L"/>
          <w:szCs w:val="22"/>
        </w:rPr>
      </w:pPr>
    </w:p>
    <w:p w14:paraId="0DBBD24C" w14:textId="77777777" w:rsidR="00E2787B" w:rsidRPr="00C35007" w:rsidRDefault="00E2787B" w:rsidP="00CE6ACD">
      <w:pPr>
        <w:pStyle w:val="BodyText"/>
        <w:widowControl/>
        <w:numPr>
          <w:ilvl w:val="0"/>
          <w:numId w:val="26"/>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The IMMO_ECU is defined as Slave</w:t>
      </w:r>
      <w:r w:rsidRPr="00C35007">
        <w:rPr>
          <w:rFonts w:ascii="현대하모니 L" w:eastAsia="현대하모니 L" w:hAnsi="현대하모니 L"/>
          <w:i/>
          <w:szCs w:val="22"/>
        </w:rPr>
        <w:t>.</w:t>
      </w:r>
      <w:r w:rsidRPr="00C35007">
        <w:rPr>
          <w:rFonts w:ascii="현대하모니 L" w:eastAsia="현대하모니 L" w:hAnsi="현대하모니 L"/>
          <w:szCs w:val="22"/>
        </w:rPr>
        <w:t xml:space="preserve">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is defined as Slave. </w:t>
      </w:r>
    </w:p>
    <w:p w14:paraId="2838AED0" w14:textId="77777777" w:rsidR="00E2787B" w:rsidRPr="00C35007" w:rsidRDefault="00E2787B" w:rsidP="00CE6ACD">
      <w:pPr>
        <w:pStyle w:val="BodyText"/>
        <w:widowControl/>
        <w:numPr>
          <w:ilvl w:val="0"/>
          <w:numId w:val="26"/>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The other control units are defined as Remote. </w:t>
      </w:r>
    </w:p>
    <w:p w14:paraId="6AE99E2F" w14:textId="77777777" w:rsidR="00E2787B" w:rsidRPr="00C35007" w:rsidRDefault="00E2787B" w:rsidP="00CE6ACD">
      <w:pPr>
        <w:pStyle w:val="BodyText"/>
        <w:widowControl/>
        <w:numPr>
          <w:ilvl w:val="0"/>
          <w:numId w:val="26"/>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The Diagnostic </w:t>
      </w:r>
      <w:r w:rsidRPr="00C35007">
        <w:rPr>
          <w:rFonts w:ascii="현대하모니 L" w:eastAsia="현대하모니 L" w:hAnsi="현대하모니 L" w:hint="eastAsia"/>
          <w:szCs w:val="22"/>
        </w:rPr>
        <w:t>t</w:t>
      </w:r>
      <w:r w:rsidRPr="00C35007">
        <w:rPr>
          <w:rFonts w:ascii="현대하모니 L" w:eastAsia="현대하모니 L" w:hAnsi="현대하모니 L"/>
          <w:szCs w:val="22"/>
        </w:rPr>
        <w:t>ool Unit (if present) is defined as Master.</w:t>
      </w:r>
    </w:p>
    <w:p w14:paraId="199D1A2F" w14:textId="77777777" w:rsidR="00E2787B" w:rsidRPr="00C35007" w:rsidRDefault="00E2787B" w:rsidP="00CE6ACD">
      <w:pPr>
        <w:pStyle w:val="BodyText"/>
        <w:widowControl/>
        <w:numPr>
          <w:ilvl w:val="0"/>
          <w:numId w:val="26"/>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lastRenderedPageBreak/>
        <w:t xml:space="preserve">Communication between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and IMMO_ECU is possible during Diagnostic mode session is active</w:t>
      </w:r>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p>
    <w:p w14:paraId="6407BA8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Used protocol is described in Communication Services chapter.</w:t>
      </w:r>
    </w:p>
    <w:p w14:paraId="5F07D11E" w14:textId="77777777" w:rsidR="00E2787B" w:rsidRPr="00C35007" w:rsidRDefault="00E2787B" w:rsidP="004544EB">
      <w:pPr>
        <w:pStyle w:val="BodyText"/>
        <w:rPr>
          <w:rFonts w:ascii="현대하모니 L" w:eastAsia="현대하모니 L" w:hAnsi="현대하모니 L"/>
          <w:szCs w:val="22"/>
        </w:rPr>
      </w:pPr>
    </w:p>
    <w:p w14:paraId="17CA1E91" w14:textId="77777777" w:rsidR="00E2787B" w:rsidRPr="00C35007" w:rsidRDefault="00E2787B" w:rsidP="004544EB">
      <w:pPr>
        <w:pStyle w:val="BodyText"/>
        <w:rPr>
          <w:rFonts w:ascii="현대하모니 L" w:eastAsia="현대하모니 L" w:hAnsi="현대하모니 L"/>
          <w:dstrike/>
          <w:szCs w:val="22"/>
        </w:rPr>
      </w:pPr>
      <w:r w:rsidRPr="00C35007">
        <w:rPr>
          <w:rFonts w:ascii="현대하모니 L" w:eastAsia="현대하모니 L" w:hAnsi="현대하모니 L"/>
          <w:dstrike/>
          <w:szCs w:val="22"/>
        </w:rPr>
        <w:t xml:space="preserve">      Definition of the time window for communication between </w:t>
      </w:r>
      <w:smartTag w:uri="urn:schemas-microsoft-com:office:smarttags" w:element="place">
        <w:r w:rsidRPr="00C35007">
          <w:rPr>
            <w:rFonts w:ascii="현대하모니 L" w:eastAsia="현대하모니 L" w:hAnsi="현대하모니 L"/>
            <w:dstrike/>
            <w:szCs w:val="22"/>
          </w:rPr>
          <w:t>EMS</w:t>
        </w:r>
      </w:smartTag>
      <w:r w:rsidRPr="00C35007">
        <w:rPr>
          <w:rFonts w:ascii="현대하모니 L" w:eastAsia="현대하모니 L" w:hAnsi="현대하모니 L"/>
          <w:dstrike/>
          <w:szCs w:val="22"/>
        </w:rPr>
        <w:t xml:space="preserve"> and IMMO_ECU:</w:t>
      </w:r>
    </w:p>
    <w:p w14:paraId="41508A3C" w14:textId="77777777" w:rsidR="00E2787B" w:rsidRPr="00C35007" w:rsidRDefault="00E2787B" w:rsidP="004544EB">
      <w:pPr>
        <w:pStyle w:val="BodyText"/>
        <w:rPr>
          <w:rFonts w:ascii="현대하모니 L" w:eastAsia="현대하모니 L" w:hAnsi="현대하모니 L"/>
          <w:szCs w:val="22"/>
        </w:rPr>
      </w:pPr>
    </w:p>
    <w:p w14:paraId="3987AECA" w14:textId="77777777" w:rsidR="00E2787B" w:rsidRPr="00C35007" w:rsidRDefault="00E2787B" w:rsidP="004544EB">
      <w:pPr>
        <w:pStyle w:val="BodyText"/>
        <w:rPr>
          <w:rFonts w:ascii="현대하모니 L" w:eastAsia="현대하모니 L" w:hAnsi="현대하모니 L"/>
          <w:dstrike/>
          <w:szCs w:val="22"/>
        </w:rPr>
      </w:pPr>
      <w:r w:rsidRPr="00C35007">
        <w:rPr>
          <w:rFonts w:ascii="현대하모니 L" w:eastAsia="현대하모니 L" w:hAnsi="현대하모니 L"/>
          <w:szCs w:val="22"/>
        </w:rPr>
        <w:t xml:space="preserve">     </w:t>
      </w:r>
      <w:r w:rsidRPr="00C35007">
        <w:rPr>
          <w:rFonts w:ascii="현대하모니 L" w:eastAsia="현대하모니 L" w:hAnsi="현대하모니 L"/>
          <w:dstrike/>
          <w:szCs w:val="22"/>
        </w:rPr>
        <w:t xml:space="preserve">At each Ignition ON transition, the time window for communication between </w:t>
      </w:r>
      <w:smartTag w:uri="urn:schemas-microsoft-com:office:smarttags" w:element="place">
        <w:r w:rsidRPr="00C35007">
          <w:rPr>
            <w:rFonts w:ascii="현대하모니 L" w:eastAsia="현대하모니 L" w:hAnsi="현대하모니 L"/>
            <w:dstrike/>
            <w:szCs w:val="22"/>
          </w:rPr>
          <w:t>EMS</w:t>
        </w:r>
      </w:smartTag>
      <w:r w:rsidRPr="00C35007">
        <w:rPr>
          <w:rFonts w:ascii="현대하모니 L" w:eastAsia="현대하모니 L" w:hAnsi="현대하모니 L"/>
          <w:dstrike/>
          <w:szCs w:val="22"/>
        </w:rPr>
        <w:t xml:space="preserve"> and IMMO_ECU starts for a TMPVDOUT tunable time duration. </w:t>
      </w:r>
    </w:p>
    <w:p w14:paraId="43D6B1D6" w14:textId="77777777" w:rsidR="00E2787B" w:rsidRPr="00C35007" w:rsidRDefault="00E2787B" w:rsidP="004544EB">
      <w:pPr>
        <w:pStyle w:val="BodyText"/>
        <w:rPr>
          <w:rFonts w:ascii="현대하모니 L" w:eastAsia="현대하모니 L" w:hAnsi="현대하모니 L"/>
          <w:dstrike/>
          <w:szCs w:val="22"/>
        </w:rPr>
      </w:pPr>
    </w:p>
    <w:p w14:paraId="17DBC151" w14:textId="77777777" w:rsidR="00E2787B" w:rsidRPr="00C35007" w:rsidRDefault="00E2787B" w:rsidP="004544EB">
      <w:pPr>
        <w:pStyle w:val="BodyText"/>
        <w:rPr>
          <w:rFonts w:ascii="현대하모니 L" w:eastAsia="현대하모니 L" w:hAnsi="현대하모니 L"/>
          <w:dstrike/>
          <w:szCs w:val="22"/>
        </w:rPr>
      </w:pPr>
    </w:p>
    <w:p w14:paraId="1635E1D3" w14:textId="77777777" w:rsidR="00E2787B" w:rsidRPr="00C35007" w:rsidRDefault="00E2787B" w:rsidP="004544EB">
      <w:pPr>
        <w:pStyle w:val="BodyText"/>
        <w:rPr>
          <w:rFonts w:ascii="현대하모니 L" w:eastAsia="현대하모니 L" w:hAnsi="현대하모니 L"/>
          <w:dstrike/>
          <w:szCs w:val="22"/>
        </w:rPr>
      </w:pPr>
      <w:r w:rsidRPr="00C35007">
        <w:rPr>
          <w:rFonts w:ascii="현대하모니 L" w:eastAsia="현대하모니 L" w:hAnsi="현대하모니 L"/>
          <w:dstrike/>
          <w:szCs w:val="22"/>
        </w:rPr>
        <w:t xml:space="preserve">However, at any time, in case of recognition of the EMS communication on the line, the IMMO_ECU must start a TMPVDOUT time window for communication between </w:t>
      </w:r>
      <w:smartTag w:uri="urn:schemas-microsoft-com:office:smarttags" w:element="place">
        <w:r w:rsidRPr="00C35007">
          <w:rPr>
            <w:rFonts w:ascii="현대하모니 L" w:eastAsia="현대하모니 L" w:hAnsi="현대하모니 L"/>
            <w:dstrike/>
            <w:szCs w:val="22"/>
          </w:rPr>
          <w:t>EMS</w:t>
        </w:r>
      </w:smartTag>
      <w:r w:rsidRPr="00C35007">
        <w:rPr>
          <w:rFonts w:ascii="현대하모니 L" w:eastAsia="현대하모니 L" w:hAnsi="현대하모니 L"/>
          <w:dstrike/>
          <w:szCs w:val="22"/>
        </w:rPr>
        <w:t xml:space="preserve"> and IMMO_ECU. This allows the EMS to make a new request (or periodic request) to the IMMO_ECU (case of </w:t>
      </w:r>
      <w:smartTag w:uri="urn:schemas-microsoft-com:office:smarttags" w:element="place">
        <w:r w:rsidRPr="00C35007">
          <w:rPr>
            <w:rFonts w:ascii="현대하모니 L" w:eastAsia="현대하모니 L" w:hAnsi="현대하모니 L"/>
            <w:dstrike/>
            <w:szCs w:val="22"/>
          </w:rPr>
          <w:t>EMS</w:t>
        </w:r>
      </w:smartTag>
      <w:r w:rsidRPr="00C35007">
        <w:rPr>
          <w:rFonts w:ascii="현대하모니 L" w:eastAsia="현대하모니 L" w:hAnsi="현대하모니 L"/>
          <w:dstrike/>
          <w:szCs w:val="22"/>
        </w:rPr>
        <w:t xml:space="preserve"> reset in cranking phase, without IMMO_ECU reset, for ex.)</w:t>
      </w:r>
    </w:p>
    <w:p w14:paraId="6F8BD81B" w14:textId="77777777" w:rsidR="00E2787B" w:rsidRPr="00C35007" w:rsidRDefault="00E2787B" w:rsidP="004544EB">
      <w:pPr>
        <w:pStyle w:val="BodyText"/>
        <w:rPr>
          <w:rFonts w:ascii="현대하모니 L" w:eastAsia="현대하모니 L" w:hAnsi="현대하모니 L"/>
        </w:rPr>
      </w:pPr>
    </w:p>
    <w:p w14:paraId="76E16D1E" w14:textId="77777777" w:rsidR="00E2787B" w:rsidRPr="00C35007" w:rsidRDefault="00E2787B" w:rsidP="004544EB">
      <w:pPr>
        <w:pStyle w:val="Heading2"/>
        <w:rPr>
          <w:rFonts w:ascii="현대하모니 L" w:eastAsia="현대하모니 L" w:hAnsi="현대하모니 L"/>
          <w:b/>
        </w:rPr>
      </w:pPr>
      <w:r w:rsidRPr="00C35007">
        <w:rPr>
          <w:rFonts w:ascii="현대하모니 L" w:eastAsia="현대하모니 L" w:hAnsi="현대하모니 L"/>
          <w:b/>
          <w:caps/>
          <w:noProof/>
        </w:rPr>
        <w:br w:type="page"/>
      </w:r>
      <w:r w:rsidRPr="00C35007">
        <w:rPr>
          <w:rFonts w:ascii="현대하모니 L" w:eastAsia="현대하모니 L" w:hAnsi="현대하모니 L"/>
          <w:b/>
        </w:rPr>
        <w:lastRenderedPageBreak/>
        <w:t>Communication services</w:t>
      </w:r>
    </w:p>
    <w:p w14:paraId="24056E45" w14:textId="77777777" w:rsidR="00E2787B" w:rsidRPr="00C35007" w:rsidRDefault="00E2787B" w:rsidP="004544EB">
      <w:pPr>
        <w:pStyle w:val="Heading3"/>
        <w:rPr>
          <w:rFonts w:ascii="현대하모니 L" w:eastAsia="현대하모니 L" w:hAnsi="현대하모니 L"/>
          <w:lang w:val="fr-FR"/>
        </w:rPr>
      </w:pPr>
      <w:proofErr w:type="spellStart"/>
      <w:r w:rsidRPr="00C35007">
        <w:rPr>
          <w:rFonts w:ascii="현대하모니 L" w:eastAsia="현대하모니 L" w:hAnsi="현대하모니 L"/>
          <w:lang w:val="fr-FR"/>
        </w:rPr>
        <w:t>Immobilizer</w:t>
      </w:r>
      <w:proofErr w:type="spellEnd"/>
      <w:r w:rsidRPr="00C35007">
        <w:rPr>
          <w:rFonts w:ascii="현대하모니 L" w:eastAsia="현대하모니 L" w:hAnsi="현대하모니 L"/>
          <w:lang w:val="fr-FR"/>
        </w:rPr>
        <w:t xml:space="preserve"> mode communication ( Communication </w:t>
      </w:r>
      <w:proofErr w:type="spellStart"/>
      <w:r w:rsidRPr="00C35007">
        <w:rPr>
          <w:rFonts w:ascii="현대하모니 L" w:eastAsia="현대하모니 L" w:hAnsi="현대하모니 L"/>
          <w:lang w:val="fr-FR"/>
        </w:rPr>
        <w:t>between</w:t>
      </w:r>
      <w:proofErr w:type="spellEnd"/>
      <w:r w:rsidRPr="00C35007">
        <w:rPr>
          <w:rFonts w:ascii="현대하모니 L" w:eastAsia="현대하모니 L" w:hAnsi="현대하모니 L"/>
          <w:lang w:val="fr-FR"/>
        </w:rPr>
        <w:t xml:space="preserve"> IMMO_ECU&amp; EMS )</w:t>
      </w:r>
    </w:p>
    <w:p w14:paraId="56115CAB"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Communication protocol</w:t>
      </w:r>
    </w:p>
    <w:p w14:paraId="2613E9C1" w14:textId="77777777" w:rsidR="00E2787B" w:rsidRPr="00C35007" w:rsidRDefault="00E2787B" w:rsidP="004544EB">
      <w:pPr>
        <w:pStyle w:val="BodyText"/>
        <w:rPr>
          <w:rFonts w:ascii="현대하모니 L" w:eastAsia="현대하모니 L" w:hAnsi="현대하모니 L"/>
        </w:rPr>
      </w:pPr>
    </w:p>
    <w:p w14:paraId="1080A35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During this mode,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takes place of the Master in the communication protocol.</w:t>
      </w:r>
    </w:p>
    <w:p w14:paraId="7E45C2F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(see details in Serial data link chapter)</w:t>
      </w:r>
    </w:p>
    <w:p w14:paraId="167D514A"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rPr>
        <w:t>Communication format</w:t>
      </w:r>
    </w:p>
    <w:p w14:paraId="388A6C2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Transmission rate: </w:t>
      </w:r>
      <w:r w:rsidRPr="00C35007">
        <w:rPr>
          <w:rFonts w:ascii="현대하모니 L" w:eastAsia="현대하모니 L" w:hAnsi="현대하모니 L"/>
          <w:b/>
          <w:szCs w:val="22"/>
        </w:rPr>
        <w:t xml:space="preserve">4.8 </w:t>
      </w:r>
      <w:proofErr w:type="spellStart"/>
      <w:r w:rsidRPr="00C35007">
        <w:rPr>
          <w:rFonts w:ascii="현대하모니 L" w:eastAsia="현대하모니 L" w:hAnsi="현대하모니 L"/>
          <w:b/>
          <w:szCs w:val="22"/>
        </w:rPr>
        <w:t>kBd</w:t>
      </w:r>
      <w:proofErr w:type="spellEnd"/>
      <w:r w:rsidRPr="00C35007">
        <w:rPr>
          <w:rFonts w:ascii="현대하모니 L" w:eastAsia="현대하모니 L" w:hAnsi="현대하모니 L"/>
          <w:b/>
          <w:szCs w:val="22"/>
        </w:rPr>
        <w:t xml:space="preserve"> +/- 2%</w:t>
      </w:r>
      <w:r w:rsidRPr="00C35007">
        <w:rPr>
          <w:rFonts w:ascii="현대하모니 L" w:eastAsia="현대하모니 L" w:hAnsi="현대하모니 L"/>
          <w:szCs w:val="22"/>
        </w:rPr>
        <w:t>.</w:t>
      </w:r>
    </w:p>
    <w:p w14:paraId="1037B8A3" w14:textId="77777777" w:rsidR="00E2787B" w:rsidRPr="00C35007" w:rsidRDefault="00E2787B" w:rsidP="004544EB">
      <w:pPr>
        <w:pStyle w:val="BodyText"/>
        <w:rPr>
          <w:rFonts w:ascii="현대하모니 L" w:eastAsia="현대하모니 L" w:hAnsi="현대하모니 L"/>
          <w:szCs w:val="22"/>
        </w:rPr>
      </w:pPr>
    </w:p>
    <w:p w14:paraId="397D33BA"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Communication type</w:t>
      </w:r>
      <w:r w:rsidRPr="00C35007">
        <w:rPr>
          <w:rFonts w:ascii="Batang" w:eastAsia="Batang" w:hAnsi="Batang" w:cs="Batang" w:hint="eastAsia"/>
          <w:szCs w:val="22"/>
        </w:rPr>
        <w:t> </w:t>
      </w:r>
      <w:r w:rsidRPr="00C35007">
        <w:rPr>
          <w:rFonts w:ascii="현대하모니 L" w:eastAsia="현대하모니 L" w:hAnsi="현대하모니 L"/>
          <w:szCs w:val="22"/>
        </w:rPr>
        <w:t>: Point to point bi-directional transmission between IMMO_ECU and EMS (UART)</w:t>
      </w:r>
    </w:p>
    <w:p w14:paraId="0A47FF2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Bit format: NRZ</w:t>
      </w:r>
    </w:p>
    <w:p w14:paraId="78E77DD1"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Communication voltage Level:</w:t>
      </w:r>
    </w:p>
    <w:p w14:paraId="047AE1C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t xml:space="preserve">Logic “1” : </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Transmission Part: </w:t>
      </w:r>
      <w:r w:rsidRPr="00C35007">
        <w:rPr>
          <w:rFonts w:ascii="현대하모니 L" w:eastAsia="현대하모니 L" w:hAnsi="현대하모니 L"/>
          <w:szCs w:val="22"/>
        </w:rPr>
        <w:tab/>
        <w:t>More than 80% of battery voltage</w:t>
      </w:r>
    </w:p>
    <w:p w14:paraId="58B73FD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r>
      <w:r w:rsidRPr="00C35007">
        <w:rPr>
          <w:rFonts w:ascii="현대하모니 L" w:eastAsia="현대하모니 L" w:hAnsi="현대하모니 L"/>
          <w:szCs w:val="22"/>
        </w:rPr>
        <w:tab/>
        <w:t>Reception Part:</w:t>
      </w:r>
      <w:r w:rsidRPr="00C35007">
        <w:rPr>
          <w:rFonts w:ascii="현대하모니 L" w:eastAsia="현대하모니 L" w:hAnsi="현대하모니 L"/>
          <w:szCs w:val="22"/>
        </w:rPr>
        <w:tab/>
        <w:t xml:space="preserve"> More than 70% of battery voltage</w:t>
      </w:r>
    </w:p>
    <w:p w14:paraId="0700932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t>Logic “0”:</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Transmission Part: </w:t>
      </w:r>
      <w:r w:rsidRPr="00C35007">
        <w:rPr>
          <w:rFonts w:ascii="현대하모니 L" w:eastAsia="현대하모니 L" w:hAnsi="현대하모니 L"/>
          <w:szCs w:val="22"/>
        </w:rPr>
        <w:tab/>
        <w:t>More than 20% of battery voltage</w:t>
      </w:r>
    </w:p>
    <w:p w14:paraId="48ABC348"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r>
      <w:r w:rsidRPr="00C35007">
        <w:rPr>
          <w:rFonts w:ascii="현대하모니 L" w:eastAsia="현대하모니 L" w:hAnsi="현대하모니 L"/>
          <w:szCs w:val="22"/>
        </w:rPr>
        <w:tab/>
        <w:t>Reception Part:</w:t>
      </w:r>
      <w:r w:rsidRPr="00C35007">
        <w:rPr>
          <w:rFonts w:ascii="현대하모니 L" w:eastAsia="현대하모니 L" w:hAnsi="현대하모니 L"/>
          <w:szCs w:val="22"/>
        </w:rPr>
        <w:tab/>
        <w:t>More than 30% of battery voltage</w:t>
      </w:r>
    </w:p>
    <w:p w14:paraId="687C6DE0" w14:textId="77777777" w:rsidR="00E2787B" w:rsidRPr="00C35007" w:rsidRDefault="00E2787B" w:rsidP="004544EB">
      <w:pPr>
        <w:pStyle w:val="BodyText"/>
        <w:rPr>
          <w:rFonts w:ascii="현대하모니 L" w:eastAsia="현대하모니 L" w:hAnsi="현대하모니 L"/>
          <w:szCs w:val="22"/>
        </w:rPr>
      </w:pPr>
    </w:p>
    <w:p w14:paraId="4612BC0D"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Slope Time: Less than 10% of bit time</w:t>
      </w:r>
    </w:p>
    <w:p w14:paraId="5B2F9378" w14:textId="77777777" w:rsidR="00E2787B" w:rsidRPr="00C35007" w:rsidRDefault="00E2787B" w:rsidP="004544EB">
      <w:pPr>
        <w:pStyle w:val="BodyText"/>
        <w:rPr>
          <w:rFonts w:ascii="현대하모니 L" w:eastAsia="현대하모니 L" w:hAnsi="현대하모니 L"/>
          <w:szCs w:val="22"/>
        </w:rPr>
      </w:pPr>
    </w:p>
    <w:p w14:paraId="7FAD2D8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noProof/>
          <w:szCs w:val="22"/>
        </w:rPr>
        <mc:AlternateContent>
          <mc:Choice Requires="wpg">
            <w:drawing>
              <wp:anchor distT="0" distB="0" distL="114300" distR="114300" simplePos="0" relativeHeight="251678720" behindDoc="0" locked="0" layoutInCell="1" allowOverlap="1" wp14:anchorId="0D77128A" wp14:editId="07777777">
                <wp:simplePos x="0" y="0"/>
                <wp:positionH relativeFrom="column">
                  <wp:posOffset>283845</wp:posOffset>
                </wp:positionH>
                <wp:positionV relativeFrom="paragraph">
                  <wp:posOffset>4445</wp:posOffset>
                </wp:positionV>
                <wp:extent cx="5101590" cy="2010410"/>
                <wp:effectExtent l="0" t="0" r="0" b="0"/>
                <wp:wrapNone/>
                <wp:docPr id="254"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1590" cy="2010410"/>
                          <a:chOff x="1728" y="6865"/>
                          <a:chExt cx="8034" cy="2817"/>
                        </a:xfrm>
                      </wpg:grpSpPr>
                      <wps:wsp>
                        <wps:cNvPr id="255" name="Freeform 200"/>
                        <wps:cNvSpPr>
                          <a:spLocks/>
                        </wps:cNvSpPr>
                        <wps:spPr bwMode="auto">
                          <a:xfrm>
                            <a:off x="4668" y="7168"/>
                            <a:ext cx="1404" cy="1288"/>
                          </a:xfrm>
                          <a:custGeom>
                            <a:avLst/>
                            <a:gdLst>
                              <a:gd name="T0" fmla="*/ 0 w 1404"/>
                              <a:gd name="T1" fmla="*/ 1263 h 1288"/>
                              <a:gd name="T2" fmla="*/ 519 w 1404"/>
                              <a:gd name="T3" fmla="*/ 1110 h 1288"/>
                              <a:gd name="T4" fmla="*/ 1014 w 1404"/>
                              <a:gd name="T5" fmla="*/ 195 h 1288"/>
                              <a:gd name="T6" fmla="*/ 1404 w 1404"/>
                              <a:gd name="T7" fmla="*/ 0 h 1288"/>
                            </a:gdLst>
                            <a:ahLst/>
                            <a:cxnLst>
                              <a:cxn ang="0">
                                <a:pos x="T0" y="T1"/>
                              </a:cxn>
                              <a:cxn ang="0">
                                <a:pos x="T2" y="T3"/>
                              </a:cxn>
                              <a:cxn ang="0">
                                <a:pos x="T4" y="T5"/>
                              </a:cxn>
                              <a:cxn ang="0">
                                <a:pos x="T6" y="T7"/>
                              </a:cxn>
                            </a:cxnLst>
                            <a:rect l="0" t="0" r="r" b="b"/>
                            <a:pathLst>
                              <a:path w="1404" h="1288">
                                <a:moveTo>
                                  <a:pt x="0" y="1263"/>
                                </a:moveTo>
                                <a:cubicBezTo>
                                  <a:pt x="175" y="1275"/>
                                  <a:pt x="350" y="1288"/>
                                  <a:pt x="519" y="1110"/>
                                </a:cubicBezTo>
                                <a:cubicBezTo>
                                  <a:pt x="688" y="932"/>
                                  <a:pt x="867" y="380"/>
                                  <a:pt x="1014" y="195"/>
                                </a:cubicBezTo>
                                <a:cubicBezTo>
                                  <a:pt x="1161" y="10"/>
                                  <a:pt x="1282" y="5"/>
                                  <a:pt x="140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201"/>
                        <wps:cNvSpPr>
                          <a:spLocks/>
                        </wps:cNvSpPr>
                        <wps:spPr bwMode="auto">
                          <a:xfrm flipH="1">
                            <a:off x="7344" y="7165"/>
                            <a:ext cx="1404" cy="1288"/>
                          </a:xfrm>
                          <a:custGeom>
                            <a:avLst/>
                            <a:gdLst>
                              <a:gd name="T0" fmla="*/ 0 w 1404"/>
                              <a:gd name="T1" fmla="*/ 1263 h 1288"/>
                              <a:gd name="T2" fmla="*/ 519 w 1404"/>
                              <a:gd name="T3" fmla="*/ 1110 h 1288"/>
                              <a:gd name="T4" fmla="*/ 1014 w 1404"/>
                              <a:gd name="T5" fmla="*/ 195 h 1288"/>
                              <a:gd name="T6" fmla="*/ 1404 w 1404"/>
                              <a:gd name="T7" fmla="*/ 0 h 1288"/>
                            </a:gdLst>
                            <a:ahLst/>
                            <a:cxnLst>
                              <a:cxn ang="0">
                                <a:pos x="T0" y="T1"/>
                              </a:cxn>
                              <a:cxn ang="0">
                                <a:pos x="T2" y="T3"/>
                              </a:cxn>
                              <a:cxn ang="0">
                                <a:pos x="T4" y="T5"/>
                              </a:cxn>
                              <a:cxn ang="0">
                                <a:pos x="T6" y="T7"/>
                              </a:cxn>
                            </a:cxnLst>
                            <a:rect l="0" t="0" r="r" b="b"/>
                            <a:pathLst>
                              <a:path w="1404" h="1288">
                                <a:moveTo>
                                  <a:pt x="0" y="1263"/>
                                </a:moveTo>
                                <a:cubicBezTo>
                                  <a:pt x="175" y="1275"/>
                                  <a:pt x="350" y="1288"/>
                                  <a:pt x="519" y="1110"/>
                                </a:cubicBezTo>
                                <a:cubicBezTo>
                                  <a:pt x="688" y="932"/>
                                  <a:pt x="867" y="380"/>
                                  <a:pt x="1014" y="195"/>
                                </a:cubicBezTo>
                                <a:cubicBezTo>
                                  <a:pt x="1161" y="10"/>
                                  <a:pt x="1282" y="5"/>
                                  <a:pt x="1404"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Line 202"/>
                        <wps:cNvCnPr>
                          <a:cxnSpLocks noChangeShapeType="1"/>
                        </wps:cNvCnPr>
                        <wps:spPr bwMode="auto">
                          <a:xfrm>
                            <a:off x="6048" y="7165"/>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203"/>
                        <wps:cNvCnPr>
                          <a:cxnSpLocks noChangeShapeType="1"/>
                        </wps:cNvCnPr>
                        <wps:spPr bwMode="auto">
                          <a:xfrm>
                            <a:off x="4464" y="7165"/>
                            <a:ext cx="1728"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9" name="Line 204"/>
                        <wps:cNvCnPr>
                          <a:cxnSpLocks noChangeShapeType="1"/>
                        </wps:cNvCnPr>
                        <wps:spPr bwMode="auto">
                          <a:xfrm>
                            <a:off x="4437" y="8428"/>
                            <a:ext cx="4644"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0" name="Line 205"/>
                        <wps:cNvCnPr>
                          <a:cxnSpLocks noChangeShapeType="1"/>
                        </wps:cNvCnPr>
                        <wps:spPr bwMode="auto">
                          <a:xfrm>
                            <a:off x="4425" y="8155"/>
                            <a:ext cx="3783"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1" name="Line 206"/>
                        <wps:cNvCnPr>
                          <a:cxnSpLocks noChangeShapeType="1"/>
                        </wps:cNvCnPr>
                        <wps:spPr bwMode="auto">
                          <a:xfrm>
                            <a:off x="4434" y="7405"/>
                            <a:ext cx="3342"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2" name="Line 207"/>
                        <wps:cNvCnPr>
                          <a:cxnSpLocks noChangeShapeType="1"/>
                        </wps:cNvCnPr>
                        <wps:spPr bwMode="auto">
                          <a:xfrm>
                            <a:off x="5616" y="7570"/>
                            <a:ext cx="3312"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3" name="Line 208"/>
                        <wps:cNvCnPr>
                          <a:cxnSpLocks noChangeShapeType="1"/>
                        </wps:cNvCnPr>
                        <wps:spPr bwMode="auto">
                          <a:xfrm>
                            <a:off x="5328" y="8011"/>
                            <a:ext cx="3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4" name="Line 209"/>
                        <wps:cNvCnPr>
                          <a:cxnSpLocks noChangeShapeType="1"/>
                        </wps:cNvCnPr>
                        <wps:spPr bwMode="auto">
                          <a:xfrm>
                            <a:off x="5277" y="8173"/>
                            <a:ext cx="0" cy="72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5" name="Line 210"/>
                        <wps:cNvCnPr>
                          <a:cxnSpLocks noChangeShapeType="1"/>
                        </wps:cNvCnPr>
                        <wps:spPr bwMode="auto">
                          <a:xfrm>
                            <a:off x="5646" y="7453"/>
                            <a:ext cx="0" cy="14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6" name="Line 211"/>
                        <wps:cNvCnPr>
                          <a:cxnSpLocks noChangeShapeType="1"/>
                        </wps:cNvCnPr>
                        <wps:spPr bwMode="auto">
                          <a:xfrm>
                            <a:off x="4476" y="7786"/>
                            <a:ext cx="3444"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7" name="Line 212"/>
                        <wps:cNvCnPr>
                          <a:cxnSpLocks noChangeShapeType="1"/>
                        </wps:cNvCnPr>
                        <wps:spPr bwMode="auto">
                          <a:xfrm>
                            <a:off x="4863" y="8749"/>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Line 213"/>
                        <wps:cNvCnPr>
                          <a:cxnSpLocks noChangeShapeType="1"/>
                        </wps:cNvCnPr>
                        <wps:spPr bwMode="auto">
                          <a:xfrm flipH="1">
                            <a:off x="5631" y="8743"/>
                            <a:ext cx="4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9" name="Line 214"/>
                        <wps:cNvCnPr>
                          <a:cxnSpLocks noChangeShapeType="1"/>
                        </wps:cNvCnPr>
                        <wps:spPr bwMode="auto">
                          <a:xfrm>
                            <a:off x="5304" y="8740"/>
                            <a:ext cx="456" cy="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Text Box 215"/>
                        <wps:cNvSpPr txBox="1">
                          <a:spLocks noChangeArrowheads="1"/>
                        </wps:cNvSpPr>
                        <wps:spPr bwMode="auto">
                          <a:xfrm>
                            <a:off x="3636" y="8011"/>
                            <a:ext cx="750"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CED26" w14:textId="77777777" w:rsidR="00E2787B" w:rsidRDefault="00E2787B" w:rsidP="004544EB">
                              <w:pPr>
                                <w:pStyle w:val="BodyText"/>
                              </w:pPr>
                              <w:r>
                                <w:t>20%</w:t>
                              </w:r>
                            </w:p>
                          </w:txbxContent>
                        </wps:txbx>
                        <wps:bodyPr rot="0" vert="horz" wrap="square" lIns="91440" tIns="45720" rIns="91440" bIns="45720" anchor="t" anchorCtr="0" upright="1">
                          <a:noAutofit/>
                        </wps:bodyPr>
                      </wps:wsp>
                      <wps:wsp>
                        <wps:cNvPr id="271" name="Text Box 216"/>
                        <wps:cNvSpPr txBox="1">
                          <a:spLocks noChangeArrowheads="1"/>
                        </wps:cNvSpPr>
                        <wps:spPr bwMode="auto">
                          <a:xfrm>
                            <a:off x="3636" y="7237"/>
                            <a:ext cx="750"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8D354" w14:textId="77777777" w:rsidR="00E2787B" w:rsidRDefault="00E2787B" w:rsidP="004544EB">
                              <w:pPr>
                                <w:pStyle w:val="BodyText"/>
                              </w:pPr>
                              <w:r>
                                <w:t>80%</w:t>
                              </w:r>
                            </w:p>
                          </w:txbxContent>
                        </wps:txbx>
                        <wps:bodyPr rot="0" vert="horz" wrap="square" lIns="91440" tIns="45720" rIns="91440" bIns="45720" anchor="t" anchorCtr="0" upright="1">
                          <a:noAutofit/>
                        </wps:bodyPr>
                      </wps:wsp>
                      <wps:wsp>
                        <wps:cNvPr id="272" name="Text Box 217"/>
                        <wps:cNvSpPr txBox="1">
                          <a:spLocks noChangeArrowheads="1"/>
                        </wps:cNvSpPr>
                        <wps:spPr bwMode="auto">
                          <a:xfrm>
                            <a:off x="9012" y="7888"/>
                            <a:ext cx="750"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DFBC8" w14:textId="77777777" w:rsidR="00E2787B" w:rsidRDefault="00E2787B" w:rsidP="004544EB">
                              <w:pPr>
                                <w:pStyle w:val="BodyText"/>
                              </w:pPr>
                              <w:r>
                                <w:t>30%</w:t>
                              </w:r>
                            </w:p>
                          </w:txbxContent>
                        </wps:txbx>
                        <wps:bodyPr rot="0" vert="horz" wrap="square" lIns="91440" tIns="45720" rIns="91440" bIns="45720" anchor="t" anchorCtr="0" upright="1">
                          <a:noAutofit/>
                        </wps:bodyPr>
                      </wps:wsp>
                      <wps:wsp>
                        <wps:cNvPr id="273" name="Text Box 218"/>
                        <wps:cNvSpPr txBox="1">
                          <a:spLocks noChangeArrowheads="1"/>
                        </wps:cNvSpPr>
                        <wps:spPr bwMode="auto">
                          <a:xfrm>
                            <a:off x="9012" y="7384"/>
                            <a:ext cx="750"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697F6D" w14:textId="77777777" w:rsidR="00E2787B" w:rsidRDefault="00E2787B" w:rsidP="004544EB">
                              <w:pPr>
                                <w:pStyle w:val="BodyText"/>
                              </w:pPr>
                              <w:r>
                                <w:t>70%</w:t>
                              </w:r>
                            </w:p>
                          </w:txbxContent>
                        </wps:txbx>
                        <wps:bodyPr rot="0" vert="horz" wrap="square" lIns="91440" tIns="45720" rIns="91440" bIns="45720" anchor="t" anchorCtr="0" upright="1">
                          <a:noAutofit/>
                        </wps:bodyPr>
                      </wps:wsp>
                      <wps:wsp>
                        <wps:cNvPr id="274" name="Text Box 219"/>
                        <wps:cNvSpPr txBox="1">
                          <a:spLocks noChangeArrowheads="1"/>
                        </wps:cNvSpPr>
                        <wps:spPr bwMode="auto">
                          <a:xfrm>
                            <a:off x="4746" y="8941"/>
                            <a:ext cx="1512"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366CC" w14:textId="77777777" w:rsidR="00E2787B" w:rsidRDefault="00E2787B" w:rsidP="004544EB">
                              <w:pPr>
                                <w:pStyle w:val="BodyText"/>
                              </w:pPr>
                              <w:r>
                                <w:t>Slope Time</w:t>
                              </w:r>
                            </w:p>
                          </w:txbxContent>
                        </wps:txbx>
                        <wps:bodyPr rot="0" vert="horz" wrap="square" lIns="91440" tIns="45720" rIns="91440" bIns="45720" anchor="t" anchorCtr="0" upright="1">
                          <a:noAutofit/>
                        </wps:bodyPr>
                      </wps:wsp>
                      <wps:wsp>
                        <wps:cNvPr id="275" name="Line 220"/>
                        <wps:cNvCnPr>
                          <a:cxnSpLocks noChangeShapeType="1"/>
                        </wps:cNvCnPr>
                        <wps:spPr bwMode="auto">
                          <a:xfrm>
                            <a:off x="5457" y="7795"/>
                            <a:ext cx="0" cy="16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6" name="Line 221"/>
                        <wps:cNvCnPr>
                          <a:cxnSpLocks noChangeShapeType="1"/>
                        </wps:cNvCnPr>
                        <wps:spPr bwMode="auto">
                          <a:xfrm>
                            <a:off x="7977" y="7795"/>
                            <a:ext cx="0" cy="16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7" name="Line 222"/>
                        <wps:cNvCnPr>
                          <a:cxnSpLocks noChangeShapeType="1"/>
                        </wps:cNvCnPr>
                        <wps:spPr bwMode="auto">
                          <a:xfrm flipH="1">
                            <a:off x="5454" y="9334"/>
                            <a:ext cx="2523"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8" name="Text Box 223"/>
                        <wps:cNvSpPr txBox="1">
                          <a:spLocks noChangeArrowheads="1"/>
                        </wps:cNvSpPr>
                        <wps:spPr bwMode="auto">
                          <a:xfrm>
                            <a:off x="5922" y="9340"/>
                            <a:ext cx="1512"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4CFF38" w14:textId="77777777" w:rsidR="00E2787B" w:rsidRDefault="00E2787B" w:rsidP="004544EB">
                              <w:pPr>
                                <w:pStyle w:val="BodyText"/>
                              </w:pPr>
                              <w:r>
                                <w:t>Bit time</w:t>
                              </w:r>
                            </w:p>
                          </w:txbxContent>
                        </wps:txbx>
                        <wps:bodyPr rot="0" vert="horz" wrap="square" lIns="91440" tIns="45720" rIns="91440" bIns="45720" anchor="t" anchorCtr="0" upright="1">
                          <a:noAutofit/>
                        </wps:bodyPr>
                      </wps:wsp>
                      <wps:wsp>
                        <wps:cNvPr id="279" name="Text Box 224"/>
                        <wps:cNvSpPr txBox="1">
                          <a:spLocks noChangeArrowheads="1"/>
                        </wps:cNvSpPr>
                        <wps:spPr bwMode="auto">
                          <a:xfrm>
                            <a:off x="4443" y="6865"/>
                            <a:ext cx="1029"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237C8" w14:textId="77777777" w:rsidR="00E2787B" w:rsidRDefault="00E2787B" w:rsidP="004544EB">
                              <w:pPr>
                                <w:pStyle w:val="BodyText"/>
                              </w:pPr>
                              <w:r>
                                <w:t>100%</w:t>
                              </w:r>
                            </w:p>
                          </w:txbxContent>
                        </wps:txbx>
                        <wps:bodyPr rot="0" vert="horz" wrap="square" lIns="91440" tIns="45720" rIns="91440" bIns="45720" anchor="t" anchorCtr="0" upright="1">
                          <a:noAutofit/>
                        </wps:bodyPr>
                      </wps:wsp>
                      <wps:wsp>
                        <wps:cNvPr id="280" name="Text Box 225"/>
                        <wps:cNvSpPr txBox="1">
                          <a:spLocks noChangeArrowheads="1"/>
                        </wps:cNvSpPr>
                        <wps:spPr bwMode="auto">
                          <a:xfrm>
                            <a:off x="4443" y="7632"/>
                            <a:ext cx="1029"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74C5D" w14:textId="77777777" w:rsidR="00E2787B" w:rsidRDefault="00E2787B" w:rsidP="004544EB">
                              <w:pPr>
                                <w:pStyle w:val="BodyText"/>
                              </w:pPr>
                              <w:r>
                                <w:t>50%</w:t>
                              </w:r>
                            </w:p>
                          </w:txbxContent>
                        </wps:txbx>
                        <wps:bodyPr rot="0" vert="horz" wrap="square" lIns="91440" tIns="45720" rIns="91440" bIns="45720" anchor="t" anchorCtr="0" upright="1">
                          <a:noAutofit/>
                        </wps:bodyPr>
                      </wps:wsp>
                      <wps:wsp>
                        <wps:cNvPr id="281" name="Text Box 226"/>
                        <wps:cNvSpPr txBox="1">
                          <a:spLocks noChangeArrowheads="1"/>
                        </wps:cNvSpPr>
                        <wps:spPr bwMode="auto">
                          <a:xfrm>
                            <a:off x="1728" y="7920"/>
                            <a:ext cx="18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8288A" w14:textId="77777777" w:rsidR="00E2787B" w:rsidRDefault="00E2787B" w:rsidP="004544EB">
                              <w:pPr>
                                <w:pStyle w:val="BodyText"/>
                              </w:pPr>
                              <w:smartTag w:uri="urn:schemas-microsoft-com:office:smarttags" w:element="place">
                                <w:r>
                                  <w:t>Battery</w:t>
                                </w:r>
                              </w:smartTag>
                              <w:r>
                                <w:t xml:space="preserve"> Voltage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77128A" id="Group 199" o:spid="_x0000_s1032" style="position:absolute;left:0;text-align:left;margin-left:22.35pt;margin-top:.35pt;width:401.7pt;height:158.3pt;z-index:251678720" coordorigin="1728,6865" coordsize="8034,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">
                <v:shape id="Freeform 200" o:spid="_x0000_s1033" style="position:absolute;left:4668;top:7168;width:1404;height:1288;visibility:visible;mso-wrap-style:square;v-text-anchor:top" coordsize="1404,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" path="m,1263v175,12,350,25,519,-153c688,932,867,380,1014,195,1161,10,1282,5,1404,e" filled="f">
                  <v:path arrowok="t" o:connecttype="custom" o:connectlocs="0,1263;519,1110;1014,195;1404,0" o:connectangles="0,0,0,0"/>
                </v:shape>
                <v:shape id="Freeform 201" o:spid="_x0000_s1034" style="position:absolute;left:7344;top:7165;width:1404;height:1288;flip:x;visibility:visible;mso-wrap-style:square;v-text-anchor:top" coordsize="1404,1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" path="m,1263v175,12,350,25,519,-153c688,932,867,380,1014,195,1161,10,1282,5,1404,e" filled="f">
                  <v:path arrowok="t" o:connecttype="custom" o:connectlocs="0,1263;519,1110;1014,195;1404,0" o:connectangles="0,0,0,0"/>
                </v:shape>
                <v:line id="Line 202" o:spid="_x0000_s1035" style="position:absolute;visibility:visible;mso-wrap-style:square" from="6048,7165" to="7344,7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tbLxwAAANwAAAAPAAAAZHJzL2Rvd25yZXYueG1sRI9Ba8JA&#10;FITvBf/D8gq91U0tT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NGG1svHAAAA3AAA&#10;AA8AAAAAAAAAAAAAAAAABwIAAGRycy9kb3ducmV2LnhtbFBLBQYAAAAAAwADALcAAAD7AgAAAAA=&#10;"/>
                <v:line id="Line 203" o:spid="_x0000_s1036" style="position:absolute;visibility:visible;mso-wrap-style:square" from="4464,7165" to="6192,7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hKtwQAAANwAAAAPAAAAZHJzL2Rvd25yZXYueG1sRE9Na8JA&#10;EL0X/A/LCN7qRsF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FHKEq3BAAAA3AAAAA8AAAAA&#10;AAAAAAAAAAAABwIAAGRycy9kb3ducmV2LnhtbFBLBQYAAAAAAwADALcAAAD1AgAAAAA=&#10;">
                  <v:stroke dashstyle="dash"/>
                </v:line>
                <v:line id="Line 204" o:spid="_x0000_s1037" style="position:absolute;visibility:visible;mso-wrap-style:square" from="4437,8428" to="9081,8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">
                  <v:stroke dashstyle="dash"/>
                </v:line>
                <v:line id="Line 205" o:spid="_x0000_s1038" style="position:absolute;visibility:visible;mso-wrap-style:square" from="4425,8155" to="8208,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">
                  <v:stroke dashstyle="dash"/>
                </v:line>
                <v:line id="Line 206" o:spid="_x0000_s1039" style="position:absolute;visibility:visible;mso-wrap-style:square" from="4434,7405" to="7776,7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">
                  <v:stroke dashstyle="dash"/>
                </v:line>
                <v:line id="Line 207" o:spid="_x0000_s1040" style="position:absolute;visibility:visible;mso-wrap-style:square" from="5616,7570" to="8928,7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">
                  <v:stroke dashstyle="dash"/>
                </v:line>
                <v:line id="Line 208" o:spid="_x0000_s1041" style="position:absolute;visibility:visible;mso-wrap-style:square" from="5328,8011" to="8928,8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">
                  <v:stroke dashstyle="dash"/>
                </v:line>
                <v:line id="Line 209" o:spid="_x0000_s1042" style="position:absolute;visibility:visible;mso-wrap-style:square" from="5277,8173" to="5277,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">
                  <v:stroke dashstyle="dash"/>
                </v:line>
                <v:line id="Line 210" o:spid="_x0000_s1043" style="position:absolute;visibility:visible;mso-wrap-style:square" from="5646,7453" to="5646,8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">
                  <v:stroke dashstyle="dash"/>
                </v:line>
                <v:line id="Line 211" o:spid="_x0000_s1044" style="position:absolute;visibility:visible;mso-wrap-style:square" from="4476,7786" to="7920,7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">
                  <v:stroke dashstyle="dash"/>
                </v:line>
                <v:line id="Line 212" o:spid="_x0000_s1045" style="position:absolute;visibility:visible;mso-wrap-style:square" from="4863,8749" to="5295,8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">
                  <v:stroke endarrow="block"/>
                </v:line>
                <v:line id="Line 213" o:spid="_x0000_s1046" style="position:absolute;flip:x;visibility:visible;mso-wrap-style:square" from="5631,8743" to="6063,8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">
                  <v:stroke endarrow="block"/>
                </v:line>
                <v:line id="Line 214" o:spid="_x0000_s1047" style="position:absolute;visibility:visible;mso-wrap-style:square" from="5304,8740" to="5760,8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2f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DvTDwCcvELAAD//wMAUEsBAi0AFAAGAAgAAAAhANvh9svuAAAAhQEAABMAAAAAAAAA&#10;AAAAAAAAAAAAAFtDb250ZW50X1R5cGVzXS54bWxQSwECLQAUAAYACAAAACEAWvQsW78AAAAVAQAA&#10;CwAAAAAAAAAAAAAAAAAfAQAAX3JlbHMvLnJlbHNQSwECLQAUAAYACAAAACEAATktn8YAAADcAAAA&#10;DwAAAAAAAAAAAAAAAAAHAgAAZHJzL2Rvd25yZXYueG1sUEsFBgAAAAADAAMAtwAAAPoCAAAAAA==&#10;"/>
                <v:shapetype id="_x0000_t202" coordsize="21600,21600" o:spt="202" path="m,l,21600r21600,l21600,xe">
                  <v:stroke joinstyle="miter"/>
                  <v:path gradientshapeok="t" o:connecttype="rect"/>
                </v:shapetype>
                <v:shape id="Text Box 215" o:spid="_x0000_s1048" type="#_x0000_t202" style="position:absolute;left:3636;top:8011;width:750;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" filled="f" stroked="f">
                  <v:textbox>
                    <w:txbxContent>
                      <w:p w14:paraId="17DCED26" w14:textId="77777777" w:rsidR="00E2787B" w:rsidRDefault="00E2787B" w:rsidP="004544EB">
                        <w:pPr>
                          <w:pStyle w:val="BodyText"/>
                        </w:pPr>
                        <w:r>
                          <w:t>20%</w:t>
                        </w:r>
                      </w:p>
                    </w:txbxContent>
                  </v:textbox>
                </v:shape>
                <v:shape id="Text Box 216" o:spid="_x0000_s1049" type="#_x0000_t202" style="position:absolute;left:3636;top:7237;width:750;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1008D354" w14:textId="77777777" w:rsidR="00E2787B" w:rsidRDefault="00E2787B" w:rsidP="004544EB">
                        <w:pPr>
                          <w:pStyle w:val="BodyText"/>
                        </w:pPr>
                        <w:r>
                          <w:t>80%</w:t>
                        </w:r>
                      </w:p>
                    </w:txbxContent>
                  </v:textbox>
                </v:shape>
                <v:shape id="Text Box 217" o:spid="_x0000_s1050" type="#_x0000_t202" style="position:absolute;left:9012;top:7888;width:750;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" filled="f" stroked="f">
                  <v:textbox>
                    <w:txbxContent>
                      <w:p w14:paraId="498DFBC8" w14:textId="77777777" w:rsidR="00E2787B" w:rsidRDefault="00E2787B" w:rsidP="004544EB">
                        <w:pPr>
                          <w:pStyle w:val="BodyText"/>
                        </w:pPr>
                        <w:r>
                          <w:t>30%</w:t>
                        </w:r>
                      </w:p>
                    </w:txbxContent>
                  </v:textbox>
                </v:shape>
                <v:shape id="Text Box 218" o:spid="_x0000_s1051" type="#_x0000_t202" style="position:absolute;left:9012;top:7384;width:750;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0697F6D" w14:textId="77777777" w:rsidR="00E2787B" w:rsidRDefault="00E2787B" w:rsidP="004544EB">
                        <w:pPr>
                          <w:pStyle w:val="BodyText"/>
                        </w:pPr>
                        <w:r>
                          <w:t>70%</w:t>
                        </w:r>
                      </w:p>
                    </w:txbxContent>
                  </v:textbox>
                </v:shape>
                <v:shape id="Text Box 219" o:spid="_x0000_s1052" type="#_x0000_t202" style="position:absolute;left:4746;top:8941;width:15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14:paraId="513366CC" w14:textId="77777777" w:rsidR="00E2787B" w:rsidRDefault="00E2787B" w:rsidP="004544EB">
                        <w:pPr>
                          <w:pStyle w:val="BodyText"/>
                        </w:pPr>
                        <w:r>
                          <w:t>Slope Time</w:t>
                        </w:r>
                      </w:p>
                    </w:txbxContent>
                  </v:textbox>
                </v:shape>
                <v:line id="Line 220" o:spid="_x0000_s1053" style="position:absolute;visibility:visible;mso-wrap-style:square" from="5457,7795" to="5457,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">
                  <v:stroke dashstyle="dash"/>
                </v:line>
                <v:line id="Line 221" o:spid="_x0000_s1054" style="position:absolute;visibility:visible;mso-wrap-style:square" from="7977,7795" to="7977,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">
                  <v:stroke dashstyle="dash"/>
                </v:line>
                <v:line id="Line 222" o:spid="_x0000_s1055" style="position:absolute;flip:x;visibility:visible;mso-wrap-style:square" from="5454,9334" to="7977,9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">
                  <v:stroke startarrow="block" endarrow="block"/>
                </v:line>
                <v:shape id="Text Box 223" o:spid="_x0000_s1056" type="#_x0000_t202" style="position:absolute;left:5922;top:9340;width:1512;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474CFF38" w14:textId="77777777" w:rsidR="00E2787B" w:rsidRDefault="00E2787B" w:rsidP="004544EB">
                        <w:pPr>
                          <w:pStyle w:val="BodyText"/>
                        </w:pPr>
                        <w:r>
                          <w:t>Bit time</w:t>
                        </w:r>
                      </w:p>
                    </w:txbxContent>
                  </v:textbox>
                </v:shape>
                <v:shape id="Text Box 224" o:spid="_x0000_s1057" type="#_x0000_t202" style="position:absolute;left:4443;top:6865;width:1029;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14:paraId="135237C8" w14:textId="77777777" w:rsidR="00E2787B" w:rsidRDefault="00E2787B" w:rsidP="004544EB">
                        <w:pPr>
                          <w:pStyle w:val="BodyText"/>
                        </w:pPr>
                        <w:r>
                          <w:t>100%</w:t>
                        </w:r>
                      </w:p>
                    </w:txbxContent>
                  </v:textbox>
                </v:shape>
                <v:shape id="Text Box 225" o:spid="_x0000_s1058" type="#_x0000_t202" style="position:absolute;left:4443;top:7632;width:1029;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14:paraId="3A174C5D" w14:textId="77777777" w:rsidR="00E2787B" w:rsidRDefault="00E2787B" w:rsidP="004544EB">
                        <w:pPr>
                          <w:pStyle w:val="BodyText"/>
                        </w:pPr>
                        <w:r>
                          <w:t>50%</w:t>
                        </w:r>
                      </w:p>
                    </w:txbxContent>
                  </v:textbox>
                </v:shape>
                <v:shape id="Text Box 226" o:spid="_x0000_s1059" type="#_x0000_t202" style="position:absolute;left:1728;top:7920;width:187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" filled="f" stroked="f">
                  <v:textbox>
                    <w:txbxContent>
                      <w:p w14:paraId="0148288A" w14:textId="77777777" w:rsidR="00E2787B" w:rsidRDefault="00E2787B" w:rsidP="004544EB">
                        <w:pPr>
                          <w:pStyle w:val="BodyText"/>
                        </w:pPr>
                        <w:smartTag w:uri="urn:schemas-microsoft-com:office:smarttags" w:element="place">
                          <w:r>
                            <w:t>Battery</w:t>
                          </w:r>
                        </w:smartTag>
                        <w:r>
                          <w:t xml:space="preserve"> Voltage</w:t>
                        </w:r>
                      </w:p>
                    </w:txbxContent>
                  </v:textbox>
                </v:shape>
              </v:group>
            </w:pict>
          </mc:Fallback>
        </mc:AlternateContent>
      </w:r>
    </w:p>
    <w:p w14:paraId="58E6DD4E" w14:textId="77777777" w:rsidR="00E2787B" w:rsidRPr="00C35007" w:rsidRDefault="00E2787B" w:rsidP="004544EB">
      <w:pPr>
        <w:pStyle w:val="BodyText"/>
        <w:rPr>
          <w:rFonts w:ascii="현대하모니 L" w:eastAsia="현대하모니 L" w:hAnsi="현대하모니 L"/>
          <w:szCs w:val="22"/>
        </w:rPr>
      </w:pPr>
    </w:p>
    <w:p w14:paraId="7D3BEE8F" w14:textId="77777777" w:rsidR="00E2787B" w:rsidRPr="00C35007" w:rsidRDefault="00E2787B" w:rsidP="004544EB">
      <w:pPr>
        <w:pStyle w:val="BodyText"/>
        <w:rPr>
          <w:rFonts w:ascii="현대하모니 L" w:eastAsia="현대하모니 L" w:hAnsi="현대하모니 L"/>
          <w:szCs w:val="22"/>
        </w:rPr>
      </w:pPr>
    </w:p>
    <w:p w14:paraId="3B88899E" w14:textId="77777777" w:rsidR="00E2787B" w:rsidRPr="00C35007" w:rsidRDefault="00E2787B" w:rsidP="004544EB">
      <w:pPr>
        <w:pStyle w:val="BodyText"/>
        <w:rPr>
          <w:rFonts w:ascii="현대하모니 L" w:eastAsia="현대하모니 L" w:hAnsi="현대하모니 L"/>
          <w:szCs w:val="22"/>
        </w:rPr>
      </w:pPr>
    </w:p>
    <w:p w14:paraId="69E2BB2B" w14:textId="77777777" w:rsidR="00E2787B" w:rsidRPr="00C35007" w:rsidRDefault="00E2787B" w:rsidP="004544EB">
      <w:pPr>
        <w:pStyle w:val="BodyText"/>
        <w:rPr>
          <w:rFonts w:ascii="현대하모니 L" w:eastAsia="현대하모니 L" w:hAnsi="현대하모니 L"/>
          <w:szCs w:val="22"/>
        </w:rPr>
      </w:pPr>
    </w:p>
    <w:p w14:paraId="57C0D796" w14:textId="77777777" w:rsidR="00E2787B" w:rsidRPr="00C35007" w:rsidRDefault="00E2787B" w:rsidP="004544EB">
      <w:pPr>
        <w:pStyle w:val="BodyText"/>
        <w:rPr>
          <w:rFonts w:ascii="현대하모니 L" w:eastAsia="현대하모니 L" w:hAnsi="현대하모니 L"/>
          <w:szCs w:val="22"/>
        </w:rPr>
      </w:pPr>
    </w:p>
    <w:p w14:paraId="0D142F6F" w14:textId="77777777" w:rsidR="00E2787B" w:rsidRPr="00C35007" w:rsidRDefault="00E2787B" w:rsidP="004544EB">
      <w:pPr>
        <w:pStyle w:val="BodyText"/>
        <w:rPr>
          <w:rFonts w:ascii="현대하모니 L" w:eastAsia="현대하모니 L" w:hAnsi="현대하모니 L"/>
          <w:szCs w:val="22"/>
        </w:rPr>
      </w:pPr>
    </w:p>
    <w:p w14:paraId="4475AD14" w14:textId="77777777" w:rsidR="00E2787B" w:rsidRPr="00C35007" w:rsidRDefault="00E2787B" w:rsidP="004544EB">
      <w:pPr>
        <w:pStyle w:val="BodyText"/>
        <w:rPr>
          <w:rFonts w:ascii="현대하모니 L" w:eastAsia="현대하모니 L" w:hAnsi="현대하모니 L"/>
          <w:szCs w:val="22"/>
        </w:rPr>
      </w:pPr>
    </w:p>
    <w:p w14:paraId="120C4E94" w14:textId="77777777" w:rsidR="00E2787B" w:rsidRPr="00C35007" w:rsidRDefault="00E2787B" w:rsidP="004544EB">
      <w:pPr>
        <w:pStyle w:val="BodyText"/>
        <w:rPr>
          <w:rFonts w:ascii="현대하모니 L" w:eastAsia="현대하모니 L" w:hAnsi="현대하모니 L"/>
          <w:szCs w:val="22"/>
        </w:rPr>
      </w:pPr>
    </w:p>
    <w:p w14:paraId="42AFC42D" w14:textId="77777777" w:rsidR="00E2787B" w:rsidRDefault="00E2787B" w:rsidP="004544EB">
      <w:pPr>
        <w:pStyle w:val="BodyText"/>
        <w:rPr>
          <w:rFonts w:ascii="현대하모니 L" w:eastAsia="현대하모니 L" w:hAnsi="현대하모니 L"/>
          <w:szCs w:val="22"/>
        </w:rPr>
      </w:pPr>
    </w:p>
    <w:p w14:paraId="271CA723" w14:textId="77777777" w:rsidR="00E2787B" w:rsidRDefault="00E2787B" w:rsidP="004544EB">
      <w:pPr>
        <w:pStyle w:val="BodyText"/>
        <w:rPr>
          <w:rFonts w:ascii="현대하모니 L" w:eastAsia="현대하모니 L" w:hAnsi="현대하모니 L"/>
          <w:szCs w:val="22"/>
        </w:rPr>
      </w:pPr>
    </w:p>
    <w:p w14:paraId="75FBE423" w14:textId="77777777" w:rsidR="00E2787B" w:rsidRDefault="00E2787B" w:rsidP="004544EB">
      <w:pPr>
        <w:pStyle w:val="BodyText"/>
        <w:rPr>
          <w:rFonts w:ascii="현대하모니 L" w:eastAsia="현대하모니 L" w:hAnsi="현대하모니 L"/>
          <w:szCs w:val="22"/>
        </w:rPr>
      </w:pPr>
    </w:p>
    <w:p w14:paraId="2D3F0BEC" w14:textId="77777777" w:rsidR="00E2787B" w:rsidRDefault="00E2787B" w:rsidP="004544EB">
      <w:pPr>
        <w:pStyle w:val="BodyText"/>
        <w:rPr>
          <w:rFonts w:ascii="현대하모니 L" w:eastAsia="현대하모니 L" w:hAnsi="현대하모니 L"/>
          <w:szCs w:val="22"/>
        </w:rPr>
      </w:pPr>
    </w:p>
    <w:p w14:paraId="75CF4315" w14:textId="77777777" w:rsidR="00E2787B" w:rsidRDefault="00E2787B" w:rsidP="004544EB">
      <w:pPr>
        <w:pStyle w:val="BodyText"/>
        <w:rPr>
          <w:rFonts w:ascii="현대하모니 L" w:eastAsia="현대하모니 L" w:hAnsi="현대하모니 L"/>
          <w:szCs w:val="22"/>
        </w:rPr>
      </w:pPr>
    </w:p>
    <w:p w14:paraId="3CB648E9" w14:textId="77777777" w:rsidR="00E2787B" w:rsidRDefault="00E2787B" w:rsidP="004544EB">
      <w:pPr>
        <w:pStyle w:val="BodyText"/>
        <w:rPr>
          <w:rFonts w:ascii="현대하모니 L" w:eastAsia="현대하모니 L" w:hAnsi="현대하모니 L"/>
          <w:szCs w:val="22"/>
        </w:rPr>
      </w:pPr>
    </w:p>
    <w:p w14:paraId="0C178E9E" w14:textId="77777777" w:rsidR="00E2787B" w:rsidRPr="00C35007" w:rsidRDefault="00E2787B" w:rsidP="004544EB">
      <w:pPr>
        <w:pStyle w:val="BodyText"/>
        <w:rPr>
          <w:rFonts w:ascii="현대하모니 L" w:eastAsia="현대하모니 L" w:hAnsi="현대하모니 L"/>
          <w:szCs w:val="22"/>
        </w:rPr>
      </w:pPr>
    </w:p>
    <w:p w14:paraId="65A1B7A4" w14:textId="77777777" w:rsidR="00E2787B" w:rsidRPr="00C35007" w:rsidRDefault="00E2787B" w:rsidP="004544EB">
      <w:pPr>
        <w:pStyle w:val="BodyText"/>
        <w:rPr>
          <w:rFonts w:ascii="현대하모니 L" w:eastAsia="현대하모니 L" w:hAnsi="현대하모니 L"/>
          <w:szCs w:val="22"/>
          <w:lang w:val="fr-FR"/>
        </w:rPr>
      </w:pPr>
      <w:r>
        <w:rPr>
          <w:rFonts w:ascii="Gulim" w:eastAsia="Gulim" w:hAnsi="Gulim"/>
          <w:noProof/>
          <w:szCs w:val="22"/>
        </w:rPr>
        <mc:AlternateContent>
          <mc:Choice Requires="wpg">
            <w:drawing>
              <wp:anchor distT="0" distB="0" distL="114300" distR="114300" simplePos="0" relativeHeight="251688960" behindDoc="0" locked="0" layoutInCell="1" allowOverlap="1" wp14:anchorId="0523A217" wp14:editId="07777777">
                <wp:simplePos x="0" y="0"/>
                <wp:positionH relativeFrom="column">
                  <wp:posOffset>3909695</wp:posOffset>
                </wp:positionH>
                <wp:positionV relativeFrom="paragraph">
                  <wp:posOffset>-43180</wp:posOffset>
                </wp:positionV>
                <wp:extent cx="365125" cy="349885"/>
                <wp:effectExtent l="0" t="0" r="0" b="0"/>
                <wp:wrapNone/>
                <wp:docPr id="251"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125" cy="349885"/>
                          <a:chOff x="2403" y="1954"/>
                          <a:chExt cx="575" cy="551"/>
                        </a:xfrm>
                      </wpg:grpSpPr>
                      <wps:wsp>
                        <wps:cNvPr id="252" name="AutoShape 284"/>
                        <wps:cNvSpPr>
                          <a:spLocks noChangeArrowheads="1"/>
                        </wps:cNvSpPr>
                        <wps:spPr bwMode="auto">
                          <a:xfrm>
                            <a:off x="2403" y="1954"/>
                            <a:ext cx="575" cy="505"/>
                          </a:xfrm>
                          <a:prstGeom prst="triangle">
                            <a:avLst>
                              <a:gd name="adj" fmla="val 50000"/>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3" name="Text Box 285"/>
                        <wps:cNvSpPr txBox="1">
                          <a:spLocks noChangeArrowheads="1"/>
                        </wps:cNvSpPr>
                        <wps:spPr bwMode="auto">
                          <a:xfrm>
                            <a:off x="2460" y="1982"/>
                            <a:ext cx="467" cy="5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941E47" w14:textId="77777777" w:rsidR="00E2787B" w:rsidRPr="006C2DA2" w:rsidRDefault="00E2787B" w:rsidP="003E50B8">
                              <w:pPr>
                                <w:jc w:val="center"/>
                                <w:rPr>
                                  <w:b/>
                                </w:rPr>
                              </w:pPr>
                              <w:r w:rsidRPr="006C2DA2">
                                <w:rPr>
                                  <w:rFonts w:hint="eastAsia"/>
                                  <w:b/>
                                  <w:sz w:val="24"/>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3A217" id="Group 283" o:spid="_x0000_s1060" style="position:absolute;left:0;text-align:left;margin-left:307.85pt;margin-top:-3.4pt;width:28.75pt;height:27.55pt;z-index:251688960" coordorigin="2403,1954" coordsize="57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84" o:spid="_x0000_s1061" type="#_x0000_t5" style="position:absolute;left:2403;top:1954;width:575;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" strokecolor="red"/>
                <v:shape id="Text Box 285" o:spid="_x0000_s1062" type="#_x0000_t202" style="position:absolute;left:2460;top:1982;width:467;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14:paraId="78941E47" w14:textId="77777777" w:rsidR="00E2787B" w:rsidRPr="006C2DA2" w:rsidRDefault="00E2787B" w:rsidP="003E50B8">
                        <w:pPr>
                          <w:jc w:val="center"/>
                          <w:rPr>
                            <w:b/>
                          </w:rPr>
                        </w:pPr>
                        <w:r w:rsidRPr="006C2DA2">
                          <w:rPr>
                            <w:rFonts w:hint="eastAsia"/>
                            <w:b/>
                            <w:sz w:val="24"/>
                          </w:rPr>
                          <w:t>5</w:t>
                        </w:r>
                      </w:p>
                    </w:txbxContent>
                  </v:textbox>
                </v:shape>
              </v:group>
            </w:pict>
          </mc:Fallback>
        </mc:AlternateContent>
      </w:r>
      <w:r w:rsidRPr="00C35007">
        <w:rPr>
          <w:rFonts w:ascii="현대하모니 L" w:eastAsia="현대하모니 L" w:hAnsi="현대하모니 L"/>
          <w:szCs w:val="22"/>
        </w:rPr>
        <w:t>Byte format</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3C0395D3" w14:textId="77777777" w:rsidR="00E2787B" w:rsidRDefault="00E2787B" w:rsidP="004544EB">
      <w:pPr>
        <w:pStyle w:val="BodyText"/>
        <w:rPr>
          <w:rFonts w:ascii="Gulim" w:eastAsia="Gulim" w:hAnsi="Gulim"/>
          <w:szCs w:val="22"/>
          <w:lang w:val="fr-FR"/>
        </w:rPr>
      </w:pPr>
      <w:r w:rsidRPr="00E25179">
        <w:rPr>
          <w:rFonts w:ascii="Gulim" w:eastAsia="Gulim" w:hAnsi="Gulim"/>
          <w:szCs w:val="22"/>
          <w:lang w:val="fr-FR"/>
        </w:rPr>
        <w:object w:dxaOrig="6398" w:dyaOrig="1697" w14:anchorId="2B116C3C">
          <v:shape id="_x0000_i1027" type="#_x0000_t75" style="width:319.8pt;height:85.2pt" o:ole="" fillcolor="window">
            <v:imagedata r:id="rId16" o:title=""/>
          </v:shape>
          <o:OLEObject Type="Embed" ProgID="Word.Picture.8" ShapeID="_x0000_i1027" DrawAspect="Content" ObjectID="_1808276239" r:id="rId17"/>
        </w:object>
      </w:r>
    </w:p>
    <w:p w14:paraId="3254BC2F" w14:textId="77777777" w:rsidR="00E2787B" w:rsidRDefault="00E2787B" w:rsidP="004544EB">
      <w:pPr>
        <w:pStyle w:val="BodyText"/>
        <w:rPr>
          <w:rFonts w:ascii="Gulim" w:eastAsia="Gulim" w:hAnsi="Gulim"/>
          <w:szCs w:val="22"/>
          <w:lang w:val="fr-FR"/>
        </w:rPr>
      </w:pPr>
    </w:p>
    <w:p w14:paraId="55EE3EEE" w14:textId="77777777" w:rsidR="00E2787B" w:rsidRPr="00E75804" w:rsidRDefault="00E2787B" w:rsidP="003E50B8">
      <w:pPr>
        <w:pStyle w:val="BodyText"/>
        <w:rPr>
          <w:rFonts w:ascii="현대하모니 L" w:eastAsia="현대하모니 L" w:hAnsi="현대하모니 L"/>
          <w:szCs w:val="22"/>
          <w:lang w:val="fr-FR"/>
        </w:rPr>
      </w:pPr>
      <w:r w:rsidRPr="00E75804">
        <w:rPr>
          <w:rFonts w:ascii="현대하모니 L" w:eastAsia="현대하모니 L" w:hAnsi="현대하모니 L" w:hint="eastAsia"/>
          <w:szCs w:val="22"/>
          <w:lang w:val="fr-FR"/>
        </w:rPr>
        <w:t xml:space="preserve">※ </w:t>
      </w:r>
      <w:proofErr w:type="spellStart"/>
      <w:r w:rsidRPr="00E75804">
        <w:rPr>
          <w:rFonts w:ascii="현대하모니 L" w:eastAsia="현대하모니 L" w:hAnsi="현대하모니 L" w:hint="eastAsia"/>
          <w:szCs w:val="22"/>
          <w:lang w:val="fr-FR"/>
        </w:rPr>
        <w:t>c</w:t>
      </w:r>
      <w:r w:rsidRPr="00E75804">
        <w:rPr>
          <w:rFonts w:ascii="현대하모니 L" w:eastAsia="현대하모니 L" w:hAnsi="현대하모니 L"/>
          <w:szCs w:val="22"/>
          <w:lang w:val="fr-FR"/>
        </w:rPr>
        <w:t>larify</w:t>
      </w:r>
      <w:proofErr w:type="spellEnd"/>
      <w:r w:rsidRPr="00E75804">
        <w:rPr>
          <w:rFonts w:ascii="현대하모니 L" w:eastAsia="현대하모니 L" w:hAnsi="현대하모니 L"/>
          <w:szCs w:val="22"/>
          <w:lang w:val="fr-FR"/>
        </w:rPr>
        <w:t xml:space="preserve"> </w:t>
      </w:r>
      <w:proofErr w:type="spellStart"/>
      <w:r>
        <w:rPr>
          <w:rFonts w:ascii="현대하모니 L" w:eastAsia="현대하모니 L" w:hAnsi="현대하모니 L"/>
          <w:szCs w:val="22"/>
          <w:lang w:val="fr-FR"/>
        </w:rPr>
        <w:t>next</w:t>
      </w:r>
      <w:proofErr w:type="spellEnd"/>
      <w:r>
        <w:rPr>
          <w:rFonts w:ascii="현대하모니 L" w:eastAsia="현대하모니 L" w:hAnsi="현대하모니 L"/>
          <w:szCs w:val="22"/>
          <w:lang w:val="fr-FR"/>
        </w:rPr>
        <w:t xml:space="preserve"> </w:t>
      </w:r>
      <w:r w:rsidRPr="00E75804">
        <w:rPr>
          <w:rFonts w:ascii="현대하모니 L" w:eastAsia="현대하모니 L" w:hAnsi="현대하모니 L"/>
          <w:szCs w:val="22"/>
          <w:lang w:val="fr-FR"/>
        </w:rPr>
        <w:t xml:space="preserve">byte start </w:t>
      </w:r>
      <w:proofErr w:type="spellStart"/>
      <w:r w:rsidRPr="00E75804">
        <w:rPr>
          <w:rFonts w:ascii="현대하모니 L" w:eastAsia="현대하모니 L" w:hAnsi="현대하모니 L"/>
          <w:szCs w:val="22"/>
          <w:lang w:val="fr-FR"/>
        </w:rPr>
        <w:t>criteria</w:t>
      </w:r>
      <w:proofErr w:type="spellEnd"/>
      <w:r w:rsidRPr="00E75804">
        <w:rPr>
          <w:rFonts w:ascii="Cambria" w:eastAsia="현대하모니 L" w:hAnsi="Cambria" w:cs="Cambria"/>
          <w:szCs w:val="22"/>
          <w:lang w:val="fr-FR"/>
        </w:rPr>
        <w:t> </w:t>
      </w:r>
      <w:r w:rsidRPr="00E75804">
        <w:rPr>
          <w:rFonts w:ascii="현대하모니 L" w:eastAsia="현대하모니 L" w:hAnsi="현대하모니 L"/>
          <w:szCs w:val="22"/>
          <w:lang w:val="fr-FR"/>
        </w:rPr>
        <w:t xml:space="preserve">: </w:t>
      </w:r>
      <w:proofErr w:type="spellStart"/>
      <w:r w:rsidRPr="00E75804">
        <w:rPr>
          <w:rFonts w:ascii="현대하모니 L" w:eastAsia="현대하모니 L" w:hAnsi="현대하모니 L"/>
          <w:szCs w:val="22"/>
          <w:lang w:val="fr-FR"/>
        </w:rPr>
        <w:t>falling</w:t>
      </w:r>
      <w:proofErr w:type="spellEnd"/>
      <w:r w:rsidRPr="00E75804">
        <w:rPr>
          <w:rFonts w:ascii="현대하모니 L" w:eastAsia="현대하모니 L" w:hAnsi="현대하모니 L"/>
          <w:szCs w:val="22"/>
          <w:lang w:val="fr-FR"/>
        </w:rPr>
        <w:t xml:space="preserve"> </w:t>
      </w:r>
      <w:proofErr w:type="spellStart"/>
      <w:r w:rsidRPr="00E75804">
        <w:rPr>
          <w:rFonts w:ascii="현대하모니 L" w:eastAsia="현대하모니 L" w:hAnsi="현대하모니 L"/>
          <w:szCs w:val="22"/>
          <w:lang w:val="fr-FR"/>
        </w:rPr>
        <w:t>edge</w:t>
      </w:r>
      <w:proofErr w:type="spellEnd"/>
      <w:r w:rsidRPr="00E75804">
        <w:rPr>
          <w:rFonts w:ascii="현대하모니 L" w:eastAsia="현대하모니 L" w:hAnsi="현대하모니 L"/>
          <w:szCs w:val="22"/>
          <w:lang w:val="fr-FR"/>
        </w:rPr>
        <w:t xml:space="preserve"> </w:t>
      </w:r>
      <w:proofErr w:type="spellStart"/>
      <w:r w:rsidRPr="00E75804">
        <w:rPr>
          <w:rFonts w:ascii="현대하모니 L" w:eastAsia="현대하모니 L" w:hAnsi="현대하모니 L"/>
          <w:szCs w:val="22"/>
          <w:lang w:val="fr-FR"/>
        </w:rPr>
        <w:t>before</w:t>
      </w:r>
      <w:proofErr w:type="spellEnd"/>
      <w:r w:rsidRPr="00E75804">
        <w:rPr>
          <w:rFonts w:ascii="현대하모니 L" w:eastAsia="현대하모니 L" w:hAnsi="현대하모니 L"/>
          <w:szCs w:val="22"/>
          <w:lang w:val="fr-FR"/>
        </w:rPr>
        <w:t xml:space="preserve"> start bit of </w:t>
      </w:r>
      <w:proofErr w:type="spellStart"/>
      <w:r w:rsidRPr="00E75804">
        <w:rPr>
          <w:rFonts w:ascii="현대하모니 L" w:eastAsia="현대하모니 L" w:hAnsi="현대하모니 L"/>
          <w:szCs w:val="22"/>
          <w:lang w:val="fr-FR"/>
        </w:rPr>
        <w:t>next</w:t>
      </w:r>
      <w:proofErr w:type="spellEnd"/>
      <w:r w:rsidRPr="00E75804">
        <w:rPr>
          <w:rFonts w:ascii="현대하모니 L" w:eastAsia="현대하모니 L" w:hAnsi="현대하모니 L"/>
          <w:szCs w:val="22"/>
          <w:lang w:val="fr-FR"/>
        </w:rPr>
        <w:t xml:space="preserve"> byte</w:t>
      </w:r>
    </w:p>
    <w:p w14:paraId="651E9592" w14:textId="77777777" w:rsidR="00E2787B" w:rsidRDefault="00E2787B" w:rsidP="003E50B8">
      <w:pPr>
        <w:pStyle w:val="BodyText"/>
        <w:rPr>
          <w:rFonts w:ascii="Gulim" w:eastAsia="Gulim" w:hAnsi="Gulim"/>
          <w:szCs w:val="22"/>
          <w:lang w:val="fr-FR"/>
        </w:rPr>
      </w:pPr>
      <w:r w:rsidRPr="00E25179">
        <w:rPr>
          <w:rFonts w:ascii="Gulim" w:eastAsia="Gulim" w:hAnsi="Gulim"/>
          <w:szCs w:val="22"/>
          <w:lang w:val="fr-FR"/>
        </w:rPr>
        <w:object w:dxaOrig="7675" w:dyaOrig="1697" w14:anchorId="44AD928B">
          <v:shape id="_x0000_i1028" type="#_x0000_t75" style="width:383.4pt;height:85.2pt" o:ole="" fillcolor="window">
            <v:imagedata r:id="rId18" o:title=""/>
          </v:shape>
          <o:OLEObject Type="Embed" ProgID="Word.Picture.8" ShapeID="_x0000_i1028" DrawAspect="Content" ObjectID="_1808276240" r:id="rId19"/>
        </w:object>
      </w:r>
    </w:p>
    <w:p w14:paraId="269E314A" w14:textId="77777777" w:rsidR="00E2787B" w:rsidRPr="00C35007" w:rsidRDefault="00E2787B" w:rsidP="004544EB">
      <w:pPr>
        <w:pStyle w:val="BodyText"/>
        <w:rPr>
          <w:rFonts w:ascii="현대하모니 L" w:eastAsia="현대하모니 L" w:hAnsi="현대하모니 L"/>
          <w:szCs w:val="22"/>
        </w:rPr>
      </w:pPr>
    </w:p>
    <w:p w14:paraId="36FF3B63"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rPr>
        <w:br w:type="page"/>
      </w:r>
      <w:r w:rsidRPr="00C35007">
        <w:rPr>
          <w:rFonts w:ascii="현대하모니 L" w:eastAsia="현대하모니 L" w:hAnsi="현대하모니 L"/>
        </w:rPr>
        <w:lastRenderedPageBreak/>
        <w:t>Initialization of communication</w:t>
      </w:r>
    </w:p>
    <w:p w14:paraId="5C179A1D" w14:textId="77777777" w:rsidR="00E2787B" w:rsidRPr="00C35007" w:rsidRDefault="00E2787B" w:rsidP="004544EB">
      <w:pPr>
        <w:pStyle w:val="BodyText"/>
        <w:rPr>
          <w:rFonts w:ascii="현대하모니 L" w:eastAsia="현대하모니 L" w:hAnsi="현대하모니 L"/>
        </w:rPr>
      </w:pPr>
      <w:r w:rsidRPr="00C35007">
        <w:rPr>
          <w:rFonts w:ascii="현대하모니 L" w:eastAsia="현대하모니 L" w:hAnsi="현대하모니 L"/>
          <w:noProof/>
          <w:szCs w:val="22"/>
        </w:rPr>
        <mc:AlternateContent>
          <mc:Choice Requires="wpg">
            <w:drawing>
              <wp:anchor distT="0" distB="0" distL="114300" distR="114300" simplePos="0" relativeHeight="251681792" behindDoc="0" locked="0" layoutInCell="1" allowOverlap="1" wp14:anchorId="77B640C3" wp14:editId="07777777">
                <wp:simplePos x="0" y="0"/>
                <wp:positionH relativeFrom="column">
                  <wp:posOffset>5476875</wp:posOffset>
                </wp:positionH>
                <wp:positionV relativeFrom="paragraph">
                  <wp:posOffset>79375</wp:posOffset>
                </wp:positionV>
                <wp:extent cx="558800" cy="443865"/>
                <wp:effectExtent l="0" t="0" r="0" b="0"/>
                <wp:wrapNone/>
                <wp:docPr id="2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 cy="443865"/>
                          <a:chOff x="10305" y="3861"/>
                          <a:chExt cx="665" cy="699"/>
                        </a:xfrm>
                      </wpg:grpSpPr>
                      <wps:wsp>
                        <wps:cNvPr id="249" name="AutoShape 263"/>
                        <wps:cNvSpPr>
                          <a:spLocks noChangeArrowheads="1"/>
                        </wps:cNvSpPr>
                        <wps:spPr bwMode="auto">
                          <a:xfrm>
                            <a:off x="10379" y="3861"/>
                            <a:ext cx="489" cy="445"/>
                          </a:xfrm>
                          <a:prstGeom prst="flowChartExtract">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341341" w14:textId="77777777" w:rsidR="00E2787B" w:rsidRPr="00F54747" w:rsidRDefault="00E2787B" w:rsidP="004544EB">
                              <w:pPr>
                                <w:rPr>
                                  <w:color w:val="FF0000"/>
                                </w:rPr>
                              </w:pPr>
                            </w:p>
                          </w:txbxContent>
                        </wps:txbx>
                        <wps:bodyPr rot="0" vert="eaVert" wrap="square" lIns="91440" tIns="45720" rIns="91440" bIns="45720" anchor="t" anchorCtr="0" upright="1">
                          <a:noAutofit/>
                        </wps:bodyPr>
                      </wps:wsp>
                      <wps:wsp>
                        <wps:cNvPr id="250" name="Oval 264"/>
                        <wps:cNvSpPr>
                          <a:spLocks noChangeArrowheads="1"/>
                        </wps:cNvSpPr>
                        <wps:spPr bwMode="auto">
                          <a:xfrm>
                            <a:off x="10305" y="3929"/>
                            <a:ext cx="665" cy="631"/>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89D9A66" w14:textId="77777777" w:rsidR="00E2787B" w:rsidRPr="008D4237" w:rsidRDefault="00E2787B" w:rsidP="004544EB">
                              <w:pPr>
                                <w:jc w:val="center"/>
                                <w:rPr>
                                  <w:b/>
                                </w:rPr>
                              </w:pPr>
                              <w:r>
                                <w:rPr>
                                  <w:rFonts w:hint="eastAsia"/>
                                  <w:b/>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B640C3" id="Group 262" o:spid="_x0000_s1063" style="position:absolute;left:0;text-align:left;margin-left:431.25pt;margin-top:6.25pt;width:44pt;height:34.95pt;z-index:251681792" coordorigin="10305,3861" coordsize="66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">
                <v:shape id="AutoShape 263" o:spid="_x0000_s1064" type="#_x0000_t127" style="position:absolute;left:10379;top:3861;width:489;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" strokecolor="red">
                  <v:textbox style="layout-flow:vertical-ideographic">
                    <w:txbxContent>
                      <w:p w14:paraId="47341341" w14:textId="77777777" w:rsidR="00E2787B" w:rsidRPr="00F54747" w:rsidRDefault="00E2787B" w:rsidP="004544EB">
                        <w:pPr>
                          <w:rPr>
                            <w:color w:val="FF0000"/>
                          </w:rPr>
                        </w:pPr>
                      </w:p>
                    </w:txbxContent>
                  </v:textbox>
                </v:shape>
                <v:oval id="Oval 264" o:spid="_x0000_s1065" style="position:absolute;left:10305;top:3929;width:665;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" filled="f" stroked="f">
                  <v:textbox>
                    <w:txbxContent>
                      <w:p w14:paraId="789D9A66" w14:textId="77777777" w:rsidR="00E2787B" w:rsidRPr="008D4237" w:rsidRDefault="00E2787B" w:rsidP="004544EB">
                        <w:pPr>
                          <w:jc w:val="center"/>
                          <w:rPr>
                            <w:b/>
                          </w:rPr>
                        </w:pPr>
                        <w:r>
                          <w:rPr>
                            <w:rFonts w:hint="eastAsia"/>
                            <w:b/>
                          </w:rPr>
                          <w:t>B</w:t>
                        </w:r>
                      </w:p>
                    </w:txbxContent>
                  </v:textbox>
                </v:oval>
              </v:group>
            </w:pict>
          </mc:Fallback>
        </mc:AlternateContent>
      </w:r>
    </w:p>
    <w:p w14:paraId="440B1493" w14:textId="77777777" w:rsidR="00E2787B" w:rsidRPr="0002785B" w:rsidRDefault="00E2787B" w:rsidP="004544EB">
      <w:pPr>
        <w:pStyle w:val="BodyText"/>
        <w:rPr>
          <w:rFonts w:ascii="현대하모니 L" w:eastAsia="현대하모니 L" w:hAnsi="현대하모니 L"/>
          <w:szCs w:val="22"/>
        </w:rPr>
      </w:pPr>
      <w:r w:rsidRPr="0002785B">
        <w:rPr>
          <w:rFonts w:ascii="현대하모니 L" w:eastAsia="현대하모니 L" w:hAnsi="현대하모니 L"/>
          <w:szCs w:val="22"/>
        </w:rPr>
        <w:t>After Ignition on</w:t>
      </w:r>
      <w:r w:rsidRPr="0002785B">
        <w:rPr>
          <w:rFonts w:ascii="현대하모니 L" w:eastAsia="현대하모니 L" w:hAnsi="현대하모니 L" w:hint="eastAsia"/>
          <w:szCs w:val="22"/>
        </w:rPr>
        <w:t xml:space="preserve"> transition or</w:t>
      </w:r>
      <w:r w:rsidRPr="0002785B">
        <w:rPr>
          <w:rFonts w:ascii="현대하모니 L" w:eastAsia="현대하모니 L" w:hAnsi="현대하모니 L"/>
          <w:szCs w:val="22"/>
        </w:rPr>
        <w:br/>
      </w:r>
      <w:r w:rsidRPr="0002785B">
        <w:rPr>
          <w:rFonts w:ascii="현대하모니 L" w:eastAsia="현대하모니 L" w:hAnsi="현대하모니 L" w:hint="eastAsia"/>
          <w:szCs w:val="22"/>
        </w:rPr>
        <w:t xml:space="preserve">After user </w:t>
      </w:r>
      <w:proofErr w:type="spellStart"/>
      <w:r w:rsidRPr="0002785B">
        <w:rPr>
          <w:rFonts w:ascii="현대하모니 L" w:eastAsia="현대하모니 L" w:hAnsi="현대하모니 L" w:hint="eastAsia"/>
          <w:szCs w:val="22"/>
        </w:rPr>
        <w:t>attemps</w:t>
      </w:r>
      <w:proofErr w:type="spellEnd"/>
      <w:r w:rsidRPr="0002785B">
        <w:rPr>
          <w:rFonts w:ascii="현대하모니 L" w:eastAsia="현대하모니 L" w:hAnsi="현대하모니 L" w:hint="eastAsia"/>
          <w:szCs w:val="22"/>
        </w:rPr>
        <w:t xml:space="preserve"> </w:t>
      </w:r>
      <w:r w:rsidRPr="0002785B">
        <w:rPr>
          <w:rFonts w:ascii="현대하모니 L" w:eastAsia="현대하모니 L" w:hAnsi="현대하모니 L"/>
          <w:szCs w:val="22"/>
        </w:rPr>
        <w:t>engine</w:t>
      </w:r>
      <w:r w:rsidRPr="0002785B">
        <w:rPr>
          <w:rFonts w:ascii="현대하모니 L" w:eastAsia="현대하모니 L" w:hAnsi="현대하모니 L" w:hint="eastAsia"/>
          <w:szCs w:val="22"/>
        </w:rPr>
        <w:t xml:space="preserve"> start in case of </w:t>
      </w:r>
      <w:r w:rsidRPr="0002785B">
        <w:rPr>
          <w:rFonts w:ascii="현대하모니 L" w:eastAsia="현대하모니 L" w:hAnsi="현대하모니 L" w:cs="Arial"/>
          <w:bCs/>
          <w:szCs w:val="22"/>
        </w:rPr>
        <w:t xml:space="preserve">EMS </w:t>
      </w:r>
      <w:r w:rsidRPr="0002785B">
        <w:rPr>
          <w:rFonts w:ascii="현대하모니 L" w:eastAsia="현대하모니 L" w:hAnsi="현대하모니 L" w:cs="Arial"/>
          <w:b/>
          <w:bCs/>
          <w:i/>
          <w:szCs w:val="22"/>
        </w:rPr>
        <w:t>locked</w:t>
      </w:r>
      <w:r w:rsidRPr="0002785B">
        <w:rPr>
          <w:rFonts w:ascii="현대하모니 L" w:eastAsia="현대하모니 L" w:hAnsi="현대하모니 L" w:cs="Arial"/>
          <w:bCs/>
          <w:szCs w:val="22"/>
        </w:rPr>
        <w:t xml:space="preserve"> state</w:t>
      </w:r>
      <w:r w:rsidRPr="0002785B">
        <w:rPr>
          <w:rFonts w:ascii="현대하모니 L" w:eastAsia="현대하모니 L" w:hAnsi="현대하모니 L" w:cs="Arial" w:hint="eastAsia"/>
          <w:bCs/>
          <w:szCs w:val="22"/>
        </w:rPr>
        <w:t xml:space="preserve"> during Ignition On state,</w:t>
      </w:r>
      <w:r w:rsidRPr="0002785B">
        <w:rPr>
          <w:rFonts w:ascii="현대하모니 L" w:eastAsia="현대하모니 L" w:hAnsi="현대하모니 L" w:cs="Arial"/>
          <w:bCs/>
          <w:szCs w:val="22"/>
        </w:rPr>
        <w:br/>
      </w:r>
      <w:r w:rsidRPr="0002785B">
        <w:rPr>
          <w:rFonts w:ascii="현대하모니 L" w:eastAsia="현대하모니 L" w:hAnsi="현대하모니 L" w:cs="Arial" w:hint="eastAsia"/>
          <w:bCs/>
          <w:szCs w:val="22"/>
        </w:rPr>
        <w:t xml:space="preserve">the EMS send the ACK request for immobilizer communication after the initialization time Tini . </w:t>
      </w:r>
    </w:p>
    <w:p w14:paraId="10F09497" w14:textId="77777777" w:rsidR="00E2787B" w:rsidRPr="0002785B" w:rsidRDefault="00E2787B" w:rsidP="004544EB">
      <w:pPr>
        <w:pStyle w:val="BodyText"/>
        <w:rPr>
          <w:rFonts w:ascii="현대하모니 L" w:eastAsia="현대하모니 L" w:hAnsi="현대하모니 L"/>
        </w:rPr>
      </w:pPr>
      <w:r w:rsidRPr="0002785B">
        <w:rPr>
          <w:rFonts w:ascii="현대하모니 L" w:eastAsia="현대하모니 L" w:hAnsi="현대하모니 L" w:hint="eastAsia"/>
        </w:rPr>
        <w:t xml:space="preserve">The communication frame procedure is followed in order as below ( ACK </w:t>
      </w:r>
      <w:r w:rsidRPr="0002785B">
        <w:rPr>
          <w:rFonts w:ascii="Wingdings" w:eastAsia="Wingdings" w:hAnsi="Wingdings" w:cs="Wingdings"/>
        </w:rPr>
        <w:t>à</w:t>
      </w:r>
      <w:r w:rsidRPr="0002785B">
        <w:rPr>
          <w:rFonts w:ascii="현대하모니 L" w:eastAsia="현대하모니 L" w:hAnsi="현대하모니 L" w:hint="eastAsia"/>
        </w:rPr>
        <w:t xml:space="preserve"> Authentication </w:t>
      </w:r>
      <w:r w:rsidRPr="0002785B">
        <w:rPr>
          <w:rFonts w:ascii="Wingdings" w:eastAsia="Wingdings" w:hAnsi="Wingdings" w:cs="Wingdings"/>
        </w:rPr>
        <w:t>à</w:t>
      </w:r>
      <w:r w:rsidRPr="0002785B">
        <w:rPr>
          <w:rFonts w:ascii="현대하모니 L" w:eastAsia="현대하모니 L" w:hAnsi="현대하모니 L" w:hint="eastAsia"/>
        </w:rPr>
        <w:t xml:space="preserve"> Synchronization)</w:t>
      </w:r>
    </w:p>
    <w:p w14:paraId="3D9E95EE" w14:textId="77777777" w:rsidR="00E2787B" w:rsidRPr="007B22D7" w:rsidRDefault="00E2787B" w:rsidP="004544EB">
      <w:pPr>
        <w:pStyle w:val="BodyText"/>
        <w:rPr>
          <w:rFonts w:ascii="현대하모니 L" w:eastAsia="현대하모니 L" w:hAnsi="현대하모니 L"/>
          <w:highlight w:val="cyan"/>
        </w:rPr>
      </w:pPr>
      <w:r w:rsidRPr="007B22D7">
        <w:rPr>
          <w:rFonts w:ascii="현대하모니 L" w:eastAsia="현대하모니 L" w:hAnsi="현대하모니 L"/>
          <w:highlight w:val="cyan"/>
        </w:rPr>
        <w:t>But In</w:t>
      </w:r>
      <w:r w:rsidRPr="007B22D7">
        <w:rPr>
          <w:rFonts w:ascii="현대하모니 L" w:eastAsia="현대하모니 L" w:hAnsi="현대하모니 L" w:hint="eastAsia"/>
          <w:highlight w:val="cyan"/>
        </w:rPr>
        <w:t xml:space="preserve"> case of </w:t>
      </w:r>
      <w:r w:rsidRPr="007B22D7">
        <w:rPr>
          <w:rFonts w:ascii="현대하모니 L" w:eastAsia="현대하모니 L" w:hAnsi="현대하모니 L"/>
          <w:highlight w:val="cyan"/>
        </w:rPr>
        <w:t>Engine RPM is over than 60rpm</w:t>
      </w:r>
      <w:r w:rsidRPr="007B22D7">
        <w:rPr>
          <w:rFonts w:ascii="현대하모니 L" w:eastAsia="현대하모니 L" w:hAnsi="현대하모니 L" w:hint="eastAsia"/>
          <w:highlight w:val="cyan"/>
        </w:rPr>
        <w:t xml:space="preserve"> within power latch time</w:t>
      </w:r>
      <w:r w:rsidRPr="007B22D7">
        <w:rPr>
          <w:rFonts w:ascii="현대하모니 L" w:eastAsia="현대하모니 L" w:hAnsi="현대하모니 L"/>
          <w:highlight w:val="cyan"/>
        </w:rPr>
        <w:t xml:space="preserve">, </w:t>
      </w:r>
    </w:p>
    <w:p w14:paraId="2D807DD3" w14:textId="77777777" w:rsidR="00E2787B" w:rsidRPr="0002785B" w:rsidRDefault="00E2787B" w:rsidP="004544EB">
      <w:pPr>
        <w:pStyle w:val="BodyText"/>
        <w:rPr>
          <w:rFonts w:ascii="현대하모니 L" w:eastAsia="현대하모니 L" w:hAnsi="현대하모니 L"/>
        </w:rPr>
      </w:pPr>
      <w:r w:rsidRPr="007B22D7">
        <w:rPr>
          <w:rFonts w:ascii="현대하모니 L" w:eastAsia="현대하모니 L" w:hAnsi="현대하모니 L"/>
          <w:highlight w:val="cyan"/>
        </w:rPr>
        <w:t>EMS should not restart the immobilizer communication even</w:t>
      </w:r>
      <w:r w:rsidRPr="007B22D7">
        <w:rPr>
          <w:rFonts w:ascii="현대하모니 L" w:eastAsia="현대하모니 L" w:hAnsi="현대하모니 L" w:hint="eastAsia"/>
          <w:highlight w:val="cyan"/>
        </w:rPr>
        <w:t xml:space="preserve"> if </w:t>
      </w:r>
      <w:r w:rsidRPr="007B22D7">
        <w:rPr>
          <w:rFonts w:ascii="현대하모니 L" w:eastAsia="현대하모니 L" w:hAnsi="현대하모니 L"/>
          <w:highlight w:val="cyan"/>
        </w:rPr>
        <w:t>ignition</w:t>
      </w:r>
      <w:r w:rsidRPr="007B22D7">
        <w:rPr>
          <w:rFonts w:ascii="현대하모니 L" w:eastAsia="현대하모니 L" w:hAnsi="현대하모니 L" w:hint="eastAsia"/>
          <w:highlight w:val="cyan"/>
        </w:rPr>
        <w:t xml:space="preserve"> on is </w:t>
      </w:r>
      <w:proofErr w:type="spellStart"/>
      <w:r w:rsidRPr="007B22D7">
        <w:rPr>
          <w:rFonts w:ascii="현대하모니 L" w:eastAsia="현대하모니 L" w:hAnsi="현대하모니 L"/>
          <w:highlight w:val="cyan"/>
        </w:rPr>
        <w:t>issed</w:t>
      </w:r>
      <w:proofErr w:type="spellEnd"/>
      <w:r w:rsidRPr="007B22D7">
        <w:rPr>
          <w:rFonts w:ascii="현대하모니 L" w:eastAsia="현대하모니 L" w:hAnsi="현대하모니 L"/>
          <w:highlight w:val="cyan"/>
        </w:rPr>
        <w:t xml:space="preserve"> during</w:t>
      </w:r>
      <w:r w:rsidRPr="007B22D7">
        <w:rPr>
          <w:rFonts w:ascii="현대하모니 L" w:eastAsia="현대하모니 L" w:hAnsi="현대하모니 L" w:hint="eastAsia"/>
          <w:highlight w:val="cyan"/>
        </w:rPr>
        <w:t xml:space="preserve"> the </w:t>
      </w:r>
      <w:smartTag w:uri="urn:schemas-microsoft-com:office:smarttags" w:element="place">
        <w:r w:rsidRPr="007B22D7">
          <w:rPr>
            <w:rFonts w:ascii="현대하모니 L" w:eastAsia="현대하모니 L" w:hAnsi="현대하모니 L" w:hint="eastAsia"/>
            <w:highlight w:val="cyan"/>
          </w:rPr>
          <w:t>EMS</w:t>
        </w:r>
      </w:smartTag>
      <w:r w:rsidRPr="007B22D7">
        <w:rPr>
          <w:rFonts w:ascii="현대하모니 L" w:eastAsia="현대하모니 L" w:hAnsi="현대하모니 L" w:hint="eastAsia"/>
          <w:highlight w:val="cyan"/>
        </w:rPr>
        <w:t xml:space="preserve"> is unlocked</w:t>
      </w:r>
    </w:p>
    <w:p w14:paraId="0D9DF2FE" w14:textId="77777777" w:rsidR="00E2787B" w:rsidRPr="0002785B" w:rsidRDefault="00E2787B" w:rsidP="004544EB">
      <w:pPr>
        <w:pStyle w:val="BodyText"/>
        <w:rPr>
          <w:rFonts w:ascii="현대하모니 L" w:eastAsia="현대하모니 L" w:hAnsi="현대하모니 L"/>
        </w:rPr>
      </w:pPr>
      <w:r w:rsidRPr="0002785B">
        <w:rPr>
          <w:rFonts w:ascii="현대하모니 L" w:eastAsia="현대하모니 L" w:hAnsi="현대하모니 L"/>
        </w:rPr>
        <w:t xml:space="preserve">and </w:t>
      </w:r>
      <w:r w:rsidRPr="0002785B">
        <w:rPr>
          <w:rFonts w:ascii="현대하모니 L" w:eastAsia="현대하모니 L" w:hAnsi="현대하모니 L" w:hint="eastAsia"/>
        </w:rPr>
        <w:t xml:space="preserve">will </w:t>
      </w:r>
      <w:r w:rsidRPr="0002785B">
        <w:rPr>
          <w:rFonts w:ascii="현대하모니 L" w:eastAsia="현대하모니 L" w:hAnsi="현대하모니 L"/>
        </w:rPr>
        <w:t xml:space="preserve">send the synchronization if </w:t>
      </w:r>
      <w:r w:rsidRPr="0002785B">
        <w:rPr>
          <w:rFonts w:ascii="현대하모니 L" w:eastAsia="현대하모니 L" w:hAnsi="현대하모니 L" w:hint="eastAsia"/>
        </w:rPr>
        <w:t>Engine state is changed.</w:t>
      </w:r>
    </w:p>
    <w:p w14:paraId="19DF81B9" w14:textId="77777777" w:rsidR="00E2787B" w:rsidRPr="00C35007" w:rsidRDefault="00E2787B" w:rsidP="004544EB">
      <w:pPr>
        <w:pStyle w:val="BodyText"/>
        <w:rPr>
          <w:rFonts w:ascii="현대하모니 L" w:eastAsia="현대하모니 L" w:hAnsi="현대하모니 L"/>
          <w:szCs w:val="22"/>
        </w:rPr>
      </w:pPr>
      <w:r w:rsidRPr="0002785B">
        <w:rPr>
          <w:rFonts w:ascii="현대하모니 L" w:eastAsia="현대하모니 L" w:hAnsi="현대하모니 L" w:hint="eastAsia"/>
        </w:rPr>
        <w:t xml:space="preserve">EMS and IMMO_ECU stop the communication if </w:t>
      </w:r>
      <w:proofErr w:type="spellStart"/>
      <w:r w:rsidRPr="0002785B">
        <w:rPr>
          <w:rFonts w:ascii="현대하모니 L" w:eastAsia="현대하모니 L" w:hAnsi="현대하모니 L" w:hint="eastAsia"/>
        </w:rPr>
        <w:t>Ign</w:t>
      </w:r>
      <w:proofErr w:type="spellEnd"/>
      <w:r w:rsidRPr="0002785B">
        <w:rPr>
          <w:rFonts w:ascii="현대하모니 L" w:eastAsia="현대하모니 L" w:hAnsi="현대하모니 L" w:hint="eastAsia"/>
        </w:rPr>
        <w:t xml:space="preserve"> phase is changed from on to off during the immobilizer communication.(EMS  don</w:t>
      </w:r>
      <w:r w:rsidRPr="0002785B">
        <w:rPr>
          <w:rFonts w:ascii="현대하모니 L" w:eastAsia="현대하모니 L" w:hAnsi="현대하모니 L"/>
        </w:rPr>
        <w:t>’</w:t>
      </w:r>
      <w:r w:rsidRPr="0002785B">
        <w:rPr>
          <w:rFonts w:ascii="현대하모니 L" w:eastAsia="현대하모니 L" w:hAnsi="현대하모니 L" w:hint="eastAsia"/>
        </w:rPr>
        <w:t>t save the DTC in that case  even if No response of  IMMO_ECU or DATA Error of IMMO_ECU and IMMO_ECU don</w:t>
      </w:r>
      <w:r w:rsidRPr="0002785B">
        <w:rPr>
          <w:rFonts w:ascii="현대하모니 L" w:eastAsia="현대하모니 L" w:hAnsi="현대하모니 L"/>
        </w:rPr>
        <w:t>’</w:t>
      </w:r>
      <w:r w:rsidRPr="0002785B">
        <w:rPr>
          <w:rFonts w:ascii="현대하모니 L" w:eastAsia="현대하모니 L" w:hAnsi="현대하모니 L" w:hint="eastAsia"/>
        </w:rPr>
        <w:t>t save the DTC in this case even if EMS no request or DATA error of EMS)</w:t>
      </w:r>
    </w:p>
    <w:p w14:paraId="675DBCCC" w14:textId="77777777" w:rsidR="00E2787B" w:rsidRPr="00C35007" w:rsidRDefault="00E2787B" w:rsidP="004544EB">
      <w:pPr>
        <w:pStyle w:val="BodyText"/>
        <w:rPr>
          <w:rFonts w:ascii="현대하모니 L" w:eastAsia="현대하모니 L" w:hAnsi="현대하모니 L"/>
        </w:rPr>
      </w:pPr>
      <w:r w:rsidRPr="00C35007">
        <w:rPr>
          <w:rFonts w:ascii="현대하모니 L" w:eastAsia="현대하모니 L" w:hAnsi="현대하모니 L"/>
          <w:noProof/>
        </w:rPr>
        <mc:AlternateContent>
          <mc:Choice Requires="wpc">
            <w:drawing>
              <wp:anchor distT="0" distB="0" distL="114300" distR="114300" simplePos="0" relativeHeight="251680768" behindDoc="0" locked="0" layoutInCell="1" allowOverlap="1" wp14:anchorId="0D58D47C" wp14:editId="5093B4AF">
                <wp:simplePos x="0" y="0"/>
                <wp:positionH relativeFrom="column">
                  <wp:posOffset>-63939</wp:posOffset>
                </wp:positionH>
                <wp:positionV relativeFrom="paragraph">
                  <wp:posOffset>40640</wp:posOffset>
                </wp:positionV>
                <wp:extent cx="7227374" cy="2173605"/>
                <wp:effectExtent l="0" t="0" r="0" b="17145"/>
                <wp:wrapNone/>
                <wp:docPr id="247" name="Canvas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5" name="Line 230"/>
                        <wps:cNvCnPr>
                          <a:cxnSpLocks noChangeShapeType="1"/>
                        </wps:cNvCnPr>
                        <wps:spPr bwMode="auto">
                          <a:xfrm>
                            <a:off x="189230" y="828040"/>
                            <a:ext cx="6781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231"/>
                        <wps:cNvCnPr>
                          <a:cxnSpLocks noChangeShapeType="1"/>
                        </wps:cNvCnPr>
                        <wps:spPr bwMode="auto">
                          <a:xfrm flipH="1">
                            <a:off x="1256030" y="517525"/>
                            <a:ext cx="635" cy="6210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7" name="Line 232"/>
                        <wps:cNvCnPr>
                          <a:cxnSpLocks noChangeShapeType="1"/>
                        </wps:cNvCnPr>
                        <wps:spPr bwMode="auto">
                          <a:xfrm>
                            <a:off x="494030" y="621030"/>
                            <a:ext cx="7620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18" name="Rectangle 233"/>
                        <wps:cNvSpPr>
                          <a:spLocks noChangeArrowheads="1"/>
                        </wps:cNvSpPr>
                        <wps:spPr bwMode="auto">
                          <a:xfrm>
                            <a:off x="1256030" y="828040"/>
                            <a:ext cx="991235" cy="310515"/>
                          </a:xfrm>
                          <a:prstGeom prst="rect">
                            <a:avLst/>
                          </a:prstGeom>
                          <a:solidFill>
                            <a:srgbClr val="C0C0C0"/>
                          </a:solidFill>
                          <a:ln w="9525">
                            <a:solidFill>
                              <a:srgbClr val="000000"/>
                            </a:solidFill>
                            <a:miter lim="800000"/>
                            <a:headEnd/>
                            <a:tailEnd/>
                          </a:ln>
                        </wps:spPr>
                        <wps:txbx>
                          <w:txbxContent>
                            <w:p w14:paraId="4202CB5D" w14:textId="77777777" w:rsidR="00E2787B" w:rsidRDefault="00E2787B" w:rsidP="004544EB">
                              <w:r>
                                <w:t>WUP</w:t>
                              </w:r>
                            </w:p>
                          </w:txbxContent>
                        </wps:txbx>
                        <wps:bodyPr rot="0" vert="horz" wrap="square" lIns="91440" tIns="45720" rIns="91440" bIns="45720" anchor="t" anchorCtr="0" upright="1">
                          <a:noAutofit/>
                        </wps:bodyPr>
                      </wps:wsp>
                      <wps:wsp>
                        <wps:cNvPr id="219" name="Text Box 234"/>
                        <wps:cNvSpPr txBox="1">
                          <a:spLocks noChangeArrowheads="1"/>
                        </wps:cNvSpPr>
                        <wps:spPr bwMode="auto">
                          <a:xfrm>
                            <a:off x="0" y="621030"/>
                            <a:ext cx="5334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297FB" w14:textId="77777777" w:rsidR="00E2787B" w:rsidRDefault="00E2787B" w:rsidP="004544EB">
                              <w:r>
                                <w:t>K line</w:t>
                              </w:r>
                            </w:p>
                          </w:txbxContent>
                        </wps:txbx>
                        <wps:bodyPr rot="0" vert="horz" wrap="square" lIns="91440" tIns="45720" rIns="91440" bIns="45720" anchor="t" anchorCtr="0" upright="1">
                          <a:noAutofit/>
                        </wps:bodyPr>
                      </wps:wsp>
                      <wps:wsp>
                        <wps:cNvPr id="220" name="Text Box 235"/>
                        <wps:cNvSpPr txBox="1">
                          <a:spLocks noChangeArrowheads="1"/>
                        </wps:cNvSpPr>
                        <wps:spPr bwMode="auto">
                          <a:xfrm>
                            <a:off x="0" y="1758950"/>
                            <a:ext cx="53340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531A6" w14:textId="77777777" w:rsidR="00E2787B" w:rsidRDefault="00E2787B" w:rsidP="004544EB">
                              <w:r>
                                <w:t>Key</w:t>
                              </w:r>
                            </w:p>
                          </w:txbxContent>
                        </wps:txbx>
                        <wps:bodyPr rot="0" vert="horz" wrap="square" lIns="91440" tIns="45720" rIns="91440" bIns="45720" anchor="t" anchorCtr="0" upright="1">
                          <a:noAutofit/>
                        </wps:bodyPr>
                      </wps:wsp>
                      <wps:wsp>
                        <wps:cNvPr id="221" name="Text Box 236"/>
                        <wps:cNvSpPr txBox="1">
                          <a:spLocks noChangeArrowheads="1"/>
                        </wps:cNvSpPr>
                        <wps:spPr bwMode="auto">
                          <a:xfrm>
                            <a:off x="646430" y="310515"/>
                            <a:ext cx="5346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67523" w14:textId="77777777" w:rsidR="00E2787B" w:rsidRDefault="00E2787B" w:rsidP="004544EB">
                              <w:r>
                                <w:t>T</w:t>
                              </w:r>
                              <w:r>
                                <w:rPr>
                                  <w:vertAlign w:val="subscript"/>
                                </w:rPr>
                                <w:t>ini</w:t>
                              </w:r>
                            </w:p>
                          </w:txbxContent>
                        </wps:txbx>
                        <wps:bodyPr rot="0" vert="horz" wrap="square" lIns="91440" tIns="45720" rIns="91440" bIns="45720" anchor="t" anchorCtr="0" upright="1">
                          <a:noAutofit/>
                        </wps:bodyPr>
                      </wps:wsp>
                      <wps:wsp>
                        <wps:cNvPr id="222" name="Text Box 237"/>
                        <wps:cNvSpPr txBox="1">
                          <a:spLocks noChangeArrowheads="1"/>
                        </wps:cNvSpPr>
                        <wps:spPr bwMode="auto">
                          <a:xfrm>
                            <a:off x="2286000" y="358775"/>
                            <a:ext cx="534035"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6605E" w14:textId="77777777" w:rsidR="00E2787B" w:rsidRDefault="00E2787B" w:rsidP="004544EB">
                              <w:r>
                                <w:t>P2</w:t>
                              </w:r>
                            </w:p>
                          </w:txbxContent>
                        </wps:txbx>
                        <wps:bodyPr rot="0" vert="horz" wrap="square" lIns="91440" tIns="45720" rIns="91440" bIns="45720" anchor="t" anchorCtr="0" upright="1">
                          <a:noAutofit/>
                        </wps:bodyPr>
                      </wps:wsp>
                      <wps:wsp>
                        <wps:cNvPr id="223" name="Line 238"/>
                        <wps:cNvCnPr>
                          <a:cxnSpLocks noChangeShapeType="1"/>
                        </wps:cNvCnPr>
                        <wps:spPr bwMode="auto">
                          <a:xfrm>
                            <a:off x="2246630" y="517525"/>
                            <a:ext cx="635" cy="6210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4" name="Line 239"/>
                        <wps:cNvCnPr>
                          <a:cxnSpLocks noChangeShapeType="1"/>
                        </wps:cNvCnPr>
                        <wps:spPr bwMode="auto">
                          <a:xfrm>
                            <a:off x="2780030" y="517525"/>
                            <a:ext cx="635" cy="6210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 name="Line 240"/>
                        <wps:cNvCnPr>
                          <a:cxnSpLocks noChangeShapeType="1"/>
                        </wps:cNvCnPr>
                        <wps:spPr bwMode="auto">
                          <a:xfrm>
                            <a:off x="2246630" y="621030"/>
                            <a:ext cx="5334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26" name="Text Box 241"/>
                        <wps:cNvSpPr txBox="1">
                          <a:spLocks noChangeArrowheads="1"/>
                        </wps:cNvSpPr>
                        <wps:spPr bwMode="auto">
                          <a:xfrm>
                            <a:off x="1408430" y="1138555"/>
                            <a:ext cx="100965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BF50D" w14:textId="77777777" w:rsidR="00E2787B" w:rsidRDefault="00E2787B" w:rsidP="004544EB">
                              <w:smartTag w:uri="urn:schemas-microsoft-com:office:smarttags" w:element="place">
                                <w:r>
                                  <w:t>EMS</w:t>
                                </w:r>
                              </w:smartTag>
                              <w:r>
                                <w:t xml:space="preserve"> </w:t>
                              </w:r>
                              <w:r>
                                <w:rPr>
                                  <w:rFonts w:ascii="Wingdings" w:eastAsia="Wingdings" w:hAnsi="Wingdings" w:cs="Wingdings"/>
                                </w:rPr>
                                <w:t>è</w:t>
                              </w:r>
                              <w:r>
                                <w:t xml:space="preserve"> </w:t>
                              </w:r>
                              <w:r>
                                <w:rPr>
                                  <w:rFonts w:hint="eastAsia"/>
                                </w:rPr>
                                <w:t>ICU</w:t>
                              </w:r>
                            </w:p>
                          </w:txbxContent>
                        </wps:txbx>
                        <wps:bodyPr rot="0" vert="horz" wrap="square" lIns="91440" tIns="45720" rIns="91440" bIns="45720" anchor="t" anchorCtr="0" upright="1">
                          <a:noAutofit/>
                        </wps:bodyPr>
                      </wps:wsp>
                      <wps:wsp>
                        <wps:cNvPr id="227" name="Text Box 242"/>
                        <wps:cNvSpPr txBox="1">
                          <a:spLocks noChangeArrowheads="1"/>
                        </wps:cNvSpPr>
                        <wps:spPr bwMode="auto">
                          <a:xfrm>
                            <a:off x="171450" y="1470025"/>
                            <a:ext cx="40957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5BE52" w14:textId="77777777" w:rsidR="00E2787B" w:rsidRDefault="00E2787B" w:rsidP="004544EB">
                              <w:r>
                                <w:t>On</w:t>
                              </w:r>
                            </w:p>
                          </w:txbxContent>
                        </wps:txbx>
                        <wps:bodyPr rot="0" vert="horz" wrap="square" lIns="91440" tIns="45720" rIns="91440" bIns="45720" anchor="t" anchorCtr="0" upright="1">
                          <a:noAutofit/>
                        </wps:bodyPr>
                      </wps:wsp>
                      <wps:wsp>
                        <wps:cNvPr id="228" name="Text Box 243"/>
                        <wps:cNvSpPr txBox="1">
                          <a:spLocks noChangeArrowheads="1"/>
                        </wps:cNvSpPr>
                        <wps:spPr bwMode="auto">
                          <a:xfrm>
                            <a:off x="171450" y="1866900"/>
                            <a:ext cx="40957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78347" w14:textId="77777777" w:rsidR="00E2787B" w:rsidRDefault="00E2787B" w:rsidP="004544EB">
                              <w:r>
                                <w:t>Off</w:t>
                              </w:r>
                            </w:p>
                          </w:txbxContent>
                        </wps:txbx>
                        <wps:bodyPr rot="0" vert="horz" wrap="square" lIns="91440" tIns="45720" rIns="91440" bIns="45720" anchor="t" anchorCtr="0" upright="1">
                          <a:noAutofit/>
                        </wps:bodyPr>
                      </wps:wsp>
                      <wps:wsp>
                        <wps:cNvPr id="229" name="Rectangle 244"/>
                        <wps:cNvSpPr>
                          <a:spLocks noChangeArrowheads="1"/>
                        </wps:cNvSpPr>
                        <wps:spPr bwMode="auto">
                          <a:xfrm>
                            <a:off x="2780030" y="828040"/>
                            <a:ext cx="991235" cy="310515"/>
                          </a:xfrm>
                          <a:prstGeom prst="rect">
                            <a:avLst/>
                          </a:prstGeom>
                          <a:solidFill>
                            <a:srgbClr val="C0C0C0"/>
                          </a:solidFill>
                          <a:ln w="9525">
                            <a:solidFill>
                              <a:srgbClr val="000000"/>
                            </a:solidFill>
                            <a:miter lim="800000"/>
                            <a:headEnd/>
                            <a:tailEnd/>
                          </a:ln>
                        </wps:spPr>
                        <wps:txbx>
                          <w:txbxContent>
                            <w:p w14:paraId="6ABD3B0E" w14:textId="77777777" w:rsidR="00E2787B" w:rsidRDefault="00E2787B" w:rsidP="004544EB">
                              <w:r>
                                <w:t xml:space="preserve">  WUP Ack</w:t>
                              </w:r>
                            </w:p>
                          </w:txbxContent>
                        </wps:txbx>
                        <wps:bodyPr rot="0" vert="horz" wrap="square" lIns="91440" tIns="45720" rIns="91440" bIns="45720" anchor="t" anchorCtr="0" upright="1">
                          <a:noAutofit/>
                        </wps:bodyPr>
                      </wps:wsp>
                      <wps:wsp>
                        <wps:cNvPr id="230" name="Text Box 245"/>
                        <wps:cNvSpPr txBox="1">
                          <a:spLocks noChangeArrowheads="1"/>
                        </wps:cNvSpPr>
                        <wps:spPr bwMode="auto">
                          <a:xfrm>
                            <a:off x="2726055" y="1138555"/>
                            <a:ext cx="1083945"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1B1DA" w14:textId="77777777" w:rsidR="00E2787B" w:rsidRDefault="00E2787B" w:rsidP="004544EB">
                              <w:r>
                                <w:rPr>
                                  <w:rFonts w:hint="eastAsia"/>
                                </w:rPr>
                                <w:t>ICU</w:t>
                              </w:r>
                              <w:r>
                                <w:t xml:space="preserve"> </w:t>
                              </w:r>
                              <w:r>
                                <w:rPr>
                                  <w:rFonts w:ascii="Wingdings" w:eastAsia="Wingdings" w:hAnsi="Wingdings" w:cs="Wingdings"/>
                                </w:rPr>
                                <w:t>è</w:t>
                              </w:r>
                              <w:r>
                                <w:t xml:space="preserve"> </w:t>
                              </w:r>
                              <w:smartTag w:uri="urn:schemas-microsoft-com:office:smarttags" w:element="place">
                                <w:r>
                                  <w:t>EMS</w:t>
                                </w:r>
                              </w:smartTag>
                            </w:p>
                          </w:txbxContent>
                        </wps:txbx>
                        <wps:bodyPr rot="0" vert="horz" wrap="square" lIns="91440" tIns="45720" rIns="91440" bIns="45720" anchor="t" anchorCtr="0" upright="1">
                          <a:noAutofit/>
                        </wps:bodyPr>
                      </wps:wsp>
                      <wps:wsp>
                        <wps:cNvPr id="231" name="Line 246"/>
                        <wps:cNvCnPr>
                          <a:cxnSpLocks noChangeShapeType="1"/>
                        </wps:cNvCnPr>
                        <wps:spPr bwMode="auto">
                          <a:xfrm>
                            <a:off x="494030" y="103505"/>
                            <a:ext cx="635" cy="2070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2" name="Line 247"/>
                        <wps:cNvCnPr>
                          <a:cxnSpLocks noChangeShapeType="1"/>
                        </wps:cNvCnPr>
                        <wps:spPr bwMode="auto">
                          <a:xfrm flipH="1">
                            <a:off x="3770630" y="517525"/>
                            <a:ext cx="635" cy="6210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3" name="Line 248"/>
                        <wps:cNvCnPr>
                          <a:cxnSpLocks noChangeShapeType="1"/>
                        </wps:cNvCnPr>
                        <wps:spPr bwMode="auto">
                          <a:xfrm flipH="1">
                            <a:off x="4531995" y="517525"/>
                            <a:ext cx="635" cy="6210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4" name="Line 249"/>
                        <wps:cNvCnPr>
                          <a:cxnSpLocks noChangeShapeType="1"/>
                        </wps:cNvCnPr>
                        <wps:spPr bwMode="auto">
                          <a:xfrm>
                            <a:off x="3769995" y="621030"/>
                            <a:ext cx="7620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5" name="Rectangle 250"/>
                        <wps:cNvSpPr>
                          <a:spLocks noChangeArrowheads="1"/>
                        </wps:cNvSpPr>
                        <wps:spPr bwMode="auto">
                          <a:xfrm>
                            <a:off x="4531995" y="828040"/>
                            <a:ext cx="991235" cy="310515"/>
                          </a:xfrm>
                          <a:prstGeom prst="rect">
                            <a:avLst/>
                          </a:prstGeom>
                          <a:solidFill>
                            <a:srgbClr val="C0C0C0"/>
                          </a:solidFill>
                          <a:ln w="9525">
                            <a:solidFill>
                              <a:srgbClr val="000000"/>
                            </a:solidFill>
                            <a:miter lim="800000"/>
                            <a:headEnd/>
                            <a:tailEnd/>
                          </a:ln>
                        </wps:spPr>
                        <wps:txbx>
                          <w:txbxContent>
                            <w:p w14:paraId="5BD3CA6F" w14:textId="77777777" w:rsidR="00E2787B" w:rsidRDefault="00E2787B" w:rsidP="004544EB">
                              <w:r>
                                <w:t>Request</w:t>
                              </w:r>
                            </w:p>
                          </w:txbxContent>
                        </wps:txbx>
                        <wps:bodyPr rot="0" vert="horz" wrap="square" lIns="91440" tIns="45720" rIns="91440" bIns="45720" anchor="t" anchorCtr="0" upright="1">
                          <a:noAutofit/>
                        </wps:bodyPr>
                      </wps:wsp>
                      <wps:wsp>
                        <wps:cNvPr id="236" name="Text Box 251"/>
                        <wps:cNvSpPr txBox="1">
                          <a:spLocks noChangeArrowheads="1"/>
                        </wps:cNvSpPr>
                        <wps:spPr bwMode="auto">
                          <a:xfrm>
                            <a:off x="5561965" y="279400"/>
                            <a:ext cx="53403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A8290" w14:textId="77777777" w:rsidR="00E2787B" w:rsidRDefault="00E2787B" w:rsidP="004544EB">
                              <w:r>
                                <w:t>P2</w:t>
                              </w:r>
                            </w:p>
                          </w:txbxContent>
                        </wps:txbx>
                        <wps:bodyPr rot="0" vert="horz" wrap="square" lIns="91440" tIns="45720" rIns="91440" bIns="45720" anchor="t" anchorCtr="0" upright="1">
                          <a:noAutofit/>
                        </wps:bodyPr>
                      </wps:wsp>
                      <wps:wsp>
                        <wps:cNvPr id="237" name="Line 252"/>
                        <wps:cNvCnPr>
                          <a:cxnSpLocks noChangeShapeType="1"/>
                        </wps:cNvCnPr>
                        <wps:spPr bwMode="auto">
                          <a:xfrm>
                            <a:off x="5522595" y="517525"/>
                            <a:ext cx="635" cy="6210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8" name="Line 253"/>
                        <wps:cNvCnPr>
                          <a:cxnSpLocks noChangeShapeType="1"/>
                        </wps:cNvCnPr>
                        <wps:spPr bwMode="auto">
                          <a:xfrm>
                            <a:off x="6055995" y="517525"/>
                            <a:ext cx="635" cy="6210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9" name="Line 254"/>
                        <wps:cNvCnPr>
                          <a:cxnSpLocks noChangeShapeType="1"/>
                        </wps:cNvCnPr>
                        <wps:spPr bwMode="auto">
                          <a:xfrm>
                            <a:off x="5522595" y="621030"/>
                            <a:ext cx="533400"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40" name="Rectangle 255"/>
                        <wps:cNvSpPr>
                          <a:spLocks noChangeArrowheads="1"/>
                        </wps:cNvSpPr>
                        <wps:spPr bwMode="auto">
                          <a:xfrm>
                            <a:off x="6055995" y="828040"/>
                            <a:ext cx="991235" cy="310515"/>
                          </a:xfrm>
                          <a:prstGeom prst="rect">
                            <a:avLst/>
                          </a:prstGeom>
                          <a:solidFill>
                            <a:srgbClr val="C0C0C0"/>
                          </a:solidFill>
                          <a:ln w="9525">
                            <a:solidFill>
                              <a:srgbClr val="000000"/>
                            </a:solidFill>
                            <a:miter lim="800000"/>
                            <a:headEnd/>
                            <a:tailEnd/>
                          </a:ln>
                        </wps:spPr>
                        <wps:txbx>
                          <w:txbxContent>
                            <w:p w14:paraId="3CDE5B48" w14:textId="77777777" w:rsidR="00E2787B" w:rsidRDefault="00E2787B" w:rsidP="004544EB">
                              <w:r>
                                <w:t>Answer</w:t>
                              </w:r>
                            </w:p>
                          </w:txbxContent>
                        </wps:txbx>
                        <wps:bodyPr rot="0" vert="horz" wrap="square" lIns="91440" tIns="45720" rIns="91440" bIns="45720" anchor="t" anchorCtr="0" upright="1">
                          <a:noAutofit/>
                        </wps:bodyPr>
                      </wps:wsp>
                      <wps:wsp>
                        <wps:cNvPr id="241" name="Text Box 256"/>
                        <wps:cNvSpPr txBox="1">
                          <a:spLocks noChangeArrowheads="1"/>
                        </wps:cNvSpPr>
                        <wps:spPr bwMode="auto">
                          <a:xfrm>
                            <a:off x="3923030" y="279400"/>
                            <a:ext cx="53403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1C528" w14:textId="77777777" w:rsidR="00E2787B" w:rsidRDefault="00E2787B" w:rsidP="004544EB">
                              <w:r>
                                <w:t>P3</w:t>
                              </w:r>
                            </w:p>
                          </w:txbxContent>
                        </wps:txbx>
                        <wps:bodyPr rot="0" vert="horz" wrap="square" lIns="91440" tIns="45720" rIns="91440" bIns="45720" anchor="t" anchorCtr="0" upright="1">
                          <a:noAutofit/>
                        </wps:bodyPr>
                      </wps:wsp>
                      <wps:wsp>
                        <wps:cNvPr id="242" name="Freeform 257"/>
                        <wps:cNvSpPr>
                          <a:spLocks/>
                        </wps:cNvSpPr>
                        <wps:spPr bwMode="auto">
                          <a:xfrm>
                            <a:off x="113030" y="1656080"/>
                            <a:ext cx="6934200" cy="310515"/>
                          </a:xfrm>
                          <a:custGeom>
                            <a:avLst/>
                            <a:gdLst>
                              <a:gd name="T0" fmla="*/ 0 w 10920"/>
                              <a:gd name="T1" fmla="*/ 489 h 489"/>
                              <a:gd name="T2" fmla="*/ 600 w 10920"/>
                              <a:gd name="T3" fmla="*/ 489 h 489"/>
                              <a:gd name="T4" fmla="*/ 600 w 10920"/>
                              <a:gd name="T5" fmla="*/ 0 h 489"/>
                              <a:gd name="T6" fmla="*/ 10920 w 10920"/>
                              <a:gd name="T7" fmla="*/ 0 h 489"/>
                            </a:gdLst>
                            <a:ahLst/>
                            <a:cxnLst>
                              <a:cxn ang="0">
                                <a:pos x="T0" y="T1"/>
                              </a:cxn>
                              <a:cxn ang="0">
                                <a:pos x="T2" y="T3"/>
                              </a:cxn>
                              <a:cxn ang="0">
                                <a:pos x="T4" y="T5"/>
                              </a:cxn>
                              <a:cxn ang="0">
                                <a:pos x="T6" y="T7"/>
                              </a:cxn>
                            </a:cxnLst>
                            <a:rect l="0" t="0" r="r" b="b"/>
                            <a:pathLst>
                              <a:path w="10920" h="489">
                                <a:moveTo>
                                  <a:pt x="0" y="489"/>
                                </a:moveTo>
                                <a:lnTo>
                                  <a:pt x="600" y="489"/>
                                </a:lnTo>
                                <a:lnTo>
                                  <a:pt x="600" y="0"/>
                                </a:lnTo>
                                <a:lnTo>
                                  <a:pt x="1092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Text Box 258"/>
                        <wps:cNvSpPr txBox="1">
                          <a:spLocks noChangeArrowheads="1"/>
                        </wps:cNvSpPr>
                        <wps:spPr bwMode="auto">
                          <a:xfrm>
                            <a:off x="4637405" y="1138555"/>
                            <a:ext cx="1076325"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0BAE4" w14:textId="77777777" w:rsidR="00E2787B" w:rsidRDefault="00E2787B" w:rsidP="004544EB">
                              <w:smartTag w:uri="urn:schemas-microsoft-com:office:smarttags" w:element="place">
                                <w:r>
                                  <w:t>EMS</w:t>
                                </w:r>
                              </w:smartTag>
                              <w:r>
                                <w:t xml:space="preserve"> </w:t>
                              </w:r>
                              <w:r>
                                <w:rPr>
                                  <w:rFonts w:ascii="Wingdings" w:eastAsia="Wingdings" w:hAnsi="Wingdings" w:cs="Wingdings"/>
                                </w:rPr>
                                <w:t>è</w:t>
                              </w:r>
                              <w:r>
                                <w:t xml:space="preserve"> </w:t>
                              </w:r>
                              <w:r>
                                <w:rPr>
                                  <w:rFonts w:hint="eastAsia"/>
                                </w:rPr>
                                <w:t>ICU</w:t>
                              </w:r>
                            </w:p>
                          </w:txbxContent>
                        </wps:txbx>
                        <wps:bodyPr rot="0" vert="horz" wrap="square" lIns="91440" tIns="45720" rIns="91440" bIns="45720" anchor="t" anchorCtr="0" upright="1">
                          <a:noAutofit/>
                        </wps:bodyPr>
                      </wps:wsp>
                      <wps:wsp>
                        <wps:cNvPr id="244" name="Text Box 259"/>
                        <wps:cNvSpPr txBox="1">
                          <a:spLocks noChangeArrowheads="1"/>
                        </wps:cNvSpPr>
                        <wps:spPr bwMode="auto">
                          <a:xfrm>
                            <a:off x="6048375" y="1138555"/>
                            <a:ext cx="114300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8C409" w14:textId="77777777" w:rsidR="00E2787B" w:rsidRDefault="00E2787B" w:rsidP="004544EB">
                              <w:r>
                                <w:rPr>
                                  <w:rFonts w:hint="eastAsia"/>
                                </w:rPr>
                                <w:t>ICU</w:t>
                              </w:r>
                              <w:r>
                                <w:t xml:space="preserve"> </w:t>
                              </w:r>
                              <w:r>
                                <w:rPr>
                                  <w:rFonts w:ascii="Wingdings" w:eastAsia="Wingdings" w:hAnsi="Wingdings" w:cs="Wingdings"/>
                                </w:rPr>
                                <w:t>è</w:t>
                              </w:r>
                              <w:r>
                                <w:t xml:space="preserve"> </w:t>
                              </w:r>
                              <w:smartTag w:uri="urn:schemas-microsoft-com:office:smarttags" w:element="place">
                                <w:r>
                                  <w:t>EMS</w:t>
                                </w:r>
                              </w:smartTag>
                            </w:p>
                          </w:txbxContent>
                        </wps:txbx>
                        <wps:bodyPr rot="0" vert="horz" wrap="square" lIns="91440" tIns="45720" rIns="91440" bIns="45720" anchor="t" anchorCtr="0" upright="1">
                          <a:noAutofit/>
                        </wps:bodyPr>
                      </wps:wsp>
                      <wps:wsp>
                        <wps:cNvPr id="245" name="Line 260"/>
                        <wps:cNvCnPr>
                          <a:cxnSpLocks noChangeShapeType="1"/>
                        </wps:cNvCnPr>
                        <wps:spPr bwMode="auto">
                          <a:xfrm flipH="1">
                            <a:off x="503555" y="1800860"/>
                            <a:ext cx="158750" cy="0"/>
                          </a:xfrm>
                          <a:prstGeom prst="line">
                            <a:avLst/>
                          </a:prstGeom>
                          <a:noFill/>
                          <a:ln w="571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Text Box 261"/>
                        <wps:cNvSpPr txBox="1">
                          <a:spLocks noChangeArrowheads="1"/>
                        </wps:cNvSpPr>
                        <wps:spPr bwMode="auto">
                          <a:xfrm>
                            <a:off x="662305" y="1642110"/>
                            <a:ext cx="1349375" cy="317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07D057" w14:textId="77777777" w:rsidR="00E2787B" w:rsidRPr="00B0571A" w:rsidRDefault="00E2787B" w:rsidP="004544EB">
                              <w:pPr>
                                <w:rPr>
                                  <w:color w:val="0000FF"/>
                                  <w:sz w:val="20"/>
                                </w:rPr>
                              </w:pPr>
                              <w:r w:rsidRPr="00B0571A">
                                <w:rPr>
                                  <w:rFonts w:hint="eastAsia"/>
                                  <w:color w:val="0000FF"/>
                                  <w:sz w:val="20"/>
                                  <w:highlight w:val="yellow"/>
                                </w:rPr>
                                <w:t>Physical voltage up</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D58D47C" id="Canvas 228" o:spid="_x0000_s1066" editas="canvas" style="position:absolute;left:0;text-align:left;margin-left:-5.05pt;margin-top:3.2pt;width:569.1pt;height:171.15pt;z-index:251680768" coordsize="72269,21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">
                <v:shape id="_x0000_s1067" type="#_x0000_t75" style="position:absolute;width:72269;height:21736;visibility:visible;mso-wrap-style:square">
                  <v:fill o:detectmouseclick="t"/>
                  <v:path o:connecttype="none"/>
                </v:shape>
                <v:line id="Line 230" o:spid="_x0000_s1068" style="position:absolute;visibility:visible;mso-wrap-style:square" from="1892,8280" to="69710,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line id="Line 231" o:spid="_x0000_s1069" style="position:absolute;flip:x;visibility:visible;mso-wrap-style:square" from="12560,5175" to="12566,1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">
                  <v:stroke dashstyle="dash"/>
                </v:line>
                <v:line id="Line 232" o:spid="_x0000_s1070" style="position:absolute;visibility:visible;mso-wrap-style:square" from="4940,6210" to="12560,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">
                  <v:stroke startarrow="block" endarrow="block"/>
                </v:line>
                <v:rect id="Rectangle 233" o:spid="_x0000_s1071" style="position:absolute;left:12560;top:8280;width:991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" fillcolor="silver">
                  <v:textbox>
                    <w:txbxContent>
                      <w:p w14:paraId="4202CB5D" w14:textId="77777777" w:rsidR="00E2787B" w:rsidRDefault="00E2787B" w:rsidP="004544EB">
                        <w:r>
                          <w:t>WUP</w:t>
                        </w:r>
                      </w:p>
                    </w:txbxContent>
                  </v:textbox>
                </v:rect>
                <v:shape id="Text Box 234" o:spid="_x0000_s1072" type="#_x0000_t202" style="position:absolute;top:6210;width:5334;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1DA297FB" w14:textId="77777777" w:rsidR="00E2787B" w:rsidRDefault="00E2787B" w:rsidP="004544EB">
                        <w:r>
                          <w:t>K line</w:t>
                        </w:r>
                      </w:p>
                    </w:txbxContent>
                  </v:textbox>
                </v:shape>
                <v:shape id="Text Box 235" o:spid="_x0000_s1073" type="#_x0000_t202" style="position:absolute;top:17589;width:5334;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4A5531A6" w14:textId="77777777" w:rsidR="00E2787B" w:rsidRDefault="00E2787B" w:rsidP="004544EB">
                        <w:r>
                          <w:t>Key</w:t>
                        </w:r>
                      </w:p>
                    </w:txbxContent>
                  </v:textbox>
                </v:shape>
                <v:shape id="Text Box 236" o:spid="_x0000_s1074" type="#_x0000_t202" style="position:absolute;left:6464;top:3105;width:534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4DF67523" w14:textId="77777777" w:rsidR="00E2787B" w:rsidRDefault="00E2787B" w:rsidP="004544EB">
                        <w:r>
                          <w:t>T</w:t>
                        </w:r>
                        <w:r>
                          <w:rPr>
                            <w:vertAlign w:val="subscript"/>
                          </w:rPr>
                          <w:t>ini</w:t>
                        </w:r>
                      </w:p>
                    </w:txbxContent>
                  </v:textbox>
                </v:shape>
                <v:shape id="Text Box 237" o:spid="_x0000_s1075" type="#_x0000_t202" style="position:absolute;left:22860;top:3587;width:5340;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14:paraId="3E16605E" w14:textId="77777777" w:rsidR="00E2787B" w:rsidRDefault="00E2787B" w:rsidP="004544EB">
                        <w:r>
                          <w:t>P2</w:t>
                        </w:r>
                      </w:p>
                    </w:txbxContent>
                  </v:textbox>
                </v:shape>
                <v:line id="Line 238" o:spid="_x0000_s1076" style="position:absolute;visibility:visible;mso-wrap-style:square" from="22466,5175" to="22472,1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OhxAAAANwAAAAPAAAAZHJzL2Rvd25yZXYueG1sRI9La8JA&#10;FIX3gv9huII7nTSC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Ado86HEAAAA3AAAAA8A&#10;AAAAAAAAAAAAAAAABwIAAGRycy9kb3ducmV2LnhtbFBLBQYAAAAAAwADALcAAAD4AgAAAAA=&#10;">
                  <v:stroke dashstyle="dash"/>
                </v:line>
                <v:line id="Line 239" o:spid="_x0000_s1077" style="position:absolute;visibility:visible;mso-wrap-style:square" from="27800,5175" to="27806,1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">
                  <v:stroke dashstyle="dash"/>
                </v:line>
                <v:line id="Line 240" o:spid="_x0000_s1078" style="position:absolute;visibility:visible;mso-wrap-style:square" from="22466,6210" to="27800,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">
                  <v:stroke startarrow="block" endarrow="block"/>
                </v:line>
                <v:shape id="Text Box 241" o:spid="_x0000_s1079" type="#_x0000_t202" style="position:absolute;left:14084;top:11385;width:10096;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3FBF50D" w14:textId="77777777" w:rsidR="00E2787B" w:rsidRDefault="00E2787B" w:rsidP="004544EB">
                        <w:smartTag w:uri="urn:schemas-microsoft-com:office:smarttags" w:element="place">
                          <w:r>
                            <w:t>EMS</w:t>
                          </w:r>
                        </w:smartTag>
                        <w:r>
                          <w:t xml:space="preserve"> </w:t>
                        </w:r>
                        <w:r>
                          <w:rPr>
                            <w:rFonts w:ascii="Wingdings" w:eastAsia="Wingdings" w:hAnsi="Wingdings" w:cs="Wingdings"/>
                          </w:rPr>
                          <w:t>è</w:t>
                        </w:r>
                        <w:r>
                          <w:t xml:space="preserve"> </w:t>
                        </w:r>
                        <w:r>
                          <w:rPr>
                            <w:rFonts w:hint="eastAsia"/>
                          </w:rPr>
                          <w:t>ICU</w:t>
                        </w:r>
                      </w:p>
                    </w:txbxContent>
                  </v:textbox>
                </v:shape>
                <v:shape id="Text Box 242" o:spid="_x0000_s1080" type="#_x0000_t202" style="position:absolute;left:1714;top:14700;width:409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2D45BE52" w14:textId="77777777" w:rsidR="00E2787B" w:rsidRDefault="00E2787B" w:rsidP="004544EB">
                        <w:r>
                          <w:t>On</w:t>
                        </w:r>
                      </w:p>
                    </w:txbxContent>
                  </v:textbox>
                </v:shape>
                <v:shape id="Text Box 243" o:spid="_x0000_s1081" type="#_x0000_t202" style="position:absolute;left:1714;top:18669;width:4096;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73878347" w14:textId="77777777" w:rsidR="00E2787B" w:rsidRDefault="00E2787B" w:rsidP="004544EB">
                        <w:r>
                          <w:t>Off</w:t>
                        </w:r>
                      </w:p>
                    </w:txbxContent>
                  </v:textbox>
                </v:shape>
                <v:rect id="Rectangle 244" o:spid="_x0000_s1082" style="position:absolute;left:27800;top:8280;width:991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" fillcolor="silver">
                  <v:textbox>
                    <w:txbxContent>
                      <w:p w14:paraId="6ABD3B0E" w14:textId="77777777" w:rsidR="00E2787B" w:rsidRDefault="00E2787B" w:rsidP="004544EB">
                        <w:r>
                          <w:t xml:space="preserve">  WUP Ack</w:t>
                        </w:r>
                      </w:p>
                    </w:txbxContent>
                  </v:textbox>
                </v:rect>
                <v:shape id="Text Box 245" o:spid="_x0000_s1083" type="#_x0000_t202" style="position:absolute;left:27260;top:11385;width:10840;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0EE1B1DA" w14:textId="77777777" w:rsidR="00E2787B" w:rsidRDefault="00E2787B" w:rsidP="004544EB">
                        <w:r>
                          <w:rPr>
                            <w:rFonts w:hint="eastAsia"/>
                          </w:rPr>
                          <w:t>ICU</w:t>
                        </w:r>
                        <w:r>
                          <w:t xml:space="preserve"> </w:t>
                        </w:r>
                        <w:r>
                          <w:rPr>
                            <w:rFonts w:ascii="Wingdings" w:eastAsia="Wingdings" w:hAnsi="Wingdings" w:cs="Wingdings"/>
                          </w:rPr>
                          <w:t>è</w:t>
                        </w:r>
                        <w:r>
                          <w:t xml:space="preserve"> </w:t>
                        </w:r>
                        <w:smartTag w:uri="urn:schemas-microsoft-com:office:smarttags" w:element="place">
                          <w:r>
                            <w:t>EMS</w:t>
                          </w:r>
                        </w:smartTag>
                      </w:p>
                    </w:txbxContent>
                  </v:textbox>
                </v:shape>
                <v:line id="Line 246" o:spid="_x0000_s1084" style="position:absolute;visibility:visible;mso-wrap-style:square" from="4940,1035" to="4946,2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">
                  <v:stroke dashstyle="dash"/>
                </v:line>
                <v:line id="Line 247" o:spid="_x0000_s1085" style="position:absolute;flip:x;visibility:visible;mso-wrap-style:square" from="37706,5175" to="37712,1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">
                  <v:stroke dashstyle="dash"/>
                </v:line>
                <v:line id="Line 248" o:spid="_x0000_s1086" style="position:absolute;flip:x;visibility:visible;mso-wrap-style:square" from="45319,5175" to="45326,1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">
                  <v:stroke dashstyle="dash"/>
                </v:line>
                <v:line id="Line 249" o:spid="_x0000_s1087" style="position:absolute;visibility:visible;mso-wrap-style:square" from="37699,6210" to="45319,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">
                  <v:stroke startarrow="block" endarrow="block"/>
                </v:line>
                <v:rect id="Rectangle 250" o:spid="_x0000_s1088" style="position:absolute;left:45319;top:8280;width:9913;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" fillcolor="silver">
                  <v:textbox>
                    <w:txbxContent>
                      <w:p w14:paraId="5BD3CA6F" w14:textId="77777777" w:rsidR="00E2787B" w:rsidRDefault="00E2787B" w:rsidP="004544EB">
                        <w:r>
                          <w:t>Request</w:t>
                        </w:r>
                      </w:p>
                    </w:txbxContent>
                  </v:textbox>
                </v:rect>
                <v:shape id="Text Box 251" o:spid="_x0000_s1089" type="#_x0000_t202" style="position:absolute;left:55619;top:2794;width:5341;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1CCA8290" w14:textId="77777777" w:rsidR="00E2787B" w:rsidRDefault="00E2787B" w:rsidP="004544EB">
                        <w:r>
                          <w:t>P2</w:t>
                        </w:r>
                      </w:p>
                    </w:txbxContent>
                  </v:textbox>
                </v:shape>
                <v:line id="Line 252" o:spid="_x0000_s1090" style="position:absolute;visibility:visible;mso-wrap-style:square" from="55225,5175" to="55232,1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">
                  <v:stroke dashstyle="dash"/>
                </v:line>
                <v:line id="Line 253" o:spid="_x0000_s1091" style="position:absolute;visibility:visible;mso-wrap-style:square" from="60559,5175" to="60566,1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">
                  <v:stroke dashstyle="dash"/>
                </v:line>
                <v:line id="Line 254" o:spid="_x0000_s1092" style="position:absolute;visibility:visible;mso-wrap-style:square" from="55225,6210" to="60559,6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">
                  <v:stroke startarrow="block" endarrow="block"/>
                </v:line>
                <v:rect id="Rectangle 255" o:spid="_x0000_s1093" style="position:absolute;left:60559;top:8280;width:9913;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" fillcolor="silver">
                  <v:textbox>
                    <w:txbxContent>
                      <w:p w14:paraId="3CDE5B48" w14:textId="77777777" w:rsidR="00E2787B" w:rsidRDefault="00E2787B" w:rsidP="004544EB">
                        <w:r>
                          <w:t>Answer</w:t>
                        </w:r>
                      </w:p>
                    </w:txbxContent>
                  </v:textbox>
                </v:rect>
                <v:shape id="Text Box 256" o:spid="_x0000_s1094" type="#_x0000_t202" style="position:absolute;left:39230;top:2794;width:5340;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2471C528" w14:textId="77777777" w:rsidR="00E2787B" w:rsidRDefault="00E2787B" w:rsidP="004544EB">
                        <w:r>
                          <w:t>P3</w:t>
                        </w:r>
                      </w:p>
                    </w:txbxContent>
                  </v:textbox>
                </v:shape>
                <v:shape id="Freeform 257" o:spid="_x0000_s1095" style="position:absolute;left:1130;top:16560;width:69342;height:3105;visibility:visible;mso-wrap-style:square;v-text-anchor:top" coordsize="1092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" path="m,489r600,l600,,10920,e" filled="f">
                  <v:path arrowok="t" o:connecttype="custom" o:connectlocs="0,310515;381000,310515;381000,0;6934200,0" o:connectangles="0,0,0,0"/>
                </v:shape>
                <v:shape id="Text Box 258" o:spid="_x0000_s1096" type="#_x0000_t202" style="position:absolute;left:46374;top:11385;width:10763;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5990BAE4" w14:textId="77777777" w:rsidR="00E2787B" w:rsidRDefault="00E2787B" w:rsidP="004544EB">
                        <w:smartTag w:uri="urn:schemas-microsoft-com:office:smarttags" w:element="place">
                          <w:r>
                            <w:t>EMS</w:t>
                          </w:r>
                        </w:smartTag>
                        <w:r>
                          <w:t xml:space="preserve"> </w:t>
                        </w:r>
                        <w:r>
                          <w:rPr>
                            <w:rFonts w:ascii="Wingdings" w:eastAsia="Wingdings" w:hAnsi="Wingdings" w:cs="Wingdings"/>
                          </w:rPr>
                          <w:t>è</w:t>
                        </w:r>
                        <w:r>
                          <w:t xml:space="preserve"> </w:t>
                        </w:r>
                        <w:r>
                          <w:rPr>
                            <w:rFonts w:hint="eastAsia"/>
                          </w:rPr>
                          <w:t>ICU</w:t>
                        </w:r>
                      </w:p>
                    </w:txbxContent>
                  </v:textbox>
                </v:shape>
                <v:shape id="Text Box 259" o:spid="_x0000_s1097" type="#_x0000_t202" style="position:absolute;left:60483;top:11385;width:11430;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09D8C409" w14:textId="77777777" w:rsidR="00E2787B" w:rsidRDefault="00E2787B" w:rsidP="004544EB">
                        <w:r>
                          <w:rPr>
                            <w:rFonts w:hint="eastAsia"/>
                          </w:rPr>
                          <w:t>ICU</w:t>
                        </w:r>
                        <w:r>
                          <w:t xml:space="preserve"> </w:t>
                        </w:r>
                        <w:r>
                          <w:rPr>
                            <w:rFonts w:ascii="Wingdings" w:eastAsia="Wingdings" w:hAnsi="Wingdings" w:cs="Wingdings"/>
                          </w:rPr>
                          <w:t>è</w:t>
                        </w:r>
                        <w:r>
                          <w:t xml:space="preserve"> </w:t>
                        </w:r>
                        <w:smartTag w:uri="urn:schemas-microsoft-com:office:smarttags" w:element="place">
                          <w:r>
                            <w:t>EMS</w:t>
                          </w:r>
                        </w:smartTag>
                      </w:p>
                    </w:txbxContent>
                  </v:textbox>
                </v:shape>
                <v:line id="Line 260" o:spid="_x0000_s1098" style="position:absolute;flip:x;visibility:visible;mso-wrap-style:square" from="5035,18008" to="6623,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" strokeweight=".45pt">
                  <v:stroke endarrow="block"/>
                </v:line>
                <v:shape id="Text Box 261" o:spid="_x0000_s1099" type="#_x0000_t202" style="position:absolute;left:6623;top:16421;width:1349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" filled="f" stroked="f" strokeweight=".45pt">
                  <v:textbox>
                    <w:txbxContent>
                      <w:p w14:paraId="2207D057" w14:textId="77777777" w:rsidR="00E2787B" w:rsidRPr="00B0571A" w:rsidRDefault="00E2787B" w:rsidP="004544EB">
                        <w:pPr>
                          <w:rPr>
                            <w:color w:val="0000FF"/>
                            <w:sz w:val="20"/>
                          </w:rPr>
                        </w:pPr>
                        <w:r w:rsidRPr="00B0571A">
                          <w:rPr>
                            <w:rFonts w:hint="eastAsia"/>
                            <w:color w:val="0000FF"/>
                            <w:sz w:val="20"/>
                            <w:highlight w:val="yellow"/>
                          </w:rPr>
                          <w:t>Physical voltage up</w:t>
                        </w:r>
                      </w:p>
                    </w:txbxContent>
                  </v:textbox>
                </v:shape>
              </v:group>
            </w:pict>
          </mc:Fallback>
        </mc:AlternateContent>
      </w:r>
    </w:p>
    <w:p w14:paraId="7B40C951" w14:textId="77777777" w:rsidR="00E2787B" w:rsidRPr="00C35007" w:rsidRDefault="00E2787B" w:rsidP="004544EB">
      <w:pPr>
        <w:pStyle w:val="BodyText"/>
        <w:rPr>
          <w:rFonts w:ascii="현대하모니 L" w:eastAsia="현대하모니 L" w:hAnsi="현대하모니 L"/>
        </w:rPr>
      </w:pPr>
    </w:p>
    <w:p w14:paraId="4B4D7232" w14:textId="77777777" w:rsidR="00E2787B" w:rsidRPr="00C35007" w:rsidRDefault="00E2787B" w:rsidP="004544EB">
      <w:pPr>
        <w:pStyle w:val="BodyText"/>
        <w:rPr>
          <w:rFonts w:ascii="현대하모니 L" w:eastAsia="현대하모니 L" w:hAnsi="현대하모니 L"/>
        </w:rPr>
      </w:pPr>
    </w:p>
    <w:p w14:paraId="2093CA67" w14:textId="77777777" w:rsidR="00E2787B" w:rsidRPr="00C35007" w:rsidRDefault="00E2787B" w:rsidP="004544EB">
      <w:pPr>
        <w:pStyle w:val="BodyText"/>
        <w:rPr>
          <w:rFonts w:ascii="현대하모니 L" w:eastAsia="현대하모니 L" w:hAnsi="현대하모니 L"/>
        </w:rPr>
      </w:pPr>
    </w:p>
    <w:p w14:paraId="2503B197" w14:textId="77777777" w:rsidR="00E2787B" w:rsidRPr="00C35007" w:rsidRDefault="00E2787B" w:rsidP="004544EB">
      <w:pPr>
        <w:pStyle w:val="BodyText"/>
        <w:rPr>
          <w:rFonts w:ascii="현대하모니 L" w:eastAsia="현대하모니 L" w:hAnsi="현대하모니 L"/>
        </w:rPr>
      </w:pPr>
    </w:p>
    <w:p w14:paraId="38288749" w14:textId="77777777" w:rsidR="00E2787B" w:rsidRPr="00C35007" w:rsidRDefault="00E2787B" w:rsidP="004544EB">
      <w:pPr>
        <w:pStyle w:val="BodyText"/>
        <w:rPr>
          <w:rFonts w:ascii="현대하모니 L" w:eastAsia="현대하모니 L" w:hAnsi="현대하모니 L"/>
        </w:rPr>
      </w:pPr>
    </w:p>
    <w:p w14:paraId="20BD9A1A" w14:textId="77777777" w:rsidR="00E2787B" w:rsidRPr="00C35007" w:rsidRDefault="00E2787B" w:rsidP="004544EB">
      <w:pPr>
        <w:pStyle w:val="BodyText"/>
        <w:rPr>
          <w:rFonts w:ascii="현대하모니 L" w:eastAsia="현대하모니 L" w:hAnsi="현대하모니 L"/>
        </w:rPr>
      </w:pPr>
    </w:p>
    <w:p w14:paraId="0C136CF1" w14:textId="77777777" w:rsidR="00E2787B" w:rsidRPr="00C35007" w:rsidRDefault="00E2787B" w:rsidP="004544EB">
      <w:pPr>
        <w:pStyle w:val="BodyText"/>
        <w:rPr>
          <w:rFonts w:ascii="현대하모니 L" w:eastAsia="현대하모니 L" w:hAnsi="현대하모니 L"/>
        </w:rPr>
      </w:pPr>
    </w:p>
    <w:p w14:paraId="0A392C6A" w14:textId="77777777" w:rsidR="00E2787B" w:rsidRPr="00C35007" w:rsidRDefault="00E2787B" w:rsidP="004544EB">
      <w:pPr>
        <w:pStyle w:val="BodyText"/>
        <w:rPr>
          <w:rFonts w:ascii="현대하모니 L" w:eastAsia="현대하모니 L" w:hAnsi="현대하모니 L"/>
        </w:rPr>
      </w:pPr>
    </w:p>
    <w:p w14:paraId="290583F9" w14:textId="77777777" w:rsidR="00E2787B" w:rsidRPr="00C35007" w:rsidRDefault="00E2787B" w:rsidP="004544EB">
      <w:pPr>
        <w:pStyle w:val="BodyText"/>
        <w:rPr>
          <w:rFonts w:ascii="현대하모니 L" w:eastAsia="현대하모니 L" w:hAnsi="현대하모니 L"/>
        </w:rPr>
      </w:pPr>
    </w:p>
    <w:p w14:paraId="68F21D90" w14:textId="77777777" w:rsidR="00E2787B" w:rsidRPr="00C35007" w:rsidRDefault="00E2787B" w:rsidP="004544EB">
      <w:pPr>
        <w:pStyle w:val="BodyText"/>
        <w:rPr>
          <w:rFonts w:ascii="현대하모니 L" w:eastAsia="현대하모니 L" w:hAnsi="현대하모니 L"/>
        </w:rPr>
      </w:pPr>
    </w:p>
    <w:p w14:paraId="13C326F3" w14:textId="77777777" w:rsidR="00E2787B" w:rsidRPr="00C35007" w:rsidRDefault="00E2787B" w:rsidP="004544EB">
      <w:pPr>
        <w:pStyle w:val="BodyText"/>
        <w:rPr>
          <w:rFonts w:ascii="현대하모니 L" w:eastAsia="현대하모니 L" w:hAnsi="현대하모니 L"/>
        </w:rPr>
      </w:pPr>
    </w:p>
    <w:p w14:paraId="74D8F98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rPr>
        <w:t xml:space="preserve">    </w:t>
      </w:r>
      <w:r w:rsidRPr="00C35007">
        <w:rPr>
          <w:rFonts w:ascii="현대하모니 L" w:eastAsia="현대하모니 L" w:hAnsi="현대하모니 L"/>
          <w:noProof/>
        </w:rPr>
        <mc:AlternateContent>
          <mc:Choice Requires="wps">
            <w:drawing>
              <wp:anchor distT="0" distB="0" distL="114300" distR="114300" simplePos="0" relativeHeight="251679744" behindDoc="0" locked="0" layoutInCell="1" allowOverlap="1" wp14:anchorId="03EFD91D" wp14:editId="07777777">
                <wp:simplePos x="0" y="0"/>
                <wp:positionH relativeFrom="column">
                  <wp:posOffset>152400</wp:posOffset>
                </wp:positionH>
                <wp:positionV relativeFrom="paragraph">
                  <wp:posOffset>831850</wp:posOffset>
                </wp:positionV>
                <wp:extent cx="5181600" cy="635"/>
                <wp:effectExtent l="0" t="0" r="0" b="0"/>
                <wp:wrapNone/>
                <wp:docPr id="214"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0" cy="635"/>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3EF4D50">
              <v:line id="Line 227"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d="f" from="12pt,65.5pt" to="420pt,65.55pt" w14:anchorId="79887F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">
                <v:stroke endarrow="block"/>
              </v:line>
            </w:pict>
          </mc:Fallback>
        </mc:AlternateContent>
      </w:r>
    </w:p>
    <w:p w14:paraId="3F652A4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With :</w:t>
      </w:r>
    </w:p>
    <w:p w14:paraId="7E8E9A2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t xml:space="preserve"> </w:t>
      </w:r>
      <w:r w:rsidRPr="00C35007">
        <w:rPr>
          <w:rFonts w:ascii="현대하모니 L" w:eastAsia="현대하모니 L" w:hAnsi="현대하모니 L" w:hint="eastAsia"/>
          <w:szCs w:val="22"/>
        </w:rPr>
        <w:t>40</w:t>
      </w:r>
      <w:r w:rsidRPr="00C35007">
        <w:rPr>
          <w:rFonts w:ascii="현대하모니 L" w:eastAsia="현대하모니 L" w:hAnsi="현대하모니 L"/>
          <w:szCs w:val="22"/>
        </w:rPr>
        <w:t xml:space="preserve"> </w:t>
      </w:r>
      <w:proofErr w:type="spellStart"/>
      <w:r w:rsidRPr="00C35007">
        <w:rPr>
          <w:rFonts w:ascii="현대하모니 L" w:eastAsia="현대하모니 L" w:hAnsi="현대하모니 L"/>
          <w:szCs w:val="22"/>
        </w:rPr>
        <w:t>ms</w:t>
      </w:r>
      <w:proofErr w:type="spellEnd"/>
      <w:r w:rsidRPr="00C35007">
        <w:rPr>
          <w:rFonts w:ascii="현대하모니 L" w:eastAsia="현대하모니 L" w:hAnsi="현대하모니 L" w:hint="eastAsia"/>
          <w:szCs w:val="22"/>
        </w:rPr>
        <w:t xml:space="preserve"> &lt; </w:t>
      </w:r>
      <w:r w:rsidRPr="00C35007">
        <w:rPr>
          <w:rFonts w:ascii="현대하모니 L" w:eastAsia="현대하모니 L" w:hAnsi="현대하모니 L"/>
          <w:szCs w:val="22"/>
        </w:rPr>
        <w:t>T</w:t>
      </w:r>
      <w:proofErr w:type="spellStart"/>
      <w:r w:rsidRPr="00C35007">
        <w:rPr>
          <w:rFonts w:ascii="현대하모니 L" w:eastAsia="현대하모니 L" w:hAnsi="현대하모니 L"/>
          <w:position w:val="-6"/>
          <w:szCs w:val="22"/>
        </w:rPr>
        <w:t>ini</w:t>
      </w:r>
      <w:proofErr w:type="spellEnd"/>
      <w:r w:rsidRPr="00C35007">
        <w:rPr>
          <w:rFonts w:ascii="현대하모니 L" w:eastAsia="현대하모니 L" w:hAnsi="현대하모니 L" w:hint="eastAsia"/>
          <w:position w:val="-6"/>
          <w:szCs w:val="22"/>
        </w:rPr>
        <w:t xml:space="preserve"> </w:t>
      </w:r>
      <w:r w:rsidRPr="00C35007">
        <w:rPr>
          <w:rFonts w:ascii="현대하모니 L" w:eastAsia="현대하모니 L" w:hAnsi="현대하모니 L" w:hint="eastAsia"/>
          <w:szCs w:val="22"/>
        </w:rPr>
        <w:t xml:space="preserve">&lt; </w:t>
      </w:r>
      <w:r w:rsidRPr="00C35007">
        <w:rPr>
          <w:rFonts w:ascii="현대하모니 L" w:eastAsia="현대하모니 L" w:hAnsi="현대하모니 L" w:hint="eastAsia"/>
          <w:szCs w:val="22"/>
          <w:highlight w:val="yellow"/>
        </w:rPr>
        <w:t>320ms</w:t>
      </w:r>
      <w:r w:rsidRPr="00C35007">
        <w:rPr>
          <w:rFonts w:ascii="현대하모니 L" w:eastAsia="현대하모니 L" w:hAnsi="현대하모니 L" w:hint="eastAsia"/>
          <w:szCs w:val="22"/>
        </w:rPr>
        <w:t xml:space="preserve"> </w:t>
      </w:r>
      <w:r w:rsidRPr="00C35007">
        <w:rPr>
          <w:rFonts w:ascii="현대하모니 L" w:eastAsia="현대하모니 L" w:hAnsi="현대하모니 L" w:hint="eastAsia"/>
          <w:szCs w:val="22"/>
        </w:rPr>
        <w:tab/>
      </w:r>
    </w:p>
    <w:p w14:paraId="5903ED7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lastRenderedPageBreak/>
        <w:t xml:space="preserve">The IMMO_ECU must constantly be in a position to detect an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frame since the interruption and re-initialization of the communication also takes place in the event of an error.</w:t>
      </w:r>
    </w:p>
    <w:p w14:paraId="44CB758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The IGN off filtering Time of EMS/ICU : 1</w:t>
      </w:r>
      <w:r w:rsidRPr="00C35007">
        <w:rPr>
          <w:rFonts w:ascii="현대하모니 L" w:eastAsia="현대하모니 L" w:hAnsi="현대하모니 L"/>
          <w:szCs w:val="22"/>
        </w:rPr>
        <w:t xml:space="preserve"> </w:t>
      </w:r>
      <w:proofErr w:type="spellStart"/>
      <w:r w:rsidRPr="00C35007">
        <w:rPr>
          <w:rFonts w:ascii="현대하모니 L" w:eastAsia="현대하모니 L" w:hAnsi="현대하모니 L"/>
          <w:szCs w:val="22"/>
        </w:rPr>
        <w:t>ms</w:t>
      </w:r>
      <w:proofErr w:type="spellEnd"/>
      <w:r w:rsidRPr="00C35007">
        <w:rPr>
          <w:rFonts w:ascii="현대하모니 L" w:eastAsia="현대하모니 L" w:hAnsi="현대하모니 L" w:hint="eastAsia"/>
          <w:szCs w:val="22"/>
        </w:rPr>
        <w:t xml:space="preserve"> &lt; </w:t>
      </w:r>
      <w:r w:rsidRPr="00C35007">
        <w:rPr>
          <w:rFonts w:ascii="현대하모니 L" w:eastAsia="현대하모니 L" w:hAnsi="현대하모니 L"/>
          <w:szCs w:val="22"/>
        </w:rPr>
        <w:t>T</w:t>
      </w:r>
      <w:proofErr w:type="spellStart"/>
      <w:r w:rsidRPr="00C35007">
        <w:rPr>
          <w:rFonts w:ascii="현대하모니 L" w:eastAsia="현대하모니 L" w:hAnsi="현대하모니 L"/>
          <w:position w:val="-6"/>
          <w:szCs w:val="22"/>
        </w:rPr>
        <w:t>ini</w:t>
      </w:r>
      <w:proofErr w:type="spellEnd"/>
      <w:r w:rsidRPr="00C35007">
        <w:rPr>
          <w:rFonts w:ascii="현대하모니 L" w:eastAsia="현대하모니 L" w:hAnsi="현대하모니 L" w:hint="eastAsia"/>
          <w:position w:val="-6"/>
          <w:szCs w:val="22"/>
        </w:rPr>
        <w:t xml:space="preserve"> </w:t>
      </w:r>
      <w:r w:rsidRPr="00C35007">
        <w:rPr>
          <w:rFonts w:ascii="현대하모니 L" w:eastAsia="현대하모니 L" w:hAnsi="현대하모니 L" w:hint="eastAsia"/>
          <w:szCs w:val="22"/>
        </w:rPr>
        <w:t xml:space="preserve">&lt; 80ms </w:t>
      </w:r>
      <w:r w:rsidRPr="00C35007">
        <w:rPr>
          <w:rFonts w:ascii="현대하모니 L" w:eastAsia="현대하모니 L" w:hAnsi="현대하모니 L" w:hint="eastAsia"/>
          <w:szCs w:val="22"/>
        </w:rPr>
        <w:tab/>
      </w:r>
    </w:p>
    <w:p w14:paraId="2CA67ECA"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Remark:</w:t>
      </w:r>
    </w:p>
    <w:p w14:paraId="7225BC7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T</w:t>
      </w:r>
      <w:proofErr w:type="spellStart"/>
      <w:r w:rsidRPr="00C35007">
        <w:rPr>
          <w:rFonts w:ascii="현대하모니 L" w:eastAsia="현대하모니 L" w:hAnsi="현대하모니 L"/>
          <w:position w:val="-6"/>
          <w:szCs w:val="22"/>
        </w:rPr>
        <w:t>ini</w:t>
      </w:r>
      <w:proofErr w:type="spellEnd"/>
      <w:r w:rsidRPr="00C35007">
        <w:rPr>
          <w:rFonts w:ascii="현대하모니 L" w:eastAsia="현대하모니 L" w:hAnsi="현대하모니 L"/>
          <w:position w:val="-6"/>
          <w:szCs w:val="22"/>
        </w:rPr>
        <w:t xml:space="preserve"> </w:t>
      </w:r>
      <w:r w:rsidRPr="00C35007">
        <w:rPr>
          <w:rFonts w:ascii="현대하모니 L" w:eastAsia="현대하모니 L" w:hAnsi="현대하모니 L"/>
          <w:szCs w:val="22"/>
        </w:rPr>
        <w:t xml:space="preserve"> time will be adjust in order to send the first Wake Up Pattern after the time needed by IMMO_ECU to check the Key (transponder communication time).</w:t>
      </w:r>
    </w:p>
    <w:p w14:paraId="4853B841" w14:textId="77777777" w:rsidR="00E2787B" w:rsidRPr="00C35007" w:rsidRDefault="00E2787B" w:rsidP="004544EB">
      <w:pPr>
        <w:pStyle w:val="BodyText"/>
        <w:rPr>
          <w:rFonts w:ascii="현대하모니 L" w:eastAsia="현대하모니 L" w:hAnsi="현대하모니 L"/>
          <w:szCs w:val="22"/>
        </w:rPr>
      </w:pPr>
    </w:p>
    <w:p w14:paraId="29A3FCB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P2 : Time between end of EMS Request and start of IMMO_ECU Response</w:t>
      </w:r>
      <w:r w:rsidRPr="00C35007">
        <w:rPr>
          <w:rFonts w:ascii="현대하모니 L" w:eastAsia="현대하모니 L" w:hAnsi="현대하모니 L" w:hint="eastAsia"/>
          <w:szCs w:val="22"/>
        </w:rPr>
        <w:t>(Please see 9.2.1.4)</w:t>
      </w:r>
    </w:p>
    <w:p w14:paraId="015A80B0" w14:textId="77777777" w:rsidR="00E2787B" w:rsidRPr="00C35007" w:rsidRDefault="00E2787B" w:rsidP="004544EB">
      <w:pPr>
        <w:pStyle w:val="BodyText"/>
        <w:rPr>
          <w:rFonts w:ascii="현대하모니 L" w:eastAsia="현대하모니 L" w:hAnsi="현대하모니 L"/>
          <w:szCs w:val="22"/>
        </w:rPr>
      </w:pPr>
      <w:r w:rsidRPr="0002785B">
        <w:rPr>
          <w:rFonts w:ascii="현대하모니 L" w:eastAsia="현대하모니 L" w:hAnsi="현대하모니 L"/>
          <w:szCs w:val="22"/>
        </w:rPr>
        <w:t xml:space="preserve">P3 </w:t>
      </w:r>
      <w:r w:rsidRPr="0002785B">
        <w:rPr>
          <w:rFonts w:ascii="현대하모니 L" w:eastAsia="현대하모니 L" w:hAnsi="현대하모니 L" w:hint="eastAsia"/>
          <w:szCs w:val="22"/>
        </w:rPr>
        <w:t xml:space="preserve">: </w:t>
      </w:r>
      <w:r w:rsidRPr="0002785B">
        <w:rPr>
          <w:rFonts w:ascii="현대하모니 L" w:eastAsia="현대하모니 L" w:hAnsi="현대하모니 L"/>
          <w:szCs w:val="22"/>
        </w:rPr>
        <w:t xml:space="preserve">Time between end of Immobilizer response and start of an </w:t>
      </w:r>
      <w:smartTag w:uri="urn:schemas-microsoft-com:office:smarttags" w:element="place">
        <w:r w:rsidRPr="0002785B">
          <w:rPr>
            <w:rFonts w:ascii="현대하모니 L" w:eastAsia="현대하모니 L" w:hAnsi="현대하모니 L"/>
            <w:szCs w:val="22"/>
          </w:rPr>
          <w:t>EMS</w:t>
        </w:r>
      </w:smartTag>
      <w:r w:rsidRPr="0002785B">
        <w:rPr>
          <w:rFonts w:ascii="현대하모니 L" w:eastAsia="현대하모니 L" w:hAnsi="현대하모니 L"/>
          <w:szCs w:val="22"/>
        </w:rPr>
        <w:t xml:space="preserve"> new request </w:t>
      </w:r>
      <w:r w:rsidRPr="0002785B">
        <w:rPr>
          <w:rFonts w:ascii="현대하모니 L" w:eastAsia="현대하모니 L" w:hAnsi="현대하모니 L" w:hint="eastAsia"/>
          <w:szCs w:val="22"/>
        </w:rPr>
        <w:t>(Please see 9.2.1.4)</w:t>
      </w:r>
    </w:p>
    <w:p w14:paraId="597065FD"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caps/>
          <w:noProof/>
        </w:rPr>
        <w:br w:type="page"/>
      </w:r>
      <w:r w:rsidRPr="00C35007">
        <w:rPr>
          <w:rFonts w:ascii="현대하모니 L" w:eastAsia="현대하모니 L" w:hAnsi="현대하모니 L"/>
        </w:rPr>
        <w:lastRenderedPageBreak/>
        <w:t>Frame structure</w:t>
      </w:r>
    </w:p>
    <w:p w14:paraId="50125231" w14:textId="77777777" w:rsidR="00E2787B" w:rsidRPr="00C35007" w:rsidRDefault="00E2787B" w:rsidP="004544EB">
      <w:pPr>
        <w:pStyle w:val="BodyText"/>
        <w:rPr>
          <w:rFonts w:ascii="현대하모니 L" w:eastAsia="현대하모니 L" w:hAnsi="현대하모니 L"/>
        </w:rPr>
      </w:pPr>
    </w:p>
    <w:p w14:paraId="76E6D331"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After </w:t>
      </w:r>
      <w:smartTag w:uri="urn:schemas-microsoft-com:office:smarttags" w:element="City">
        <w:r w:rsidRPr="00C35007">
          <w:rPr>
            <w:rFonts w:ascii="현대하모니 L" w:eastAsia="현대하모니 L" w:hAnsi="현대하모니 L"/>
            <w:szCs w:val="22"/>
          </w:rPr>
          <w:t>IGN</w:t>
        </w:r>
      </w:smartTag>
      <w:r w:rsidRPr="00C35007">
        <w:rPr>
          <w:rFonts w:ascii="현대하모니 L" w:eastAsia="현대하모니 L" w:hAnsi="현대하모니 L"/>
          <w:szCs w:val="22"/>
        </w:rPr>
        <w:t xml:space="preserve"> </w:t>
      </w:r>
      <w:smartTag w:uri="urn:schemas-microsoft-com:office:smarttags" w:element="State">
        <w:r w:rsidRPr="00C35007">
          <w:rPr>
            <w:rFonts w:ascii="현대하모니 L" w:eastAsia="현대하모니 L" w:hAnsi="현대하모니 L"/>
            <w:szCs w:val="22"/>
          </w:rPr>
          <w:t>ON</w:t>
        </w:r>
      </w:smartTag>
      <w:r w:rsidRPr="00C35007">
        <w:rPr>
          <w:rFonts w:ascii="현대하모니 L" w:eastAsia="현대하모니 L" w:hAnsi="현대하모니 L"/>
          <w:szCs w:val="22"/>
        </w:rPr>
        <w:t xml:space="preserve">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should send the following wake-up frame</w:t>
      </w:r>
      <w:r w:rsidRPr="00C35007">
        <w:rPr>
          <w:rFonts w:ascii="Batang" w:eastAsia="Batang" w:hAnsi="Batang" w:cs="Batang" w:hint="eastAsia"/>
          <w:szCs w:val="22"/>
        </w:rPr>
        <w:t> </w:t>
      </w:r>
      <w:r w:rsidRPr="00C35007">
        <w:rPr>
          <w:rFonts w:ascii="현대하모니 L" w:eastAsia="현대하모니 L" w:hAnsi="현대하모니 L"/>
          <w:szCs w:val="22"/>
        </w:rPr>
        <w:t>: 49H 02H 06H 08H, the IMMO_ECU will respond with a 69H 02H 50H 52H</w:t>
      </w:r>
    </w:p>
    <w:p w14:paraId="5A25747A" w14:textId="77777777" w:rsidR="00E2787B" w:rsidRPr="00C35007" w:rsidRDefault="00E2787B" w:rsidP="004544EB">
      <w:pPr>
        <w:pStyle w:val="BodyText"/>
        <w:rPr>
          <w:rFonts w:ascii="현대하모니 L" w:eastAsia="현대하모니 L" w:hAnsi="현대하모니 L"/>
          <w:szCs w:val="22"/>
        </w:rPr>
      </w:pPr>
    </w:p>
    <w:p w14:paraId="49EF953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At the reception of this 69H 02H 50H 52H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will start the Exchange of immobilization status</w:t>
      </w:r>
    </w:p>
    <w:p w14:paraId="09B8D95D" w14:textId="77777777" w:rsidR="00E2787B" w:rsidRPr="00C35007" w:rsidRDefault="00E2787B" w:rsidP="004544EB">
      <w:pPr>
        <w:pStyle w:val="BodyText"/>
        <w:rPr>
          <w:rFonts w:ascii="현대하모니 L" w:eastAsia="현대하모니 L" w:hAnsi="현대하모니 L"/>
        </w:rPr>
      </w:pPr>
    </w:p>
    <w:p w14:paraId="78BEFD2A" w14:textId="77777777" w:rsidR="00E2787B" w:rsidRPr="00C35007" w:rsidRDefault="00E2787B" w:rsidP="004544EB">
      <w:pPr>
        <w:pStyle w:val="BodyText"/>
        <w:rPr>
          <w:rFonts w:ascii="현대하모니 L" w:eastAsia="현대하모니 L" w:hAnsi="현대하모니 L"/>
        </w:rPr>
      </w:pPr>
    </w:p>
    <w:p w14:paraId="27A76422" w14:textId="77777777" w:rsidR="00E2787B" w:rsidRPr="00C35007" w:rsidRDefault="00E2787B" w:rsidP="004544EB">
      <w:pPr>
        <w:pStyle w:val="BodyText"/>
        <w:rPr>
          <w:rFonts w:ascii="현대하모니 L" w:eastAsia="현대하모니 L" w:hAnsi="현대하모니 L"/>
          <w:szCs w:val="22"/>
          <w:lang w:val="fr-FR"/>
        </w:rPr>
      </w:pPr>
      <w:r w:rsidRPr="00C35007">
        <w:rPr>
          <w:rFonts w:ascii="현대하모니 L" w:eastAsia="현대하모니 L" w:hAnsi="현대하모니 L"/>
          <w:szCs w:val="22"/>
          <w:lang w:val="fr-FR"/>
        </w:rPr>
        <w:object w:dxaOrig="9046" w:dyaOrig="2700" w14:anchorId="31923A82">
          <v:shape id="_x0000_i1029" type="#_x0000_t75" style="width:452.4pt;height:135pt" o:ole="" fillcolor="window">
            <v:imagedata r:id="rId20" o:title=""/>
          </v:shape>
          <o:OLEObject Type="Embed" ProgID="Word.Picture.8" ShapeID="_x0000_i1029" DrawAspect="Content" ObjectID="_1808276241" r:id="rId21"/>
        </w:object>
      </w:r>
    </w:p>
    <w:p w14:paraId="49206A88" w14:textId="77777777" w:rsidR="00E2787B" w:rsidRPr="00C35007" w:rsidRDefault="00E2787B" w:rsidP="004544EB">
      <w:pPr>
        <w:pStyle w:val="BodyText"/>
        <w:rPr>
          <w:rFonts w:ascii="현대하모니 L" w:eastAsia="현대하모니 L" w:hAnsi="현대하모니 L"/>
          <w:szCs w:val="22"/>
        </w:rPr>
      </w:pPr>
    </w:p>
    <w:p w14:paraId="67B7A70C" w14:textId="77777777" w:rsidR="00E2787B" w:rsidRPr="00C35007" w:rsidRDefault="00E2787B" w:rsidP="004544EB">
      <w:pPr>
        <w:pStyle w:val="BodyText"/>
        <w:rPr>
          <w:rFonts w:ascii="현대하모니 L" w:eastAsia="현대하모니 L" w:hAnsi="현대하모니 L"/>
          <w:szCs w:val="22"/>
        </w:rPr>
      </w:pPr>
    </w:p>
    <w:tbl>
      <w:tblPr>
        <w:tblW w:w="0" w:type="auto"/>
        <w:tblInd w:w="60" w:type="dxa"/>
        <w:tblLayout w:type="fixed"/>
        <w:tblCellMar>
          <w:left w:w="60" w:type="dxa"/>
          <w:right w:w="60" w:type="dxa"/>
        </w:tblCellMar>
        <w:tblLook w:val="0000" w:firstRow="0" w:lastRow="0" w:firstColumn="0" w:lastColumn="0" w:noHBand="0" w:noVBand="0"/>
      </w:tblPr>
      <w:tblGrid>
        <w:gridCol w:w="1418"/>
        <w:gridCol w:w="3987"/>
        <w:gridCol w:w="3384"/>
      </w:tblGrid>
      <w:tr w:rsidR="00E2787B" w:rsidRPr="00C35007" w14:paraId="226157A7" w14:textId="77777777" w:rsidTr="00CE6ACD">
        <w:tc>
          <w:tcPr>
            <w:tcW w:w="1418" w:type="dxa"/>
            <w:tcBorders>
              <w:top w:val="single" w:sz="12" w:space="0" w:color="auto"/>
              <w:left w:val="single" w:sz="12" w:space="0" w:color="auto"/>
              <w:bottom w:val="single" w:sz="12" w:space="0" w:color="auto"/>
              <w:right w:val="single" w:sz="6" w:space="0" w:color="auto"/>
            </w:tcBorders>
          </w:tcPr>
          <w:p w14:paraId="36A6597A"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Bytes</w:t>
            </w:r>
          </w:p>
        </w:tc>
        <w:tc>
          <w:tcPr>
            <w:tcW w:w="3987" w:type="dxa"/>
            <w:tcBorders>
              <w:top w:val="single" w:sz="12" w:space="0" w:color="auto"/>
              <w:left w:val="single" w:sz="6" w:space="0" w:color="auto"/>
              <w:bottom w:val="single" w:sz="12" w:space="0" w:color="auto"/>
              <w:right w:val="single" w:sz="6" w:space="0" w:color="auto"/>
            </w:tcBorders>
          </w:tcPr>
          <w:p w14:paraId="7AFD0203"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Parameter Name</w:t>
            </w:r>
          </w:p>
        </w:tc>
        <w:tc>
          <w:tcPr>
            <w:tcW w:w="3384" w:type="dxa"/>
            <w:tcBorders>
              <w:top w:val="single" w:sz="12" w:space="0" w:color="auto"/>
              <w:left w:val="single" w:sz="6" w:space="0" w:color="auto"/>
              <w:bottom w:val="single" w:sz="12" w:space="0" w:color="auto"/>
              <w:right w:val="single" w:sz="12" w:space="0" w:color="auto"/>
            </w:tcBorders>
          </w:tcPr>
          <w:p w14:paraId="510E1C78"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HEX value</w:t>
            </w:r>
          </w:p>
        </w:tc>
      </w:tr>
      <w:tr w:rsidR="00E2787B" w:rsidRPr="00C35007" w14:paraId="793D3AF3" w14:textId="77777777" w:rsidTr="00CE6ACD">
        <w:tc>
          <w:tcPr>
            <w:tcW w:w="1418" w:type="dxa"/>
            <w:tcBorders>
              <w:top w:val="nil"/>
              <w:left w:val="single" w:sz="12" w:space="0" w:color="auto"/>
              <w:bottom w:val="single" w:sz="6" w:space="0" w:color="auto"/>
              <w:right w:val="single" w:sz="6" w:space="0" w:color="auto"/>
            </w:tcBorders>
          </w:tcPr>
          <w:p w14:paraId="43038D40"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#1</w:t>
            </w:r>
          </w:p>
        </w:tc>
        <w:tc>
          <w:tcPr>
            <w:tcW w:w="3987" w:type="dxa"/>
            <w:tcBorders>
              <w:top w:val="nil"/>
              <w:left w:val="single" w:sz="6" w:space="0" w:color="auto"/>
              <w:bottom w:val="single" w:sz="6" w:space="0" w:color="auto"/>
              <w:right w:val="single" w:sz="6" w:space="0" w:color="auto"/>
            </w:tcBorders>
          </w:tcPr>
          <w:p w14:paraId="47D2A083"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Address</w:t>
            </w:r>
          </w:p>
        </w:tc>
        <w:tc>
          <w:tcPr>
            <w:tcW w:w="3384" w:type="dxa"/>
            <w:tcBorders>
              <w:top w:val="nil"/>
              <w:left w:val="single" w:sz="6" w:space="0" w:color="auto"/>
              <w:bottom w:val="single" w:sz="6" w:space="0" w:color="auto"/>
              <w:right w:val="single" w:sz="12" w:space="0" w:color="auto"/>
            </w:tcBorders>
          </w:tcPr>
          <w:p w14:paraId="6B045C54" w14:textId="77777777" w:rsidR="00E2787B" w:rsidRPr="00C35007" w:rsidRDefault="00E2787B" w:rsidP="00CE6ACD">
            <w:pPr>
              <w:pStyle w:val="BodyText"/>
              <w:rPr>
                <w:rFonts w:ascii="현대하모니 L" w:eastAsia="현대하모니 L" w:hAnsi="현대하모니 L"/>
                <w:noProof/>
                <w:szCs w:val="22"/>
              </w:rPr>
            </w:pPr>
            <w:smartTag w:uri="urn:schemas-microsoft-com:office:smarttags" w:element="place">
              <w:r w:rsidRPr="00C35007">
                <w:rPr>
                  <w:rFonts w:ascii="현대하모니 L" w:eastAsia="현대하모니 L" w:hAnsi="현대하모니 L"/>
                  <w:noProof/>
                  <w:szCs w:val="22"/>
                </w:rPr>
                <w:t>EMS</w:t>
              </w:r>
            </w:smartTag>
            <w:r w:rsidRPr="00C35007">
              <w:rPr>
                <w:rFonts w:ascii="현대하모니 L" w:eastAsia="현대하모니 L" w:hAnsi="현대하모니 L"/>
                <w:noProof/>
                <w:szCs w:val="22"/>
              </w:rPr>
              <w:t xml:space="preserve"> 49H / IMMO_ECU69H</w:t>
            </w:r>
          </w:p>
        </w:tc>
      </w:tr>
      <w:tr w:rsidR="00E2787B" w:rsidRPr="00C35007" w14:paraId="09857F7C" w14:textId="77777777" w:rsidTr="00CE6ACD">
        <w:tc>
          <w:tcPr>
            <w:tcW w:w="1418" w:type="dxa"/>
            <w:tcBorders>
              <w:top w:val="nil"/>
              <w:left w:val="single" w:sz="12" w:space="0" w:color="auto"/>
              <w:bottom w:val="single" w:sz="6" w:space="0" w:color="auto"/>
              <w:right w:val="single" w:sz="6" w:space="0" w:color="auto"/>
            </w:tcBorders>
          </w:tcPr>
          <w:p w14:paraId="48FC1AA6"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#2</w:t>
            </w:r>
          </w:p>
        </w:tc>
        <w:tc>
          <w:tcPr>
            <w:tcW w:w="3987" w:type="dxa"/>
            <w:tcBorders>
              <w:top w:val="nil"/>
              <w:left w:val="single" w:sz="6" w:space="0" w:color="auto"/>
              <w:bottom w:val="single" w:sz="6" w:space="0" w:color="auto"/>
              <w:right w:val="single" w:sz="6" w:space="0" w:color="auto"/>
            </w:tcBorders>
          </w:tcPr>
          <w:p w14:paraId="0CAB2BE7"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Message Length (Lengtht)</w:t>
            </w:r>
          </w:p>
        </w:tc>
        <w:tc>
          <w:tcPr>
            <w:tcW w:w="3384" w:type="dxa"/>
            <w:tcBorders>
              <w:top w:val="nil"/>
              <w:left w:val="single" w:sz="6" w:space="0" w:color="auto"/>
              <w:bottom w:val="single" w:sz="6" w:space="0" w:color="auto"/>
              <w:right w:val="single" w:sz="12" w:space="0" w:color="auto"/>
            </w:tcBorders>
          </w:tcPr>
          <w:p w14:paraId="13AEA741"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07H</w:t>
            </w:r>
          </w:p>
        </w:tc>
      </w:tr>
      <w:tr w:rsidR="00E2787B" w:rsidRPr="00C35007" w14:paraId="59531050" w14:textId="77777777" w:rsidTr="00CE6ACD">
        <w:tc>
          <w:tcPr>
            <w:tcW w:w="1418" w:type="dxa"/>
            <w:tcBorders>
              <w:top w:val="single" w:sz="6" w:space="0" w:color="auto"/>
              <w:left w:val="single" w:sz="12" w:space="0" w:color="auto"/>
              <w:bottom w:val="single" w:sz="6" w:space="0" w:color="auto"/>
              <w:right w:val="single" w:sz="6" w:space="0" w:color="auto"/>
            </w:tcBorders>
          </w:tcPr>
          <w:p w14:paraId="07EE4FC6"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#3</w:t>
            </w:r>
          </w:p>
        </w:tc>
        <w:tc>
          <w:tcPr>
            <w:tcW w:w="3987" w:type="dxa"/>
            <w:tcBorders>
              <w:top w:val="single" w:sz="6" w:space="0" w:color="auto"/>
              <w:left w:val="single" w:sz="6" w:space="0" w:color="auto"/>
              <w:bottom w:val="single" w:sz="6" w:space="0" w:color="auto"/>
              <w:right w:val="single" w:sz="6" w:space="0" w:color="auto"/>
            </w:tcBorders>
          </w:tcPr>
          <w:p w14:paraId="758B8286"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Message Identifier (Ident)</w:t>
            </w:r>
          </w:p>
        </w:tc>
        <w:tc>
          <w:tcPr>
            <w:tcW w:w="3384" w:type="dxa"/>
            <w:tcBorders>
              <w:top w:val="single" w:sz="6" w:space="0" w:color="auto"/>
              <w:left w:val="single" w:sz="6" w:space="0" w:color="auto"/>
              <w:bottom w:val="single" w:sz="6" w:space="0" w:color="auto"/>
              <w:right w:val="single" w:sz="12" w:space="0" w:color="auto"/>
            </w:tcBorders>
          </w:tcPr>
          <w:p w14:paraId="2A7D0F55"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03H - 0EH</w:t>
            </w:r>
          </w:p>
        </w:tc>
      </w:tr>
      <w:tr w:rsidR="00E2787B" w:rsidRPr="00C35007" w14:paraId="0DF213DE" w14:textId="77777777" w:rsidTr="00CE6ACD">
        <w:tc>
          <w:tcPr>
            <w:tcW w:w="1418" w:type="dxa"/>
            <w:tcBorders>
              <w:top w:val="single" w:sz="6" w:space="0" w:color="auto"/>
              <w:left w:val="single" w:sz="12" w:space="0" w:color="auto"/>
              <w:bottom w:val="single" w:sz="6" w:space="0" w:color="auto"/>
              <w:right w:val="single" w:sz="6" w:space="0" w:color="auto"/>
            </w:tcBorders>
          </w:tcPr>
          <w:p w14:paraId="3D851628"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#4</w:t>
            </w:r>
          </w:p>
        </w:tc>
        <w:tc>
          <w:tcPr>
            <w:tcW w:w="3987" w:type="dxa"/>
            <w:tcBorders>
              <w:top w:val="single" w:sz="6" w:space="0" w:color="auto"/>
              <w:left w:val="single" w:sz="6" w:space="0" w:color="auto"/>
              <w:bottom w:val="single" w:sz="6" w:space="0" w:color="auto"/>
              <w:right w:val="single" w:sz="6" w:space="0" w:color="auto"/>
            </w:tcBorders>
          </w:tcPr>
          <w:p w14:paraId="7050E55D"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1  (</w:t>
            </w:r>
            <w:r w:rsidRPr="00C35007">
              <w:rPr>
                <w:rFonts w:ascii="Symbol" w:eastAsia="Symbol" w:hAnsi="Symbol" w:cs="Symbol"/>
                <w:noProof/>
                <w:szCs w:val="22"/>
              </w:rPr>
              <w:t>#</w:t>
            </w:r>
            <w:r w:rsidRPr="00C35007">
              <w:rPr>
                <w:rFonts w:ascii="현대하모니 L" w:eastAsia="현대하모니 L" w:hAnsi="현대하모니 L"/>
                <w:noProof/>
                <w:szCs w:val="22"/>
              </w:rPr>
              <w:t xml:space="preserve">RND byte 1 </w:t>
            </w:r>
            <w:r w:rsidRPr="00C35007">
              <w:rPr>
                <w:rFonts w:ascii="Batang" w:eastAsia="Batang" w:hAnsi="Batang" w:cs="Batang" w:hint="eastAsia"/>
                <w:noProof/>
                <w:szCs w:val="22"/>
              </w:rPr>
              <w:t>–</w:t>
            </w:r>
            <w:r w:rsidRPr="00C35007">
              <w:rPr>
                <w:rFonts w:ascii="현대하모니 L" w:eastAsia="현대하모니 L" w:hAnsi="현대하모니 L"/>
                <w:noProof/>
                <w:szCs w:val="22"/>
              </w:rPr>
              <w:t xml:space="preserve"> MSB)</w:t>
            </w:r>
          </w:p>
        </w:tc>
        <w:tc>
          <w:tcPr>
            <w:tcW w:w="3384" w:type="dxa"/>
            <w:tcBorders>
              <w:top w:val="single" w:sz="6" w:space="0" w:color="auto"/>
              <w:left w:val="single" w:sz="6" w:space="0" w:color="auto"/>
              <w:bottom w:val="single" w:sz="6" w:space="0" w:color="auto"/>
              <w:right w:val="single" w:sz="12" w:space="0" w:color="auto"/>
            </w:tcBorders>
          </w:tcPr>
          <w:p w14:paraId="2D1913A7"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See DATA paragraph</w:t>
            </w:r>
          </w:p>
        </w:tc>
      </w:tr>
      <w:tr w:rsidR="00E2787B" w:rsidRPr="00C35007" w14:paraId="68358565" w14:textId="77777777" w:rsidTr="00CE6ACD">
        <w:tc>
          <w:tcPr>
            <w:tcW w:w="1418" w:type="dxa"/>
            <w:tcBorders>
              <w:top w:val="single" w:sz="6" w:space="0" w:color="auto"/>
              <w:left w:val="single" w:sz="12" w:space="0" w:color="auto"/>
              <w:bottom w:val="single" w:sz="6" w:space="0" w:color="auto"/>
              <w:right w:val="single" w:sz="6" w:space="0" w:color="auto"/>
            </w:tcBorders>
          </w:tcPr>
          <w:p w14:paraId="4B2E4439"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#5</w:t>
            </w:r>
          </w:p>
        </w:tc>
        <w:tc>
          <w:tcPr>
            <w:tcW w:w="3987" w:type="dxa"/>
            <w:tcBorders>
              <w:top w:val="single" w:sz="6" w:space="0" w:color="auto"/>
              <w:left w:val="single" w:sz="6" w:space="0" w:color="auto"/>
              <w:bottom w:val="single" w:sz="6" w:space="0" w:color="auto"/>
              <w:right w:val="single" w:sz="6" w:space="0" w:color="auto"/>
            </w:tcBorders>
          </w:tcPr>
          <w:p w14:paraId="4370466B"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2  (</w:t>
            </w:r>
            <w:r w:rsidRPr="00C35007">
              <w:rPr>
                <w:rFonts w:ascii="Symbol" w:eastAsia="Symbol" w:hAnsi="Symbol" w:cs="Symbol"/>
                <w:noProof/>
                <w:szCs w:val="22"/>
              </w:rPr>
              <w:t>#</w:t>
            </w:r>
            <w:r w:rsidRPr="00C35007">
              <w:rPr>
                <w:rFonts w:ascii="현대하모니 L" w:eastAsia="현대하모니 L" w:hAnsi="현대하모니 L"/>
                <w:noProof/>
                <w:szCs w:val="22"/>
              </w:rPr>
              <w:t xml:space="preserve">RND byte 2 </w:t>
            </w:r>
            <w:r w:rsidRPr="00C35007">
              <w:rPr>
                <w:rFonts w:ascii="Batang" w:eastAsia="Batang" w:hAnsi="Batang" w:cs="Batang" w:hint="eastAsia"/>
                <w:noProof/>
                <w:szCs w:val="22"/>
              </w:rPr>
              <w:t>–</w:t>
            </w:r>
            <w:r w:rsidRPr="00C35007">
              <w:rPr>
                <w:rFonts w:ascii="현대하모니 L" w:eastAsia="현대하모니 L" w:hAnsi="현대하모니 L"/>
                <w:noProof/>
                <w:szCs w:val="22"/>
              </w:rPr>
              <w:t xml:space="preserve"> LSB)</w:t>
            </w:r>
          </w:p>
        </w:tc>
        <w:tc>
          <w:tcPr>
            <w:tcW w:w="3384" w:type="dxa"/>
            <w:tcBorders>
              <w:top w:val="single" w:sz="6" w:space="0" w:color="auto"/>
              <w:left w:val="single" w:sz="6" w:space="0" w:color="auto"/>
              <w:bottom w:val="single" w:sz="6" w:space="0" w:color="auto"/>
              <w:right w:val="single" w:sz="12" w:space="0" w:color="auto"/>
            </w:tcBorders>
          </w:tcPr>
          <w:p w14:paraId="0BA4FFFE"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See DATA paragraph</w:t>
            </w:r>
          </w:p>
        </w:tc>
      </w:tr>
      <w:tr w:rsidR="00E2787B" w:rsidRPr="00C35007" w14:paraId="4D5C8E67" w14:textId="77777777" w:rsidTr="00CE6ACD">
        <w:tc>
          <w:tcPr>
            <w:tcW w:w="1418" w:type="dxa"/>
            <w:tcBorders>
              <w:top w:val="single" w:sz="6" w:space="0" w:color="auto"/>
              <w:left w:val="single" w:sz="12" w:space="0" w:color="auto"/>
              <w:bottom w:val="single" w:sz="6" w:space="0" w:color="auto"/>
              <w:right w:val="single" w:sz="6" w:space="0" w:color="auto"/>
            </w:tcBorders>
          </w:tcPr>
          <w:p w14:paraId="0488F36A"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#6</w:t>
            </w:r>
          </w:p>
        </w:tc>
        <w:tc>
          <w:tcPr>
            <w:tcW w:w="3987" w:type="dxa"/>
            <w:tcBorders>
              <w:top w:val="single" w:sz="6" w:space="0" w:color="auto"/>
              <w:left w:val="single" w:sz="6" w:space="0" w:color="auto"/>
              <w:bottom w:val="single" w:sz="6" w:space="0" w:color="auto"/>
              <w:right w:val="single" w:sz="6" w:space="0" w:color="auto"/>
            </w:tcBorders>
          </w:tcPr>
          <w:p w14:paraId="016711C8"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3  (MIN)</w:t>
            </w:r>
          </w:p>
        </w:tc>
        <w:tc>
          <w:tcPr>
            <w:tcW w:w="3384" w:type="dxa"/>
            <w:tcBorders>
              <w:top w:val="single" w:sz="6" w:space="0" w:color="auto"/>
              <w:left w:val="single" w:sz="6" w:space="0" w:color="auto"/>
              <w:bottom w:val="single" w:sz="6" w:space="0" w:color="auto"/>
              <w:right w:val="single" w:sz="12" w:space="0" w:color="auto"/>
            </w:tcBorders>
          </w:tcPr>
          <w:p w14:paraId="457D9992"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01H</w:t>
            </w:r>
          </w:p>
        </w:tc>
      </w:tr>
      <w:tr w:rsidR="00E2787B" w:rsidRPr="00C35007" w14:paraId="4AC9DE10" w14:textId="77777777" w:rsidTr="00CE6ACD">
        <w:tc>
          <w:tcPr>
            <w:tcW w:w="1418" w:type="dxa"/>
            <w:tcBorders>
              <w:top w:val="single" w:sz="6" w:space="0" w:color="auto"/>
              <w:left w:val="single" w:sz="12" w:space="0" w:color="auto"/>
              <w:bottom w:val="single" w:sz="6" w:space="0" w:color="auto"/>
              <w:right w:val="single" w:sz="6" w:space="0" w:color="auto"/>
            </w:tcBorders>
          </w:tcPr>
          <w:p w14:paraId="2CE7A029"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#7</w:t>
            </w:r>
          </w:p>
        </w:tc>
        <w:tc>
          <w:tcPr>
            <w:tcW w:w="3987" w:type="dxa"/>
            <w:tcBorders>
              <w:top w:val="single" w:sz="6" w:space="0" w:color="auto"/>
              <w:left w:val="single" w:sz="6" w:space="0" w:color="auto"/>
              <w:bottom w:val="single" w:sz="6" w:space="0" w:color="auto"/>
              <w:right w:val="single" w:sz="6" w:space="0" w:color="auto"/>
            </w:tcBorders>
          </w:tcPr>
          <w:p w14:paraId="5FFFF88B" w14:textId="77777777" w:rsidR="00E2787B" w:rsidRPr="00C35007" w:rsidRDefault="00E2787B" w:rsidP="00CE6ACD">
            <w:pPr>
              <w:pStyle w:val="BodyText"/>
              <w:rPr>
                <w:rFonts w:ascii="현대하모니 L" w:eastAsia="현대하모니 L" w:hAnsi="현대하모니 L"/>
                <w:noProof/>
                <w:szCs w:val="22"/>
                <w:lang w:val="it-IT"/>
              </w:rPr>
            </w:pPr>
            <w:r w:rsidRPr="00C35007">
              <w:rPr>
                <w:rFonts w:ascii="현대하모니 L" w:eastAsia="현대하모니 L" w:hAnsi="현대하모니 L"/>
                <w:noProof/>
                <w:szCs w:val="22"/>
                <w:lang w:val="it-IT"/>
              </w:rPr>
              <w:t xml:space="preserve">Data Byte 4  (VIN byte 1 </w:t>
            </w:r>
            <w:r w:rsidRPr="00C35007">
              <w:rPr>
                <w:rFonts w:ascii="Batang" w:eastAsia="Batang" w:hAnsi="Batang" w:cs="Batang" w:hint="eastAsia"/>
                <w:noProof/>
                <w:szCs w:val="22"/>
                <w:lang w:val="it-IT"/>
              </w:rPr>
              <w:t>–</w:t>
            </w:r>
            <w:r w:rsidRPr="00C35007">
              <w:rPr>
                <w:rFonts w:ascii="현대하모니 L" w:eastAsia="현대하모니 L" w:hAnsi="현대하모니 L"/>
                <w:noProof/>
                <w:szCs w:val="22"/>
                <w:lang w:val="it-IT"/>
              </w:rPr>
              <w:t xml:space="preserve"> MSB)</w:t>
            </w:r>
          </w:p>
        </w:tc>
        <w:tc>
          <w:tcPr>
            <w:tcW w:w="3384" w:type="dxa"/>
            <w:tcBorders>
              <w:top w:val="single" w:sz="6" w:space="0" w:color="auto"/>
              <w:left w:val="single" w:sz="6" w:space="0" w:color="auto"/>
              <w:bottom w:val="single" w:sz="6" w:space="0" w:color="auto"/>
              <w:right w:val="single" w:sz="12" w:space="0" w:color="auto"/>
            </w:tcBorders>
          </w:tcPr>
          <w:p w14:paraId="22FCEC69"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See DATA paragraph</w:t>
            </w:r>
          </w:p>
        </w:tc>
      </w:tr>
      <w:tr w:rsidR="00E2787B" w:rsidRPr="00C35007" w14:paraId="2D5799D0" w14:textId="77777777" w:rsidTr="00CE6ACD">
        <w:tc>
          <w:tcPr>
            <w:tcW w:w="1418" w:type="dxa"/>
            <w:tcBorders>
              <w:top w:val="single" w:sz="6" w:space="0" w:color="auto"/>
              <w:left w:val="single" w:sz="12" w:space="0" w:color="auto"/>
              <w:bottom w:val="single" w:sz="6" w:space="0" w:color="auto"/>
              <w:right w:val="single" w:sz="6" w:space="0" w:color="auto"/>
            </w:tcBorders>
          </w:tcPr>
          <w:p w14:paraId="2BADBD80"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#8</w:t>
            </w:r>
          </w:p>
        </w:tc>
        <w:tc>
          <w:tcPr>
            <w:tcW w:w="3987" w:type="dxa"/>
            <w:tcBorders>
              <w:top w:val="single" w:sz="6" w:space="0" w:color="auto"/>
              <w:left w:val="single" w:sz="6" w:space="0" w:color="auto"/>
              <w:bottom w:val="single" w:sz="6" w:space="0" w:color="auto"/>
              <w:right w:val="single" w:sz="6" w:space="0" w:color="auto"/>
            </w:tcBorders>
          </w:tcPr>
          <w:p w14:paraId="48BAD605" w14:textId="77777777" w:rsidR="00E2787B" w:rsidRPr="00C35007" w:rsidRDefault="00E2787B" w:rsidP="00CE6ACD">
            <w:pPr>
              <w:pStyle w:val="BodyText"/>
              <w:rPr>
                <w:rFonts w:ascii="현대하모니 L" w:eastAsia="현대하모니 L" w:hAnsi="현대하모니 L"/>
                <w:noProof/>
                <w:szCs w:val="22"/>
                <w:lang w:val="it-IT"/>
              </w:rPr>
            </w:pPr>
            <w:r w:rsidRPr="00C35007">
              <w:rPr>
                <w:rFonts w:ascii="현대하모니 L" w:eastAsia="현대하모니 L" w:hAnsi="현대하모니 L"/>
                <w:noProof/>
                <w:szCs w:val="22"/>
                <w:lang w:val="it-IT"/>
              </w:rPr>
              <w:t xml:space="preserve">Data Byte 5  (VIN byte 2 </w:t>
            </w:r>
            <w:r w:rsidRPr="00C35007">
              <w:rPr>
                <w:rFonts w:ascii="Batang" w:eastAsia="Batang" w:hAnsi="Batang" w:cs="Batang" w:hint="eastAsia"/>
                <w:noProof/>
                <w:szCs w:val="22"/>
                <w:lang w:val="it-IT"/>
              </w:rPr>
              <w:t>–</w:t>
            </w:r>
            <w:r w:rsidRPr="00C35007">
              <w:rPr>
                <w:rFonts w:ascii="현대하모니 L" w:eastAsia="현대하모니 L" w:hAnsi="현대하모니 L"/>
                <w:noProof/>
                <w:szCs w:val="22"/>
                <w:lang w:val="it-IT"/>
              </w:rPr>
              <w:t xml:space="preserve"> LSB)</w:t>
            </w:r>
          </w:p>
        </w:tc>
        <w:tc>
          <w:tcPr>
            <w:tcW w:w="3384" w:type="dxa"/>
            <w:tcBorders>
              <w:top w:val="single" w:sz="6" w:space="0" w:color="auto"/>
              <w:left w:val="single" w:sz="6" w:space="0" w:color="auto"/>
              <w:bottom w:val="single" w:sz="6" w:space="0" w:color="auto"/>
              <w:right w:val="single" w:sz="12" w:space="0" w:color="auto"/>
            </w:tcBorders>
          </w:tcPr>
          <w:p w14:paraId="73492C67"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See DATA paragraph</w:t>
            </w:r>
          </w:p>
        </w:tc>
      </w:tr>
      <w:tr w:rsidR="00E2787B" w:rsidRPr="00C35007" w14:paraId="70499407" w14:textId="77777777" w:rsidTr="00CE6ACD">
        <w:tc>
          <w:tcPr>
            <w:tcW w:w="1418" w:type="dxa"/>
            <w:tcBorders>
              <w:top w:val="single" w:sz="6" w:space="0" w:color="auto"/>
              <w:left w:val="single" w:sz="12" w:space="0" w:color="auto"/>
              <w:bottom w:val="single" w:sz="12" w:space="0" w:color="auto"/>
              <w:right w:val="single" w:sz="6" w:space="0" w:color="auto"/>
            </w:tcBorders>
          </w:tcPr>
          <w:p w14:paraId="5547DB6B"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#9</w:t>
            </w:r>
          </w:p>
        </w:tc>
        <w:tc>
          <w:tcPr>
            <w:tcW w:w="3987" w:type="dxa"/>
            <w:tcBorders>
              <w:top w:val="single" w:sz="6" w:space="0" w:color="auto"/>
              <w:left w:val="single" w:sz="6" w:space="0" w:color="auto"/>
              <w:bottom w:val="single" w:sz="12" w:space="0" w:color="auto"/>
              <w:right w:val="single" w:sz="6" w:space="0" w:color="auto"/>
            </w:tcBorders>
          </w:tcPr>
          <w:p w14:paraId="74D0EA01"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Cs : checksum</w:t>
            </w:r>
          </w:p>
        </w:tc>
        <w:tc>
          <w:tcPr>
            <w:tcW w:w="3384" w:type="dxa"/>
            <w:tcBorders>
              <w:top w:val="single" w:sz="6" w:space="0" w:color="auto"/>
              <w:left w:val="single" w:sz="6" w:space="0" w:color="auto"/>
              <w:bottom w:val="single" w:sz="12" w:space="0" w:color="auto"/>
              <w:right w:val="single" w:sz="12" w:space="0" w:color="auto"/>
            </w:tcBorders>
          </w:tcPr>
          <w:p w14:paraId="06DFF8B8"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See Checksum paragraph</w:t>
            </w:r>
          </w:p>
        </w:tc>
      </w:tr>
    </w:tbl>
    <w:p w14:paraId="71887C79" w14:textId="77777777" w:rsidR="00E2787B" w:rsidRPr="00C35007" w:rsidRDefault="00E2787B" w:rsidP="004544EB">
      <w:pPr>
        <w:pStyle w:val="BodyText"/>
        <w:rPr>
          <w:rFonts w:ascii="현대하모니 L" w:eastAsia="현대하모니 L" w:hAnsi="현대하모니 L"/>
          <w:noProof/>
          <w:szCs w:val="22"/>
        </w:rPr>
      </w:pPr>
    </w:p>
    <w:p w14:paraId="3D62443E" w14:textId="77777777" w:rsidR="00E2787B" w:rsidRPr="00C35007" w:rsidRDefault="00E2787B" w:rsidP="004544EB">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BYTES STRUCTURE</w:t>
      </w:r>
    </w:p>
    <w:p w14:paraId="6159ACB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structure of the Header, Data and Checksum bytes is the same (see byte format).</w:t>
      </w:r>
    </w:p>
    <w:p w14:paraId="3B7FD67C" w14:textId="77777777" w:rsidR="00E2787B" w:rsidRPr="00C35007" w:rsidRDefault="00E2787B" w:rsidP="004544EB">
      <w:pPr>
        <w:pStyle w:val="BodyText"/>
        <w:rPr>
          <w:rFonts w:ascii="현대하모니 L" w:eastAsia="현대하모니 L" w:hAnsi="현대하모니 L"/>
          <w:szCs w:val="22"/>
        </w:rPr>
      </w:pPr>
    </w:p>
    <w:p w14:paraId="09C49052" w14:textId="77777777" w:rsidR="00E2787B" w:rsidRPr="00C35007" w:rsidRDefault="00E2787B" w:rsidP="004544EB">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HEADER</w:t>
      </w:r>
    </w:p>
    <w:p w14:paraId="7588198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following values are used :</w:t>
      </w:r>
    </w:p>
    <w:p w14:paraId="38D6B9B6" w14:textId="77777777" w:rsidR="00E2787B" w:rsidRPr="00C35007" w:rsidRDefault="00E2787B" w:rsidP="004544EB">
      <w:pPr>
        <w:pStyle w:val="BodyText"/>
        <w:rPr>
          <w:rFonts w:ascii="현대하모니 L" w:eastAsia="현대하모니 L" w:hAnsi="현대하모니 L"/>
          <w:szCs w:val="22"/>
        </w:rPr>
      </w:pPr>
    </w:p>
    <w:p w14:paraId="00B8371F" w14:textId="77777777" w:rsidR="00E2787B" w:rsidRPr="00C35007" w:rsidRDefault="00E2787B" w:rsidP="004544EB">
      <w:pPr>
        <w:pStyle w:val="BodyText"/>
        <w:rPr>
          <w:rFonts w:ascii="현대하모니 L" w:eastAsia="현대하모니 L" w:hAnsi="현대하모니 L"/>
          <w:szCs w:val="22"/>
        </w:rPr>
      </w:pPr>
      <w:proofErr w:type="spellStart"/>
      <w:r w:rsidRPr="00C35007">
        <w:rPr>
          <w:rFonts w:ascii="현대하모니 L" w:eastAsia="현대하모니 L" w:hAnsi="현대하모니 L"/>
          <w:szCs w:val="22"/>
        </w:rPr>
        <w:t>Addr</w:t>
      </w:r>
      <w:proofErr w:type="spellEnd"/>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p>
    <w:p w14:paraId="49C84A8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All messages sent by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will use Address 49H</w:t>
      </w:r>
    </w:p>
    <w:p w14:paraId="4D14CC51"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All messages sent by the IMMO_ECU will use Address 69H</w:t>
      </w:r>
    </w:p>
    <w:p w14:paraId="22F860BB" w14:textId="77777777" w:rsidR="00E2787B" w:rsidRPr="00C35007" w:rsidRDefault="00E2787B" w:rsidP="004544EB">
      <w:pPr>
        <w:pStyle w:val="BodyText"/>
        <w:rPr>
          <w:rFonts w:ascii="현대하모니 L" w:eastAsia="현대하모니 L" w:hAnsi="현대하모니 L"/>
          <w:szCs w:val="22"/>
        </w:rPr>
      </w:pPr>
    </w:p>
    <w:p w14:paraId="7A07AE2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i/>
          <w:szCs w:val="22"/>
        </w:rPr>
        <w:t>Length</w:t>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07H</w:t>
      </w:r>
      <w:r w:rsidRPr="00C35007">
        <w:rPr>
          <w:rFonts w:ascii="현대하모니 L" w:eastAsia="현대하모니 L" w:hAnsi="현대하모니 L"/>
          <w:szCs w:val="22"/>
        </w:rPr>
        <w:tab/>
        <w:t>(always 6 bytes of data and 1 byte for CS)</w:t>
      </w:r>
      <w:r w:rsidRPr="00C35007">
        <w:rPr>
          <w:rFonts w:ascii="현대하모니 L" w:eastAsia="현대하모니 L" w:hAnsi="현대하모니 L"/>
          <w:szCs w:val="22"/>
        </w:rPr>
        <w:tab/>
      </w:r>
      <w:r w:rsidRPr="00C35007">
        <w:rPr>
          <w:rFonts w:ascii="현대하모니 L" w:eastAsia="현대하모니 L" w:hAnsi="현대하모니 L"/>
          <w:szCs w:val="22"/>
        </w:rPr>
        <w:tab/>
      </w:r>
    </w:p>
    <w:p w14:paraId="30C393E7" w14:textId="77777777" w:rsidR="00E2787B" w:rsidRPr="00C35007" w:rsidRDefault="00E2787B" w:rsidP="004544EB">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br w:type="page"/>
      </w:r>
      <w:r w:rsidRPr="00C35007">
        <w:rPr>
          <w:rFonts w:ascii="현대하모니 L" w:eastAsia="현대하모니 L" w:hAnsi="현대하모니 L"/>
          <w:noProof/>
          <w:szCs w:val="22"/>
        </w:rPr>
        <w:lastRenderedPageBreak/>
        <w:t>MESSAGE INDENTIFIER</w:t>
      </w:r>
    </w:p>
    <w:p w14:paraId="2951BEB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See chapter </w:t>
      </w:r>
      <w:r>
        <w:rPr>
          <w:rFonts w:ascii="현대하모니 L" w:eastAsia="현대하모니 L" w:hAnsi="현대하모니 L"/>
          <w:szCs w:val="22"/>
        </w:rPr>
        <w:t>4.3.1.2</w:t>
      </w:r>
      <w:r w:rsidRPr="00C35007">
        <w:rPr>
          <w:rFonts w:ascii="현대하모니 L" w:eastAsia="현대하모니 L" w:hAnsi="현대하모니 L"/>
          <w:szCs w:val="22"/>
        </w:rPr>
        <w:t xml:space="preserve"> for definitions.</w:t>
      </w:r>
    </w:p>
    <w:p w14:paraId="698536F5" w14:textId="77777777" w:rsidR="00E2787B" w:rsidRPr="00C35007" w:rsidRDefault="00E2787B" w:rsidP="004544EB">
      <w:pPr>
        <w:pStyle w:val="BodyText"/>
        <w:rPr>
          <w:rFonts w:ascii="현대하모니 L" w:eastAsia="현대하모니 L" w:hAnsi="현대하모니 L"/>
          <w:szCs w:val="22"/>
        </w:rPr>
      </w:pPr>
    </w:p>
    <w:p w14:paraId="7BC1BAF2" w14:textId="77777777" w:rsidR="00E2787B" w:rsidRPr="00C35007" w:rsidRDefault="00E2787B" w:rsidP="004544EB">
      <w:pPr>
        <w:pStyle w:val="BodyText"/>
        <w:rPr>
          <w:rFonts w:ascii="현대하모니 L" w:eastAsia="현대하모니 L" w:hAnsi="현대하모니 L"/>
          <w:noProof/>
          <w:szCs w:val="22"/>
        </w:rPr>
      </w:pPr>
    </w:p>
    <w:p w14:paraId="686A201D" w14:textId="77777777" w:rsidR="00E2787B" w:rsidRPr="00C35007" w:rsidRDefault="00E2787B" w:rsidP="004544EB">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w:t>
      </w:r>
    </w:p>
    <w:p w14:paraId="4C85BDF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following values are used :</w:t>
      </w:r>
    </w:p>
    <w:p w14:paraId="61C988F9" w14:textId="77777777" w:rsidR="00E2787B" w:rsidRPr="00C35007" w:rsidRDefault="00E2787B" w:rsidP="004544EB">
      <w:pPr>
        <w:pStyle w:val="BodyText"/>
        <w:rPr>
          <w:rFonts w:ascii="현대하모니 L" w:eastAsia="현대하모니 L" w:hAnsi="현대하모니 L"/>
          <w:szCs w:val="22"/>
        </w:rPr>
      </w:pPr>
    </w:p>
    <w:p w14:paraId="306D8B8E" w14:textId="77777777" w:rsidR="00E2787B" w:rsidRPr="00C35007" w:rsidRDefault="00E2787B" w:rsidP="004544EB">
      <w:pPr>
        <w:pStyle w:val="BodyText"/>
        <w:rPr>
          <w:rFonts w:ascii="현대하모니 L" w:eastAsia="현대하모니 L" w:hAnsi="현대하모니 L"/>
          <w:noProof/>
          <w:szCs w:val="22"/>
          <w:lang w:val="fr-FR"/>
        </w:rPr>
      </w:pPr>
      <w:smartTag w:uri="urn:schemas-microsoft-com:office:smarttags" w:element="place">
        <w:r w:rsidRPr="00C35007">
          <w:rPr>
            <w:rFonts w:ascii="현대하모니 L" w:eastAsia="현대하모니 L" w:hAnsi="현대하모니 L"/>
            <w:noProof/>
            <w:szCs w:val="22"/>
          </w:rPr>
          <w:t>EMS</w:t>
        </w:r>
      </w:smartTag>
      <w:r w:rsidRPr="00C35007">
        <w:rPr>
          <w:rFonts w:ascii="현대하모니 L" w:eastAsia="현대하모니 L" w:hAnsi="현대하모니 L"/>
          <w:noProof/>
          <w:szCs w:val="22"/>
        </w:rPr>
        <w:t xml:space="preserve"> to I/F Unit</w:t>
      </w:r>
    </w:p>
    <w:p w14:paraId="3B22BB7D" w14:textId="77777777" w:rsidR="00E2787B" w:rsidRPr="00C35007" w:rsidRDefault="00E2787B" w:rsidP="004544EB">
      <w:pPr>
        <w:pStyle w:val="BodyText"/>
        <w:rPr>
          <w:rFonts w:ascii="현대하모니 L" w:eastAsia="현대하모니 L" w:hAnsi="현대하모니 L"/>
          <w:noProof/>
          <w:szCs w:val="22"/>
        </w:rPr>
      </w:pPr>
    </w:p>
    <w:tbl>
      <w:tblPr>
        <w:tblW w:w="0" w:type="auto"/>
        <w:tblInd w:w="300" w:type="dxa"/>
        <w:tblLayout w:type="fixed"/>
        <w:tblCellMar>
          <w:left w:w="60" w:type="dxa"/>
          <w:right w:w="60" w:type="dxa"/>
        </w:tblCellMar>
        <w:tblLook w:val="0000" w:firstRow="0" w:lastRow="0" w:firstColumn="0" w:lastColumn="0" w:noHBand="0" w:noVBand="0"/>
      </w:tblPr>
      <w:tblGrid>
        <w:gridCol w:w="1680"/>
        <w:gridCol w:w="5280"/>
      </w:tblGrid>
      <w:tr w:rsidR="00E2787B" w:rsidRPr="00C35007" w14:paraId="680B215C" w14:textId="77777777" w:rsidTr="00CE6ACD">
        <w:tc>
          <w:tcPr>
            <w:tcW w:w="1680" w:type="dxa"/>
            <w:tcBorders>
              <w:top w:val="single" w:sz="6" w:space="0" w:color="auto"/>
              <w:left w:val="single" w:sz="6" w:space="0" w:color="auto"/>
              <w:bottom w:val="single" w:sz="6" w:space="0" w:color="auto"/>
              <w:right w:val="single" w:sz="6" w:space="0" w:color="auto"/>
            </w:tcBorders>
          </w:tcPr>
          <w:p w14:paraId="51A59785"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w:t>
            </w:r>
          </w:p>
        </w:tc>
        <w:tc>
          <w:tcPr>
            <w:tcW w:w="5280" w:type="dxa"/>
            <w:tcBorders>
              <w:top w:val="single" w:sz="6" w:space="0" w:color="auto"/>
              <w:left w:val="single" w:sz="6" w:space="0" w:color="auto"/>
              <w:bottom w:val="single" w:sz="6" w:space="0" w:color="auto"/>
              <w:right w:val="single" w:sz="12" w:space="0" w:color="auto"/>
            </w:tcBorders>
          </w:tcPr>
          <w:p w14:paraId="31FF54C8"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Description</w:t>
            </w:r>
          </w:p>
        </w:tc>
      </w:tr>
      <w:tr w:rsidR="00E2787B" w:rsidRPr="00C35007" w14:paraId="027F8E76" w14:textId="77777777" w:rsidTr="00CE6ACD">
        <w:tc>
          <w:tcPr>
            <w:tcW w:w="1680" w:type="dxa"/>
            <w:tcBorders>
              <w:top w:val="single" w:sz="6" w:space="0" w:color="auto"/>
              <w:left w:val="single" w:sz="6" w:space="0" w:color="auto"/>
              <w:bottom w:val="single" w:sz="6" w:space="0" w:color="auto"/>
              <w:right w:val="single" w:sz="6" w:space="0" w:color="auto"/>
            </w:tcBorders>
          </w:tcPr>
          <w:p w14:paraId="53D93DD9"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1</w:t>
            </w:r>
          </w:p>
        </w:tc>
        <w:tc>
          <w:tcPr>
            <w:tcW w:w="5280" w:type="dxa"/>
            <w:tcBorders>
              <w:top w:val="single" w:sz="6" w:space="0" w:color="auto"/>
              <w:left w:val="single" w:sz="6" w:space="0" w:color="auto"/>
              <w:bottom w:val="single" w:sz="6" w:space="0" w:color="auto"/>
              <w:right w:val="single" w:sz="12" w:space="0" w:color="auto"/>
            </w:tcBorders>
          </w:tcPr>
          <w:p w14:paraId="4AC4F424"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RANDOM data(MSB)</w:t>
            </w:r>
          </w:p>
        </w:tc>
      </w:tr>
      <w:tr w:rsidR="00E2787B" w:rsidRPr="00C35007" w14:paraId="365BB046" w14:textId="77777777" w:rsidTr="00CE6ACD">
        <w:tc>
          <w:tcPr>
            <w:tcW w:w="1680" w:type="dxa"/>
            <w:tcBorders>
              <w:top w:val="single" w:sz="6" w:space="0" w:color="auto"/>
              <w:left w:val="single" w:sz="6" w:space="0" w:color="auto"/>
              <w:bottom w:val="single" w:sz="6" w:space="0" w:color="auto"/>
              <w:right w:val="single" w:sz="6" w:space="0" w:color="auto"/>
            </w:tcBorders>
          </w:tcPr>
          <w:p w14:paraId="3AF9A571"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2</w:t>
            </w:r>
          </w:p>
        </w:tc>
        <w:tc>
          <w:tcPr>
            <w:tcW w:w="5280" w:type="dxa"/>
            <w:tcBorders>
              <w:top w:val="single" w:sz="6" w:space="0" w:color="auto"/>
              <w:left w:val="single" w:sz="6" w:space="0" w:color="auto"/>
              <w:bottom w:val="single" w:sz="6" w:space="0" w:color="auto"/>
              <w:right w:val="single" w:sz="12" w:space="0" w:color="auto"/>
            </w:tcBorders>
          </w:tcPr>
          <w:p w14:paraId="147788C4"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RANDOM data(LSB)</w:t>
            </w:r>
          </w:p>
        </w:tc>
      </w:tr>
      <w:tr w:rsidR="00E2787B" w:rsidRPr="00C35007" w14:paraId="194E5F7E" w14:textId="77777777" w:rsidTr="00CE6ACD">
        <w:tc>
          <w:tcPr>
            <w:tcW w:w="1680" w:type="dxa"/>
            <w:tcBorders>
              <w:top w:val="single" w:sz="6" w:space="0" w:color="auto"/>
              <w:left w:val="single" w:sz="6" w:space="0" w:color="auto"/>
              <w:bottom w:val="single" w:sz="6" w:space="0" w:color="auto"/>
              <w:right w:val="single" w:sz="6" w:space="0" w:color="auto"/>
            </w:tcBorders>
          </w:tcPr>
          <w:p w14:paraId="2A082E80"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3</w:t>
            </w:r>
          </w:p>
        </w:tc>
        <w:tc>
          <w:tcPr>
            <w:tcW w:w="5280" w:type="dxa"/>
            <w:tcBorders>
              <w:top w:val="single" w:sz="6" w:space="0" w:color="auto"/>
              <w:left w:val="single" w:sz="6" w:space="0" w:color="auto"/>
              <w:bottom w:val="single" w:sz="6" w:space="0" w:color="auto"/>
              <w:right w:val="single" w:sz="12" w:space="0" w:color="auto"/>
            </w:tcBorders>
          </w:tcPr>
          <w:p w14:paraId="5172D48F"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01H</w:t>
            </w:r>
          </w:p>
        </w:tc>
      </w:tr>
      <w:tr w:rsidR="00E2787B" w:rsidRPr="00C35007" w14:paraId="2A63DB46" w14:textId="77777777" w:rsidTr="00CE6ACD">
        <w:tc>
          <w:tcPr>
            <w:tcW w:w="1680" w:type="dxa"/>
            <w:tcBorders>
              <w:top w:val="single" w:sz="6" w:space="0" w:color="auto"/>
              <w:left w:val="single" w:sz="6" w:space="0" w:color="auto"/>
              <w:bottom w:val="single" w:sz="6" w:space="0" w:color="auto"/>
              <w:right w:val="single" w:sz="6" w:space="0" w:color="auto"/>
            </w:tcBorders>
          </w:tcPr>
          <w:p w14:paraId="291FF87D"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4</w:t>
            </w:r>
          </w:p>
        </w:tc>
        <w:tc>
          <w:tcPr>
            <w:tcW w:w="5280" w:type="dxa"/>
            <w:tcBorders>
              <w:top w:val="single" w:sz="6" w:space="0" w:color="auto"/>
              <w:left w:val="single" w:sz="6" w:space="0" w:color="auto"/>
              <w:bottom w:val="single" w:sz="6" w:space="0" w:color="auto"/>
              <w:right w:val="single" w:sz="12" w:space="0" w:color="auto"/>
            </w:tcBorders>
          </w:tcPr>
          <w:p w14:paraId="3CCA2D48"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 xml:space="preserve">VIN(MSB) </w:t>
            </w:r>
            <w:r w:rsidRPr="00C35007">
              <w:rPr>
                <w:rFonts w:ascii="Symbol" w:eastAsia="Symbol" w:hAnsi="Symbol" w:cs="Symbol"/>
                <w:szCs w:val="22"/>
              </w:rPr>
              <w:t>Ä</w:t>
            </w:r>
            <w:r w:rsidRPr="00C35007">
              <w:rPr>
                <w:rFonts w:ascii="현대하모니 L" w:eastAsia="현대하모니 L" w:hAnsi="현대하모니 L"/>
                <w:noProof/>
                <w:szCs w:val="22"/>
              </w:rPr>
              <w:t xml:space="preserve"> ( 1’complement Data byte 1)</w:t>
            </w:r>
          </w:p>
        </w:tc>
      </w:tr>
      <w:tr w:rsidR="00E2787B" w:rsidRPr="00C35007" w14:paraId="7DF75F30" w14:textId="77777777" w:rsidTr="00CE6ACD">
        <w:tc>
          <w:tcPr>
            <w:tcW w:w="1680" w:type="dxa"/>
            <w:tcBorders>
              <w:top w:val="single" w:sz="6" w:space="0" w:color="auto"/>
              <w:left w:val="single" w:sz="6" w:space="0" w:color="auto"/>
              <w:bottom w:val="single" w:sz="6" w:space="0" w:color="auto"/>
              <w:right w:val="single" w:sz="6" w:space="0" w:color="auto"/>
            </w:tcBorders>
          </w:tcPr>
          <w:p w14:paraId="3233040F"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5</w:t>
            </w:r>
          </w:p>
        </w:tc>
        <w:tc>
          <w:tcPr>
            <w:tcW w:w="5280" w:type="dxa"/>
            <w:tcBorders>
              <w:top w:val="single" w:sz="6" w:space="0" w:color="auto"/>
              <w:left w:val="single" w:sz="6" w:space="0" w:color="auto"/>
              <w:bottom w:val="single" w:sz="6" w:space="0" w:color="auto"/>
              <w:right w:val="single" w:sz="12" w:space="0" w:color="auto"/>
            </w:tcBorders>
          </w:tcPr>
          <w:p w14:paraId="5D944459"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 xml:space="preserve">VIN(LSB) </w:t>
            </w:r>
            <w:r w:rsidRPr="00C35007">
              <w:rPr>
                <w:rFonts w:ascii="Symbol" w:eastAsia="Symbol" w:hAnsi="Symbol" w:cs="Symbol"/>
                <w:szCs w:val="22"/>
              </w:rPr>
              <w:t>Ä</w:t>
            </w:r>
            <w:r w:rsidRPr="00C35007">
              <w:rPr>
                <w:rFonts w:ascii="현대하모니 L" w:eastAsia="현대하모니 L" w:hAnsi="현대하모니 L"/>
                <w:noProof/>
                <w:szCs w:val="22"/>
              </w:rPr>
              <w:t xml:space="preserve"> (1’complement Data byte 2)</w:t>
            </w:r>
          </w:p>
        </w:tc>
      </w:tr>
    </w:tbl>
    <w:p w14:paraId="17B246DD" w14:textId="77777777" w:rsidR="00E2787B" w:rsidRPr="00C35007" w:rsidRDefault="00E2787B" w:rsidP="004544EB">
      <w:pPr>
        <w:pStyle w:val="BodyText"/>
        <w:rPr>
          <w:rFonts w:ascii="현대하모니 L" w:eastAsia="현대하모니 L" w:hAnsi="현대하모니 L"/>
          <w:szCs w:val="22"/>
        </w:rPr>
      </w:pPr>
    </w:p>
    <w:p w14:paraId="6BF89DA3" w14:textId="77777777" w:rsidR="00E2787B" w:rsidRPr="00C35007" w:rsidRDefault="00E2787B" w:rsidP="004544EB">
      <w:pPr>
        <w:pStyle w:val="BodyText"/>
        <w:rPr>
          <w:rFonts w:ascii="현대하모니 L" w:eastAsia="현대하모니 L" w:hAnsi="현대하모니 L"/>
          <w:szCs w:val="22"/>
        </w:rPr>
      </w:pPr>
    </w:p>
    <w:p w14:paraId="5B01CA8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     Example:  Random value 5B73h</w:t>
      </w:r>
    </w:p>
    <w:p w14:paraId="44769F4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t xml:space="preserve">          VIN C61Fh</w:t>
      </w:r>
    </w:p>
    <w:p w14:paraId="5C3E0E7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560"/>
        <w:gridCol w:w="1440"/>
        <w:gridCol w:w="1680"/>
        <w:gridCol w:w="1680"/>
      </w:tblGrid>
      <w:tr w:rsidR="00E2787B" w:rsidRPr="00C35007" w14:paraId="2DD9C486" w14:textId="77777777" w:rsidTr="00CE6ACD">
        <w:trPr>
          <w:trHeight w:val="433"/>
        </w:trPr>
        <w:tc>
          <w:tcPr>
            <w:tcW w:w="1560" w:type="dxa"/>
            <w:tcBorders>
              <w:top w:val="single" w:sz="4" w:space="0" w:color="auto"/>
              <w:left w:val="single" w:sz="4" w:space="0" w:color="auto"/>
              <w:bottom w:val="single" w:sz="4" w:space="0" w:color="auto"/>
              <w:right w:val="single" w:sz="4" w:space="0" w:color="auto"/>
            </w:tcBorders>
            <w:vAlign w:val="center"/>
          </w:tcPr>
          <w:p w14:paraId="310A52FE"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Data Byte 1</w:t>
            </w:r>
          </w:p>
        </w:tc>
        <w:tc>
          <w:tcPr>
            <w:tcW w:w="1560" w:type="dxa"/>
            <w:tcBorders>
              <w:top w:val="single" w:sz="4" w:space="0" w:color="auto"/>
              <w:left w:val="single" w:sz="4" w:space="0" w:color="auto"/>
              <w:bottom w:val="single" w:sz="4" w:space="0" w:color="auto"/>
              <w:right w:val="single" w:sz="4" w:space="0" w:color="auto"/>
            </w:tcBorders>
            <w:vAlign w:val="center"/>
          </w:tcPr>
          <w:p w14:paraId="2E070AC5"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Data Byte 2</w:t>
            </w:r>
          </w:p>
        </w:tc>
        <w:tc>
          <w:tcPr>
            <w:tcW w:w="1440" w:type="dxa"/>
            <w:tcBorders>
              <w:top w:val="single" w:sz="4" w:space="0" w:color="auto"/>
              <w:left w:val="single" w:sz="4" w:space="0" w:color="auto"/>
              <w:bottom w:val="single" w:sz="4" w:space="0" w:color="auto"/>
              <w:right w:val="single" w:sz="4" w:space="0" w:color="auto"/>
            </w:tcBorders>
            <w:vAlign w:val="center"/>
          </w:tcPr>
          <w:p w14:paraId="1774D762"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Data Byte 3</w:t>
            </w:r>
          </w:p>
        </w:tc>
        <w:tc>
          <w:tcPr>
            <w:tcW w:w="1680" w:type="dxa"/>
            <w:tcBorders>
              <w:top w:val="single" w:sz="4" w:space="0" w:color="auto"/>
              <w:left w:val="single" w:sz="4" w:space="0" w:color="auto"/>
              <w:bottom w:val="single" w:sz="4" w:space="0" w:color="auto"/>
              <w:right w:val="single" w:sz="4" w:space="0" w:color="auto"/>
            </w:tcBorders>
            <w:vAlign w:val="center"/>
          </w:tcPr>
          <w:p w14:paraId="3D5D93A8"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Data Byte 4</w:t>
            </w:r>
          </w:p>
        </w:tc>
        <w:tc>
          <w:tcPr>
            <w:tcW w:w="1680" w:type="dxa"/>
            <w:tcBorders>
              <w:top w:val="single" w:sz="4" w:space="0" w:color="auto"/>
              <w:left w:val="single" w:sz="4" w:space="0" w:color="auto"/>
              <w:bottom w:val="single" w:sz="4" w:space="0" w:color="auto"/>
              <w:right w:val="single" w:sz="4" w:space="0" w:color="auto"/>
            </w:tcBorders>
            <w:vAlign w:val="center"/>
          </w:tcPr>
          <w:p w14:paraId="797B57B0"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Data Byte 5</w:t>
            </w:r>
          </w:p>
        </w:tc>
      </w:tr>
      <w:tr w:rsidR="00E2787B" w:rsidRPr="00C35007" w14:paraId="3F0713D5" w14:textId="77777777" w:rsidTr="00CE6ACD">
        <w:trPr>
          <w:trHeight w:val="327"/>
        </w:trPr>
        <w:tc>
          <w:tcPr>
            <w:tcW w:w="1560" w:type="dxa"/>
            <w:tcBorders>
              <w:top w:val="single" w:sz="4" w:space="0" w:color="auto"/>
              <w:left w:val="single" w:sz="4" w:space="0" w:color="auto"/>
              <w:bottom w:val="single" w:sz="4" w:space="0" w:color="auto"/>
              <w:right w:val="single" w:sz="4" w:space="0" w:color="auto"/>
            </w:tcBorders>
            <w:vAlign w:val="center"/>
          </w:tcPr>
          <w:p w14:paraId="66B2F2B8"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5B</w:t>
            </w:r>
          </w:p>
        </w:tc>
        <w:tc>
          <w:tcPr>
            <w:tcW w:w="1560" w:type="dxa"/>
            <w:tcBorders>
              <w:top w:val="single" w:sz="4" w:space="0" w:color="auto"/>
              <w:left w:val="single" w:sz="4" w:space="0" w:color="auto"/>
              <w:bottom w:val="single" w:sz="4" w:space="0" w:color="auto"/>
              <w:right w:val="single" w:sz="4" w:space="0" w:color="auto"/>
            </w:tcBorders>
            <w:vAlign w:val="center"/>
          </w:tcPr>
          <w:p w14:paraId="169B972E"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73</w:t>
            </w:r>
          </w:p>
        </w:tc>
        <w:tc>
          <w:tcPr>
            <w:tcW w:w="1440" w:type="dxa"/>
            <w:tcBorders>
              <w:top w:val="single" w:sz="4" w:space="0" w:color="auto"/>
              <w:left w:val="single" w:sz="4" w:space="0" w:color="auto"/>
              <w:bottom w:val="single" w:sz="4" w:space="0" w:color="auto"/>
              <w:right w:val="single" w:sz="4" w:space="0" w:color="auto"/>
            </w:tcBorders>
            <w:vAlign w:val="center"/>
          </w:tcPr>
          <w:p w14:paraId="5B4507BE"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01</w:t>
            </w:r>
          </w:p>
        </w:tc>
        <w:tc>
          <w:tcPr>
            <w:tcW w:w="1680" w:type="dxa"/>
            <w:tcBorders>
              <w:top w:val="single" w:sz="4" w:space="0" w:color="auto"/>
              <w:left w:val="single" w:sz="4" w:space="0" w:color="auto"/>
              <w:bottom w:val="single" w:sz="4" w:space="0" w:color="auto"/>
              <w:right w:val="single" w:sz="4" w:space="0" w:color="auto"/>
            </w:tcBorders>
            <w:vAlign w:val="center"/>
          </w:tcPr>
          <w:p w14:paraId="04C1D538"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62</w:t>
            </w:r>
          </w:p>
        </w:tc>
        <w:tc>
          <w:tcPr>
            <w:tcW w:w="1680" w:type="dxa"/>
            <w:tcBorders>
              <w:top w:val="single" w:sz="4" w:space="0" w:color="auto"/>
              <w:left w:val="single" w:sz="4" w:space="0" w:color="auto"/>
              <w:bottom w:val="single" w:sz="4" w:space="0" w:color="auto"/>
              <w:right w:val="single" w:sz="4" w:space="0" w:color="auto"/>
            </w:tcBorders>
            <w:vAlign w:val="center"/>
          </w:tcPr>
          <w:p w14:paraId="52205903"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93</w:t>
            </w:r>
          </w:p>
        </w:tc>
      </w:tr>
    </w:tbl>
    <w:p w14:paraId="66A1FAB9" w14:textId="77777777" w:rsidR="00E2787B" w:rsidRPr="00C35007" w:rsidRDefault="00E2787B" w:rsidP="004544EB">
      <w:pPr>
        <w:pStyle w:val="BodyText"/>
        <w:rPr>
          <w:rFonts w:ascii="현대하모니 L" w:eastAsia="현대하모니 L" w:hAnsi="현대하모니 L"/>
          <w:szCs w:val="22"/>
        </w:rPr>
      </w:pPr>
    </w:p>
    <w:p w14:paraId="29D6B04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 </w:t>
      </w:r>
    </w:p>
    <w:p w14:paraId="76BB753C" w14:textId="77777777" w:rsidR="00E2787B" w:rsidRPr="00C35007" w:rsidRDefault="00E2787B" w:rsidP="004544EB">
      <w:pPr>
        <w:pStyle w:val="BodyText"/>
        <w:rPr>
          <w:rFonts w:ascii="현대하모니 L" w:eastAsia="현대하모니 L" w:hAnsi="현대하모니 L"/>
          <w:szCs w:val="22"/>
        </w:rPr>
      </w:pPr>
    </w:p>
    <w:p w14:paraId="06135669" w14:textId="77777777" w:rsidR="00E2787B" w:rsidRPr="00C35007" w:rsidRDefault="00E2787B" w:rsidP="004544EB">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 xml:space="preserve">IMMO_ECUto </w:t>
      </w:r>
      <w:smartTag w:uri="urn:schemas-microsoft-com:office:smarttags" w:element="place">
        <w:r w:rsidRPr="00C35007">
          <w:rPr>
            <w:rFonts w:ascii="현대하모니 L" w:eastAsia="현대하모니 L" w:hAnsi="현대하모니 L"/>
            <w:noProof/>
            <w:szCs w:val="22"/>
          </w:rPr>
          <w:t>EMS</w:t>
        </w:r>
      </w:smartTag>
      <w:r w:rsidRPr="00C35007">
        <w:rPr>
          <w:rFonts w:ascii="현대하모니 L" w:eastAsia="현대하모니 L" w:hAnsi="현대하모니 L"/>
          <w:noProof/>
          <w:szCs w:val="22"/>
        </w:rPr>
        <w:t xml:space="preserve"> </w:t>
      </w:r>
    </w:p>
    <w:p w14:paraId="513DA1E0" w14:textId="77777777" w:rsidR="00E2787B" w:rsidRPr="00C35007" w:rsidRDefault="00E2787B" w:rsidP="004544EB">
      <w:pPr>
        <w:pStyle w:val="BodyText"/>
        <w:rPr>
          <w:rFonts w:ascii="현대하모니 L" w:eastAsia="현대하모니 L" w:hAnsi="현대하모니 L"/>
          <w:noProof/>
          <w:szCs w:val="22"/>
        </w:rPr>
      </w:pPr>
    </w:p>
    <w:tbl>
      <w:tblPr>
        <w:tblW w:w="0" w:type="auto"/>
        <w:tblInd w:w="300" w:type="dxa"/>
        <w:tblLayout w:type="fixed"/>
        <w:tblCellMar>
          <w:left w:w="60" w:type="dxa"/>
          <w:right w:w="60" w:type="dxa"/>
        </w:tblCellMar>
        <w:tblLook w:val="0000" w:firstRow="0" w:lastRow="0" w:firstColumn="0" w:lastColumn="0" w:noHBand="0" w:noVBand="0"/>
      </w:tblPr>
      <w:tblGrid>
        <w:gridCol w:w="1680"/>
        <w:gridCol w:w="4680"/>
        <w:gridCol w:w="3480"/>
      </w:tblGrid>
      <w:tr w:rsidR="00E2787B" w:rsidRPr="00C35007" w14:paraId="3F570AE1" w14:textId="77777777" w:rsidTr="00CE6ACD">
        <w:trPr>
          <w:cantSplit/>
        </w:trPr>
        <w:tc>
          <w:tcPr>
            <w:tcW w:w="1680" w:type="dxa"/>
            <w:vMerge w:val="restart"/>
            <w:tcBorders>
              <w:top w:val="single" w:sz="6" w:space="0" w:color="auto"/>
              <w:left w:val="single" w:sz="6" w:space="0" w:color="auto"/>
              <w:bottom w:val="single" w:sz="6" w:space="0" w:color="auto"/>
              <w:right w:val="single" w:sz="6" w:space="0" w:color="auto"/>
            </w:tcBorders>
            <w:vAlign w:val="center"/>
          </w:tcPr>
          <w:p w14:paraId="2D67A478"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w:t>
            </w:r>
          </w:p>
        </w:tc>
        <w:tc>
          <w:tcPr>
            <w:tcW w:w="8160" w:type="dxa"/>
            <w:gridSpan w:val="2"/>
            <w:tcBorders>
              <w:top w:val="single" w:sz="6" w:space="0" w:color="auto"/>
              <w:left w:val="single" w:sz="6" w:space="0" w:color="auto"/>
              <w:bottom w:val="single" w:sz="6" w:space="0" w:color="auto"/>
              <w:right w:val="single" w:sz="12" w:space="0" w:color="auto"/>
            </w:tcBorders>
          </w:tcPr>
          <w:p w14:paraId="6175F70E"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Discreption</w:t>
            </w:r>
          </w:p>
        </w:tc>
      </w:tr>
      <w:tr w:rsidR="00E2787B" w:rsidRPr="00C35007" w14:paraId="791EC721" w14:textId="77777777" w:rsidTr="00CE6ACD">
        <w:trPr>
          <w:cantSplit/>
        </w:trPr>
        <w:tc>
          <w:tcPr>
            <w:tcW w:w="1680" w:type="dxa"/>
            <w:vMerge/>
            <w:tcBorders>
              <w:top w:val="single" w:sz="6" w:space="0" w:color="auto"/>
              <w:left w:val="single" w:sz="6" w:space="0" w:color="auto"/>
              <w:bottom w:val="single" w:sz="6" w:space="0" w:color="auto"/>
              <w:right w:val="single" w:sz="6" w:space="0" w:color="auto"/>
            </w:tcBorders>
            <w:vAlign w:val="center"/>
          </w:tcPr>
          <w:p w14:paraId="75CAC6F5" w14:textId="77777777" w:rsidR="00E2787B" w:rsidRPr="00C35007" w:rsidRDefault="00E2787B" w:rsidP="00CE6ACD">
            <w:pPr>
              <w:rPr>
                <w:rFonts w:ascii="현대하모니 L" w:eastAsia="현대하모니 L" w:hAnsi="현대하모니 L"/>
                <w:noProof/>
                <w:szCs w:val="22"/>
                <w:lang w:val="fr-FR"/>
              </w:rPr>
            </w:pPr>
          </w:p>
        </w:tc>
        <w:tc>
          <w:tcPr>
            <w:tcW w:w="4680" w:type="dxa"/>
            <w:tcBorders>
              <w:top w:val="single" w:sz="6" w:space="0" w:color="auto"/>
              <w:left w:val="single" w:sz="6" w:space="0" w:color="auto"/>
              <w:bottom w:val="single" w:sz="6" w:space="0" w:color="auto"/>
              <w:right w:val="single" w:sz="12" w:space="0" w:color="auto"/>
            </w:tcBorders>
          </w:tcPr>
          <w:p w14:paraId="7325819B"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With valid transponder</w:t>
            </w:r>
          </w:p>
        </w:tc>
        <w:tc>
          <w:tcPr>
            <w:tcW w:w="3480" w:type="dxa"/>
            <w:tcBorders>
              <w:top w:val="single" w:sz="6" w:space="0" w:color="auto"/>
              <w:left w:val="single" w:sz="6" w:space="0" w:color="auto"/>
              <w:bottom w:val="single" w:sz="6" w:space="0" w:color="auto"/>
              <w:right w:val="single" w:sz="12" w:space="0" w:color="auto"/>
            </w:tcBorders>
          </w:tcPr>
          <w:p w14:paraId="2C42D536"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Without valid transponder</w:t>
            </w:r>
          </w:p>
        </w:tc>
      </w:tr>
      <w:tr w:rsidR="00E2787B" w:rsidRPr="00C35007" w14:paraId="590C87A6" w14:textId="77777777" w:rsidTr="00CE6ACD">
        <w:trPr>
          <w:cantSplit/>
        </w:trPr>
        <w:tc>
          <w:tcPr>
            <w:tcW w:w="1680" w:type="dxa"/>
            <w:tcBorders>
              <w:top w:val="single" w:sz="6" w:space="0" w:color="auto"/>
              <w:left w:val="single" w:sz="6" w:space="0" w:color="auto"/>
              <w:bottom w:val="single" w:sz="6" w:space="0" w:color="auto"/>
              <w:right w:val="single" w:sz="6" w:space="0" w:color="auto"/>
            </w:tcBorders>
          </w:tcPr>
          <w:p w14:paraId="32E25476"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lastRenderedPageBreak/>
              <w:t>Data Byte 1</w:t>
            </w:r>
          </w:p>
        </w:tc>
        <w:tc>
          <w:tcPr>
            <w:tcW w:w="4680" w:type="dxa"/>
            <w:tcBorders>
              <w:top w:val="single" w:sz="6" w:space="0" w:color="auto"/>
              <w:left w:val="single" w:sz="6" w:space="0" w:color="auto"/>
              <w:bottom w:val="single" w:sz="6" w:space="0" w:color="auto"/>
              <w:right w:val="single" w:sz="12" w:space="0" w:color="auto"/>
            </w:tcBorders>
          </w:tcPr>
          <w:p w14:paraId="32C53419"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 xml:space="preserve">(1’complement Received RANDOM(MSB)) </w:t>
            </w:r>
            <w:r w:rsidRPr="00C35007">
              <w:rPr>
                <w:rFonts w:ascii="Symbol" w:eastAsia="Symbol" w:hAnsi="Symbol" w:cs="Symbol"/>
                <w:szCs w:val="22"/>
              </w:rPr>
              <w:t>Ä</w:t>
            </w:r>
            <w:r w:rsidRPr="00C35007">
              <w:rPr>
                <w:rFonts w:ascii="현대하모니 L" w:eastAsia="현대하모니 L" w:hAnsi="현대하모니 L"/>
                <w:noProof/>
                <w:szCs w:val="22"/>
              </w:rPr>
              <w:t xml:space="preserve"> 48H</w:t>
            </w:r>
          </w:p>
        </w:tc>
        <w:tc>
          <w:tcPr>
            <w:tcW w:w="3480" w:type="dxa"/>
            <w:tcBorders>
              <w:top w:val="single" w:sz="6" w:space="0" w:color="auto"/>
              <w:left w:val="single" w:sz="6" w:space="0" w:color="auto"/>
              <w:bottom w:val="single" w:sz="6" w:space="0" w:color="auto"/>
              <w:right w:val="single" w:sz="12" w:space="0" w:color="auto"/>
            </w:tcBorders>
          </w:tcPr>
          <w:p w14:paraId="065A6BF9"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Same as received data 1 form </w:t>
            </w:r>
            <w:smartTag w:uri="urn:schemas-microsoft-com:office:smarttags" w:element="place">
              <w:r w:rsidRPr="00C35007">
                <w:rPr>
                  <w:rFonts w:ascii="현대하모니 L" w:eastAsia="현대하모니 L" w:hAnsi="현대하모니 L"/>
                  <w:szCs w:val="22"/>
                </w:rPr>
                <w:t>EMS</w:t>
              </w:r>
            </w:smartTag>
          </w:p>
        </w:tc>
      </w:tr>
      <w:tr w:rsidR="00E2787B" w:rsidRPr="00C35007" w14:paraId="78D99D7D" w14:textId="77777777" w:rsidTr="00CE6ACD">
        <w:trPr>
          <w:cantSplit/>
        </w:trPr>
        <w:tc>
          <w:tcPr>
            <w:tcW w:w="1680" w:type="dxa"/>
            <w:tcBorders>
              <w:top w:val="single" w:sz="6" w:space="0" w:color="auto"/>
              <w:left w:val="single" w:sz="6" w:space="0" w:color="auto"/>
              <w:bottom w:val="single" w:sz="6" w:space="0" w:color="auto"/>
              <w:right w:val="single" w:sz="6" w:space="0" w:color="auto"/>
            </w:tcBorders>
          </w:tcPr>
          <w:p w14:paraId="0DB9B9A7"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2</w:t>
            </w:r>
          </w:p>
        </w:tc>
        <w:tc>
          <w:tcPr>
            <w:tcW w:w="4680" w:type="dxa"/>
            <w:tcBorders>
              <w:top w:val="single" w:sz="6" w:space="0" w:color="auto"/>
              <w:left w:val="single" w:sz="6" w:space="0" w:color="auto"/>
              <w:bottom w:val="single" w:sz="6" w:space="0" w:color="auto"/>
              <w:right w:val="single" w:sz="12" w:space="0" w:color="auto"/>
            </w:tcBorders>
          </w:tcPr>
          <w:p w14:paraId="0A487E0C"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 xml:space="preserve">(1’complement Received  RANDOM(LSB)) </w:t>
            </w:r>
            <w:r w:rsidRPr="00C35007">
              <w:rPr>
                <w:rFonts w:ascii="Symbol" w:eastAsia="Symbol" w:hAnsi="Symbol" w:cs="Symbol"/>
                <w:szCs w:val="22"/>
              </w:rPr>
              <w:t>Ä</w:t>
            </w:r>
            <w:r w:rsidRPr="00C35007">
              <w:rPr>
                <w:rFonts w:ascii="현대하모니 L" w:eastAsia="현대하모니 L" w:hAnsi="현대하모니 L"/>
                <w:noProof/>
                <w:szCs w:val="22"/>
              </w:rPr>
              <w:t xml:space="preserve"> ACH</w:t>
            </w:r>
          </w:p>
        </w:tc>
        <w:tc>
          <w:tcPr>
            <w:tcW w:w="3480" w:type="dxa"/>
            <w:tcBorders>
              <w:top w:val="single" w:sz="6" w:space="0" w:color="auto"/>
              <w:left w:val="single" w:sz="6" w:space="0" w:color="auto"/>
              <w:bottom w:val="single" w:sz="6" w:space="0" w:color="auto"/>
              <w:right w:val="single" w:sz="12" w:space="0" w:color="auto"/>
            </w:tcBorders>
          </w:tcPr>
          <w:p w14:paraId="6F934DB8"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Same as received data 2 form </w:t>
            </w:r>
            <w:smartTag w:uri="urn:schemas-microsoft-com:office:smarttags" w:element="place">
              <w:r w:rsidRPr="00C35007">
                <w:rPr>
                  <w:rFonts w:ascii="현대하모니 L" w:eastAsia="현대하모니 L" w:hAnsi="현대하모니 L"/>
                  <w:szCs w:val="22"/>
                </w:rPr>
                <w:t>EMS</w:t>
              </w:r>
            </w:smartTag>
          </w:p>
        </w:tc>
      </w:tr>
      <w:tr w:rsidR="00E2787B" w:rsidRPr="00C35007" w14:paraId="211F451A" w14:textId="77777777" w:rsidTr="00CE6ACD">
        <w:trPr>
          <w:cantSplit/>
        </w:trPr>
        <w:tc>
          <w:tcPr>
            <w:tcW w:w="1680" w:type="dxa"/>
            <w:tcBorders>
              <w:top w:val="single" w:sz="6" w:space="0" w:color="auto"/>
              <w:left w:val="single" w:sz="6" w:space="0" w:color="auto"/>
              <w:bottom w:val="single" w:sz="6" w:space="0" w:color="auto"/>
              <w:right w:val="single" w:sz="6" w:space="0" w:color="auto"/>
            </w:tcBorders>
          </w:tcPr>
          <w:p w14:paraId="1920E381"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3</w:t>
            </w:r>
          </w:p>
        </w:tc>
        <w:tc>
          <w:tcPr>
            <w:tcW w:w="4680" w:type="dxa"/>
            <w:tcBorders>
              <w:top w:val="single" w:sz="6" w:space="0" w:color="auto"/>
              <w:left w:val="single" w:sz="6" w:space="0" w:color="auto"/>
              <w:bottom w:val="single" w:sz="6" w:space="0" w:color="auto"/>
              <w:right w:val="single" w:sz="12" w:space="0" w:color="auto"/>
            </w:tcBorders>
          </w:tcPr>
          <w:p w14:paraId="47D96569"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01H</w:t>
            </w:r>
          </w:p>
        </w:tc>
        <w:tc>
          <w:tcPr>
            <w:tcW w:w="3480" w:type="dxa"/>
            <w:tcBorders>
              <w:top w:val="single" w:sz="6" w:space="0" w:color="auto"/>
              <w:left w:val="single" w:sz="6" w:space="0" w:color="auto"/>
              <w:bottom w:val="single" w:sz="6" w:space="0" w:color="auto"/>
              <w:right w:val="single" w:sz="12" w:space="0" w:color="auto"/>
            </w:tcBorders>
          </w:tcPr>
          <w:p w14:paraId="385CB736"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Same as received data 3 form </w:t>
            </w:r>
            <w:smartTag w:uri="urn:schemas-microsoft-com:office:smarttags" w:element="place">
              <w:r w:rsidRPr="00C35007">
                <w:rPr>
                  <w:rFonts w:ascii="현대하모니 L" w:eastAsia="현대하모니 L" w:hAnsi="현대하모니 L"/>
                  <w:szCs w:val="22"/>
                </w:rPr>
                <w:t>EMS</w:t>
              </w:r>
            </w:smartTag>
          </w:p>
        </w:tc>
      </w:tr>
      <w:tr w:rsidR="00E2787B" w:rsidRPr="00C35007" w14:paraId="41BDE19F" w14:textId="77777777" w:rsidTr="00CE6ACD">
        <w:tc>
          <w:tcPr>
            <w:tcW w:w="1680" w:type="dxa"/>
            <w:tcBorders>
              <w:top w:val="single" w:sz="6" w:space="0" w:color="auto"/>
              <w:left w:val="single" w:sz="6" w:space="0" w:color="auto"/>
              <w:bottom w:val="single" w:sz="6" w:space="0" w:color="auto"/>
              <w:right w:val="single" w:sz="6" w:space="0" w:color="auto"/>
            </w:tcBorders>
          </w:tcPr>
          <w:p w14:paraId="67D78E19"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4</w:t>
            </w:r>
          </w:p>
        </w:tc>
        <w:tc>
          <w:tcPr>
            <w:tcW w:w="4680" w:type="dxa"/>
            <w:tcBorders>
              <w:top w:val="single" w:sz="6" w:space="0" w:color="auto"/>
              <w:left w:val="single" w:sz="6" w:space="0" w:color="auto"/>
              <w:bottom w:val="single" w:sz="6" w:space="0" w:color="auto"/>
              <w:right w:val="single" w:sz="12" w:space="0" w:color="auto"/>
            </w:tcBorders>
          </w:tcPr>
          <w:p w14:paraId="31368DA7"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 xml:space="preserve">VIN(MSB) </w:t>
            </w:r>
            <w:r w:rsidRPr="00C35007">
              <w:rPr>
                <w:rFonts w:ascii="Symbol" w:eastAsia="Symbol" w:hAnsi="Symbol" w:cs="Symbol"/>
                <w:szCs w:val="22"/>
              </w:rPr>
              <w:t>Ä</w:t>
            </w:r>
            <w:r w:rsidRPr="00C35007">
              <w:rPr>
                <w:rFonts w:ascii="현대하모니 L" w:eastAsia="현대하모니 L" w:hAnsi="현대하모니 L"/>
                <w:noProof/>
                <w:szCs w:val="22"/>
              </w:rPr>
              <w:t xml:space="preserve"> (1’complement Data byte 1)</w:t>
            </w:r>
          </w:p>
        </w:tc>
        <w:tc>
          <w:tcPr>
            <w:tcW w:w="3480" w:type="dxa"/>
            <w:tcBorders>
              <w:top w:val="single" w:sz="6" w:space="0" w:color="auto"/>
              <w:left w:val="single" w:sz="6" w:space="0" w:color="auto"/>
              <w:bottom w:val="single" w:sz="6" w:space="0" w:color="auto"/>
              <w:right w:val="single" w:sz="12" w:space="0" w:color="auto"/>
            </w:tcBorders>
          </w:tcPr>
          <w:p w14:paraId="4406DF89"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Same as received data 4 form </w:t>
            </w:r>
            <w:smartTag w:uri="urn:schemas-microsoft-com:office:smarttags" w:element="place">
              <w:r w:rsidRPr="00C35007">
                <w:rPr>
                  <w:rFonts w:ascii="현대하모니 L" w:eastAsia="현대하모니 L" w:hAnsi="현대하모니 L"/>
                  <w:szCs w:val="22"/>
                </w:rPr>
                <w:t>EMS</w:t>
              </w:r>
            </w:smartTag>
          </w:p>
        </w:tc>
      </w:tr>
      <w:tr w:rsidR="00E2787B" w:rsidRPr="00C35007" w14:paraId="2146DBDA" w14:textId="77777777" w:rsidTr="00CE6ACD">
        <w:tc>
          <w:tcPr>
            <w:tcW w:w="1680" w:type="dxa"/>
            <w:tcBorders>
              <w:top w:val="single" w:sz="6" w:space="0" w:color="auto"/>
              <w:left w:val="single" w:sz="6" w:space="0" w:color="auto"/>
              <w:bottom w:val="single" w:sz="6" w:space="0" w:color="auto"/>
              <w:right w:val="single" w:sz="6" w:space="0" w:color="auto"/>
            </w:tcBorders>
          </w:tcPr>
          <w:p w14:paraId="75E51BD4"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Data Byte 5</w:t>
            </w:r>
          </w:p>
        </w:tc>
        <w:tc>
          <w:tcPr>
            <w:tcW w:w="4680" w:type="dxa"/>
            <w:tcBorders>
              <w:top w:val="single" w:sz="6" w:space="0" w:color="auto"/>
              <w:left w:val="single" w:sz="6" w:space="0" w:color="auto"/>
              <w:bottom w:val="single" w:sz="6" w:space="0" w:color="auto"/>
              <w:right w:val="single" w:sz="12" w:space="0" w:color="auto"/>
            </w:tcBorders>
          </w:tcPr>
          <w:p w14:paraId="4CDE7639" w14:textId="77777777" w:rsidR="00E2787B" w:rsidRPr="00C35007" w:rsidRDefault="00E2787B" w:rsidP="00CE6ACD">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 xml:space="preserve">VIN(LSB) </w:t>
            </w:r>
            <w:r w:rsidRPr="00C35007">
              <w:rPr>
                <w:rFonts w:ascii="Symbol" w:eastAsia="Symbol" w:hAnsi="Symbol" w:cs="Symbol"/>
                <w:szCs w:val="22"/>
              </w:rPr>
              <w:t>Ä</w:t>
            </w:r>
            <w:r w:rsidRPr="00C35007">
              <w:rPr>
                <w:rFonts w:ascii="현대하모니 L" w:eastAsia="현대하모니 L" w:hAnsi="현대하모니 L"/>
                <w:noProof/>
                <w:szCs w:val="22"/>
              </w:rPr>
              <w:t xml:space="preserve"> (1’complement Data byte 2)</w:t>
            </w:r>
          </w:p>
        </w:tc>
        <w:tc>
          <w:tcPr>
            <w:tcW w:w="3480" w:type="dxa"/>
            <w:tcBorders>
              <w:top w:val="single" w:sz="6" w:space="0" w:color="auto"/>
              <w:left w:val="single" w:sz="6" w:space="0" w:color="auto"/>
              <w:bottom w:val="single" w:sz="6" w:space="0" w:color="auto"/>
              <w:right w:val="single" w:sz="12" w:space="0" w:color="auto"/>
            </w:tcBorders>
          </w:tcPr>
          <w:p w14:paraId="339DDA28"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Same as received data 5 form </w:t>
            </w:r>
            <w:smartTag w:uri="urn:schemas-microsoft-com:office:smarttags" w:element="place">
              <w:r w:rsidRPr="00C35007">
                <w:rPr>
                  <w:rFonts w:ascii="현대하모니 L" w:eastAsia="현대하모니 L" w:hAnsi="현대하모니 L"/>
                  <w:szCs w:val="22"/>
                </w:rPr>
                <w:t>EMS</w:t>
              </w:r>
            </w:smartTag>
          </w:p>
        </w:tc>
      </w:tr>
    </w:tbl>
    <w:p w14:paraId="034342FB"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    Where, </w:t>
      </w:r>
      <w:r w:rsidRPr="00C35007">
        <w:rPr>
          <w:rFonts w:ascii="Symbol" w:eastAsia="Symbol" w:hAnsi="Symbol" w:cs="Symbol"/>
          <w:szCs w:val="22"/>
        </w:rPr>
        <w:t>Ä</w:t>
      </w:r>
      <w:r w:rsidRPr="00C35007">
        <w:rPr>
          <w:rFonts w:ascii="현대하모니 L" w:eastAsia="현대하모니 L" w:hAnsi="현대하모니 L"/>
          <w:szCs w:val="22"/>
        </w:rPr>
        <w:t xml:space="preserve">  : exclusive-or </w:t>
      </w:r>
    </w:p>
    <w:p w14:paraId="11C932A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    Example  :  Random value 5B73h</w:t>
      </w:r>
    </w:p>
    <w:p w14:paraId="0D50FD19" w14:textId="77777777" w:rsidR="00E2787B" w:rsidRPr="00C35007" w:rsidRDefault="00E2787B" w:rsidP="004544EB">
      <w:pPr>
        <w:pStyle w:val="BodyText"/>
        <w:rPr>
          <w:rFonts w:ascii="현대하모니 L" w:eastAsia="현대하모니 L" w:hAnsi="현대하모니 L"/>
          <w:szCs w:val="22"/>
          <w:lang w:val="fr-FR"/>
        </w:rPr>
      </w:pPr>
      <w:r w:rsidRPr="00C35007">
        <w:rPr>
          <w:rFonts w:ascii="현대하모니 L" w:eastAsia="현대하모니 L" w:hAnsi="현대하모니 L"/>
          <w:szCs w:val="22"/>
        </w:rPr>
        <w:tab/>
        <w:t xml:space="preserve">         VIN C61Fh</w:t>
      </w:r>
    </w:p>
    <w:p w14:paraId="66060428"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560"/>
        <w:gridCol w:w="1440"/>
        <w:gridCol w:w="1680"/>
        <w:gridCol w:w="1680"/>
      </w:tblGrid>
      <w:tr w:rsidR="00E2787B" w:rsidRPr="00C35007" w14:paraId="1B7918BD" w14:textId="77777777" w:rsidTr="00CE6ACD">
        <w:trPr>
          <w:trHeight w:val="433"/>
        </w:trPr>
        <w:tc>
          <w:tcPr>
            <w:tcW w:w="1560" w:type="dxa"/>
            <w:tcBorders>
              <w:top w:val="single" w:sz="4" w:space="0" w:color="auto"/>
              <w:left w:val="single" w:sz="4" w:space="0" w:color="auto"/>
              <w:bottom w:val="single" w:sz="4" w:space="0" w:color="auto"/>
              <w:right w:val="single" w:sz="4" w:space="0" w:color="auto"/>
            </w:tcBorders>
            <w:vAlign w:val="center"/>
          </w:tcPr>
          <w:p w14:paraId="7C29D19F"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Data Byte 1</w:t>
            </w:r>
          </w:p>
        </w:tc>
        <w:tc>
          <w:tcPr>
            <w:tcW w:w="1560" w:type="dxa"/>
            <w:tcBorders>
              <w:top w:val="single" w:sz="4" w:space="0" w:color="auto"/>
              <w:left w:val="single" w:sz="4" w:space="0" w:color="auto"/>
              <w:bottom w:val="single" w:sz="4" w:space="0" w:color="auto"/>
              <w:right w:val="single" w:sz="4" w:space="0" w:color="auto"/>
            </w:tcBorders>
            <w:vAlign w:val="center"/>
          </w:tcPr>
          <w:p w14:paraId="300266AF"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Data Byte 2</w:t>
            </w:r>
          </w:p>
        </w:tc>
        <w:tc>
          <w:tcPr>
            <w:tcW w:w="1440" w:type="dxa"/>
            <w:tcBorders>
              <w:top w:val="single" w:sz="4" w:space="0" w:color="auto"/>
              <w:left w:val="single" w:sz="4" w:space="0" w:color="auto"/>
              <w:bottom w:val="single" w:sz="4" w:space="0" w:color="auto"/>
              <w:right w:val="single" w:sz="4" w:space="0" w:color="auto"/>
            </w:tcBorders>
            <w:vAlign w:val="center"/>
          </w:tcPr>
          <w:p w14:paraId="66BEBBE3"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Data Byte 3</w:t>
            </w:r>
          </w:p>
        </w:tc>
        <w:tc>
          <w:tcPr>
            <w:tcW w:w="1680" w:type="dxa"/>
            <w:tcBorders>
              <w:top w:val="single" w:sz="4" w:space="0" w:color="auto"/>
              <w:left w:val="single" w:sz="4" w:space="0" w:color="auto"/>
              <w:bottom w:val="single" w:sz="4" w:space="0" w:color="auto"/>
              <w:right w:val="single" w:sz="4" w:space="0" w:color="auto"/>
            </w:tcBorders>
            <w:vAlign w:val="center"/>
          </w:tcPr>
          <w:p w14:paraId="2660A599"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Data Byte 4</w:t>
            </w:r>
          </w:p>
        </w:tc>
        <w:tc>
          <w:tcPr>
            <w:tcW w:w="1680" w:type="dxa"/>
            <w:tcBorders>
              <w:top w:val="single" w:sz="4" w:space="0" w:color="auto"/>
              <w:left w:val="single" w:sz="4" w:space="0" w:color="auto"/>
              <w:bottom w:val="single" w:sz="4" w:space="0" w:color="auto"/>
              <w:right w:val="single" w:sz="4" w:space="0" w:color="auto"/>
            </w:tcBorders>
            <w:vAlign w:val="center"/>
          </w:tcPr>
          <w:p w14:paraId="259159DD"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Data Byte 5</w:t>
            </w:r>
          </w:p>
        </w:tc>
      </w:tr>
      <w:tr w:rsidR="00E2787B" w:rsidRPr="00C35007" w14:paraId="4CC8A4D6" w14:textId="77777777" w:rsidTr="00CE6ACD">
        <w:trPr>
          <w:trHeight w:val="327"/>
        </w:trPr>
        <w:tc>
          <w:tcPr>
            <w:tcW w:w="1560" w:type="dxa"/>
            <w:tcBorders>
              <w:top w:val="single" w:sz="4" w:space="0" w:color="auto"/>
              <w:left w:val="single" w:sz="4" w:space="0" w:color="auto"/>
              <w:bottom w:val="single" w:sz="4" w:space="0" w:color="auto"/>
              <w:right w:val="single" w:sz="4" w:space="0" w:color="auto"/>
            </w:tcBorders>
            <w:vAlign w:val="center"/>
          </w:tcPr>
          <w:p w14:paraId="35C71B0E"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EC</w:t>
            </w:r>
          </w:p>
        </w:tc>
        <w:tc>
          <w:tcPr>
            <w:tcW w:w="1560" w:type="dxa"/>
            <w:tcBorders>
              <w:top w:val="single" w:sz="4" w:space="0" w:color="auto"/>
              <w:left w:val="single" w:sz="4" w:space="0" w:color="auto"/>
              <w:bottom w:val="single" w:sz="4" w:space="0" w:color="auto"/>
              <w:right w:val="single" w:sz="4" w:space="0" w:color="auto"/>
            </w:tcBorders>
            <w:vAlign w:val="center"/>
          </w:tcPr>
          <w:p w14:paraId="5007C906"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20</w:t>
            </w:r>
          </w:p>
        </w:tc>
        <w:tc>
          <w:tcPr>
            <w:tcW w:w="1440" w:type="dxa"/>
            <w:tcBorders>
              <w:top w:val="single" w:sz="4" w:space="0" w:color="auto"/>
              <w:left w:val="single" w:sz="4" w:space="0" w:color="auto"/>
              <w:bottom w:val="single" w:sz="4" w:space="0" w:color="auto"/>
              <w:right w:val="single" w:sz="4" w:space="0" w:color="auto"/>
            </w:tcBorders>
            <w:vAlign w:val="center"/>
          </w:tcPr>
          <w:p w14:paraId="4E900DBB"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01</w:t>
            </w:r>
          </w:p>
        </w:tc>
        <w:tc>
          <w:tcPr>
            <w:tcW w:w="1680" w:type="dxa"/>
            <w:tcBorders>
              <w:top w:val="single" w:sz="4" w:space="0" w:color="auto"/>
              <w:left w:val="single" w:sz="4" w:space="0" w:color="auto"/>
              <w:bottom w:val="single" w:sz="4" w:space="0" w:color="auto"/>
              <w:right w:val="single" w:sz="4" w:space="0" w:color="auto"/>
            </w:tcBorders>
            <w:vAlign w:val="center"/>
          </w:tcPr>
          <w:p w14:paraId="47D48F63"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D5</w:t>
            </w:r>
          </w:p>
        </w:tc>
        <w:tc>
          <w:tcPr>
            <w:tcW w:w="1680" w:type="dxa"/>
            <w:tcBorders>
              <w:top w:val="single" w:sz="4" w:space="0" w:color="auto"/>
              <w:left w:val="single" w:sz="4" w:space="0" w:color="auto"/>
              <w:bottom w:val="single" w:sz="4" w:space="0" w:color="auto"/>
              <w:right w:val="single" w:sz="4" w:space="0" w:color="auto"/>
            </w:tcBorders>
            <w:vAlign w:val="center"/>
          </w:tcPr>
          <w:p w14:paraId="389A8205" w14:textId="77777777" w:rsidR="00E2787B" w:rsidRPr="00C35007" w:rsidRDefault="00E2787B" w:rsidP="00CE6ACD">
            <w:pPr>
              <w:pStyle w:val="BodyText"/>
              <w:rPr>
                <w:rFonts w:ascii="현대하모니 L" w:eastAsia="현대하모니 L" w:hAnsi="현대하모니 L"/>
                <w:szCs w:val="22"/>
              </w:rPr>
            </w:pPr>
            <w:r w:rsidRPr="00C35007">
              <w:rPr>
                <w:rFonts w:ascii="현대하모니 L" w:eastAsia="현대하모니 L" w:hAnsi="현대하모니 L"/>
                <w:szCs w:val="22"/>
              </w:rPr>
              <w:t>C0</w:t>
            </w:r>
          </w:p>
        </w:tc>
      </w:tr>
    </w:tbl>
    <w:p w14:paraId="1D0656FE" w14:textId="77777777" w:rsidR="00E2787B" w:rsidRPr="00C35007" w:rsidRDefault="00E2787B" w:rsidP="004544EB">
      <w:pPr>
        <w:pStyle w:val="BodyText"/>
        <w:rPr>
          <w:rFonts w:ascii="현대하모니 L" w:eastAsia="현대하모니 L" w:hAnsi="현대하모니 L"/>
          <w:szCs w:val="22"/>
        </w:rPr>
      </w:pPr>
    </w:p>
    <w:p w14:paraId="7B37605A" w14:textId="77777777" w:rsidR="00E2787B" w:rsidRPr="00C35007" w:rsidRDefault="00E2787B" w:rsidP="004544EB">
      <w:pPr>
        <w:pStyle w:val="BodyText"/>
        <w:rPr>
          <w:rFonts w:ascii="현대하모니 L" w:eastAsia="현대하모니 L" w:hAnsi="현대하모니 L"/>
          <w:szCs w:val="22"/>
        </w:rPr>
      </w:pPr>
    </w:p>
    <w:p w14:paraId="5927DCA2" w14:textId="77777777" w:rsidR="00E2787B" w:rsidRPr="0002785B" w:rsidRDefault="00E2787B" w:rsidP="004544EB">
      <w:pPr>
        <w:pStyle w:val="BodyText"/>
        <w:rPr>
          <w:rFonts w:ascii="현대하모니 L" w:eastAsia="현대하모니 L" w:hAnsi="현대하모니 L"/>
          <w:szCs w:val="22"/>
        </w:rPr>
      </w:pPr>
      <w:r w:rsidRPr="0002785B">
        <w:rPr>
          <w:rFonts w:ascii="현대하모니 L" w:eastAsia="현대하모니 L" w:hAnsi="현대하모니 L"/>
          <w:szCs w:val="22"/>
        </w:rPr>
        <w:t xml:space="preserve">NOTE : 1)  If the </w:t>
      </w:r>
      <w:smartTag w:uri="urn:schemas-microsoft-com:office:smarttags" w:element="place">
        <w:r w:rsidRPr="0002785B">
          <w:rPr>
            <w:rFonts w:ascii="현대하모니 L" w:eastAsia="현대하모니 L" w:hAnsi="현대하모니 L"/>
            <w:szCs w:val="22"/>
          </w:rPr>
          <w:t>EMS</w:t>
        </w:r>
      </w:smartTag>
      <w:r w:rsidRPr="0002785B">
        <w:rPr>
          <w:rFonts w:ascii="현대하모니 L" w:eastAsia="현대하모니 L" w:hAnsi="현대하모니 L"/>
          <w:szCs w:val="22"/>
        </w:rPr>
        <w:t xml:space="preserve"> is virgin state</w:t>
      </w:r>
      <w:r w:rsidRPr="0002785B">
        <w:rPr>
          <w:rFonts w:ascii="현대하모니 L" w:eastAsia="현대하모니 L" w:hAnsi="현대하모니 L" w:hint="eastAsia"/>
          <w:szCs w:val="22"/>
        </w:rPr>
        <w:t xml:space="preserve"> or Neutral state </w:t>
      </w:r>
      <w:r w:rsidRPr="0002785B">
        <w:rPr>
          <w:rFonts w:ascii="현대하모니 L" w:eastAsia="현대하모니 L" w:hAnsi="현대하모니 L"/>
          <w:szCs w:val="22"/>
        </w:rPr>
        <w:t>, Data Byte 4 and Data Byte 5 are zero.</w:t>
      </w:r>
    </w:p>
    <w:p w14:paraId="40C602D7" w14:textId="77777777" w:rsidR="00E2787B" w:rsidRPr="00C35007" w:rsidRDefault="00E2787B" w:rsidP="004544EB">
      <w:pPr>
        <w:pStyle w:val="BodyText"/>
        <w:rPr>
          <w:rFonts w:ascii="현대하모니 L" w:eastAsia="현대하모니 L" w:hAnsi="현대하모니 L"/>
          <w:szCs w:val="22"/>
        </w:rPr>
      </w:pPr>
      <w:r w:rsidRPr="0002785B">
        <w:rPr>
          <w:rFonts w:ascii="현대하모니 L" w:eastAsia="현대하모니 L" w:hAnsi="현대하모니 L"/>
          <w:szCs w:val="22"/>
        </w:rPr>
        <w:t xml:space="preserve">             2)  If the IMMO_ECU is virgin state</w:t>
      </w:r>
      <w:r w:rsidRPr="0002785B">
        <w:rPr>
          <w:rFonts w:ascii="현대하모니 L" w:eastAsia="현대하모니 L" w:hAnsi="현대하모니 L" w:hint="eastAsia"/>
          <w:szCs w:val="22"/>
        </w:rPr>
        <w:t xml:space="preserve"> or Neutral state</w:t>
      </w:r>
      <w:r w:rsidRPr="0002785B">
        <w:rPr>
          <w:rFonts w:ascii="현대하모니 L" w:eastAsia="현대하모니 L" w:hAnsi="현대하모니 L"/>
          <w:szCs w:val="22"/>
        </w:rPr>
        <w:t>, Data Byte 4 and Data Byte 5 are zero.</w:t>
      </w:r>
    </w:p>
    <w:p w14:paraId="207CCF61"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     </w:t>
      </w:r>
    </w:p>
    <w:p w14:paraId="394798F2" w14:textId="77777777" w:rsidR="00E2787B" w:rsidRPr="00C35007" w:rsidRDefault="00E2787B" w:rsidP="004544EB">
      <w:pPr>
        <w:pStyle w:val="BodyText"/>
        <w:rPr>
          <w:rFonts w:ascii="현대하모니 L" w:eastAsia="현대하모니 L" w:hAnsi="현대하모니 L"/>
          <w:noProof/>
          <w:szCs w:val="22"/>
        </w:rPr>
      </w:pPr>
    </w:p>
    <w:p w14:paraId="3889A505" w14:textId="77777777" w:rsidR="00E2787B" w:rsidRPr="00C35007" w:rsidRDefault="00E2787B" w:rsidP="004544EB">
      <w:pPr>
        <w:pStyle w:val="BodyText"/>
        <w:rPr>
          <w:rFonts w:ascii="현대하모니 L" w:eastAsia="현대하모니 L" w:hAnsi="현대하모니 L"/>
          <w:noProof/>
          <w:szCs w:val="22"/>
        </w:rPr>
      </w:pPr>
    </w:p>
    <w:p w14:paraId="34378933" w14:textId="77777777" w:rsidR="00E2787B" w:rsidRPr="00C35007" w:rsidRDefault="00E2787B" w:rsidP="004544EB">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CHECKSUM BYTE</w:t>
      </w:r>
    </w:p>
    <w:p w14:paraId="29079D35" w14:textId="77777777" w:rsidR="00E2787B" w:rsidRPr="00C35007" w:rsidRDefault="00E2787B" w:rsidP="004544EB">
      <w:pPr>
        <w:pStyle w:val="BodyText"/>
        <w:rPr>
          <w:rFonts w:ascii="현대하모니 L" w:eastAsia="현대하모니 L" w:hAnsi="현대하모니 L"/>
          <w:noProof/>
          <w:szCs w:val="22"/>
        </w:rPr>
      </w:pPr>
    </w:p>
    <w:p w14:paraId="1C6A89B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 checksum byte ( Cs ) inserted at the end of the message block is defined  as the simple 8 bit sum series of all bytes in the message, excluding the Address and the checksum.</w:t>
      </w:r>
    </w:p>
    <w:p w14:paraId="0A6959E7"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 </w:t>
      </w:r>
    </w:p>
    <w:p w14:paraId="17686DC7" w14:textId="77777777" w:rsidR="00E2787B" w:rsidRPr="00C35007" w:rsidRDefault="00E2787B" w:rsidP="004544EB">
      <w:pPr>
        <w:pStyle w:val="BodyText"/>
        <w:rPr>
          <w:rFonts w:ascii="현대하모니 L" w:eastAsia="현대하모니 L" w:hAnsi="현대하모니 L"/>
          <w:szCs w:val="22"/>
        </w:rPr>
      </w:pPr>
    </w:p>
    <w:p w14:paraId="53BD644D" w14:textId="77777777" w:rsidR="00E2787B" w:rsidRPr="00C35007" w:rsidRDefault="00E2787B" w:rsidP="004544EB">
      <w:pPr>
        <w:pStyle w:val="BodyText"/>
        <w:rPr>
          <w:rFonts w:ascii="현대하모니 L" w:eastAsia="현대하모니 L" w:hAnsi="현대하모니 L"/>
        </w:rPr>
      </w:pPr>
    </w:p>
    <w:p w14:paraId="64E144CC" w14:textId="77777777" w:rsidR="00E2787B" w:rsidRPr="0002785B"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rPr>
        <w:br w:type="page"/>
      </w:r>
      <w:r w:rsidRPr="0002785B">
        <w:rPr>
          <w:rFonts w:ascii="현대하모니 L" w:eastAsia="현대하모니 L" w:hAnsi="현대하모니 L" w:hint="eastAsia"/>
        </w:rPr>
        <w:lastRenderedPageBreak/>
        <w:t>Message STRUCTURE</w:t>
      </w:r>
    </w:p>
    <w:p w14:paraId="56BD8E99" w14:textId="77777777" w:rsidR="00E2787B" w:rsidRPr="0002785B" w:rsidRDefault="00E2787B" w:rsidP="00C35007">
      <w:pPr>
        <w:pStyle w:val="Heading6"/>
        <w:jc w:val="left"/>
        <w:rPr>
          <w:rFonts w:ascii="현대하모니 L" w:eastAsia="현대하모니 L" w:hAnsi="현대하모니 L"/>
          <w:b/>
          <w:sz w:val="20"/>
        </w:rPr>
      </w:pPr>
      <w:r w:rsidRPr="0002785B">
        <w:rPr>
          <w:rFonts w:ascii="현대하모니 L" w:eastAsia="현대하모니 L" w:hAnsi="현대하모니 L" w:hint="eastAsia"/>
          <w:b/>
          <w:noProof/>
          <w:sz w:val="20"/>
        </w:rPr>
        <mc:AlternateContent>
          <mc:Choice Requires="wpg">
            <w:drawing>
              <wp:anchor distT="0" distB="0" distL="114300" distR="114300" simplePos="0" relativeHeight="251682816" behindDoc="0" locked="0" layoutInCell="1" allowOverlap="1" wp14:anchorId="6F34524B" wp14:editId="07777777">
                <wp:simplePos x="0" y="0"/>
                <wp:positionH relativeFrom="column">
                  <wp:posOffset>2619375</wp:posOffset>
                </wp:positionH>
                <wp:positionV relativeFrom="paragraph">
                  <wp:posOffset>-317500</wp:posOffset>
                </wp:positionV>
                <wp:extent cx="558800" cy="443865"/>
                <wp:effectExtent l="0" t="0" r="0" b="0"/>
                <wp:wrapNone/>
                <wp:docPr id="211"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 cy="443865"/>
                          <a:chOff x="10305" y="3861"/>
                          <a:chExt cx="665" cy="699"/>
                        </a:xfrm>
                      </wpg:grpSpPr>
                      <wps:wsp>
                        <wps:cNvPr id="212" name="AutoShape 266"/>
                        <wps:cNvSpPr>
                          <a:spLocks noChangeArrowheads="1"/>
                        </wps:cNvSpPr>
                        <wps:spPr bwMode="auto">
                          <a:xfrm>
                            <a:off x="10379" y="3861"/>
                            <a:ext cx="489" cy="445"/>
                          </a:xfrm>
                          <a:prstGeom prst="flowChartExtract">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FAC43" w14:textId="77777777" w:rsidR="00E2787B" w:rsidRPr="00F54747" w:rsidRDefault="00E2787B" w:rsidP="004544EB">
                              <w:pPr>
                                <w:rPr>
                                  <w:color w:val="FF0000"/>
                                </w:rPr>
                              </w:pPr>
                            </w:p>
                          </w:txbxContent>
                        </wps:txbx>
                        <wps:bodyPr rot="0" vert="eaVert" wrap="square" lIns="91440" tIns="45720" rIns="91440" bIns="45720" anchor="t" anchorCtr="0" upright="1">
                          <a:noAutofit/>
                        </wps:bodyPr>
                      </wps:wsp>
                      <wps:wsp>
                        <wps:cNvPr id="213" name="Oval 267"/>
                        <wps:cNvSpPr>
                          <a:spLocks noChangeArrowheads="1"/>
                        </wps:cNvSpPr>
                        <wps:spPr bwMode="auto">
                          <a:xfrm>
                            <a:off x="10305" y="3929"/>
                            <a:ext cx="665" cy="631"/>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C43FD66" w14:textId="77777777" w:rsidR="00E2787B" w:rsidRPr="008D4237" w:rsidRDefault="00E2787B" w:rsidP="004544EB">
                              <w:pPr>
                                <w:jc w:val="center"/>
                                <w:rPr>
                                  <w:b/>
                                </w:rPr>
                              </w:pPr>
                              <w:r>
                                <w:rPr>
                                  <w:rFonts w:hint="eastAsia"/>
                                  <w:b/>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4524B" id="Group 265" o:spid="_x0000_s1100" style="position:absolute;left:0;text-align:left;margin-left:206.25pt;margin-top:-25pt;width:44pt;height:34.95pt;z-index:251682816" coordorigin="10305,3861" coordsize="66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">
                <v:shape id="AutoShape 266" o:spid="_x0000_s1101" type="#_x0000_t127" style="position:absolute;left:10379;top:3861;width:489;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" strokecolor="red">
                  <v:textbox style="layout-flow:vertical-ideographic">
                    <w:txbxContent>
                      <w:p w14:paraId="1A3FAC43" w14:textId="77777777" w:rsidR="00E2787B" w:rsidRPr="00F54747" w:rsidRDefault="00E2787B" w:rsidP="004544EB">
                        <w:pPr>
                          <w:rPr>
                            <w:color w:val="FF0000"/>
                          </w:rPr>
                        </w:pPr>
                      </w:p>
                    </w:txbxContent>
                  </v:textbox>
                </v:shape>
                <v:oval id="Oval 267" o:spid="_x0000_s1102" style="position:absolute;left:10305;top:3929;width:665;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" filled="f" stroked="f">
                  <v:textbox>
                    <w:txbxContent>
                      <w:p w14:paraId="1C43FD66" w14:textId="77777777" w:rsidR="00E2787B" w:rsidRPr="008D4237" w:rsidRDefault="00E2787B" w:rsidP="004544EB">
                        <w:pPr>
                          <w:jc w:val="center"/>
                          <w:rPr>
                            <w:b/>
                          </w:rPr>
                        </w:pPr>
                        <w:r>
                          <w:rPr>
                            <w:rFonts w:hint="eastAsia"/>
                            <w:b/>
                          </w:rPr>
                          <w:t>B</w:t>
                        </w:r>
                      </w:p>
                    </w:txbxContent>
                  </v:textbox>
                </v:oval>
              </v:group>
            </w:pict>
          </mc:Fallback>
        </mc:AlternateContent>
      </w:r>
      <w:r w:rsidRPr="0002785B">
        <w:rPr>
          <w:rFonts w:ascii="현대하모니 L" w:eastAsia="현대하모니 L" w:hAnsi="현대하모니 L"/>
          <w:b/>
          <w:sz w:val="20"/>
        </w:rPr>
        <w:t>Autodetection</w:t>
      </w:r>
    </w:p>
    <w:p w14:paraId="5854DE7F" w14:textId="77777777" w:rsidR="00E2787B" w:rsidRPr="0002785B" w:rsidRDefault="00E2787B" w:rsidP="004544EB">
      <w:pPr>
        <w:ind w:leftChars="193" w:left="425"/>
        <w:rPr>
          <w:rFonts w:ascii="현대하모니 L" w:eastAsia="현대하모니 L" w:hAnsi="현대하모니 L" w:cs="Arial"/>
        </w:rPr>
      </w:pPr>
    </w:p>
    <w:p w14:paraId="30049E96" w14:textId="77777777" w:rsidR="00E2787B" w:rsidRPr="0002785B" w:rsidRDefault="00E2787B" w:rsidP="004544EB">
      <w:pPr>
        <w:pStyle w:val="BodyTextIndent"/>
        <w:ind w:leftChars="193" w:left="425"/>
        <w:rPr>
          <w:rFonts w:ascii="현대하모니 L" w:eastAsia="현대하모니 L" w:hAnsi="현대하모니 L" w:cs="Arial"/>
        </w:rPr>
      </w:pPr>
      <w:smartTag w:uri="urn:schemas-microsoft-com:office:smarttags" w:element="place">
        <w:r w:rsidRPr="0002785B">
          <w:rPr>
            <w:rFonts w:ascii="현대하모니 L" w:eastAsia="현대하모니 L" w:hAnsi="현대하모니 L" w:cs="Arial"/>
          </w:rPr>
          <w:t>EMS</w:t>
        </w:r>
      </w:smartTag>
      <w:r w:rsidRPr="0002785B">
        <w:rPr>
          <w:rFonts w:ascii="현대하모니 L" w:eastAsia="현대하모니 L" w:hAnsi="현대하모니 L" w:cs="Arial"/>
        </w:rPr>
        <w:t xml:space="preserve"> </w:t>
      </w:r>
      <w:proofErr w:type="spellStart"/>
      <w:r w:rsidRPr="0002785B">
        <w:rPr>
          <w:rFonts w:ascii="현대하모니 L" w:eastAsia="현대하모니 L" w:hAnsi="현대하모니 L" w:cs="Arial" w:hint="eastAsia"/>
        </w:rPr>
        <w:t>AutoDetection</w:t>
      </w:r>
      <w:proofErr w:type="spellEnd"/>
      <w:r w:rsidRPr="0002785B">
        <w:rPr>
          <w:rFonts w:ascii="현대하모니 L" w:eastAsia="현대하모니 L" w:hAnsi="현대하모니 L" w:cs="Arial" w:hint="eastAsia"/>
        </w:rPr>
        <w:t xml:space="preserve"> </w:t>
      </w:r>
      <w:r w:rsidRPr="0002785B">
        <w:rPr>
          <w:rFonts w:ascii="현대하모니 L" w:eastAsia="현대하모니 L" w:hAnsi="현대하모니 L" w:cs="Arial"/>
        </w:rPr>
        <w:t>Request:</w:t>
      </w:r>
    </w:p>
    <w:tbl>
      <w:tblPr>
        <w:tblW w:w="0" w:type="auto"/>
        <w:jc w:val="center"/>
        <w:tblLayout w:type="fixed"/>
        <w:tblLook w:val="0000" w:firstRow="0" w:lastRow="0" w:firstColumn="0" w:lastColumn="0" w:noHBand="0" w:noVBand="0"/>
      </w:tblPr>
      <w:tblGrid>
        <w:gridCol w:w="546"/>
        <w:gridCol w:w="564"/>
        <w:gridCol w:w="598"/>
        <w:gridCol w:w="564"/>
      </w:tblGrid>
      <w:tr w:rsidR="00E2787B" w:rsidRPr="0002785B" w14:paraId="1E64F5E1" w14:textId="77777777" w:rsidTr="00CE6ACD">
        <w:trPr>
          <w:cantSplit/>
          <w:jc w:val="center"/>
        </w:trPr>
        <w:tc>
          <w:tcPr>
            <w:tcW w:w="546" w:type="dxa"/>
            <w:tcBorders>
              <w:top w:val="single" w:sz="6" w:space="0" w:color="auto"/>
              <w:left w:val="single" w:sz="6" w:space="0" w:color="auto"/>
              <w:bottom w:val="single" w:sz="6" w:space="0" w:color="auto"/>
              <w:right w:val="single" w:sz="6" w:space="0" w:color="auto"/>
            </w:tcBorders>
          </w:tcPr>
          <w:p w14:paraId="54368C02"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rPr>
              <w:t>49</w:t>
            </w:r>
          </w:p>
        </w:tc>
        <w:tc>
          <w:tcPr>
            <w:tcW w:w="564" w:type="dxa"/>
            <w:tcBorders>
              <w:top w:val="single" w:sz="6" w:space="0" w:color="auto"/>
              <w:left w:val="single" w:sz="6" w:space="0" w:color="auto"/>
              <w:bottom w:val="single" w:sz="6" w:space="0" w:color="auto"/>
              <w:right w:val="single" w:sz="6" w:space="0" w:color="auto"/>
            </w:tcBorders>
          </w:tcPr>
          <w:p w14:paraId="385FFFD4"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rPr>
              <w:t>02</w:t>
            </w:r>
          </w:p>
        </w:tc>
        <w:tc>
          <w:tcPr>
            <w:tcW w:w="598" w:type="dxa"/>
            <w:tcBorders>
              <w:top w:val="single" w:sz="6" w:space="0" w:color="auto"/>
              <w:left w:val="single" w:sz="6" w:space="0" w:color="auto"/>
              <w:bottom w:val="single" w:sz="6" w:space="0" w:color="auto"/>
              <w:right w:val="single" w:sz="6" w:space="0" w:color="auto"/>
            </w:tcBorders>
          </w:tcPr>
          <w:p w14:paraId="71931EE1"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rPr>
              <w:t>06</w:t>
            </w:r>
          </w:p>
        </w:tc>
        <w:tc>
          <w:tcPr>
            <w:tcW w:w="564" w:type="dxa"/>
            <w:tcBorders>
              <w:top w:val="single" w:sz="6" w:space="0" w:color="auto"/>
              <w:left w:val="single" w:sz="6" w:space="0" w:color="auto"/>
              <w:bottom w:val="single" w:sz="6" w:space="0" w:color="auto"/>
              <w:right w:val="single" w:sz="6" w:space="0" w:color="auto"/>
            </w:tcBorders>
          </w:tcPr>
          <w:p w14:paraId="5DA17688"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rPr>
              <w:t>08</w:t>
            </w:r>
          </w:p>
        </w:tc>
      </w:tr>
    </w:tbl>
    <w:p w14:paraId="2CA7ADD4" w14:textId="77777777" w:rsidR="00E2787B" w:rsidRPr="0002785B" w:rsidRDefault="00E2787B" w:rsidP="004544EB">
      <w:pPr>
        <w:pStyle w:val="BodyTextIndent"/>
        <w:ind w:leftChars="193" w:left="425"/>
        <w:rPr>
          <w:rFonts w:ascii="현대하모니 L" w:eastAsia="현대하모니 L" w:hAnsi="현대하모니 L" w:cs="Arial"/>
          <w:color w:val="FFFFFF"/>
        </w:rPr>
      </w:pPr>
    </w:p>
    <w:p w14:paraId="14D28784" w14:textId="77777777" w:rsidR="00E2787B" w:rsidRPr="0002785B" w:rsidRDefault="00E2787B" w:rsidP="004544EB">
      <w:pPr>
        <w:pStyle w:val="BodyTextIndent"/>
        <w:ind w:leftChars="193" w:left="425"/>
        <w:rPr>
          <w:rFonts w:ascii="현대하모니 L" w:eastAsia="현대하모니 L" w:hAnsi="현대하모니 L" w:cs="Arial"/>
        </w:rPr>
      </w:pPr>
      <w:r w:rsidRPr="0002785B">
        <w:rPr>
          <w:rFonts w:ascii="현대하모니 L" w:eastAsia="현대하모니 L" w:hAnsi="현대하모니 L" w:cs="Arial"/>
        </w:rPr>
        <w:t xml:space="preserve">IMMO_ECU </w:t>
      </w:r>
      <w:proofErr w:type="spellStart"/>
      <w:r w:rsidRPr="0002785B">
        <w:rPr>
          <w:rFonts w:ascii="현대하모니 L" w:eastAsia="현대하모니 L" w:hAnsi="현대하모니 L" w:cs="Arial" w:hint="eastAsia"/>
        </w:rPr>
        <w:t>AutoDetection</w:t>
      </w:r>
      <w:proofErr w:type="spellEnd"/>
      <w:r w:rsidRPr="0002785B">
        <w:rPr>
          <w:rFonts w:ascii="현대하모니 L" w:eastAsia="현대하모니 L" w:hAnsi="현대하모니 L" w:cs="Arial"/>
        </w:rPr>
        <w:t xml:space="preserve"> Response:</w:t>
      </w:r>
    </w:p>
    <w:p w14:paraId="314EE24A" w14:textId="77777777" w:rsidR="00E2787B" w:rsidRPr="0002785B" w:rsidRDefault="00E2787B" w:rsidP="004544EB">
      <w:pPr>
        <w:ind w:leftChars="193" w:left="425"/>
        <w:rPr>
          <w:rFonts w:ascii="현대하모니 L" w:eastAsia="현대하모니 L" w:hAnsi="현대하모니 L" w:cs="Arial"/>
          <w:color w:val="FFFFFF"/>
        </w:rPr>
      </w:pPr>
    </w:p>
    <w:tbl>
      <w:tblPr>
        <w:tblW w:w="0" w:type="auto"/>
        <w:jc w:val="center"/>
        <w:tblLayout w:type="fixed"/>
        <w:tblLook w:val="0000" w:firstRow="0" w:lastRow="0" w:firstColumn="0" w:lastColumn="0" w:noHBand="0" w:noVBand="0"/>
      </w:tblPr>
      <w:tblGrid>
        <w:gridCol w:w="546"/>
        <w:gridCol w:w="564"/>
        <w:gridCol w:w="598"/>
        <w:gridCol w:w="564"/>
      </w:tblGrid>
      <w:tr w:rsidR="00E2787B" w:rsidRPr="0002785B" w14:paraId="406AAFF4" w14:textId="77777777" w:rsidTr="00CE6ACD">
        <w:trPr>
          <w:cantSplit/>
          <w:jc w:val="center"/>
        </w:trPr>
        <w:tc>
          <w:tcPr>
            <w:tcW w:w="546" w:type="dxa"/>
            <w:tcBorders>
              <w:top w:val="single" w:sz="6" w:space="0" w:color="auto"/>
              <w:left w:val="single" w:sz="6" w:space="0" w:color="auto"/>
              <w:bottom w:val="single" w:sz="6" w:space="0" w:color="auto"/>
              <w:right w:val="single" w:sz="6" w:space="0" w:color="auto"/>
            </w:tcBorders>
          </w:tcPr>
          <w:p w14:paraId="5D87285D"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rPr>
              <w:t>69</w:t>
            </w:r>
          </w:p>
        </w:tc>
        <w:tc>
          <w:tcPr>
            <w:tcW w:w="564" w:type="dxa"/>
            <w:tcBorders>
              <w:top w:val="single" w:sz="6" w:space="0" w:color="auto"/>
              <w:left w:val="single" w:sz="6" w:space="0" w:color="auto"/>
              <w:bottom w:val="single" w:sz="6" w:space="0" w:color="auto"/>
              <w:right w:val="single" w:sz="6" w:space="0" w:color="auto"/>
            </w:tcBorders>
          </w:tcPr>
          <w:p w14:paraId="6313ED96"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rPr>
              <w:t>02</w:t>
            </w:r>
          </w:p>
        </w:tc>
        <w:tc>
          <w:tcPr>
            <w:tcW w:w="598" w:type="dxa"/>
            <w:tcBorders>
              <w:top w:val="single" w:sz="6" w:space="0" w:color="auto"/>
              <w:left w:val="single" w:sz="6" w:space="0" w:color="auto"/>
              <w:bottom w:val="single" w:sz="6" w:space="0" w:color="auto"/>
              <w:right w:val="single" w:sz="6" w:space="0" w:color="auto"/>
            </w:tcBorders>
          </w:tcPr>
          <w:p w14:paraId="68861898"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50</w:t>
            </w:r>
          </w:p>
        </w:tc>
        <w:tc>
          <w:tcPr>
            <w:tcW w:w="564" w:type="dxa"/>
            <w:tcBorders>
              <w:top w:val="single" w:sz="6" w:space="0" w:color="auto"/>
              <w:left w:val="single" w:sz="6" w:space="0" w:color="auto"/>
              <w:bottom w:val="single" w:sz="6" w:space="0" w:color="auto"/>
              <w:right w:val="single" w:sz="6" w:space="0" w:color="auto"/>
            </w:tcBorders>
          </w:tcPr>
          <w:p w14:paraId="00B008B9"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52</w:t>
            </w:r>
          </w:p>
        </w:tc>
      </w:tr>
    </w:tbl>
    <w:p w14:paraId="76614669" w14:textId="77777777" w:rsidR="00E2787B" w:rsidRPr="0002785B" w:rsidRDefault="00E2787B" w:rsidP="004544EB">
      <w:pPr>
        <w:ind w:leftChars="193" w:left="425"/>
        <w:rPr>
          <w:rFonts w:ascii="현대하모니 L" w:eastAsia="현대하모니 L" w:hAnsi="현대하모니 L" w:cs="Arial"/>
          <w:color w:val="FFFFFF"/>
        </w:rPr>
      </w:pPr>
    </w:p>
    <w:p w14:paraId="4FE44F0F" w14:textId="77777777" w:rsidR="00E2787B" w:rsidRPr="0002785B" w:rsidRDefault="00E2787B" w:rsidP="004544EB">
      <w:pPr>
        <w:tabs>
          <w:tab w:val="num" w:pos="426"/>
        </w:tabs>
        <w:ind w:leftChars="193" w:left="425"/>
        <w:rPr>
          <w:rFonts w:ascii="현대하모니 L" w:eastAsia="현대하모니 L" w:hAnsi="현대하모니 L" w:cs="Arial"/>
        </w:rPr>
      </w:pPr>
      <w:r w:rsidRPr="0002785B">
        <w:rPr>
          <w:rFonts w:ascii="현대하모니 L" w:eastAsia="현대하모니 L" w:hAnsi="현대하모니 L" w:cs="Arial" w:hint="eastAsia"/>
        </w:rPr>
        <w:t xml:space="preserve">The communication is used for setting EMS software to Push start system with </w:t>
      </w:r>
      <w:smartTag w:uri="urn:schemas-microsoft-com:office:smarttags" w:element="place">
        <w:r w:rsidRPr="0002785B">
          <w:rPr>
            <w:rFonts w:ascii="현대하모니 L" w:eastAsia="현대하모니 L" w:hAnsi="현대하모니 L" w:cs="Arial" w:hint="eastAsia"/>
          </w:rPr>
          <w:t>EMS</w:t>
        </w:r>
      </w:smartTag>
      <w:r w:rsidRPr="0002785B">
        <w:rPr>
          <w:rFonts w:ascii="현대하모니 L" w:eastAsia="현대하모니 L" w:hAnsi="현대하모니 L" w:cs="Arial" w:hint="eastAsia"/>
        </w:rPr>
        <w:t xml:space="preserve"> </w:t>
      </w:r>
      <w:r w:rsidRPr="0002785B">
        <w:rPr>
          <w:rFonts w:ascii="현대하모니 L" w:eastAsia="현대하모니 L" w:hAnsi="현대하모니 L" w:cs="Arial"/>
        </w:rPr>
        <w:t>state (</w:t>
      </w:r>
      <w:r w:rsidRPr="0002785B">
        <w:rPr>
          <w:rFonts w:ascii="현대하모니 L" w:eastAsia="현대하모니 L" w:hAnsi="현대하모니 L" w:cs="Arial" w:hint="eastAsia"/>
        </w:rPr>
        <w:t xml:space="preserve">smartKey1). If the IMMO_ECU does not respond to this command then it will not be ready to accept </w:t>
      </w:r>
      <w:proofErr w:type="spellStart"/>
      <w:r w:rsidRPr="0002785B">
        <w:rPr>
          <w:rFonts w:ascii="현대하모니 L" w:eastAsia="현대하모니 L" w:hAnsi="현대하모니 L" w:cs="Arial" w:hint="eastAsia"/>
        </w:rPr>
        <w:t>otr</w:t>
      </w:r>
      <w:proofErr w:type="spellEnd"/>
      <w:r w:rsidRPr="0002785B">
        <w:rPr>
          <w:rFonts w:ascii="현대하모니 L" w:eastAsia="현대하모니 L" w:hAnsi="현대하모니 L" w:cs="Arial" w:hint="eastAsia"/>
        </w:rPr>
        <w:t xml:space="preserve"> communications. </w:t>
      </w:r>
    </w:p>
    <w:p w14:paraId="2D37D522" w14:textId="77777777" w:rsidR="00E2787B" w:rsidRPr="0002785B" w:rsidRDefault="00E2787B" w:rsidP="004544EB">
      <w:pPr>
        <w:pStyle w:val="BodyTextIndent2"/>
        <w:ind w:leftChars="193" w:left="425"/>
        <w:rPr>
          <w:rFonts w:ascii="현대하모니 L" w:eastAsia="현대하모니 L" w:hAnsi="현대하모니 L" w:cs="Arial"/>
        </w:rPr>
      </w:pPr>
      <w:r w:rsidRPr="0002785B">
        <w:rPr>
          <w:rFonts w:ascii="현대하모니 L" w:eastAsia="현대하모니 L" w:hAnsi="현대하모니 L" w:cs="Arial" w:hint="eastAsia"/>
        </w:rPr>
        <w:t xml:space="preserve">EMS has 4 type software(smartra2, smartra3, smartKey1, smartKey2)   for </w:t>
      </w:r>
      <w:proofErr w:type="spellStart"/>
      <w:r w:rsidRPr="0002785B">
        <w:rPr>
          <w:rFonts w:ascii="현대하모니 L" w:eastAsia="현대하모니 L" w:hAnsi="현대하모니 L" w:cs="Arial" w:hint="eastAsia"/>
        </w:rPr>
        <w:t>Immobilzer</w:t>
      </w:r>
      <w:proofErr w:type="spellEnd"/>
      <w:r w:rsidRPr="0002785B">
        <w:rPr>
          <w:rFonts w:ascii="현대하모니 L" w:eastAsia="현대하모니 L" w:hAnsi="현대하모니 L" w:cs="Arial" w:hint="eastAsia"/>
        </w:rPr>
        <w:t xml:space="preserve"> and at first </w:t>
      </w:r>
      <w:proofErr w:type="spellStart"/>
      <w:r w:rsidRPr="0002785B">
        <w:rPr>
          <w:rFonts w:ascii="현대하모니 L" w:eastAsia="현대하모니 L" w:hAnsi="현대하모니 L" w:cs="Arial" w:hint="eastAsia"/>
        </w:rPr>
        <w:t>Ign</w:t>
      </w:r>
      <w:proofErr w:type="spellEnd"/>
      <w:r w:rsidRPr="0002785B">
        <w:rPr>
          <w:rFonts w:ascii="현대하모니 L" w:eastAsia="현대하모니 L" w:hAnsi="현대하모니 L" w:cs="Arial" w:hint="eastAsia"/>
        </w:rPr>
        <w:t xml:space="preserve"> On EMS detect which type Immobilizer system  is installed.</w:t>
      </w:r>
    </w:p>
    <w:p w14:paraId="424DE7F3" w14:textId="77777777" w:rsidR="00E2787B" w:rsidRPr="0002785B" w:rsidRDefault="00E2787B" w:rsidP="004544EB">
      <w:pPr>
        <w:pStyle w:val="BodyTextIndent2"/>
        <w:ind w:leftChars="193" w:left="425"/>
        <w:rPr>
          <w:rFonts w:ascii="현대하모니 L" w:eastAsia="현대하모니 L" w:hAnsi="현대하모니 L" w:cs="Arial"/>
        </w:rPr>
      </w:pPr>
      <w:r w:rsidRPr="0002785B">
        <w:rPr>
          <w:rFonts w:ascii="현대하모니 L" w:eastAsia="현대하모니 L" w:hAnsi="현대하모니 L" w:cs="Arial"/>
        </w:rPr>
        <w:t>W</w:t>
      </w:r>
      <w:r w:rsidRPr="0002785B">
        <w:rPr>
          <w:rFonts w:ascii="현대하모니 L" w:eastAsia="현대하모니 L" w:hAnsi="현대하모니 L" w:cs="Arial" w:hint="eastAsia"/>
        </w:rPr>
        <w:t xml:space="preserve">e call this </w:t>
      </w:r>
      <w:smartTag w:uri="urn:schemas-microsoft-com:office:smarttags" w:element="place">
        <w:r w:rsidRPr="0002785B">
          <w:rPr>
            <w:rFonts w:ascii="현대하모니 L" w:eastAsia="현대하모니 L" w:hAnsi="현대하모니 L" w:cs="Arial" w:hint="eastAsia"/>
          </w:rPr>
          <w:t>EMS</w:t>
        </w:r>
      </w:smartTag>
      <w:r w:rsidRPr="0002785B">
        <w:rPr>
          <w:rFonts w:ascii="현대하모니 L" w:eastAsia="현대하모니 L" w:hAnsi="현대하모니 L" w:cs="Arial" w:hint="eastAsia"/>
        </w:rPr>
        <w:t xml:space="preserve"> autodetection.</w:t>
      </w:r>
    </w:p>
    <w:p w14:paraId="163F03DF" w14:textId="77777777" w:rsidR="00E2787B" w:rsidRPr="0002785B" w:rsidRDefault="00E2787B" w:rsidP="004544EB">
      <w:pPr>
        <w:pStyle w:val="BodyTextIndent2"/>
        <w:ind w:leftChars="193" w:left="425"/>
        <w:rPr>
          <w:rFonts w:ascii="현대하모니 L" w:eastAsia="현대하모니 L" w:hAnsi="현대하모니 L" w:cs="Arial"/>
        </w:rPr>
      </w:pPr>
      <w:r w:rsidRPr="0002785B">
        <w:rPr>
          <w:rFonts w:ascii="현대하모니 L" w:eastAsia="현대하모니 L" w:hAnsi="현대하모니 L" w:cs="Arial" w:hint="eastAsia"/>
        </w:rPr>
        <w:t>EMS Autodetection flow ;</w:t>
      </w:r>
    </w:p>
    <w:p w14:paraId="27B56910" w14:textId="77777777" w:rsidR="00E2787B" w:rsidRPr="0002785B" w:rsidRDefault="00E2787B" w:rsidP="004544EB">
      <w:pPr>
        <w:pStyle w:val="BodyTextIndent2"/>
        <w:ind w:leftChars="193" w:left="425"/>
        <w:rPr>
          <w:rFonts w:ascii="현대하모니 L" w:eastAsia="현대하모니 L" w:hAnsi="현대하모니 L" w:cs="Arial"/>
        </w:rPr>
      </w:pPr>
      <w:r w:rsidRPr="0002785B">
        <w:rPr>
          <w:rFonts w:ascii="현대하모니 L" w:eastAsia="현대하모니 L" w:hAnsi="현대하모니 L" w:cs="Arial"/>
        </w:rPr>
        <w:t>A</w:t>
      </w:r>
      <w:r w:rsidRPr="0002785B">
        <w:rPr>
          <w:rFonts w:ascii="현대하모니 L" w:eastAsia="현대하모니 L" w:hAnsi="현대하모니 L" w:cs="Arial" w:hint="eastAsia"/>
        </w:rPr>
        <w:t>t the first IGN on ,</w:t>
      </w:r>
    </w:p>
    <w:p w14:paraId="3768F2E0" w14:textId="77777777" w:rsidR="00E2787B" w:rsidRPr="0002785B" w:rsidRDefault="00E2787B" w:rsidP="00CE6ACD">
      <w:pPr>
        <w:pStyle w:val="BodyTextIndent2"/>
        <w:widowControl/>
        <w:numPr>
          <w:ilvl w:val="0"/>
          <w:numId w:val="26"/>
        </w:numPr>
        <w:tabs>
          <w:tab w:val="clear" w:pos="1135"/>
          <w:tab w:val="num" w:pos="284"/>
        </w:tabs>
        <w:wordWrap/>
        <w:adjustRightInd/>
        <w:snapToGrid/>
        <w:spacing w:before="40" w:after="40" w:line="240" w:lineRule="auto"/>
        <w:ind w:left="284"/>
        <w:jc w:val="left"/>
        <w:textAlignment w:val="auto"/>
        <w:rPr>
          <w:rFonts w:ascii="현대하모니 L" w:eastAsia="현대하모니 L" w:hAnsi="현대하모니 L" w:cs="Arial"/>
        </w:rPr>
      </w:pPr>
      <w:smartTag w:uri="urn:schemas-microsoft-com:office:smarttags" w:element="place">
        <w:r w:rsidRPr="0002785B">
          <w:rPr>
            <w:rFonts w:ascii="현대하모니 L" w:eastAsia="현대하모니 L" w:hAnsi="현대하모니 L" w:cs="Arial" w:hint="eastAsia"/>
          </w:rPr>
          <w:t>EMS</w:t>
        </w:r>
      </w:smartTag>
      <w:r w:rsidRPr="0002785B">
        <w:rPr>
          <w:rFonts w:ascii="현대하모니 L" w:eastAsia="현대하모니 L" w:hAnsi="현대하모니 L" w:cs="Arial" w:hint="eastAsia"/>
        </w:rPr>
        <w:t xml:space="preserve"> send the Request signal (49 02 06 08)</w:t>
      </w:r>
    </w:p>
    <w:p w14:paraId="34A01D55" w14:textId="77777777" w:rsidR="00E2787B" w:rsidRPr="0002785B" w:rsidRDefault="00E2787B" w:rsidP="00CE6ACD">
      <w:pPr>
        <w:pStyle w:val="BodyTextIndent2"/>
        <w:widowControl/>
        <w:numPr>
          <w:ilvl w:val="0"/>
          <w:numId w:val="26"/>
        </w:numPr>
        <w:tabs>
          <w:tab w:val="clear" w:pos="1135"/>
          <w:tab w:val="num" w:pos="284"/>
        </w:tabs>
        <w:wordWrap/>
        <w:adjustRightInd/>
        <w:snapToGrid/>
        <w:spacing w:before="40" w:after="40" w:line="240" w:lineRule="auto"/>
        <w:ind w:left="284"/>
        <w:jc w:val="left"/>
        <w:textAlignment w:val="auto"/>
        <w:rPr>
          <w:rFonts w:ascii="현대하모니 L" w:eastAsia="현대하모니 L" w:hAnsi="현대하모니 L" w:cs="Arial"/>
        </w:rPr>
      </w:pPr>
      <w:r w:rsidRPr="0002785B">
        <w:rPr>
          <w:rFonts w:ascii="현대하모니 L" w:eastAsia="현대하모니 L" w:hAnsi="현대하모니 L" w:cs="Arial" w:hint="eastAsia"/>
        </w:rPr>
        <w:t xml:space="preserve">IMMO_ECU send the Response signal(69 02 60 52) : EMS set the software to push start system with EMS state(smartKey1)  If </w:t>
      </w:r>
      <w:smartTag w:uri="urn:schemas-microsoft-com:office:smarttags" w:element="place">
        <w:r w:rsidRPr="0002785B">
          <w:rPr>
            <w:rFonts w:ascii="현대하모니 L" w:eastAsia="현대하모니 L" w:hAnsi="현대하모니 L" w:cs="Arial" w:hint="eastAsia"/>
          </w:rPr>
          <w:t>EMS</w:t>
        </w:r>
      </w:smartTag>
      <w:r w:rsidRPr="0002785B">
        <w:rPr>
          <w:rFonts w:ascii="현대하모니 L" w:eastAsia="현대하모니 L" w:hAnsi="현대하모니 L" w:cs="Arial" w:hint="eastAsia"/>
        </w:rPr>
        <w:t xml:space="preserve"> received this Response </w:t>
      </w:r>
    </w:p>
    <w:p w14:paraId="57590049" w14:textId="77777777" w:rsidR="00E2787B" w:rsidRPr="0002785B" w:rsidRDefault="00E2787B" w:rsidP="004544EB">
      <w:pPr>
        <w:pStyle w:val="BodyTextIndent2"/>
        <w:ind w:leftChars="193" w:left="425"/>
        <w:rPr>
          <w:rFonts w:ascii="현대하모니 L" w:eastAsia="현대하모니 L" w:hAnsi="현대하모니 L" w:cs="Arial"/>
          <w:color w:val="FFFFFF"/>
        </w:rPr>
      </w:pPr>
    </w:p>
    <w:p w14:paraId="297E102D" w14:textId="77777777" w:rsidR="00E2787B" w:rsidRPr="0002785B" w:rsidRDefault="00E2787B" w:rsidP="004544EB">
      <w:pPr>
        <w:pStyle w:val="BodyTextIndent2"/>
        <w:ind w:leftChars="193" w:left="425"/>
        <w:rPr>
          <w:rFonts w:ascii="현대하모니 L" w:eastAsia="현대하모니 L" w:hAnsi="현대하모니 L" w:cs="Arial"/>
        </w:rPr>
      </w:pPr>
      <w:r w:rsidRPr="0002785B">
        <w:rPr>
          <w:rFonts w:ascii="현대하모니 L" w:eastAsia="현대하모니 L" w:hAnsi="현대하모니 L" w:cs="Arial" w:hint="eastAsia"/>
        </w:rPr>
        <w:t xml:space="preserve">When EMS detected the Immobilizer type, </w:t>
      </w:r>
      <w:smartTag w:uri="urn:schemas-microsoft-com:office:smarttags" w:element="place">
        <w:r w:rsidRPr="0002785B">
          <w:rPr>
            <w:rFonts w:ascii="현대하모니 L" w:eastAsia="현대하모니 L" w:hAnsi="현대하모니 L" w:cs="Arial" w:hint="eastAsia"/>
          </w:rPr>
          <w:t>EMS</w:t>
        </w:r>
      </w:smartTag>
      <w:r w:rsidRPr="0002785B">
        <w:rPr>
          <w:rFonts w:ascii="현대하모니 L" w:eastAsia="현대하모니 L" w:hAnsi="현대하모니 L" w:cs="Arial" w:hint="eastAsia"/>
        </w:rPr>
        <w:t xml:space="preserve"> should keep the software until Neutralization</w:t>
      </w:r>
    </w:p>
    <w:p w14:paraId="482349DF" w14:textId="77777777" w:rsidR="00E2787B" w:rsidRPr="0002785B" w:rsidRDefault="00E2787B" w:rsidP="004544EB">
      <w:pPr>
        <w:pStyle w:val="BodyTextIndent2"/>
        <w:ind w:leftChars="193" w:left="425"/>
        <w:rPr>
          <w:rFonts w:ascii="현대하모니 L" w:eastAsia="현대하모니 L" w:hAnsi="현대하모니 L" w:cs="Arial"/>
        </w:rPr>
      </w:pPr>
      <w:r w:rsidRPr="0002785B">
        <w:rPr>
          <w:rFonts w:ascii="현대하모니 L" w:eastAsia="현대하모니 L" w:hAnsi="현대하모니 L" w:cs="Arial"/>
        </w:rPr>
        <w:t>A</w:t>
      </w:r>
      <w:r w:rsidRPr="0002785B">
        <w:rPr>
          <w:rFonts w:ascii="현대하모니 L" w:eastAsia="현대하모니 L" w:hAnsi="현대하모니 L" w:cs="Arial" w:hint="eastAsia"/>
        </w:rPr>
        <w:t xml:space="preserve">nd EMS must not send this request anymore and send the acknowledge signal with </w:t>
      </w:r>
      <w:smartTag w:uri="urn:schemas-microsoft-com:office:smarttags" w:element="place">
        <w:r w:rsidRPr="0002785B">
          <w:rPr>
            <w:rFonts w:ascii="현대하모니 L" w:eastAsia="현대하모니 L" w:hAnsi="현대하모니 L" w:cs="Arial" w:hint="eastAsia"/>
          </w:rPr>
          <w:t>EMS</w:t>
        </w:r>
      </w:smartTag>
      <w:r w:rsidRPr="0002785B">
        <w:rPr>
          <w:rFonts w:ascii="현대하모니 L" w:eastAsia="현대하모니 L" w:hAnsi="현대하모니 L" w:cs="Arial" w:hint="eastAsia"/>
        </w:rPr>
        <w:t xml:space="preserve"> state.</w:t>
      </w:r>
    </w:p>
    <w:p w14:paraId="3D9A366D" w14:textId="77777777" w:rsidR="00E2787B" w:rsidRPr="0002785B" w:rsidRDefault="00E2787B" w:rsidP="004544EB">
      <w:pPr>
        <w:pStyle w:val="BodyTextIndent2"/>
        <w:ind w:leftChars="193" w:left="425"/>
        <w:rPr>
          <w:rFonts w:ascii="현대하모니 L" w:eastAsia="현대하모니 L" w:hAnsi="현대하모니 L" w:cs="Arial"/>
        </w:rPr>
      </w:pPr>
      <w:r w:rsidRPr="0002785B">
        <w:rPr>
          <w:rFonts w:ascii="현대하모니 L" w:eastAsia="현대하모니 L" w:hAnsi="현대하모니 L" w:cs="Arial" w:hint="eastAsia"/>
        </w:rPr>
        <w:t xml:space="preserve">But IMMO_ECU should send the response (69 02 60 52) anytime regardless of IMMO_ECU type (Virgin, Neutral, Learnt) if </w:t>
      </w:r>
      <w:smartTag w:uri="urn:schemas-microsoft-com:office:smarttags" w:element="place">
        <w:r w:rsidRPr="0002785B">
          <w:rPr>
            <w:rFonts w:ascii="현대하모니 L" w:eastAsia="현대하모니 L" w:hAnsi="현대하모니 L" w:cs="Arial" w:hint="eastAsia"/>
          </w:rPr>
          <w:t>EMS</w:t>
        </w:r>
      </w:smartTag>
      <w:r w:rsidRPr="0002785B">
        <w:rPr>
          <w:rFonts w:ascii="현대하모니 L" w:eastAsia="현대하모니 L" w:hAnsi="현대하모니 L" w:cs="Arial" w:hint="eastAsia"/>
        </w:rPr>
        <w:t xml:space="preserve"> send the request for autodetection(49 02 06 08) </w:t>
      </w:r>
    </w:p>
    <w:p w14:paraId="0B734407" w14:textId="77777777" w:rsidR="00E2787B" w:rsidRPr="00C35007" w:rsidRDefault="00E2787B" w:rsidP="004544EB">
      <w:pPr>
        <w:ind w:leftChars="193" w:left="425"/>
        <w:rPr>
          <w:rFonts w:ascii="현대하모니 L" w:eastAsia="현대하모니 L" w:hAnsi="현대하모니 L" w:cs="Arial"/>
        </w:rPr>
      </w:pPr>
      <w:r w:rsidRPr="0002785B">
        <w:rPr>
          <w:rFonts w:ascii="현대하모니 L" w:eastAsia="현대하모니 L" w:hAnsi="현대하모니 L" w:cs="Arial"/>
        </w:rPr>
        <w:t xml:space="preserve">Note: </w:t>
      </w:r>
      <w:r w:rsidRPr="0002785B">
        <w:rPr>
          <w:rFonts w:ascii="현대하모니 L" w:eastAsia="현대하모니 L" w:hAnsi="현대하모니 L" w:hint="eastAsia"/>
        </w:rPr>
        <w:t xml:space="preserve">EMS should try this communication for 1.5sec  If </w:t>
      </w:r>
      <w:smartTag w:uri="urn:schemas-microsoft-com:office:smarttags" w:element="place">
        <w:r w:rsidRPr="0002785B">
          <w:rPr>
            <w:rFonts w:ascii="현대하모니 L" w:eastAsia="현대하모니 L" w:hAnsi="현대하모니 L" w:hint="eastAsia"/>
          </w:rPr>
          <w:t>EMS</w:t>
        </w:r>
      </w:smartTag>
      <w:r w:rsidRPr="0002785B">
        <w:rPr>
          <w:rFonts w:ascii="현대하모니 L" w:eastAsia="현대하모니 L" w:hAnsi="현대하모니 L" w:hint="eastAsia"/>
        </w:rPr>
        <w:t xml:space="preserve"> do not receive the response  within P2 time</w:t>
      </w:r>
    </w:p>
    <w:p w14:paraId="1C01AACE" w14:textId="77777777" w:rsidR="00E2787B" w:rsidRPr="0002785B" w:rsidRDefault="00E2787B" w:rsidP="00C35007">
      <w:pPr>
        <w:pStyle w:val="Heading6"/>
        <w:jc w:val="left"/>
        <w:rPr>
          <w:rFonts w:ascii="현대하모니 L" w:eastAsia="현대하모니 L" w:hAnsi="현대하모니 L"/>
          <w:b/>
          <w:sz w:val="20"/>
        </w:rPr>
      </w:pPr>
      <w:r w:rsidRPr="0002785B">
        <w:rPr>
          <w:rFonts w:ascii="현대하모니 L" w:eastAsia="현대하모니 L" w:hAnsi="현대하모니 L" w:hint="eastAsia"/>
          <w:b/>
          <w:sz w:val="20"/>
        </w:rPr>
        <w:lastRenderedPageBreak/>
        <w:t>WAKEUP</w:t>
      </w:r>
    </w:p>
    <w:p w14:paraId="0C5B615A" w14:textId="77777777" w:rsidR="00E2787B" w:rsidRPr="0002785B" w:rsidRDefault="00E2787B" w:rsidP="004544EB">
      <w:pPr>
        <w:tabs>
          <w:tab w:val="num" w:pos="426"/>
        </w:tabs>
        <w:ind w:leftChars="193" w:left="425"/>
        <w:rPr>
          <w:rFonts w:ascii="현대하모니 L" w:eastAsia="현대하모니 L" w:hAnsi="현대하모니 L" w:cs="Arial"/>
          <w:color w:val="FFFFFF"/>
          <w:szCs w:val="22"/>
        </w:rPr>
      </w:pPr>
    </w:p>
    <w:p w14:paraId="05273679" w14:textId="77777777" w:rsidR="00E2787B" w:rsidRPr="0002785B" w:rsidRDefault="00E2787B" w:rsidP="004544EB">
      <w:pPr>
        <w:pStyle w:val="BodyTextIndent"/>
        <w:tabs>
          <w:tab w:val="num" w:pos="426"/>
        </w:tabs>
        <w:ind w:leftChars="193" w:left="425"/>
        <w:rPr>
          <w:rFonts w:ascii="현대하모니 L" w:eastAsia="현대하모니 L" w:hAnsi="현대하모니 L" w:cs="Arial"/>
          <w:szCs w:val="22"/>
        </w:rPr>
      </w:pPr>
      <w:smartTag w:uri="urn:schemas-microsoft-com:office:smarttags" w:element="place">
        <w:r w:rsidRPr="0002785B">
          <w:rPr>
            <w:rFonts w:ascii="현대하모니 L" w:eastAsia="현대하모니 L" w:hAnsi="현대하모니 L" w:cs="Arial"/>
            <w:szCs w:val="22"/>
          </w:rPr>
          <w:t>EMS</w:t>
        </w:r>
      </w:smartTag>
      <w:r w:rsidRPr="0002785B">
        <w:rPr>
          <w:rFonts w:ascii="현대하모니 L" w:eastAsia="현대하모니 L" w:hAnsi="현대하모니 L" w:cs="Arial"/>
          <w:szCs w:val="22"/>
        </w:rPr>
        <w:t xml:space="preserve"> </w:t>
      </w:r>
      <w:r w:rsidRPr="0002785B">
        <w:rPr>
          <w:rFonts w:ascii="현대하모니 L" w:eastAsia="현대하모니 L" w:hAnsi="현대하모니 L" w:cs="Arial" w:hint="eastAsia"/>
          <w:szCs w:val="22"/>
        </w:rPr>
        <w:t xml:space="preserve"> </w:t>
      </w:r>
      <w:proofErr w:type="spellStart"/>
      <w:r w:rsidRPr="0002785B">
        <w:rPr>
          <w:rFonts w:ascii="현대하모니 L" w:eastAsia="현대하모니 L" w:hAnsi="현대하모니 L" w:cs="Arial" w:hint="eastAsia"/>
          <w:szCs w:val="22"/>
        </w:rPr>
        <w:t>WakeUp</w:t>
      </w:r>
      <w:proofErr w:type="spellEnd"/>
      <w:r w:rsidRPr="0002785B">
        <w:rPr>
          <w:rFonts w:ascii="현대하모니 L" w:eastAsia="현대하모니 L" w:hAnsi="현대하모니 L" w:cs="Arial" w:hint="eastAsia"/>
          <w:szCs w:val="22"/>
        </w:rPr>
        <w:t xml:space="preserve"> </w:t>
      </w:r>
      <w:r w:rsidRPr="0002785B">
        <w:rPr>
          <w:rFonts w:ascii="현대하모니 L" w:eastAsia="현대하모니 L" w:hAnsi="현대하모니 L" w:cs="Arial"/>
          <w:szCs w:val="22"/>
        </w:rPr>
        <w:t>Request:</w:t>
      </w:r>
    </w:p>
    <w:tbl>
      <w:tblPr>
        <w:tblW w:w="0" w:type="auto"/>
        <w:jc w:val="center"/>
        <w:tblLayout w:type="fixed"/>
        <w:tblLook w:val="0000" w:firstRow="0" w:lastRow="0" w:firstColumn="0" w:lastColumn="0" w:noHBand="0" w:noVBand="0"/>
      </w:tblPr>
      <w:tblGrid>
        <w:gridCol w:w="546"/>
        <w:gridCol w:w="651"/>
        <w:gridCol w:w="613"/>
        <w:gridCol w:w="564"/>
      </w:tblGrid>
      <w:tr w:rsidR="00E2787B" w:rsidRPr="0002785B" w14:paraId="2062230C" w14:textId="77777777" w:rsidTr="00CE6ACD">
        <w:trPr>
          <w:cantSplit/>
          <w:jc w:val="center"/>
        </w:trPr>
        <w:tc>
          <w:tcPr>
            <w:tcW w:w="546" w:type="dxa"/>
            <w:tcBorders>
              <w:top w:val="single" w:sz="6" w:space="0" w:color="auto"/>
              <w:left w:val="single" w:sz="6" w:space="0" w:color="auto"/>
              <w:bottom w:val="single" w:sz="6" w:space="0" w:color="auto"/>
              <w:right w:val="single" w:sz="6" w:space="0" w:color="auto"/>
            </w:tcBorders>
          </w:tcPr>
          <w:p w14:paraId="732838AD"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rPr>
              <w:t>49</w:t>
            </w:r>
          </w:p>
        </w:tc>
        <w:tc>
          <w:tcPr>
            <w:tcW w:w="651" w:type="dxa"/>
            <w:tcBorders>
              <w:top w:val="single" w:sz="6" w:space="0" w:color="auto"/>
              <w:left w:val="single" w:sz="6" w:space="0" w:color="auto"/>
              <w:bottom w:val="single" w:sz="6" w:space="0" w:color="auto"/>
              <w:right w:val="single" w:sz="4" w:space="0" w:color="auto"/>
            </w:tcBorders>
          </w:tcPr>
          <w:p w14:paraId="14A6EDC3" w14:textId="77777777" w:rsidR="00E2787B" w:rsidRPr="0002785B" w:rsidRDefault="00E2787B" w:rsidP="00CE6ACD">
            <w:pPr>
              <w:jc w:val="center"/>
              <w:rPr>
                <w:rFonts w:ascii="현대하모니 L" w:eastAsia="현대하모니 L" w:hAnsi="현대하모니 L" w:cs="Arial"/>
                <w:b/>
              </w:rPr>
            </w:pPr>
            <w:r w:rsidRPr="0002785B">
              <w:rPr>
                <w:rFonts w:ascii="현대하모니 L" w:eastAsia="현대하모니 L" w:hAnsi="현대하모니 L" w:cs="Arial" w:hint="eastAsia"/>
                <w:b/>
              </w:rPr>
              <w:t>02</w:t>
            </w:r>
          </w:p>
        </w:tc>
        <w:tc>
          <w:tcPr>
            <w:tcW w:w="613" w:type="dxa"/>
            <w:tcBorders>
              <w:top w:val="single" w:sz="6" w:space="0" w:color="auto"/>
              <w:left w:val="single" w:sz="4" w:space="0" w:color="auto"/>
              <w:bottom w:val="single" w:sz="6" w:space="0" w:color="auto"/>
              <w:right w:val="single" w:sz="6" w:space="0" w:color="auto"/>
            </w:tcBorders>
          </w:tcPr>
          <w:p w14:paraId="76C101CD"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06</w:t>
            </w:r>
          </w:p>
        </w:tc>
        <w:tc>
          <w:tcPr>
            <w:tcW w:w="564" w:type="dxa"/>
            <w:tcBorders>
              <w:top w:val="single" w:sz="6" w:space="0" w:color="auto"/>
              <w:left w:val="single" w:sz="6" w:space="0" w:color="auto"/>
              <w:bottom w:val="single" w:sz="6" w:space="0" w:color="auto"/>
              <w:right w:val="single" w:sz="6" w:space="0" w:color="auto"/>
            </w:tcBorders>
          </w:tcPr>
          <w:p w14:paraId="0805E88E"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08</w:t>
            </w:r>
          </w:p>
        </w:tc>
      </w:tr>
    </w:tbl>
    <w:p w14:paraId="792F1AA2" w14:textId="77777777" w:rsidR="00E2787B" w:rsidRPr="0002785B" w:rsidRDefault="00E2787B" w:rsidP="004544EB">
      <w:pPr>
        <w:pStyle w:val="BodyTextIndent"/>
        <w:tabs>
          <w:tab w:val="num" w:pos="426"/>
        </w:tabs>
        <w:ind w:leftChars="193" w:left="425"/>
        <w:rPr>
          <w:rFonts w:ascii="현대하모니 L" w:eastAsia="현대하모니 L" w:hAnsi="현대하모니 L" w:cs="Arial"/>
          <w:color w:val="FFFFFF"/>
          <w:szCs w:val="22"/>
        </w:rPr>
      </w:pPr>
    </w:p>
    <w:p w14:paraId="04E25D01" w14:textId="77777777" w:rsidR="00E2787B" w:rsidRPr="0002785B" w:rsidRDefault="00E2787B" w:rsidP="004544EB">
      <w:pPr>
        <w:pStyle w:val="BodyTextIndent"/>
        <w:tabs>
          <w:tab w:val="num" w:pos="426"/>
        </w:tabs>
        <w:ind w:leftChars="193" w:left="425"/>
        <w:rPr>
          <w:rFonts w:ascii="현대하모니 L" w:eastAsia="현대하모니 L" w:hAnsi="현대하모니 L" w:cs="Arial"/>
          <w:szCs w:val="22"/>
        </w:rPr>
      </w:pPr>
      <w:r w:rsidRPr="0002785B">
        <w:rPr>
          <w:rFonts w:ascii="현대하모니 L" w:eastAsia="현대하모니 L" w:hAnsi="현대하모니 L" w:cs="Arial"/>
          <w:szCs w:val="22"/>
        </w:rPr>
        <w:t xml:space="preserve">IMMO_ECU </w:t>
      </w:r>
      <w:proofErr w:type="spellStart"/>
      <w:r w:rsidRPr="0002785B">
        <w:rPr>
          <w:rFonts w:ascii="현대하모니 L" w:eastAsia="현대하모니 L" w:hAnsi="현대하모니 L" w:cs="Arial" w:hint="eastAsia"/>
          <w:szCs w:val="22"/>
        </w:rPr>
        <w:t>WakeUp</w:t>
      </w:r>
      <w:proofErr w:type="spellEnd"/>
      <w:r w:rsidRPr="0002785B">
        <w:rPr>
          <w:rFonts w:ascii="현대하모니 L" w:eastAsia="현대하모니 L" w:hAnsi="현대하모니 L" w:cs="Arial" w:hint="eastAsia"/>
          <w:szCs w:val="22"/>
        </w:rPr>
        <w:t xml:space="preserve"> Acknowledge  </w:t>
      </w:r>
      <w:r w:rsidRPr="0002785B">
        <w:rPr>
          <w:rFonts w:ascii="현대하모니 L" w:eastAsia="현대하모니 L" w:hAnsi="현대하모니 L" w:cs="Arial"/>
          <w:szCs w:val="22"/>
        </w:rPr>
        <w:t>Response:</w:t>
      </w:r>
    </w:p>
    <w:tbl>
      <w:tblPr>
        <w:tblW w:w="0" w:type="auto"/>
        <w:jc w:val="center"/>
        <w:tblLayout w:type="fixed"/>
        <w:tblLook w:val="0000" w:firstRow="0" w:lastRow="0" w:firstColumn="0" w:lastColumn="0" w:noHBand="0" w:noVBand="0"/>
      </w:tblPr>
      <w:tblGrid>
        <w:gridCol w:w="546"/>
        <w:gridCol w:w="651"/>
        <w:gridCol w:w="613"/>
        <w:gridCol w:w="564"/>
      </w:tblGrid>
      <w:tr w:rsidR="00E2787B" w:rsidRPr="0002785B" w14:paraId="0FFE5439" w14:textId="77777777" w:rsidTr="00CE6ACD">
        <w:trPr>
          <w:cantSplit/>
          <w:jc w:val="center"/>
        </w:trPr>
        <w:tc>
          <w:tcPr>
            <w:tcW w:w="546" w:type="dxa"/>
            <w:tcBorders>
              <w:top w:val="single" w:sz="6" w:space="0" w:color="auto"/>
              <w:left w:val="single" w:sz="6" w:space="0" w:color="auto"/>
              <w:bottom w:val="single" w:sz="6" w:space="0" w:color="auto"/>
              <w:right w:val="single" w:sz="6" w:space="0" w:color="auto"/>
            </w:tcBorders>
          </w:tcPr>
          <w:p w14:paraId="17454D1A"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rPr>
              <w:t>69</w:t>
            </w:r>
          </w:p>
        </w:tc>
        <w:tc>
          <w:tcPr>
            <w:tcW w:w="651" w:type="dxa"/>
            <w:tcBorders>
              <w:top w:val="single" w:sz="4" w:space="0" w:color="auto"/>
              <w:left w:val="single" w:sz="6" w:space="0" w:color="auto"/>
              <w:bottom w:val="single" w:sz="6" w:space="0" w:color="auto"/>
              <w:right w:val="single" w:sz="4" w:space="0" w:color="auto"/>
            </w:tcBorders>
          </w:tcPr>
          <w:p w14:paraId="370B8FE0" w14:textId="77777777" w:rsidR="00E2787B" w:rsidRPr="0002785B" w:rsidRDefault="00E2787B" w:rsidP="00CE6ACD">
            <w:pPr>
              <w:jc w:val="center"/>
              <w:rPr>
                <w:rFonts w:ascii="현대하모니 L" w:eastAsia="현대하모니 L" w:hAnsi="현대하모니 L" w:cs="Arial"/>
                <w:b/>
              </w:rPr>
            </w:pPr>
            <w:r w:rsidRPr="0002785B">
              <w:rPr>
                <w:rFonts w:ascii="현대하모니 L" w:eastAsia="현대하모니 L" w:hAnsi="현대하모니 L" w:cs="Arial" w:hint="eastAsia"/>
                <w:b/>
              </w:rPr>
              <w:t>02</w:t>
            </w:r>
          </w:p>
        </w:tc>
        <w:tc>
          <w:tcPr>
            <w:tcW w:w="613" w:type="dxa"/>
            <w:tcBorders>
              <w:top w:val="single" w:sz="4" w:space="0" w:color="auto"/>
              <w:left w:val="single" w:sz="4" w:space="0" w:color="auto"/>
              <w:bottom w:val="single" w:sz="6" w:space="0" w:color="auto"/>
              <w:right w:val="single" w:sz="6" w:space="0" w:color="auto"/>
            </w:tcBorders>
          </w:tcPr>
          <w:p w14:paraId="2EC8893D"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50</w:t>
            </w:r>
          </w:p>
        </w:tc>
        <w:tc>
          <w:tcPr>
            <w:tcW w:w="564" w:type="dxa"/>
            <w:tcBorders>
              <w:top w:val="single" w:sz="6" w:space="0" w:color="auto"/>
              <w:left w:val="single" w:sz="6" w:space="0" w:color="auto"/>
              <w:bottom w:val="single" w:sz="6" w:space="0" w:color="auto"/>
              <w:right w:val="single" w:sz="6" w:space="0" w:color="auto"/>
            </w:tcBorders>
          </w:tcPr>
          <w:p w14:paraId="752DF344"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52</w:t>
            </w:r>
          </w:p>
        </w:tc>
      </w:tr>
    </w:tbl>
    <w:p w14:paraId="1A499DFC" w14:textId="77777777" w:rsidR="00E2787B" w:rsidRPr="0002785B" w:rsidRDefault="00E2787B" w:rsidP="004544EB">
      <w:pPr>
        <w:tabs>
          <w:tab w:val="num" w:pos="426"/>
        </w:tabs>
        <w:ind w:leftChars="193" w:left="425"/>
        <w:rPr>
          <w:rFonts w:ascii="현대하모니 L" w:eastAsia="현대하모니 L" w:hAnsi="현대하모니 L" w:cs="Arial"/>
          <w:color w:val="FFFFFF"/>
          <w:szCs w:val="22"/>
        </w:rPr>
      </w:pPr>
    </w:p>
    <w:p w14:paraId="3BB92E22" w14:textId="77777777" w:rsidR="00E2787B" w:rsidRPr="0002785B" w:rsidRDefault="00E2787B" w:rsidP="004544EB">
      <w:pPr>
        <w:tabs>
          <w:tab w:val="num" w:pos="426"/>
        </w:tabs>
        <w:ind w:leftChars="193" w:left="425"/>
        <w:rPr>
          <w:rFonts w:ascii="현대하모니 L" w:eastAsia="현대하모니 L" w:hAnsi="현대하모니 L" w:cs="Arial"/>
        </w:rPr>
      </w:pPr>
      <w:r w:rsidRPr="0002785B">
        <w:rPr>
          <w:rFonts w:ascii="현대하모니 L" w:eastAsia="현대하모니 L" w:hAnsi="현대하모니 L" w:cs="Arial" w:hint="eastAsia"/>
        </w:rPr>
        <w:t xml:space="preserve">The communication is used for </w:t>
      </w:r>
      <w:proofErr w:type="spellStart"/>
      <w:r w:rsidRPr="0002785B">
        <w:rPr>
          <w:rFonts w:ascii="현대하모니 L" w:eastAsia="현대하모니 L" w:hAnsi="현대하모니 L" w:cs="Arial" w:hint="eastAsia"/>
        </w:rPr>
        <w:t>ancknowledge</w:t>
      </w:r>
      <w:proofErr w:type="spellEnd"/>
      <w:r w:rsidRPr="0002785B">
        <w:rPr>
          <w:rFonts w:ascii="현대하모니 L" w:eastAsia="현대하모니 L" w:hAnsi="현대하모니 L" w:cs="Arial" w:hint="eastAsia"/>
        </w:rPr>
        <w:t xml:space="preserve"> for </w:t>
      </w:r>
      <w:proofErr w:type="spellStart"/>
      <w:r w:rsidRPr="0002785B">
        <w:rPr>
          <w:rFonts w:ascii="현대하모니 L" w:eastAsia="현대하모니 L" w:hAnsi="현대하모니 L" w:cs="Arial" w:hint="eastAsia"/>
        </w:rPr>
        <w:t>communiation</w:t>
      </w:r>
      <w:proofErr w:type="spellEnd"/>
      <w:r w:rsidRPr="0002785B">
        <w:rPr>
          <w:rFonts w:ascii="현대하모니 L" w:eastAsia="현대하모니 L" w:hAnsi="현대하모니 L" w:cs="Arial" w:hint="eastAsia"/>
        </w:rPr>
        <w:t xml:space="preserve"> of </w:t>
      </w:r>
      <w:smartTag w:uri="urn:schemas-microsoft-com:office:smarttags" w:element="place">
        <w:r w:rsidRPr="0002785B">
          <w:rPr>
            <w:rFonts w:ascii="현대하모니 L" w:eastAsia="현대하모니 L" w:hAnsi="현대하모니 L" w:cs="Arial" w:hint="eastAsia"/>
          </w:rPr>
          <w:t>EMS</w:t>
        </w:r>
      </w:smartTag>
      <w:r w:rsidRPr="0002785B">
        <w:rPr>
          <w:rFonts w:ascii="현대하모니 L" w:eastAsia="현대하모니 L" w:hAnsi="현대하모니 L" w:cs="Arial" w:hint="eastAsia"/>
        </w:rPr>
        <w:t xml:space="preserve"> with IMMO_ECU at IGN on</w:t>
      </w:r>
    </w:p>
    <w:p w14:paraId="09B6DECB" w14:textId="77777777" w:rsidR="00E2787B" w:rsidRPr="0002785B" w:rsidRDefault="00E2787B" w:rsidP="004544EB">
      <w:pPr>
        <w:tabs>
          <w:tab w:val="num" w:pos="426"/>
        </w:tabs>
        <w:ind w:leftChars="193" w:left="425"/>
        <w:rPr>
          <w:rFonts w:ascii="현대하모니 L" w:eastAsia="현대하모니 L" w:hAnsi="현대하모니 L" w:cs="Arial"/>
        </w:rPr>
      </w:pPr>
      <w:r w:rsidRPr="0002785B">
        <w:rPr>
          <w:rFonts w:ascii="현대하모니 L" w:eastAsia="현대하모니 L" w:hAnsi="현대하모니 L" w:cs="Arial" w:hint="eastAsia"/>
        </w:rPr>
        <w:t xml:space="preserve">If the IMMO_ECU does not respond to this command then it will not be ready to accept </w:t>
      </w:r>
      <w:proofErr w:type="spellStart"/>
      <w:r w:rsidRPr="0002785B">
        <w:rPr>
          <w:rFonts w:ascii="현대하모니 L" w:eastAsia="현대하모니 L" w:hAnsi="현대하모니 L" w:cs="Arial" w:hint="eastAsia"/>
        </w:rPr>
        <w:t>otr</w:t>
      </w:r>
      <w:proofErr w:type="spellEnd"/>
      <w:r w:rsidRPr="0002785B">
        <w:rPr>
          <w:rFonts w:ascii="현대하모니 L" w:eastAsia="현대하모니 L" w:hAnsi="현대하모니 L" w:cs="Arial" w:hint="eastAsia"/>
        </w:rPr>
        <w:t xml:space="preserve"> communications. </w:t>
      </w:r>
    </w:p>
    <w:p w14:paraId="406266C2" w14:textId="77777777" w:rsidR="00E2787B" w:rsidRPr="0002785B" w:rsidRDefault="00E2787B" w:rsidP="004544EB">
      <w:pPr>
        <w:tabs>
          <w:tab w:val="num" w:pos="426"/>
        </w:tabs>
        <w:ind w:leftChars="193" w:left="425"/>
        <w:rPr>
          <w:rFonts w:ascii="현대하모니 L" w:eastAsia="현대하모니 L" w:hAnsi="현대하모니 L" w:cs="Arial"/>
        </w:rPr>
      </w:pPr>
      <w:r w:rsidRPr="0002785B">
        <w:rPr>
          <w:rFonts w:ascii="현대하모니 L" w:eastAsia="현대하모니 L" w:hAnsi="현대하모니 L" w:cs="Arial" w:hint="eastAsia"/>
        </w:rPr>
        <w:t xml:space="preserve">IMMO_ECU will resend the EMS state from </w:t>
      </w:r>
      <w:smartTag w:uri="urn:schemas-microsoft-com:office:smarttags" w:element="place">
        <w:r w:rsidRPr="0002785B">
          <w:rPr>
            <w:rFonts w:ascii="현대하모니 L" w:eastAsia="현대하모니 L" w:hAnsi="현대하모니 L" w:cs="Arial" w:hint="eastAsia"/>
          </w:rPr>
          <w:t>EMS</w:t>
        </w:r>
      </w:smartTag>
      <w:r w:rsidRPr="0002785B">
        <w:rPr>
          <w:rFonts w:ascii="현대하모니 L" w:eastAsia="현대하모니 L" w:hAnsi="현대하모니 L" w:cs="Arial" w:hint="eastAsia"/>
        </w:rPr>
        <w:t>.</w:t>
      </w:r>
    </w:p>
    <w:p w14:paraId="00109179" w14:textId="77777777" w:rsidR="00E2787B" w:rsidRPr="0002785B" w:rsidRDefault="00E2787B" w:rsidP="004544EB">
      <w:pPr>
        <w:ind w:leftChars="193" w:left="425"/>
        <w:rPr>
          <w:rFonts w:ascii="현대하모니 L" w:eastAsia="현대하모니 L" w:hAnsi="현대하모니 L"/>
        </w:rPr>
      </w:pPr>
      <w:r w:rsidRPr="0002785B">
        <w:rPr>
          <w:rFonts w:ascii="현대하모니 L" w:eastAsia="현대하모니 L" w:hAnsi="현대하모니 L" w:hint="eastAsia"/>
        </w:rPr>
        <w:t xml:space="preserve">EMS should try this communication </w:t>
      </w:r>
      <w:r w:rsidRPr="0002785B">
        <w:rPr>
          <w:rFonts w:ascii="현대하모니 L" w:eastAsia="현대하모니 L" w:hAnsi="현대하모니 L"/>
        </w:rPr>
        <w:t>if</w:t>
      </w:r>
      <w:r w:rsidRPr="0002785B">
        <w:rPr>
          <w:rFonts w:ascii="현대하모니 L" w:eastAsia="현대하모니 L" w:hAnsi="현대하모니 L" w:hint="eastAsia"/>
        </w:rPr>
        <w:t xml:space="preserve"> EMS do not receive the </w:t>
      </w:r>
      <w:r w:rsidRPr="0002785B">
        <w:rPr>
          <w:rFonts w:ascii="현대하모니 L" w:eastAsia="현대하모니 L" w:hAnsi="현대하모니 L"/>
        </w:rPr>
        <w:t>response within</w:t>
      </w:r>
      <w:r w:rsidRPr="0002785B">
        <w:rPr>
          <w:rFonts w:ascii="현대하모니 L" w:eastAsia="현대하모니 L" w:hAnsi="현대하모니 L" w:hint="eastAsia"/>
        </w:rPr>
        <w:t xml:space="preserve"> P2 time or IMMO_ECU send the different </w:t>
      </w:r>
      <w:smartTag w:uri="urn:schemas-microsoft-com:office:smarttags" w:element="place">
        <w:r w:rsidRPr="0002785B">
          <w:rPr>
            <w:rFonts w:ascii="현대하모니 L" w:eastAsia="현대하모니 L" w:hAnsi="현대하모니 L" w:hint="eastAsia"/>
          </w:rPr>
          <w:t>EMS</w:t>
        </w:r>
      </w:smartTag>
      <w:r w:rsidRPr="0002785B">
        <w:rPr>
          <w:rFonts w:ascii="현대하모니 L" w:eastAsia="현대하모니 L" w:hAnsi="현대하모니 L" w:hint="eastAsia"/>
        </w:rPr>
        <w:t xml:space="preserve"> state </w:t>
      </w:r>
    </w:p>
    <w:p w14:paraId="5E7E3C41" w14:textId="77777777" w:rsidR="00E2787B" w:rsidRPr="0002785B" w:rsidRDefault="00E2787B" w:rsidP="004544EB">
      <w:pPr>
        <w:pStyle w:val="Footer"/>
        <w:tabs>
          <w:tab w:val="left" w:pos="-1440"/>
          <w:tab w:val="left" w:pos="-720"/>
          <w:tab w:val="num" w:pos="426"/>
          <w:tab w:val="left" w:pos="864"/>
          <w:tab w:val="left" w:pos="907"/>
          <w:tab w:val="left" w:pos="972"/>
          <w:tab w:val="left" w:pos="1296"/>
          <w:tab w:val="left" w:pos="1728"/>
          <w:tab w:val="left" w:pos="2160"/>
          <w:tab w:val="left" w:pos="2592"/>
          <w:tab w:val="left" w:pos="3024"/>
          <w:tab w:val="left" w:pos="3456"/>
          <w:tab w:val="left" w:pos="3564"/>
          <w:tab w:val="left" w:pos="3888"/>
          <w:tab w:val="left" w:pos="4320"/>
          <w:tab w:val="left" w:pos="4752"/>
          <w:tab w:val="left" w:pos="5256"/>
          <w:tab w:val="left" w:pos="5688"/>
          <w:tab w:val="left" w:pos="6192"/>
          <w:tab w:val="left" w:pos="6624"/>
        </w:tabs>
        <w:ind w:leftChars="193" w:left="425"/>
        <w:rPr>
          <w:rFonts w:ascii="현대하모니 L" w:eastAsia="현대하모니 L" w:hAnsi="현대하모니 L" w:cs="Arial"/>
          <w:color w:val="FFFFFF"/>
          <w:szCs w:val="22"/>
        </w:rPr>
      </w:pPr>
    </w:p>
    <w:p w14:paraId="22397784" w14:textId="77777777" w:rsidR="00E2787B" w:rsidRPr="0002785B" w:rsidRDefault="00E2787B" w:rsidP="004544EB">
      <w:pPr>
        <w:rPr>
          <w:rFonts w:ascii="현대하모니 L" w:eastAsia="현대하모니 L" w:hAnsi="현대하모니 L"/>
        </w:rPr>
      </w:pPr>
      <w:r w:rsidRPr="0002785B">
        <w:rPr>
          <w:rFonts w:ascii="현대하모니 L" w:eastAsia="현대하모니 L" w:hAnsi="현대하모니 L" w:cs="Arial"/>
          <w:szCs w:val="22"/>
        </w:rPr>
        <w:t>Note:</w:t>
      </w:r>
      <w:r w:rsidRPr="0002785B">
        <w:rPr>
          <w:rFonts w:ascii="현대하모니 L" w:eastAsia="현대하모니 L" w:hAnsi="현대하모니 L" w:cs="Arial" w:hint="eastAsia"/>
          <w:szCs w:val="22"/>
        </w:rPr>
        <w:t xml:space="preserve"> </w:t>
      </w:r>
      <w:r w:rsidRPr="0002785B">
        <w:rPr>
          <w:rFonts w:ascii="현대하모니 L" w:eastAsia="현대하모니 L" w:hAnsi="현대하모니 L" w:cs="Arial"/>
          <w:szCs w:val="22"/>
        </w:rPr>
        <w:t>Refer the</w:t>
      </w:r>
      <w:r w:rsidRPr="0002785B">
        <w:rPr>
          <w:rFonts w:ascii="현대하모니 L" w:eastAsia="현대하모니 L" w:hAnsi="현대하모니 L" w:cs="Arial" w:hint="eastAsia"/>
          <w:szCs w:val="22"/>
        </w:rPr>
        <w:t xml:space="preserve"> </w:t>
      </w:r>
      <w:r w:rsidRPr="0002785B">
        <w:rPr>
          <w:rFonts w:ascii="현대하모니 L" w:eastAsia="현대하모니 L" w:hAnsi="현대하모니 L" w:cs="Arial"/>
          <w:szCs w:val="22"/>
        </w:rPr>
        <w:t>Chapter [</w:t>
      </w:r>
      <w:r w:rsidRPr="0002785B">
        <w:rPr>
          <w:rFonts w:ascii="현대하모니 L" w:eastAsia="현대하모니 L" w:hAnsi="현대하모니 L" w:cs="Arial" w:hint="eastAsia"/>
          <w:szCs w:val="22"/>
        </w:rPr>
        <w:t xml:space="preserve">9.1.1.5] for communication timing of </w:t>
      </w:r>
      <w:smartTag w:uri="urn:schemas-microsoft-com:office:smarttags" w:element="place">
        <w:r w:rsidRPr="0002785B">
          <w:rPr>
            <w:rFonts w:ascii="현대하모니 L" w:eastAsia="현대하모니 L" w:hAnsi="현대하모니 L" w:cs="Arial" w:hint="eastAsia"/>
            <w:szCs w:val="22"/>
          </w:rPr>
          <w:t>EMS</w:t>
        </w:r>
      </w:smartTag>
      <w:r w:rsidRPr="0002785B">
        <w:rPr>
          <w:rFonts w:ascii="현대하모니 L" w:eastAsia="현대하모니 L" w:hAnsi="현대하모니 L" w:cs="Arial" w:hint="eastAsia"/>
          <w:szCs w:val="22"/>
        </w:rPr>
        <w:t xml:space="preserve"> with IMMO_ECU</w:t>
      </w:r>
    </w:p>
    <w:p w14:paraId="03F828E4" w14:textId="77777777" w:rsidR="00E2787B" w:rsidRPr="0002785B" w:rsidRDefault="00E2787B" w:rsidP="004544EB">
      <w:pPr>
        <w:rPr>
          <w:rFonts w:ascii="현대하모니 L" w:eastAsia="현대하모니 L" w:hAnsi="현대하모니 L"/>
        </w:rPr>
      </w:pPr>
    </w:p>
    <w:p w14:paraId="71BC43C5" w14:textId="77777777" w:rsidR="00E2787B" w:rsidRPr="0002785B" w:rsidRDefault="00E2787B" w:rsidP="00C35007">
      <w:pPr>
        <w:pStyle w:val="Heading6"/>
        <w:jc w:val="left"/>
        <w:rPr>
          <w:rFonts w:ascii="현대하모니 L" w:eastAsia="현대하모니 L" w:hAnsi="현대하모니 L"/>
          <w:b/>
          <w:sz w:val="20"/>
        </w:rPr>
      </w:pPr>
      <w:r w:rsidRPr="0002785B">
        <w:rPr>
          <w:rFonts w:ascii="현대하모니 L" w:eastAsia="현대하모니 L" w:hAnsi="현대하모니 L"/>
          <w:b/>
          <w:sz w:val="20"/>
        </w:rPr>
        <w:t>Authentication</w:t>
      </w:r>
    </w:p>
    <w:p w14:paraId="5661EA2E" w14:textId="77777777" w:rsidR="00E2787B" w:rsidRPr="0002785B" w:rsidRDefault="00E2787B" w:rsidP="004544EB">
      <w:pPr>
        <w:pStyle w:val="BodyTextIndent2"/>
        <w:tabs>
          <w:tab w:val="num" w:pos="426"/>
        </w:tabs>
        <w:ind w:leftChars="193" w:left="425"/>
        <w:rPr>
          <w:rFonts w:ascii="현대하모니 L" w:eastAsia="현대하모니 L" w:hAnsi="현대하모니 L" w:cs="Arial"/>
          <w:szCs w:val="22"/>
        </w:rPr>
      </w:pPr>
      <w:smartTag w:uri="urn:schemas-microsoft-com:office:smarttags" w:element="place">
        <w:r w:rsidRPr="0002785B">
          <w:rPr>
            <w:rFonts w:ascii="현대하모니 L" w:eastAsia="현대하모니 L" w:hAnsi="현대하모니 L" w:cs="Arial"/>
            <w:szCs w:val="22"/>
          </w:rPr>
          <w:t>EMS</w:t>
        </w:r>
      </w:smartTag>
      <w:r w:rsidRPr="0002785B">
        <w:rPr>
          <w:rFonts w:ascii="현대하모니 L" w:eastAsia="현대하모니 L" w:hAnsi="현대하모니 L" w:cs="Arial"/>
          <w:szCs w:val="22"/>
        </w:rPr>
        <w:t xml:space="preserve"> </w:t>
      </w:r>
      <w:r w:rsidRPr="0002785B">
        <w:rPr>
          <w:rFonts w:ascii="현대하모니 L" w:eastAsia="현대하모니 L" w:hAnsi="현대하모니 L" w:cs="Arial" w:hint="eastAsia"/>
          <w:szCs w:val="22"/>
        </w:rPr>
        <w:t xml:space="preserve">Authentication </w:t>
      </w:r>
      <w:r w:rsidRPr="0002785B">
        <w:rPr>
          <w:rFonts w:ascii="현대하모니 L" w:eastAsia="현대하모니 L" w:hAnsi="현대하모니 L" w:cs="Arial"/>
          <w:szCs w:val="22"/>
        </w:rPr>
        <w:t>Request:</w:t>
      </w:r>
    </w:p>
    <w:p w14:paraId="2AC57CB0" w14:textId="77777777" w:rsidR="00E2787B" w:rsidRPr="0002785B" w:rsidRDefault="00E2787B" w:rsidP="004544EB">
      <w:pPr>
        <w:pStyle w:val="BodyTextIndent2"/>
        <w:tabs>
          <w:tab w:val="num" w:pos="426"/>
        </w:tabs>
        <w:ind w:leftChars="193" w:left="425"/>
        <w:rPr>
          <w:rFonts w:ascii="현대하모니 L" w:eastAsia="현대하모니 L" w:hAnsi="현대하모니 L" w:cs="Arial"/>
          <w:color w:val="FFFFFF"/>
          <w:szCs w:val="22"/>
        </w:rPr>
      </w:pPr>
    </w:p>
    <w:tbl>
      <w:tblPr>
        <w:tblW w:w="0" w:type="auto"/>
        <w:jc w:val="center"/>
        <w:tblLayout w:type="fixed"/>
        <w:tblLook w:val="0000" w:firstRow="0" w:lastRow="0" w:firstColumn="0" w:lastColumn="0" w:noHBand="0" w:noVBand="0"/>
      </w:tblPr>
      <w:tblGrid>
        <w:gridCol w:w="651"/>
        <w:gridCol w:w="651"/>
        <w:gridCol w:w="1246"/>
        <w:gridCol w:w="1001"/>
        <w:gridCol w:w="1001"/>
        <w:gridCol w:w="1001"/>
        <w:gridCol w:w="1001"/>
        <w:gridCol w:w="1001"/>
        <w:gridCol w:w="1132"/>
      </w:tblGrid>
      <w:tr w:rsidR="00E2787B" w:rsidRPr="0002785B" w14:paraId="3B475F1B" w14:textId="77777777" w:rsidTr="00CE6ACD">
        <w:trPr>
          <w:cantSplit/>
          <w:trHeight w:val="405"/>
          <w:jc w:val="center"/>
        </w:trPr>
        <w:tc>
          <w:tcPr>
            <w:tcW w:w="651" w:type="dxa"/>
            <w:tcBorders>
              <w:top w:val="single" w:sz="6" w:space="0" w:color="auto"/>
              <w:left w:val="single" w:sz="6" w:space="0" w:color="auto"/>
              <w:bottom w:val="single" w:sz="4" w:space="0" w:color="auto"/>
              <w:right w:val="single" w:sz="6" w:space="0" w:color="auto"/>
            </w:tcBorders>
          </w:tcPr>
          <w:p w14:paraId="2F511FCE"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rPr>
              <w:t>49</w:t>
            </w:r>
          </w:p>
        </w:tc>
        <w:tc>
          <w:tcPr>
            <w:tcW w:w="651" w:type="dxa"/>
            <w:tcBorders>
              <w:top w:val="single" w:sz="6" w:space="0" w:color="auto"/>
              <w:left w:val="single" w:sz="6" w:space="0" w:color="auto"/>
              <w:bottom w:val="single" w:sz="4" w:space="0" w:color="auto"/>
              <w:right w:val="single" w:sz="6" w:space="0" w:color="auto"/>
            </w:tcBorders>
          </w:tcPr>
          <w:p w14:paraId="05988CCC"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b/>
              </w:rPr>
              <w:t>07</w:t>
            </w:r>
          </w:p>
        </w:tc>
        <w:tc>
          <w:tcPr>
            <w:tcW w:w="1246" w:type="dxa"/>
            <w:tcBorders>
              <w:top w:val="single" w:sz="6" w:space="0" w:color="auto"/>
              <w:left w:val="single" w:sz="6" w:space="0" w:color="auto"/>
              <w:bottom w:val="single" w:sz="4" w:space="0" w:color="auto"/>
              <w:right w:val="single" w:sz="6" w:space="0" w:color="auto"/>
            </w:tcBorders>
          </w:tcPr>
          <w:p w14:paraId="192D4771" w14:textId="77777777" w:rsidR="00E2787B" w:rsidRPr="0002785B" w:rsidRDefault="00E2787B" w:rsidP="00CE6ACD">
            <w:pPr>
              <w:jc w:val="center"/>
              <w:rPr>
                <w:rFonts w:ascii="현대하모니 L" w:eastAsia="현대하모니 L" w:hAnsi="현대하모니 L" w:cs="Arial"/>
                <w:b/>
              </w:rPr>
            </w:pPr>
            <w:r w:rsidRPr="0002785B">
              <w:rPr>
                <w:rFonts w:ascii="현대하모니 L" w:eastAsia="현대하모니 L" w:hAnsi="현대하모니 L"/>
                <w:noProof/>
                <w:szCs w:val="22"/>
              </w:rPr>
              <w:t>Identifier</w:t>
            </w:r>
          </w:p>
        </w:tc>
        <w:tc>
          <w:tcPr>
            <w:tcW w:w="1001" w:type="dxa"/>
            <w:tcBorders>
              <w:top w:val="single" w:sz="6" w:space="0" w:color="auto"/>
              <w:left w:val="single" w:sz="6" w:space="0" w:color="auto"/>
              <w:bottom w:val="single" w:sz="4" w:space="0" w:color="auto"/>
              <w:right w:val="single" w:sz="6" w:space="0" w:color="auto"/>
            </w:tcBorders>
          </w:tcPr>
          <w:p w14:paraId="755C6906"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RN1</w:t>
            </w:r>
          </w:p>
        </w:tc>
        <w:tc>
          <w:tcPr>
            <w:tcW w:w="1001" w:type="dxa"/>
            <w:tcBorders>
              <w:top w:val="single" w:sz="6" w:space="0" w:color="auto"/>
              <w:left w:val="single" w:sz="6" w:space="0" w:color="auto"/>
              <w:bottom w:val="single" w:sz="4" w:space="0" w:color="auto"/>
              <w:right w:val="single" w:sz="6" w:space="0" w:color="auto"/>
            </w:tcBorders>
          </w:tcPr>
          <w:p w14:paraId="2102D7F1"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RN2</w:t>
            </w:r>
          </w:p>
        </w:tc>
        <w:tc>
          <w:tcPr>
            <w:tcW w:w="1001" w:type="dxa"/>
            <w:tcBorders>
              <w:top w:val="single" w:sz="6" w:space="0" w:color="auto"/>
              <w:left w:val="single" w:sz="6" w:space="0" w:color="auto"/>
              <w:bottom w:val="single" w:sz="4" w:space="0" w:color="auto"/>
              <w:right w:val="single" w:sz="6" w:space="0" w:color="auto"/>
            </w:tcBorders>
          </w:tcPr>
          <w:p w14:paraId="5CB1440D"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MIN</w:t>
            </w:r>
          </w:p>
        </w:tc>
        <w:tc>
          <w:tcPr>
            <w:tcW w:w="1001" w:type="dxa"/>
            <w:tcBorders>
              <w:top w:val="single" w:sz="6" w:space="0" w:color="auto"/>
              <w:left w:val="single" w:sz="6" w:space="0" w:color="auto"/>
              <w:bottom w:val="single" w:sz="4" w:space="0" w:color="auto"/>
              <w:right w:val="single" w:sz="6" w:space="0" w:color="auto"/>
            </w:tcBorders>
          </w:tcPr>
          <w:p w14:paraId="466BBCC7"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VIN1</w:t>
            </w:r>
          </w:p>
        </w:tc>
        <w:tc>
          <w:tcPr>
            <w:tcW w:w="1001" w:type="dxa"/>
            <w:tcBorders>
              <w:top w:val="single" w:sz="6" w:space="0" w:color="auto"/>
              <w:left w:val="single" w:sz="6" w:space="0" w:color="auto"/>
              <w:bottom w:val="single" w:sz="4" w:space="0" w:color="auto"/>
              <w:right w:val="single" w:sz="4" w:space="0" w:color="auto"/>
            </w:tcBorders>
          </w:tcPr>
          <w:p w14:paraId="3B0721EB"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VIN2</w:t>
            </w:r>
          </w:p>
        </w:tc>
        <w:tc>
          <w:tcPr>
            <w:tcW w:w="1132" w:type="dxa"/>
            <w:tcBorders>
              <w:top w:val="single" w:sz="6" w:space="0" w:color="auto"/>
              <w:left w:val="single" w:sz="6" w:space="0" w:color="auto"/>
              <w:bottom w:val="single" w:sz="4" w:space="0" w:color="auto"/>
              <w:right w:val="single" w:sz="6" w:space="0" w:color="auto"/>
            </w:tcBorders>
          </w:tcPr>
          <w:p w14:paraId="54A22C12"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CS</w:t>
            </w:r>
          </w:p>
        </w:tc>
      </w:tr>
    </w:tbl>
    <w:p w14:paraId="26D07537" w14:textId="77777777" w:rsidR="00E2787B" w:rsidRPr="0002785B" w:rsidRDefault="00E2787B" w:rsidP="004544EB">
      <w:pPr>
        <w:pStyle w:val="BodyTextIndent2"/>
        <w:tabs>
          <w:tab w:val="num" w:pos="426"/>
        </w:tabs>
        <w:ind w:leftChars="193" w:left="425" w:firstLineChars="1031" w:firstLine="2268"/>
        <w:rPr>
          <w:rFonts w:ascii="현대하모니 L" w:eastAsia="현대하모니 L" w:hAnsi="현대하모니 L" w:cs="Arial"/>
          <w:szCs w:val="22"/>
        </w:rPr>
      </w:pPr>
      <w:r w:rsidRPr="0002785B">
        <w:rPr>
          <w:rFonts w:ascii="현대하모니 L" w:eastAsia="현대하모니 L" w:hAnsi="현대하모니 L" w:cs="Arial" w:hint="eastAsia"/>
          <w:szCs w:val="22"/>
        </w:rPr>
        <w:t>RN1</w:t>
      </w:r>
      <w:r w:rsidRPr="0002785B">
        <w:rPr>
          <w:rFonts w:ascii="현대하모니 L" w:eastAsia="현대하모니 L" w:hAnsi="현대하모니 L" w:cs="Arial"/>
          <w:szCs w:val="22"/>
        </w:rPr>
        <w:t>, 2:</w:t>
      </w:r>
      <w:r w:rsidRPr="0002785B">
        <w:rPr>
          <w:rFonts w:ascii="현대하모니 L" w:eastAsia="현대하모니 L" w:hAnsi="현대하모니 L" w:cs="Arial" w:hint="eastAsia"/>
          <w:szCs w:val="22"/>
        </w:rPr>
        <w:t xml:space="preserve"> random number</w:t>
      </w:r>
    </w:p>
    <w:p w14:paraId="40288D14" w14:textId="77777777" w:rsidR="00E2787B" w:rsidRPr="0002785B" w:rsidRDefault="00E2787B" w:rsidP="004544EB">
      <w:pPr>
        <w:pStyle w:val="BodyTextIndent2"/>
        <w:tabs>
          <w:tab w:val="num" w:pos="426"/>
        </w:tabs>
        <w:ind w:leftChars="193" w:left="425" w:firstLineChars="1031" w:firstLine="2268"/>
        <w:rPr>
          <w:rFonts w:ascii="현대하모니 L" w:eastAsia="현대하모니 L" w:hAnsi="현대하모니 L" w:cs="Arial"/>
          <w:szCs w:val="22"/>
        </w:rPr>
      </w:pPr>
      <w:r w:rsidRPr="0002785B">
        <w:rPr>
          <w:rFonts w:ascii="현대하모니 L" w:eastAsia="현대하모니 L" w:hAnsi="현대하모니 L" w:cs="Arial"/>
          <w:szCs w:val="22"/>
        </w:rPr>
        <w:t>MIN:</w:t>
      </w:r>
      <w:r w:rsidRPr="0002785B">
        <w:rPr>
          <w:rFonts w:ascii="현대하모니 L" w:eastAsia="현대하모니 L" w:hAnsi="현대하모니 L" w:cs="Arial" w:hint="eastAsia"/>
          <w:szCs w:val="22"/>
        </w:rPr>
        <w:t xml:space="preserve"> </w:t>
      </w:r>
      <w:r w:rsidRPr="0002785B">
        <w:rPr>
          <w:rFonts w:ascii="현대하모니 L" w:eastAsia="현대하모니 L" w:hAnsi="현대하모니 L" w:cs="Arial"/>
          <w:szCs w:val="22"/>
        </w:rPr>
        <w:t>01h (</w:t>
      </w:r>
      <w:r w:rsidRPr="0002785B">
        <w:rPr>
          <w:rFonts w:ascii="현대하모니 L" w:eastAsia="현대하모니 L" w:hAnsi="현대하모니 L" w:cs="Arial" w:hint="eastAsia"/>
          <w:szCs w:val="22"/>
        </w:rPr>
        <w:t>fixed)</w:t>
      </w:r>
    </w:p>
    <w:p w14:paraId="67D83498" w14:textId="77777777" w:rsidR="00E2787B" w:rsidRPr="0002785B" w:rsidRDefault="00E2787B" w:rsidP="004544EB">
      <w:pPr>
        <w:pStyle w:val="BodyTextIndent2"/>
        <w:tabs>
          <w:tab w:val="num" w:pos="426"/>
        </w:tabs>
        <w:ind w:leftChars="193" w:left="425" w:firstLineChars="1031" w:firstLine="2268"/>
        <w:rPr>
          <w:rFonts w:ascii="현대하모니 L" w:eastAsia="현대하모니 L" w:hAnsi="현대하모니 L" w:cs="Arial"/>
          <w:szCs w:val="22"/>
        </w:rPr>
      </w:pPr>
      <w:r w:rsidRPr="0002785B">
        <w:rPr>
          <w:rFonts w:ascii="현대하모니 L" w:eastAsia="현대하모니 L" w:hAnsi="현대하모니 L" w:cs="Arial" w:hint="eastAsia"/>
          <w:szCs w:val="22"/>
        </w:rPr>
        <w:t>VIN1</w:t>
      </w:r>
      <w:r w:rsidRPr="0002785B">
        <w:rPr>
          <w:rFonts w:ascii="현대하모니 L" w:eastAsia="현대하모니 L" w:hAnsi="현대하모니 L" w:cs="Arial"/>
          <w:szCs w:val="22"/>
        </w:rPr>
        <w:t>, 2:</w:t>
      </w:r>
      <w:r w:rsidRPr="0002785B">
        <w:rPr>
          <w:rFonts w:ascii="현대하모니 L" w:eastAsia="현대하모니 L" w:hAnsi="현대하모니 L" w:cs="Arial" w:hint="eastAsia"/>
          <w:szCs w:val="22"/>
        </w:rPr>
        <w:t xml:space="preserve"> Coded VIN or Zeros if </w:t>
      </w:r>
      <w:smartTag w:uri="urn:schemas-microsoft-com:office:smarttags" w:element="place">
        <w:r w:rsidRPr="0002785B">
          <w:rPr>
            <w:rFonts w:ascii="현대하모니 L" w:eastAsia="현대하모니 L" w:hAnsi="현대하모니 L" w:cs="Arial" w:hint="eastAsia"/>
            <w:szCs w:val="22"/>
          </w:rPr>
          <w:t>EMS</w:t>
        </w:r>
      </w:smartTag>
      <w:r w:rsidRPr="0002785B">
        <w:rPr>
          <w:rFonts w:ascii="현대하모니 L" w:eastAsia="현대하모니 L" w:hAnsi="현대하모니 L" w:cs="Arial" w:hint="eastAsia"/>
          <w:szCs w:val="22"/>
        </w:rPr>
        <w:t xml:space="preserve"> is virgin or neutral</w:t>
      </w:r>
    </w:p>
    <w:p w14:paraId="5186B13D" w14:textId="77777777" w:rsidR="00E2787B" w:rsidRPr="0002785B" w:rsidRDefault="00E2787B" w:rsidP="004544EB">
      <w:pPr>
        <w:pStyle w:val="BodyTextIndent2"/>
        <w:tabs>
          <w:tab w:val="num" w:pos="426"/>
        </w:tabs>
        <w:ind w:leftChars="193" w:left="425" w:firstLineChars="1031" w:firstLine="2268"/>
        <w:rPr>
          <w:rFonts w:ascii="현대하모니 L" w:eastAsia="현대하모니 L" w:hAnsi="현대하모니 L" w:cs="Arial"/>
          <w:color w:val="FFFFFF"/>
          <w:szCs w:val="22"/>
        </w:rPr>
      </w:pPr>
    </w:p>
    <w:p w14:paraId="2C435C50" w14:textId="77777777" w:rsidR="00E2787B" w:rsidRPr="0002785B" w:rsidRDefault="00E2787B" w:rsidP="004544EB">
      <w:pPr>
        <w:pStyle w:val="BodyTextIndent2"/>
        <w:tabs>
          <w:tab w:val="num" w:pos="426"/>
        </w:tabs>
        <w:ind w:leftChars="193" w:left="425"/>
        <w:rPr>
          <w:rFonts w:ascii="현대하모니 L" w:eastAsia="현대하모니 L" w:hAnsi="현대하모니 L" w:cs="Arial"/>
          <w:szCs w:val="22"/>
        </w:rPr>
      </w:pPr>
      <w:r w:rsidRPr="0002785B">
        <w:rPr>
          <w:rFonts w:ascii="현대하모니 L" w:eastAsia="현대하모니 L" w:hAnsi="현대하모니 L" w:cs="Arial"/>
          <w:szCs w:val="22"/>
        </w:rPr>
        <w:t xml:space="preserve">IMMO_ECU </w:t>
      </w:r>
      <w:r w:rsidRPr="0002785B">
        <w:rPr>
          <w:rFonts w:ascii="현대하모니 L" w:eastAsia="현대하모니 L" w:hAnsi="현대하모니 L" w:cs="Arial" w:hint="eastAsia"/>
          <w:szCs w:val="22"/>
        </w:rPr>
        <w:t xml:space="preserve">Authentication </w:t>
      </w:r>
      <w:r w:rsidRPr="0002785B">
        <w:rPr>
          <w:rFonts w:ascii="현대하모니 L" w:eastAsia="현대하모니 L" w:hAnsi="현대하모니 L" w:cs="Arial"/>
          <w:szCs w:val="22"/>
        </w:rPr>
        <w:t>Response:</w:t>
      </w:r>
    </w:p>
    <w:p w14:paraId="390E9759" w14:textId="77777777" w:rsidR="00E2787B" w:rsidRPr="0002785B" w:rsidRDefault="00E2787B" w:rsidP="004544EB">
      <w:pPr>
        <w:pStyle w:val="BodyTextIndent2"/>
        <w:tabs>
          <w:tab w:val="num" w:pos="426"/>
        </w:tabs>
        <w:ind w:leftChars="193" w:left="425"/>
        <w:rPr>
          <w:rFonts w:ascii="현대하모니 L" w:eastAsia="현대하모니 L" w:hAnsi="현대하모니 L" w:cs="Arial"/>
          <w:b/>
          <w:szCs w:val="22"/>
        </w:rPr>
      </w:pPr>
      <w:r w:rsidRPr="0002785B">
        <w:rPr>
          <w:rFonts w:ascii="현대하모니 L" w:eastAsia="현대하모니 L" w:hAnsi="현대하모니 L" w:cs="Arial" w:hint="eastAsia"/>
          <w:b/>
          <w:szCs w:val="22"/>
        </w:rPr>
        <w:t>Authentication Answer</w:t>
      </w:r>
    </w:p>
    <w:p w14:paraId="6C57C439" w14:textId="77777777" w:rsidR="00E2787B" w:rsidRPr="0002785B" w:rsidRDefault="00E2787B" w:rsidP="004544EB">
      <w:pPr>
        <w:pStyle w:val="BodyTextIndent2"/>
        <w:tabs>
          <w:tab w:val="num" w:pos="426"/>
        </w:tabs>
        <w:ind w:leftChars="193" w:left="425"/>
        <w:rPr>
          <w:rFonts w:ascii="현대하모니 L" w:eastAsia="현대하모니 L" w:hAnsi="현대하모니 L" w:cs="Arial"/>
          <w:szCs w:val="22"/>
        </w:rPr>
      </w:pPr>
    </w:p>
    <w:tbl>
      <w:tblPr>
        <w:tblW w:w="0" w:type="auto"/>
        <w:jc w:val="center"/>
        <w:tblLayout w:type="fixed"/>
        <w:tblLook w:val="0000" w:firstRow="0" w:lastRow="0" w:firstColumn="0" w:lastColumn="0" w:noHBand="0" w:noVBand="0"/>
      </w:tblPr>
      <w:tblGrid>
        <w:gridCol w:w="651"/>
        <w:gridCol w:w="651"/>
        <w:gridCol w:w="1246"/>
        <w:gridCol w:w="1001"/>
        <w:gridCol w:w="1001"/>
        <w:gridCol w:w="1001"/>
        <w:gridCol w:w="1001"/>
        <w:gridCol w:w="1128"/>
        <w:gridCol w:w="1118"/>
      </w:tblGrid>
      <w:tr w:rsidR="00E2787B" w:rsidRPr="0002785B" w14:paraId="45EADDF2" w14:textId="77777777" w:rsidTr="00CE6ACD">
        <w:trPr>
          <w:cantSplit/>
          <w:jc w:val="center"/>
        </w:trPr>
        <w:tc>
          <w:tcPr>
            <w:tcW w:w="651" w:type="dxa"/>
            <w:tcBorders>
              <w:top w:val="single" w:sz="6" w:space="0" w:color="auto"/>
              <w:left w:val="single" w:sz="6" w:space="0" w:color="auto"/>
              <w:bottom w:val="single" w:sz="6" w:space="0" w:color="auto"/>
              <w:right w:val="single" w:sz="6" w:space="0" w:color="auto"/>
            </w:tcBorders>
          </w:tcPr>
          <w:p w14:paraId="27AF44A3"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6</w:t>
            </w:r>
            <w:r w:rsidRPr="0002785B">
              <w:rPr>
                <w:rFonts w:ascii="현대하모니 L" w:eastAsia="현대하모니 L" w:hAnsi="현대하모니 L" w:cs="Arial"/>
              </w:rPr>
              <w:t>9</w:t>
            </w:r>
          </w:p>
        </w:tc>
        <w:tc>
          <w:tcPr>
            <w:tcW w:w="651" w:type="dxa"/>
            <w:tcBorders>
              <w:top w:val="single" w:sz="6" w:space="0" w:color="auto"/>
              <w:left w:val="single" w:sz="6" w:space="0" w:color="auto"/>
              <w:bottom w:val="single" w:sz="6" w:space="0" w:color="auto"/>
              <w:right w:val="single" w:sz="6" w:space="0" w:color="auto"/>
            </w:tcBorders>
          </w:tcPr>
          <w:p w14:paraId="69C5CDBF"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b/>
              </w:rPr>
              <w:t>07</w:t>
            </w:r>
          </w:p>
        </w:tc>
        <w:tc>
          <w:tcPr>
            <w:tcW w:w="1246" w:type="dxa"/>
            <w:tcBorders>
              <w:top w:val="single" w:sz="6" w:space="0" w:color="auto"/>
              <w:left w:val="single" w:sz="6" w:space="0" w:color="auto"/>
              <w:bottom w:val="single" w:sz="6" w:space="0" w:color="auto"/>
              <w:right w:val="single" w:sz="6" w:space="0" w:color="auto"/>
            </w:tcBorders>
          </w:tcPr>
          <w:p w14:paraId="560EAC64" w14:textId="77777777" w:rsidR="00E2787B" w:rsidRPr="0002785B" w:rsidRDefault="00E2787B" w:rsidP="00CE6ACD">
            <w:pPr>
              <w:jc w:val="center"/>
              <w:rPr>
                <w:rFonts w:ascii="현대하모니 L" w:eastAsia="현대하모니 L" w:hAnsi="현대하모니 L" w:cs="Arial"/>
                <w:b/>
              </w:rPr>
            </w:pPr>
            <w:r w:rsidRPr="0002785B">
              <w:rPr>
                <w:rFonts w:ascii="현대하모니 L" w:eastAsia="현대하모니 L" w:hAnsi="현대하모니 L"/>
                <w:noProof/>
                <w:szCs w:val="22"/>
              </w:rPr>
              <w:t>Identifier</w:t>
            </w:r>
          </w:p>
        </w:tc>
        <w:tc>
          <w:tcPr>
            <w:tcW w:w="1001" w:type="dxa"/>
            <w:tcBorders>
              <w:top w:val="single" w:sz="6" w:space="0" w:color="auto"/>
              <w:left w:val="single" w:sz="6" w:space="0" w:color="auto"/>
              <w:bottom w:val="single" w:sz="6" w:space="0" w:color="auto"/>
              <w:right w:val="single" w:sz="6" w:space="0" w:color="auto"/>
            </w:tcBorders>
          </w:tcPr>
          <w:p w14:paraId="637712EB"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RN3</w:t>
            </w:r>
          </w:p>
        </w:tc>
        <w:tc>
          <w:tcPr>
            <w:tcW w:w="1001" w:type="dxa"/>
            <w:tcBorders>
              <w:top w:val="single" w:sz="6" w:space="0" w:color="auto"/>
              <w:left w:val="single" w:sz="6" w:space="0" w:color="auto"/>
              <w:bottom w:val="single" w:sz="6" w:space="0" w:color="auto"/>
              <w:right w:val="single" w:sz="6" w:space="0" w:color="auto"/>
            </w:tcBorders>
          </w:tcPr>
          <w:p w14:paraId="5B5F19F5"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RN4</w:t>
            </w:r>
          </w:p>
        </w:tc>
        <w:tc>
          <w:tcPr>
            <w:tcW w:w="1001" w:type="dxa"/>
            <w:tcBorders>
              <w:top w:val="single" w:sz="6" w:space="0" w:color="auto"/>
              <w:left w:val="single" w:sz="6" w:space="0" w:color="auto"/>
              <w:bottom w:val="single" w:sz="6" w:space="0" w:color="auto"/>
              <w:right w:val="single" w:sz="6" w:space="0" w:color="auto"/>
            </w:tcBorders>
          </w:tcPr>
          <w:p w14:paraId="124DFE30"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MIN</w:t>
            </w:r>
          </w:p>
        </w:tc>
        <w:tc>
          <w:tcPr>
            <w:tcW w:w="1001" w:type="dxa"/>
            <w:tcBorders>
              <w:top w:val="single" w:sz="6" w:space="0" w:color="auto"/>
              <w:left w:val="single" w:sz="6" w:space="0" w:color="auto"/>
              <w:bottom w:val="single" w:sz="6" w:space="0" w:color="auto"/>
              <w:right w:val="single" w:sz="6" w:space="0" w:color="auto"/>
            </w:tcBorders>
          </w:tcPr>
          <w:p w14:paraId="2D07E87D"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VIN3</w:t>
            </w:r>
          </w:p>
        </w:tc>
        <w:tc>
          <w:tcPr>
            <w:tcW w:w="1128" w:type="dxa"/>
            <w:tcBorders>
              <w:top w:val="single" w:sz="6" w:space="0" w:color="auto"/>
              <w:left w:val="single" w:sz="6" w:space="0" w:color="auto"/>
              <w:bottom w:val="single" w:sz="6" w:space="0" w:color="auto"/>
              <w:right w:val="single" w:sz="4" w:space="0" w:color="auto"/>
            </w:tcBorders>
          </w:tcPr>
          <w:p w14:paraId="1CFE1CF8"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VIN4</w:t>
            </w:r>
          </w:p>
        </w:tc>
        <w:tc>
          <w:tcPr>
            <w:tcW w:w="1118" w:type="dxa"/>
            <w:tcBorders>
              <w:top w:val="single" w:sz="6" w:space="0" w:color="auto"/>
              <w:left w:val="single" w:sz="6" w:space="0" w:color="auto"/>
              <w:bottom w:val="single" w:sz="6" w:space="0" w:color="auto"/>
              <w:right w:val="single" w:sz="6" w:space="0" w:color="auto"/>
            </w:tcBorders>
          </w:tcPr>
          <w:p w14:paraId="440EE17E" w14:textId="77777777" w:rsidR="00E2787B" w:rsidRPr="0002785B" w:rsidRDefault="00E2787B" w:rsidP="00CE6ACD">
            <w:pPr>
              <w:jc w:val="center"/>
              <w:rPr>
                <w:rFonts w:ascii="현대하모니 L" w:eastAsia="현대하모니 L" w:hAnsi="현대하모니 L" w:cs="Arial"/>
              </w:rPr>
            </w:pPr>
            <w:r w:rsidRPr="0002785B">
              <w:rPr>
                <w:rFonts w:ascii="현대하모니 L" w:eastAsia="현대하모니 L" w:hAnsi="현대하모니 L" w:cs="Arial" w:hint="eastAsia"/>
              </w:rPr>
              <w:t>CS</w:t>
            </w:r>
          </w:p>
        </w:tc>
      </w:tr>
    </w:tbl>
    <w:p w14:paraId="4F0FE8EF" w14:textId="77777777" w:rsidR="0002785B" w:rsidRPr="0002785B" w:rsidRDefault="0002785B" w:rsidP="0002785B">
      <w:pPr>
        <w:pStyle w:val="BodyTextIndent2"/>
        <w:tabs>
          <w:tab w:val="num" w:pos="426"/>
        </w:tabs>
        <w:ind w:leftChars="193" w:left="425" w:firstLineChars="1031" w:firstLine="2268"/>
        <w:rPr>
          <w:rFonts w:ascii="현대하모니 L" w:eastAsia="현대하모니 L" w:hAnsi="현대하모니 L" w:cs="Arial"/>
          <w:szCs w:val="22"/>
        </w:rPr>
      </w:pPr>
      <w:r w:rsidRPr="0002785B">
        <w:rPr>
          <w:rFonts w:ascii="현대하모니 L" w:eastAsia="현대하모니 L" w:hAnsi="현대하모니 L" w:cs="Arial" w:hint="eastAsia"/>
          <w:szCs w:val="22"/>
        </w:rPr>
        <w:lastRenderedPageBreak/>
        <w:t>RN3</w:t>
      </w:r>
      <w:r w:rsidRPr="0002785B">
        <w:rPr>
          <w:rFonts w:ascii="현대하모니 L" w:eastAsia="현대하모니 L" w:hAnsi="현대하모니 L" w:cs="Arial"/>
          <w:szCs w:val="22"/>
        </w:rPr>
        <w:t>, 4:</w:t>
      </w:r>
      <w:r w:rsidRPr="0002785B">
        <w:rPr>
          <w:rFonts w:ascii="현대하모니 L" w:eastAsia="현대하모니 L" w:hAnsi="현대하모니 L" w:cs="Arial" w:hint="eastAsia"/>
          <w:szCs w:val="22"/>
        </w:rPr>
        <w:t xml:space="preserve"> coded random number or RN1</w:t>
      </w:r>
      <w:r w:rsidRPr="0002785B">
        <w:rPr>
          <w:rFonts w:ascii="현대하모니 L" w:eastAsia="현대하모니 L" w:hAnsi="현대하모니 L" w:cs="Arial"/>
          <w:szCs w:val="22"/>
        </w:rPr>
        <w:t>, 2</w:t>
      </w:r>
      <w:r w:rsidRPr="0002785B">
        <w:rPr>
          <w:rFonts w:ascii="현대하모니 L" w:eastAsia="현대하모니 L" w:hAnsi="현대하모니 L" w:cs="Arial" w:hint="eastAsia"/>
          <w:szCs w:val="22"/>
        </w:rPr>
        <w:t xml:space="preserve"> from </w:t>
      </w:r>
      <w:smartTag w:uri="urn:schemas-microsoft-com:office:smarttags" w:element="place">
        <w:r w:rsidRPr="0002785B">
          <w:rPr>
            <w:rFonts w:ascii="현대하모니 L" w:eastAsia="현대하모니 L" w:hAnsi="현대하모니 L" w:cs="Arial" w:hint="eastAsia"/>
            <w:szCs w:val="22"/>
          </w:rPr>
          <w:t>EMS</w:t>
        </w:r>
      </w:smartTag>
      <w:r w:rsidRPr="0002785B">
        <w:rPr>
          <w:rFonts w:ascii="현대하모니 L" w:eastAsia="현대하모니 L" w:hAnsi="현대하모니 L" w:cs="Arial" w:hint="eastAsia"/>
          <w:szCs w:val="22"/>
        </w:rPr>
        <w:t xml:space="preserve"> </w:t>
      </w:r>
    </w:p>
    <w:p w14:paraId="306801CD" w14:textId="77777777" w:rsidR="0002785B" w:rsidRPr="0002785B" w:rsidRDefault="0002785B" w:rsidP="0002785B">
      <w:pPr>
        <w:pStyle w:val="BodyTextIndent2"/>
        <w:tabs>
          <w:tab w:val="num" w:pos="426"/>
        </w:tabs>
        <w:ind w:leftChars="193" w:left="425" w:firstLineChars="1031" w:firstLine="2268"/>
        <w:rPr>
          <w:rFonts w:ascii="현대하모니 L" w:eastAsia="현대하모니 L" w:hAnsi="현대하모니 L" w:cs="Arial"/>
          <w:szCs w:val="22"/>
        </w:rPr>
      </w:pPr>
      <w:r w:rsidRPr="0002785B">
        <w:rPr>
          <w:rFonts w:ascii="현대하모니 L" w:eastAsia="현대하모니 L" w:hAnsi="현대하모니 L" w:cs="Arial"/>
          <w:szCs w:val="22"/>
        </w:rPr>
        <w:t>MIN:</w:t>
      </w:r>
      <w:r w:rsidRPr="0002785B">
        <w:rPr>
          <w:rFonts w:ascii="현대하모니 L" w:eastAsia="현대하모니 L" w:hAnsi="현대하모니 L" w:cs="Arial" w:hint="eastAsia"/>
          <w:szCs w:val="22"/>
        </w:rPr>
        <w:t xml:space="preserve"> 01h (fixed)</w:t>
      </w:r>
    </w:p>
    <w:p w14:paraId="2119DB4F" w14:textId="77777777" w:rsidR="0002785B" w:rsidRPr="0002785B" w:rsidRDefault="0002785B" w:rsidP="0002785B">
      <w:pPr>
        <w:ind w:firstLineChars="1200" w:firstLine="2640"/>
        <w:rPr>
          <w:rFonts w:ascii="현대하모니 L" w:eastAsia="현대하모니 L" w:hAnsi="현대하모니 L" w:cs="Arial"/>
          <w:szCs w:val="22"/>
        </w:rPr>
      </w:pPr>
      <w:r w:rsidRPr="0002785B">
        <w:rPr>
          <w:rFonts w:ascii="현대하모니 L" w:eastAsia="현대하모니 L" w:hAnsi="현대하모니 L" w:cs="Arial" w:hint="eastAsia"/>
          <w:szCs w:val="22"/>
        </w:rPr>
        <w:t>VIN3</w:t>
      </w:r>
      <w:r w:rsidRPr="0002785B">
        <w:rPr>
          <w:rFonts w:ascii="현대하모니 L" w:eastAsia="현대하모니 L" w:hAnsi="현대하모니 L" w:cs="Arial"/>
          <w:szCs w:val="22"/>
        </w:rPr>
        <w:t>, 4:</w:t>
      </w:r>
      <w:r w:rsidRPr="0002785B">
        <w:rPr>
          <w:rFonts w:ascii="현대하모니 L" w:eastAsia="현대하모니 L" w:hAnsi="현대하모니 L" w:cs="Arial" w:hint="eastAsia"/>
          <w:szCs w:val="22"/>
        </w:rPr>
        <w:t xml:space="preserve"> Coded VIN or Zeros if </w:t>
      </w:r>
      <w:smartTag w:uri="urn:schemas-microsoft-com:office:smarttags" w:element="place">
        <w:r w:rsidRPr="0002785B">
          <w:rPr>
            <w:rFonts w:ascii="현대하모니 L" w:eastAsia="현대하모니 L" w:hAnsi="현대하모니 L" w:cs="Arial" w:hint="eastAsia"/>
            <w:szCs w:val="22"/>
          </w:rPr>
          <w:t>EMS</w:t>
        </w:r>
      </w:smartTag>
      <w:r w:rsidRPr="0002785B">
        <w:rPr>
          <w:rFonts w:ascii="현대하모니 L" w:eastAsia="현대하모니 L" w:hAnsi="현대하모니 L" w:cs="Arial" w:hint="eastAsia"/>
          <w:szCs w:val="22"/>
        </w:rPr>
        <w:t xml:space="preserve"> is virgin or neutral</w:t>
      </w:r>
    </w:p>
    <w:p w14:paraId="3D404BC9" w14:textId="77777777" w:rsidR="00E2787B" w:rsidRPr="0002785B" w:rsidRDefault="00E2787B" w:rsidP="004544EB">
      <w:pPr>
        <w:tabs>
          <w:tab w:val="num" w:pos="426"/>
        </w:tabs>
        <w:ind w:leftChars="193" w:left="425"/>
        <w:rPr>
          <w:rFonts w:ascii="현대하모니 L" w:eastAsia="현대하모니 L" w:hAnsi="현대하모니 L" w:cs="Arial"/>
          <w:szCs w:val="22"/>
        </w:rPr>
      </w:pPr>
    </w:p>
    <w:p w14:paraId="21566828" w14:textId="77777777" w:rsidR="00E2787B" w:rsidRPr="0002785B" w:rsidRDefault="00E2787B" w:rsidP="004544EB">
      <w:pPr>
        <w:tabs>
          <w:tab w:val="num" w:pos="426"/>
        </w:tabs>
        <w:ind w:leftChars="193" w:left="425"/>
        <w:rPr>
          <w:rFonts w:ascii="현대하모니 L" w:eastAsia="현대하모니 L" w:hAnsi="현대하모니 L" w:cs="Arial"/>
          <w:szCs w:val="22"/>
        </w:rPr>
      </w:pPr>
      <w:r w:rsidRPr="0002785B">
        <w:rPr>
          <w:rFonts w:ascii="현대하모니 L" w:eastAsia="현대하모니 L" w:hAnsi="현대하모니 L" w:cs="Arial" w:hint="eastAsia"/>
          <w:szCs w:val="22"/>
        </w:rPr>
        <w:t>The communication is used for Immobilizer authentication.</w:t>
      </w:r>
    </w:p>
    <w:p w14:paraId="45A2A6BF" w14:textId="77777777" w:rsidR="00E2787B" w:rsidRPr="0002785B" w:rsidRDefault="00E2787B" w:rsidP="004544EB">
      <w:pPr>
        <w:tabs>
          <w:tab w:val="num" w:pos="426"/>
        </w:tabs>
        <w:ind w:leftChars="193" w:left="425"/>
        <w:rPr>
          <w:rFonts w:ascii="현대하모니 L" w:eastAsia="현대하모니 L" w:hAnsi="현대하모니 L" w:cs="Arial"/>
          <w:szCs w:val="22"/>
        </w:rPr>
      </w:pPr>
      <w:smartTag w:uri="urn:schemas-microsoft-com:office:smarttags" w:element="place">
        <w:r w:rsidRPr="0002785B">
          <w:rPr>
            <w:rFonts w:ascii="현대하모니 L" w:eastAsia="현대하모니 L" w:hAnsi="현대하모니 L" w:cs="Arial" w:hint="eastAsia"/>
            <w:szCs w:val="22"/>
          </w:rPr>
          <w:t>EMS</w:t>
        </w:r>
      </w:smartTag>
      <w:r w:rsidRPr="0002785B">
        <w:rPr>
          <w:rFonts w:ascii="현대하모니 L" w:eastAsia="현대하모니 L" w:hAnsi="현대하모니 L" w:cs="Arial" w:hint="eastAsia"/>
          <w:szCs w:val="22"/>
        </w:rPr>
        <w:t xml:space="preserve"> can know the IMMO_ECU state and VIN Information.</w:t>
      </w:r>
    </w:p>
    <w:p w14:paraId="5FE0D48F" w14:textId="77777777" w:rsidR="00E2787B" w:rsidRPr="0002785B" w:rsidRDefault="00E2787B" w:rsidP="004544EB">
      <w:pPr>
        <w:ind w:leftChars="193" w:left="425"/>
        <w:rPr>
          <w:rFonts w:ascii="현대하모니 L" w:eastAsia="현대하모니 L" w:hAnsi="현대하모니 L"/>
          <w:dstrike/>
          <w:szCs w:val="22"/>
        </w:rPr>
      </w:pPr>
      <w:r w:rsidRPr="0002785B">
        <w:rPr>
          <w:rFonts w:ascii="현대하모니 L" w:eastAsia="현대하모니 L" w:hAnsi="현대하모니 L" w:hint="eastAsia"/>
        </w:rPr>
        <w:t xml:space="preserve">EMS should try the immobilizer communication with the WUP </w:t>
      </w:r>
      <w:r w:rsidRPr="0002785B">
        <w:rPr>
          <w:rFonts w:ascii="현대하모니 L" w:eastAsia="현대하모니 L" w:hAnsi="현대하모니 L"/>
        </w:rPr>
        <w:t>request</w:t>
      </w:r>
      <w:r w:rsidRPr="0002785B">
        <w:rPr>
          <w:rFonts w:ascii="현대하모니 L" w:eastAsia="현대하모니 L" w:hAnsi="현대하모니 L" w:hint="eastAsia"/>
        </w:rPr>
        <w:t xml:space="preserve">, If EMS </w:t>
      </w:r>
      <w:r w:rsidRPr="0002785B">
        <w:rPr>
          <w:rFonts w:ascii="현대하모니 L" w:eastAsia="현대하모니 L" w:hAnsi="현대하모니 L"/>
        </w:rPr>
        <w:t>does</w:t>
      </w:r>
      <w:r w:rsidRPr="0002785B">
        <w:rPr>
          <w:rFonts w:ascii="현대하모니 L" w:eastAsia="현대하모니 L" w:hAnsi="현대하모니 L" w:hint="eastAsia"/>
        </w:rPr>
        <w:t xml:space="preserve"> not receive the response within P2 time or IMMO_ECU send the different </w:t>
      </w:r>
      <w:smartTag w:uri="urn:schemas-microsoft-com:office:smarttags" w:element="place">
        <w:r w:rsidRPr="0002785B">
          <w:rPr>
            <w:rFonts w:ascii="현대하모니 L" w:eastAsia="현대하모니 L" w:hAnsi="현대하모니 L" w:hint="eastAsia"/>
          </w:rPr>
          <w:t>EMS</w:t>
        </w:r>
      </w:smartTag>
      <w:r w:rsidRPr="0002785B">
        <w:rPr>
          <w:rFonts w:ascii="현대하모니 L" w:eastAsia="현대하모니 L" w:hAnsi="현대하모니 L" w:hint="eastAsia"/>
        </w:rPr>
        <w:t xml:space="preserve"> state. </w:t>
      </w:r>
    </w:p>
    <w:p w14:paraId="61319B8A" w14:textId="77777777" w:rsidR="00E2787B" w:rsidRPr="0002785B" w:rsidRDefault="00E2787B" w:rsidP="004544EB">
      <w:pPr>
        <w:pStyle w:val="BodyText"/>
        <w:tabs>
          <w:tab w:val="num" w:pos="993"/>
        </w:tabs>
        <w:ind w:firstLineChars="459" w:firstLine="1010"/>
        <w:rPr>
          <w:rFonts w:ascii="현대하모니 L" w:eastAsia="현대하모니 L" w:hAnsi="현대하모니 L" w:cs="Arial"/>
          <w:color w:val="FFFFFF"/>
        </w:rPr>
      </w:pPr>
    </w:p>
    <w:p w14:paraId="6C9A60F6" w14:textId="24840906" w:rsidR="00E2787B" w:rsidRPr="00C35007" w:rsidRDefault="00E2787B" w:rsidP="004544EB">
      <w:pPr>
        <w:rPr>
          <w:rFonts w:ascii="현대하모니 L" w:eastAsia="현대하모니 L" w:hAnsi="현대하모니 L" w:cs="Arial"/>
          <w:szCs w:val="22"/>
        </w:rPr>
      </w:pPr>
      <w:r w:rsidRPr="0002785B">
        <w:rPr>
          <w:rFonts w:ascii="현대하모니 L" w:eastAsia="현대하모니 L" w:hAnsi="현대하모니 L" w:cs="Arial"/>
          <w:szCs w:val="22"/>
        </w:rPr>
        <w:t>Note:</w:t>
      </w:r>
      <w:r w:rsidRPr="0002785B">
        <w:rPr>
          <w:rFonts w:ascii="현대하모니 L" w:eastAsia="현대하모니 L" w:hAnsi="현대하모니 L" w:cs="Arial" w:hint="eastAsia"/>
          <w:szCs w:val="22"/>
        </w:rPr>
        <w:t xml:space="preserve"> </w:t>
      </w:r>
      <w:r w:rsidRPr="0002785B">
        <w:rPr>
          <w:rFonts w:ascii="현대하모니 L" w:eastAsia="현대하모니 L" w:hAnsi="현대하모니 L" w:cs="Arial"/>
          <w:szCs w:val="22"/>
        </w:rPr>
        <w:t>Refer the</w:t>
      </w:r>
      <w:r w:rsidRPr="0002785B">
        <w:rPr>
          <w:rFonts w:ascii="현대하모니 L" w:eastAsia="현대하모니 L" w:hAnsi="현대하모니 L" w:cs="Arial" w:hint="eastAsia"/>
          <w:szCs w:val="22"/>
        </w:rPr>
        <w:t xml:space="preserve"> Chapter [9.1.1.5] for communication timing of EMS with </w:t>
      </w:r>
      <w:proofErr w:type="spellStart"/>
      <w:r w:rsidRPr="0002785B">
        <w:rPr>
          <w:rFonts w:ascii="현대하모니 L" w:eastAsia="현대하모니 L" w:hAnsi="현대하모니 L" w:cs="Arial" w:hint="eastAsia"/>
          <w:szCs w:val="22"/>
        </w:rPr>
        <w:t>IMMO_ECU</w:t>
      </w:r>
      <w:r w:rsidR="0002785B">
        <w:rPr>
          <w:rFonts w:ascii="현대하모니 L" w:eastAsia="현대하모니 L" w:hAnsi="현대하모니 L" w:cs="Arial"/>
          <w:szCs w:val="22"/>
        </w:rPr>
        <w:t>Mes</w:t>
      </w:r>
      <w:proofErr w:type="spellEnd"/>
    </w:p>
    <w:p w14:paraId="31A560F4" w14:textId="77777777" w:rsidR="00E2787B" w:rsidRPr="00C35007" w:rsidRDefault="00E2787B" w:rsidP="004544EB">
      <w:pPr>
        <w:rPr>
          <w:rFonts w:ascii="현대하모니 L" w:eastAsia="현대하모니 L" w:hAnsi="현대하모니 L" w:cs="Arial"/>
          <w:szCs w:val="22"/>
        </w:rPr>
      </w:pPr>
    </w:p>
    <w:p w14:paraId="70DF735C" w14:textId="77777777" w:rsidR="00E2787B" w:rsidRPr="00C35007" w:rsidRDefault="00E2787B" w:rsidP="004544EB">
      <w:pPr>
        <w:rPr>
          <w:rFonts w:ascii="현대하모니 L" w:eastAsia="현대하모니 L" w:hAnsi="현대하모니 L" w:cs="Arial"/>
          <w:szCs w:val="22"/>
        </w:rPr>
      </w:pPr>
    </w:p>
    <w:p w14:paraId="3A413BF6" w14:textId="77777777" w:rsidR="00E2787B" w:rsidRPr="00C35007" w:rsidRDefault="00E2787B" w:rsidP="004544EB">
      <w:pPr>
        <w:rPr>
          <w:rFonts w:ascii="현대하모니 L" w:eastAsia="현대하모니 L" w:hAnsi="현대하모니 L"/>
        </w:rPr>
      </w:pPr>
    </w:p>
    <w:p w14:paraId="55F5012A"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rPr>
        <w:br w:type="page"/>
      </w:r>
      <w:r>
        <w:rPr>
          <w:rFonts w:ascii="현대하모니 L" w:eastAsia="현대하모니 L" w:hAnsi="현대하모니 L"/>
          <w:noProof/>
          <w:szCs w:val="22"/>
        </w:rPr>
        <w:lastRenderedPageBreak/>
        <mc:AlternateContent>
          <mc:Choice Requires="wpg">
            <w:drawing>
              <wp:anchor distT="0" distB="0" distL="114300" distR="114300" simplePos="0" relativeHeight="251689984" behindDoc="0" locked="0" layoutInCell="1" allowOverlap="1" wp14:anchorId="61054064" wp14:editId="07777777">
                <wp:simplePos x="0" y="0"/>
                <wp:positionH relativeFrom="column">
                  <wp:posOffset>2966085</wp:posOffset>
                </wp:positionH>
                <wp:positionV relativeFrom="paragraph">
                  <wp:posOffset>-146685</wp:posOffset>
                </wp:positionV>
                <wp:extent cx="365125" cy="349885"/>
                <wp:effectExtent l="0" t="0" r="0" b="0"/>
                <wp:wrapNone/>
                <wp:docPr id="208"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125" cy="349885"/>
                          <a:chOff x="2403" y="1954"/>
                          <a:chExt cx="575" cy="551"/>
                        </a:xfrm>
                      </wpg:grpSpPr>
                      <wps:wsp>
                        <wps:cNvPr id="209" name="AutoShape 287"/>
                        <wps:cNvSpPr>
                          <a:spLocks noChangeArrowheads="1"/>
                        </wps:cNvSpPr>
                        <wps:spPr bwMode="auto">
                          <a:xfrm>
                            <a:off x="2403" y="1954"/>
                            <a:ext cx="575" cy="505"/>
                          </a:xfrm>
                          <a:prstGeom prst="triangle">
                            <a:avLst>
                              <a:gd name="adj" fmla="val 50000"/>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0" name="Text Box 288"/>
                        <wps:cNvSpPr txBox="1">
                          <a:spLocks noChangeArrowheads="1"/>
                        </wps:cNvSpPr>
                        <wps:spPr bwMode="auto">
                          <a:xfrm>
                            <a:off x="2460" y="1982"/>
                            <a:ext cx="467" cy="5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DB90EB" w14:textId="77777777" w:rsidR="00E2787B" w:rsidRPr="006C2DA2" w:rsidRDefault="00E2787B" w:rsidP="00E75804">
                              <w:pPr>
                                <w:jc w:val="center"/>
                                <w:rPr>
                                  <w:b/>
                                </w:rPr>
                              </w:pPr>
                              <w:r w:rsidRPr="006C2DA2">
                                <w:rPr>
                                  <w:rFonts w:hint="eastAsia"/>
                                  <w:b/>
                                  <w:sz w:val="24"/>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054064" id="Group 286" o:spid="_x0000_s1103" style="position:absolute;left:0;text-align:left;margin-left:233.55pt;margin-top:-11.55pt;width:28.75pt;height:27.55pt;z-index:251689984" coordorigin="2403,1954" coordsize="57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">
                <v:shape id="AutoShape 287" o:spid="_x0000_s1104" type="#_x0000_t5" style="position:absolute;left:2403;top:1954;width:575;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" strokecolor="red"/>
                <v:shape id="Text Box 288" o:spid="_x0000_s1105" type="#_x0000_t202" style="position:absolute;left:2460;top:1982;width:467;height: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6DB90EB" w14:textId="77777777" w:rsidR="00E2787B" w:rsidRPr="006C2DA2" w:rsidRDefault="00E2787B" w:rsidP="00E75804">
                        <w:pPr>
                          <w:jc w:val="center"/>
                          <w:rPr>
                            <w:b/>
                          </w:rPr>
                        </w:pPr>
                        <w:r w:rsidRPr="006C2DA2">
                          <w:rPr>
                            <w:rFonts w:hint="eastAsia"/>
                            <w:b/>
                            <w:sz w:val="24"/>
                          </w:rPr>
                          <w:t>5</w:t>
                        </w:r>
                      </w:p>
                    </w:txbxContent>
                  </v:textbox>
                </v:shape>
              </v:group>
            </w:pict>
          </mc:Fallback>
        </mc:AlternateContent>
      </w:r>
      <w:r w:rsidRPr="00C35007">
        <w:rPr>
          <w:rFonts w:ascii="현대하모니 L" w:eastAsia="현대하모니 L" w:hAnsi="현대하모니 L"/>
        </w:rPr>
        <w:t>Messages timing</w:t>
      </w:r>
    </w:p>
    <w:p w14:paraId="4DF61CA0" w14:textId="77777777" w:rsidR="00E2787B" w:rsidRPr="00C35007" w:rsidRDefault="00E2787B" w:rsidP="004544EB">
      <w:pPr>
        <w:pStyle w:val="BodyText"/>
        <w:rPr>
          <w:rFonts w:ascii="현대하모니 L" w:eastAsia="현대하모니 L" w:hAnsi="현대하모니 L"/>
        </w:rPr>
      </w:pPr>
      <w:r w:rsidRPr="00C35007">
        <w:rPr>
          <w:rFonts w:ascii="현대하모니 L" w:eastAsia="현대하모니 L" w:hAnsi="현대하모니 L"/>
          <w:noProof/>
        </w:rPr>
        <mc:AlternateContent>
          <mc:Choice Requires="wpg">
            <w:drawing>
              <wp:anchor distT="0" distB="0" distL="114300" distR="114300" simplePos="0" relativeHeight="251684864" behindDoc="0" locked="0" layoutInCell="1" allowOverlap="1" wp14:anchorId="4C7BEEB5" wp14:editId="07777777">
                <wp:simplePos x="0" y="0"/>
                <wp:positionH relativeFrom="column">
                  <wp:posOffset>2374900</wp:posOffset>
                </wp:positionH>
                <wp:positionV relativeFrom="paragraph">
                  <wp:posOffset>-244475</wp:posOffset>
                </wp:positionV>
                <wp:extent cx="558800" cy="443865"/>
                <wp:effectExtent l="0" t="0" r="0" b="0"/>
                <wp:wrapNone/>
                <wp:docPr id="205"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 cy="443865"/>
                          <a:chOff x="10305" y="3861"/>
                          <a:chExt cx="665" cy="699"/>
                        </a:xfrm>
                      </wpg:grpSpPr>
                      <wps:wsp>
                        <wps:cNvPr id="206" name="AutoShape 272"/>
                        <wps:cNvSpPr>
                          <a:spLocks noChangeArrowheads="1"/>
                        </wps:cNvSpPr>
                        <wps:spPr bwMode="auto">
                          <a:xfrm>
                            <a:off x="10379" y="3861"/>
                            <a:ext cx="489" cy="445"/>
                          </a:xfrm>
                          <a:prstGeom prst="flowChartExtract">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D28B4B" w14:textId="77777777" w:rsidR="00E2787B" w:rsidRPr="00F54747" w:rsidRDefault="00E2787B" w:rsidP="004544EB">
                              <w:pPr>
                                <w:rPr>
                                  <w:color w:val="FF0000"/>
                                </w:rPr>
                              </w:pPr>
                            </w:p>
                          </w:txbxContent>
                        </wps:txbx>
                        <wps:bodyPr rot="0" vert="eaVert" wrap="square" lIns="91440" tIns="45720" rIns="91440" bIns="45720" anchor="t" anchorCtr="0" upright="1">
                          <a:noAutofit/>
                        </wps:bodyPr>
                      </wps:wsp>
                      <wps:wsp>
                        <wps:cNvPr id="207" name="Oval 273"/>
                        <wps:cNvSpPr>
                          <a:spLocks noChangeArrowheads="1"/>
                        </wps:cNvSpPr>
                        <wps:spPr bwMode="auto">
                          <a:xfrm>
                            <a:off x="10305" y="3929"/>
                            <a:ext cx="665" cy="631"/>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A62820E" w14:textId="77777777" w:rsidR="00E2787B" w:rsidRPr="008D4237" w:rsidRDefault="00E2787B" w:rsidP="004544EB">
                              <w:pPr>
                                <w:jc w:val="center"/>
                                <w:rPr>
                                  <w:b/>
                                </w:rPr>
                              </w:pPr>
                              <w:r>
                                <w:rPr>
                                  <w:rFonts w:hint="eastAsia"/>
                                  <w:b/>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7BEEB5" id="Group 271" o:spid="_x0000_s1106" style="position:absolute;left:0;text-align:left;margin-left:187pt;margin-top:-19.25pt;width:44pt;height:34.95pt;z-index:251684864" coordorigin="10305,3861" coordsize="66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">
                <v:shape id="AutoShape 272" o:spid="_x0000_s1107" type="#_x0000_t127" style="position:absolute;left:10379;top:3861;width:489;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" strokecolor="red">
                  <v:textbox style="layout-flow:vertical-ideographic">
                    <w:txbxContent>
                      <w:p w14:paraId="33D28B4B" w14:textId="77777777" w:rsidR="00E2787B" w:rsidRPr="00F54747" w:rsidRDefault="00E2787B" w:rsidP="004544EB">
                        <w:pPr>
                          <w:rPr>
                            <w:color w:val="FF0000"/>
                          </w:rPr>
                        </w:pPr>
                      </w:p>
                    </w:txbxContent>
                  </v:textbox>
                </v:shape>
                <v:oval id="Oval 273" o:spid="_x0000_s1108" style="position:absolute;left:10305;top:3929;width:665;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" filled="f" stroked="f">
                  <v:textbox>
                    <w:txbxContent>
                      <w:p w14:paraId="1A62820E" w14:textId="77777777" w:rsidR="00E2787B" w:rsidRPr="008D4237" w:rsidRDefault="00E2787B" w:rsidP="004544EB">
                        <w:pPr>
                          <w:jc w:val="center"/>
                          <w:rPr>
                            <w:b/>
                          </w:rPr>
                        </w:pPr>
                        <w:r>
                          <w:rPr>
                            <w:rFonts w:hint="eastAsia"/>
                            <w:b/>
                          </w:rPr>
                          <w:t>B</w:t>
                        </w:r>
                      </w:p>
                    </w:txbxContent>
                  </v:textbox>
                </v:oval>
              </v:group>
            </w:pict>
          </mc:Fallback>
        </mc:AlternateContent>
      </w:r>
    </w:p>
    <w:p w14:paraId="41C6AC2A" w14:textId="77777777" w:rsidR="00E2787B" w:rsidRPr="00C35007" w:rsidRDefault="00E2787B" w:rsidP="004544EB">
      <w:pPr>
        <w:pStyle w:val="BodyText"/>
        <w:rPr>
          <w:rFonts w:ascii="현대하모니 L" w:eastAsia="현대하모니 L" w:hAnsi="현대하모니 L"/>
        </w:rPr>
      </w:pPr>
      <w:r w:rsidRPr="0002785B">
        <w:rPr>
          <w:rFonts w:ascii="현대하모니 L" w:eastAsia="현대하모니 L" w:hAnsi="현대하모니 L"/>
          <w:szCs w:val="22"/>
          <w:lang w:val="fr-FR"/>
        </w:rPr>
        <w:object w:dxaOrig="11280" w:dyaOrig="1934" w14:anchorId="49C95119">
          <v:shape id="_x0000_i1030" type="#_x0000_t75" style="width:500.4pt;height:91.2pt" o:ole="" fillcolor="window">
            <v:imagedata r:id="rId22" o:title=""/>
          </v:shape>
          <o:OLEObject Type="Embed" ProgID="Word.Picture.8" ShapeID="_x0000_i1030" DrawAspect="Content" ObjectID="_1808276242" r:id="rId23"/>
        </w:object>
      </w:r>
    </w:p>
    <w:p w14:paraId="0E1057B3"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P</w:t>
      </w:r>
      <w:proofErr w:type="gramStart"/>
      <w:r w:rsidRPr="00C35007">
        <w:rPr>
          <w:rFonts w:ascii="현대하모니 L" w:eastAsia="현대하모니 L" w:hAnsi="현대하모니 L"/>
          <w:szCs w:val="22"/>
        </w:rPr>
        <w:t>1 :</w:t>
      </w:r>
      <w:proofErr w:type="gramEnd"/>
      <w:r w:rsidRPr="00C35007">
        <w:rPr>
          <w:rFonts w:ascii="현대하모니 L" w:eastAsia="현대하모니 L" w:hAnsi="현대하모니 L"/>
          <w:szCs w:val="22"/>
        </w:rPr>
        <w:t xml:space="preserve"> Inter-byte time for immobilizer request. </w:t>
      </w:r>
    </w:p>
    <w:p w14:paraId="1E140BF7"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 xml:space="preserve">P2 : Time between end of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request and start of an immobilizer response. </w:t>
      </w:r>
    </w:p>
    <w:p w14:paraId="4A59F36E"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 xml:space="preserve">P3 : Time between end of Immobilizer response and start of an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new request </w:t>
      </w:r>
    </w:p>
    <w:p w14:paraId="07A097B7" w14:textId="77777777" w:rsidR="00E2787B"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 xml:space="preserve">P4 : Inter-byte time for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request</w:t>
      </w:r>
      <w:r w:rsidRPr="00C35007">
        <w:rPr>
          <w:rFonts w:ascii="현대하모니 L" w:eastAsia="현대하모니 L" w:hAnsi="현대하모니 L" w:hint="eastAsia"/>
          <w:szCs w:val="22"/>
        </w:rPr>
        <w:t xml:space="preserve"> </w:t>
      </w:r>
    </w:p>
    <w:p w14:paraId="2DC44586" w14:textId="77777777" w:rsidR="00E2787B" w:rsidRDefault="00E2787B" w:rsidP="004544EB">
      <w:pPr>
        <w:rPr>
          <w:rFonts w:ascii="현대하모니 L" w:eastAsia="현대하모니 L" w:hAnsi="현대하모니 L"/>
          <w:szCs w:val="22"/>
        </w:rPr>
      </w:pPr>
    </w:p>
    <w:p w14:paraId="30CA38FE" w14:textId="77777777" w:rsidR="00E2787B" w:rsidRPr="0002785B" w:rsidRDefault="00E2787B" w:rsidP="00E75804">
      <w:pPr>
        <w:ind w:left="440" w:hangingChars="200" w:hanging="440"/>
        <w:rPr>
          <w:rFonts w:ascii="현대하모니 L" w:eastAsia="현대하모니 L" w:hAnsi="현대하모니 L"/>
          <w:color w:val="000000" w:themeColor="text1"/>
          <w:szCs w:val="22"/>
        </w:rPr>
      </w:pPr>
      <w:r w:rsidRPr="00E75804">
        <w:rPr>
          <w:rFonts w:ascii="현대하모니 L" w:eastAsia="현대하모니 L" w:hAnsi="현대하모니 L" w:hint="eastAsia"/>
          <w:szCs w:val="22"/>
        </w:rPr>
        <w:t xml:space="preserve">※ </w:t>
      </w:r>
      <w:r w:rsidRPr="0002785B">
        <w:rPr>
          <w:rFonts w:ascii="현대하모니 L" w:eastAsia="현대하모니 L" w:hAnsi="현대하모니 L"/>
          <w:color w:val="000000" w:themeColor="text1"/>
          <w:szCs w:val="22"/>
        </w:rPr>
        <w:t xml:space="preserve">measurement criteria of P1/P2/P3/P4 </w:t>
      </w:r>
      <w:proofErr w:type="spellStart"/>
      <w:r w:rsidRPr="0002785B">
        <w:rPr>
          <w:rFonts w:ascii="현대하모니 L" w:eastAsia="현대하모니 L" w:hAnsi="현대하모니 L"/>
          <w:color w:val="000000" w:themeColor="text1"/>
          <w:szCs w:val="22"/>
        </w:rPr>
        <w:t>timming</w:t>
      </w:r>
      <w:proofErr w:type="spellEnd"/>
      <w:r w:rsidRPr="0002785B">
        <w:rPr>
          <w:rFonts w:ascii="현대하모니 L" w:eastAsia="현대하모니 L" w:hAnsi="현대하모니 L"/>
          <w:color w:val="000000" w:themeColor="text1"/>
          <w:szCs w:val="22"/>
        </w:rPr>
        <w:t xml:space="preserve"> </w:t>
      </w:r>
      <w:r w:rsidRPr="0002785B">
        <w:rPr>
          <w:rFonts w:ascii="현대하모니 L" w:eastAsia="현대하모니 L" w:hAnsi="현대하모니 L" w:hint="eastAsia"/>
          <w:color w:val="000000" w:themeColor="text1"/>
          <w:szCs w:val="22"/>
        </w:rPr>
        <w:t xml:space="preserve">: </w:t>
      </w:r>
      <w:r w:rsidRPr="0002785B">
        <w:rPr>
          <w:rFonts w:ascii="현대하모니 L" w:eastAsia="현대하모니 L" w:hAnsi="현대하모니 L"/>
          <w:color w:val="000000" w:themeColor="text1"/>
          <w:szCs w:val="22"/>
        </w:rPr>
        <w:br/>
        <w:t>include Stop bit (2bit) of before byte / not include Start bit (1bit) of next byte</w:t>
      </w:r>
    </w:p>
    <w:p w14:paraId="636C5A40" w14:textId="77777777" w:rsidR="00E2787B" w:rsidRPr="00E75804" w:rsidRDefault="00E2787B" w:rsidP="00E75804">
      <w:pPr>
        <w:ind w:firstLineChars="150" w:firstLine="300"/>
        <w:rPr>
          <w:rFonts w:ascii="현대하모니 L" w:eastAsia="현대하모니 L" w:hAnsi="현대하모니 L"/>
          <w:sz w:val="20"/>
          <w:szCs w:val="22"/>
        </w:rPr>
      </w:pPr>
      <w:r w:rsidRPr="00E75804">
        <w:rPr>
          <w:rFonts w:ascii="현대하모니 L" w:eastAsia="현대하모니 L" w:hAnsi="현대하모니 L"/>
          <w:sz w:val="20"/>
          <w:szCs w:val="22"/>
        </w:rPr>
        <w:t>E</w:t>
      </w:r>
      <w:r w:rsidRPr="00E75804">
        <w:rPr>
          <w:rFonts w:ascii="현대하모니 L" w:eastAsia="현대하모니 L" w:hAnsi="현대하모니 L" w:hint="eastAsia"/>
          <w:sz w:val="20"/>
          <w:szCs w:val="22"/>
        </w:rPr>
        <w:t>x)</w:t>
      </w:r>
      <w:r w:rsidRPr="00E75804">
        <w:rPr>
          <w:rFonts w:ascii="현대하모니 L" w:eastAsia="현대하모니 L" w:hAnsi="현대하모니 L"/>
          <w:sz w:val="20"/>
          <w:szCs w:val="22"/>
        </w:rPr>
        <w:t xml:space="preserve"> </w:t>
      </w:r>
      <w:r>
        <w:rPr>
          <w:rFonts w:ascii="현대하모니 L" w:eastAsia="현대하모니 L" w:hAnsi="현대하모니 L"/>
          <w:sz w:val="20"/>
          <w:szCs w:val="22"/>
        </w:rPr>
        <w:t xml:space="preserve">measure </w:t>
      </w:r>
      <w:r w:rsidRPr="00E75804">
        <w:rPr>
          <w:rFonts w:ascii="현대하모니 L" w:eastAsia="현대하모니 L" w:hAnsi="현대하모니 L"/>
          <w:sz w:val="20"/>
          <w:szCs w:val="22"/>
        </w:rPr>
        <w:t xml:space="preserve">P1 </w:t>
      </w:r>
      <w:r>
        <w:rPr>
          <w:rFonts w:ascii="현대하모니 L" w:eastAsia="현대하모니 L" w:hAnsi="현대하모니 L" w:hint="eastAsia"/>
          <w:sz w:val="20"/>
          <w:szCs w:val="22"/>
        </w:rPr>
        <w:t>tim</w:t>
      </w:r>
      <w:r>
        <w:rPr>
          <w:rFonts w:ascii="현대하모니 L" w:eastAsia="현대하모니 L" w:hAnsi="현대하모니 L"/>
          <w:sz w:val="20"/>
          <w:szCs w:val="22"/>
        </w:rPr>
        <w:t>e</w:t>
      </w:r>
    </w:p>
    <w:bookmarkStart w:id="0" w:name="_MON_1808231029"/>
    <w:bookmarkEnd w:id="0"/>
    <w:p w14:paraId="4FFCBC07" w14:textId="77777777" w:rsidR="00E2787B" w:rsidRPr="00E75804" w:rsidRDefault="00E2787B" w:rsidP="00E75804">
      <w:pPr>
        <w:rPr>
          <w:rFonts w:ascii="현대하모니 L" w:eastAsia="현대하모니 L" w:hAnsi="현대하모니 L"/>
          <w:szCs w:val="22"/>
        </w:rPr>
      </w:pPr>
      <w:r w:rsidRPr="00E75804">
        <w:rPr>
          <w:rFonts w:ascii="현대하모니 L" w:eastAsia="현대하모니 L" w:hAnsi="현대하모니 L"/>
          <w:szCs w:val="22"/>
          <w:lang w:val="fr-FR"/>
        </w:rPr>
        <w:object w:dxaOrig="7675" w:dyaOrig="1697" w14:anchorId="48DF91F6">
          <v:shape id="_x0000_i1031" type="#_x0000_t75" style="width:383.4pt;height:85.2pt" o:ole="" fillcolor="window">
            <v:imagedata r:id="rId24" o:title=""/>
          </v:shape>
          <o:OLEObject Type="Embed" ProgID="Word.Picture.8" ShapeID="_x0000_i1031" DrawAspect="Content" ObjectID="_1808276243" r:id="rId25"/>
        </w:object>
      </w:r>
    </w:p>
    <w:p w14:paraId="1728B4D0" w14:textId="77777777" w:rsidR="00E2787B" w:rsidRPr="00E75804" w:rsidRDefault="00E2787B" w:rsidP="004544EB">
      <w:pPr>
        <w:rPr>
          <w:rFonts w:ascii="현대하모니 L" w:eastAsia="현대하모니 L" w:hAnsi="현대하모니 L"/>
          <w:szCs w:val="22"/>
        </w:rPr>
      </w:pPr>
    </w:p>
    <w:p w14:paraId="194AE6E8" w14:textId="77777777" w:rsidR="0002785B" w:rsidRPr="0002785B" w:rsidRDefault="0002785B" w:rsidP="0002785B">
      <w:pPr>
        <w:rPr>
          <w:rFonts w:ascii="현대하모니 L" w:eastAsia="현대하모니 L" w:hAnsi="현대하모니 L"/>
          <w:szCs w:val="22"/>
        </w:rPr>
      </w:pPr>
      <w:proofErr w:type="gramStart"/>
      <w:r w:rsidRPr="0002785B">
        <w:rPr>
          <w:rFonts w:ascii="현대하모니 L" w:eastAsia="현대하모니 L" w:hAnsi="현대하모니 L"/>
          <w:szCs w:val="22"/>
        </w:rPr>
        <w:t>With :</w:t>
      </w:r>
      <w:proofErr w:type="gramEnd"/>
    </w:p>
    <w:p w14:paraId="698908AD" w14:textId="77777777" w:rsidR="0002785B" w:rsidRPr="0002785B" w:rsidRDefault="0002785B" w:rsidP="0002785B">
      <w:pPr>
        <w:numPr>
          <w:ilvl w:val="0"/>
          <w:numId w:val="26"/>
        </w:numPr>
        <w:rPr>
          <w:rFonts w:ascii="현대하모니 L" w:eastAsia="현대하모니 L" w:hAnsi="현대하모니 L"/>
          <w:szCs w:val="22"/>
        </w:rPr>
      </w:pPr>
      <w:r w:rsidRPr="0002785B">
        <w:rPr>
          <w:rFonts w:ascii="현대하모니 L" w:eastAsia="현대하모니 L" w:hAnsi="현대하모니 L" w:hint="eastAsia"/>
          <w:color w:val="000000" w:themeColor="text1"/>
          <w:szCs w:val="22"/>
        </w:rPr>
        <w:t xml:space="preserve">Stop bit </w:t>
      </w:r>
      <w:r w:rsidRPr="0002785B">
        <w:rPr>
          <w:rFonts w:ascii="현대하모니 L" w:eastAsia="현대하모니 L" w:hAnsi="현대하모니 L"/>
          <w:color w:val="000000" w:themeColor="text1"/>
          <w:szCs w:val="22"/>
        </w:rPr>
        <w:t>(2</w:t>
      </w:r>
      <w:r w:rsidRPr="0002785B">
        <w:rPr>
          <w:rFonts w:ascii="현대하모니 L" w:eastAsia="현대하모니 L" w:hAnsi="현대하모니 L" w:hint="eastAsia"/>
          <w:color w:val="000000" w:themeColor="text1"/>
          <w:szCs w:val="22"/>
        </w:rPr>
        <w:t>bit</w:t>
      </w:r>
      <w:r w:rsidRPr="0002785B">
        <w:rPr>
          <w:rFonts w:ascii="현대하모니 L" w:eastAsia="현대하모니 L" w:hAnsi="현대하모니 L"/>
          <w:color w:val="000000" w:themeColor="text1"/>
          <w:szCs w:val="22"/>
        </w:rPr>
        <w:t>)</w:t>
      </w:r>
      <w:r w:rsidRPr="0002785B">
        <w:rPr>
          <w:rFonts w:ascii="현대하모니 L" w:eastAsia="현대하모니 L" w:hAnsi="현대하모니 L" w:hint="eastAsia"/>
          <w:color w:val="000000" w:themeColor="text1"/>
          <w:szCs w:val="22"/>
        </w:rPr>
        <w:t xml:space="preserve"> transmission </w:t>
      </w:r>
      <w:proofErr w:type="gramStart"/>
      <w:r w:rsidRPr="0002785B">
        <w:rPr>
          <w:rFonts w:ascii="현대하모니 L" w:eastAsia="현대하모니 L" w:hAnsi="현대하모니 L" w:hint="eastAsia"/>
          <w:color w:val="000000" w:themeColor="text1"/>
          <w:szCs w:val="22"/>
        </w:rPr>
        <w:t>time</w:t>
      </w:r>
      <w:r w:rsidRPr="0002785B">
        <w:rPr>
          <w:rFonts w:ascii="현대하모니 L" w:eastAsia="현대하모니 L" w:hAnsi="현대하모니 L"/>
          <w:color w:val="000000" w:themeColor="text1"/>
          <w:szCs w:val="22"/>
        </w:rPr>
        <w:t xml:space="preserve">  </w:t>
      </w:r>
      <w:r w:rsidRPr="0002785B">
        <w:rPr>
          <w:rFonts w:ascii="Symbol" w:eastAsia="Symbol" w:hAnsi="Symbol" w:cs="Symbol"/>
          <w:szCs w:val="22"/>
        </w:rPr>
        <w:t>£</w:t>
      </w:r>
      <w:proofErr w:type="gramEnd"/>
      <w:r w:rsidRPr="0002785B">
        <w:rPr>
          <w:rFonts w:ascii="현대하모니 L" w:eastAsia="현대하모니 L" w:hAnsi="현대하모니 L"/>
          <w:szCs w:val="22"/>
        </w:rPr>
        <w:t xml:space="preserve"> P1 </w:t>
      </w:r>
      <w:r w:rsidRPr="0002785B">
        <w:rPr>
          <w:rFonts w:ascii="Symbol" w:eastAsia="Symbol" w:hAnsi="Symbol" w:cs="Symbol"/>
          <w:szCs w:val="22"/>
        </w:rPr>
        <w:t>£</w:t>
      </w:r>
      <w:r w:rsidRPr="0002785B">
        <w:rPr>
          <w:rFonts w:ascii="현대하모니 L" w:eastAsia="현대하모니 L" w:hAnsi="현대하모니 L"/>
          <w:szCs w:val="22"/>
        </w:rPr>
        <w:t xml:space="preserve">  </w:t>
      </w:r>
      <w:r w:rsidRPr="0002785B">
        <w:rPr>
          <w:rFonts w:ascii="현대하모니 L" w:eastAsia="현대하모니 L" w:hAnsi="현대하모니 L" w:hint="eastAsia"/>
          <w:szCs w:val="22"/>
        </w:rPr>
        <w:t>1</w:t>
      </w:r>
      <w:r w:rsidRPr="0002785B">
        <w:rPr>
          <w:rFonts w:ascii="현대하모니 L" w:eastAsia="현대하모니 L" w:hAnsi="현대하모니 L"/>
          <w:szCs w:val="22"/>
        </w:rPr>
        <w:t xml:space="preserve"> </w:t>
      </w:r>
      <w:proofErr w:type="spellStart"/>
      <w:r w:rsidRPr="0002785B">
        <w:rPr>
          <w:rFonts w:ascii="현대하모니 L" w:eastAsia="현대하모니 L" w:hAnsi="현대하모니 L"/>
          <w:szCs w:val="22"/>
        </w:rPr>
        <w:t>ms</w:t>
      </w:r>
      <w:proofErr w:type="spellEnd"/>
    </w:p>
    <w:p w14:paraId="491ED01B" w14:textId="77777777" w:rsidR="0002785B" w:rsidRPr="0002785B" w:rsidRDefault="0002785B" w:rsidP="0002785B">
      <w:pPr>
        <w:numPr>
          <w:ilvl w:val="0"/>
          <w:numId w:val="26"/>
        </w:numPr>
        <w:rPr>
          <w:rFonts w:ascii="현대하모니 L" w:eastAsia="현대하모니 L" w:hAnsi="현대하모니 L"/>
          <w:szCs w:val="22"/>
        </w:rPr>
      </w:pPr>
      <w:r w:rsidRPr="0002785B">
        <w:rPr>
          <w:rFonts w:ascii="현대하모니 L" w:eastAsia="현대하모니 L" w:hAnsi="현대하모니 L" w:hint="eastAsia"/>
          <w:szCs w:val="22"/>
        </w:rPr>
        <w:t>18</w:t>
      </w:r>
      <w:r w:rsidRPr="0002785B">
        <w:rPr>
          <w:rFonts w:ascii="현대하모니 L" w:eastAsia="현대하모니 L" w:hAnsi="현대하모니 L"/>
          <w:szCs w:val="22"/>
        </w:rPr>
        <w:t xml:space="preserve"> </w:t>
      </w:r>
      <w:proofErr w:type="spellStart"/>
      <w:r w:rsidRPr="0002785B">
        <w:rPr>
          <w:rFonts w:ascii="현대하모니 L" w:eastAsia="현대하모니 L" w:hAnsi="현대하모니 L"/>
          <w:szCs w:val="22"/>
        </w:rPr>
        <w:t>ms</w:t>
      </w:r>
      <w:proofErr w:type="spellEnd"/>
      <w:r w:rsidRPr="0002785B">
        <w:rPr>
          <w:rFonts w:ascii="현대하모니 L" w:eastAsia="현대하모니 L" w:hAnsi="현대하모니 L"/>
          <w:szCs w:val="22"/>
        </w:rPr>
        <w:t xml:space="preserve"> </w:t>
      </w:r>
      <w:r w:rsidRPr="0002785B">
        <w:rPr>
          <w:rFonts w:ascii="Symbol" w:eastAsia="Symbol" w:hAnsi="Symbol" w:cs="Symbol"/>
          <w:szCs w:val="22"/>
        </w:rPr>
        <w:t>£</w:t>
      </w:r>
      <w:r w:rsidRPr="0002785B">
        <w:rPr>
          <w:rFonts w:ascii="현대하모니 L" w:eastAsia="현대하모니 L" w:hAnsi="현대하모니 L"/>
          <w:szCs w:val="22"/>
        </w:rPr>
        <w:t xml:space="preserve"> P2 </w:t>
      </w:r>
      <w:proofErr w:type="gramStart"/>
      <w:r w:rsidRPr="0002785B">
        <w:rPr>
          <w:rFonts w:ascii="Symbol" w:eastAsia="Symbol" w:hAnsi="Symbol" w:cs="Symbol"/>
          <w:szCs w:val="22"/>
        </w:rPr>
        <w:t>£</w:t>
      </w:r>
      <w:r w:rsidRPr="0002785B">
        <w:rPr>
          <w:rFonts w:ascii="현대하모니 L" w:eastAsia="현대하모니 L" w:hAnsi="현대하모니 L"/>
          <w:szCs w:val="22"/>
        </w:rPr>
        <w:t xml:space="preserve">  </w:t>
      </w:r>
      <w:r w:rsidRPr="0002785B">
        <w:rPr>
          <w:rFonts w:ascii="현대하모니 L" w:eastAsia="현대하모니 L" w:hAnsi="현대하모니 L" w:hint="eastAsia"/>
          <w:szCs w:val="22"/>
        </w:rPr>
        <w:t>40</w:t>
      </w:r>
      <w:proofErr w:type="gramEnd"/>
      <w:r w:rsidRPr="0002785B">
        <w:rPr>
          <w:rFonts w:ascii="현대하모니 L" w:eastAsia="현대하모니 L" w:hAnsi="현대하모니 L"/>
          <w:szCs w:val="22"/>
        </w:rPr>
        <w:t xml:space="preserve"> </w:t>
      </w:r>
      <w:proofErr w:type="spellStart"/>
      <w:r w:rsidRPr="0002785B">
        <w:rPr>
          <w:rFonts w:ascii="현대하모니 L" w:eastAsia="현대하모니 L" w:hAnsi="현대하모니 L"/>
          <w:szCs w:val="22"/>
        </w:rPr>
        <w:t>ms</w:t>
      </w:r>
      <w:proofErr w:type="spellEnd"/>
      <w:r w:rsidRPr="0002785B">
        <w:rPr>
          <w:rFonts w:ascii="현대하모니 L" w:eastAsia="현대하모니 L" w:hAnsi="현대하모니 L"/>
          <w:szCs w:val="22"/>
        </w:rPr>
        <w:t xml:space="preserve"> </w:t>
      </w:r>
      <w:r w:rsidRPr="0002785B">
        <w:rPr>
          <w:rFonts w:ascii="현대하모니 L" w:eastAsia="현대하모니 L" w:hAnsi="현대하모니 L" w:hint="eastAsia"/>
          <w:szCs w:val="22"/>
        </w:rPr>
        <w:t xml:space="preserve"> </w:t>
      </w:r>
    </w:p>
    <w:p w14:paraId="3E226DEE" w14:textId="77777777" w:rsidR="0002785B" w:rsidRPr="0002785B" w:rsidRDefault="0002785B" w:rsidP="0002785B">
      <w:pPr>
        <w:ind w:firstLine="120"/>
        <w:rPr>
          <w:rFonts w:ascii="현대하모니 L" w:eastAsia="현대하모니 L" w:hAnsi="현대하모니 L"/>
          <w:sz w:val="20"/>
          <w:szCs w:val="22"/>
        </w:rPr>
      </w:pPr>
      <w:r w:rsidRPr="0002785B">
        <w:rPr>
          <w:rFonts w:ascii="현대하모니 L" w:eastAsia="현대하모니 L" w:hAnsi="현대하모니 L"/>
          <w:sz w:val="20"/>
          <w:szCs w:val="22"/>
        </w:rPr>
        <w:t>(the maximum duration for IMMO_ECU to be ready to send the IMMO Status is 4</w:t>
      </w:r>
      <w:r w:rsidRPr="0002785B">
        <w:rPr>
          <w:rFonts w:ascii="현대하모니 L" w:eastAsia="현대하모니 L" w:hAnsi="현대하모니 L" w:hint="eastAsia"/>
          <w:sz w:val="20"/>
          <w:szCs w:val="22"/>
        </w:rPr>
        <w:t>0</w:t>
      </w:r>
      <w:r w:rsidRPr="0002785B">
        <w:rPr>
          <w:rFonts w:ascii="현대하모니 L" w:eastAsia="현대하모니 L" w:hAnsi="현대하모니 L"/>
          <w:sz w:val="20"/>
          <w:szCs w:val="22"/>
        </w:rPr>
        <w:t xml:space="preserve">0 </w:t>
      </w:r>
      <w:proofErr w:type="spellStart"/>
      <w:r w:rsidRPr="0002785B">
        <w:rPr>
          <w:rFonts w:ascii="현대하모니 L" w:eastAsia="현대하모니 L" w:hAnsi="현대하모니 L"/>
          <w:sz w:val="20"/>
          <w:szCs w:val="22"/>
        </w:rPr>
        <w:t>ms</w:t>
      </w:r>
      <w:proofErr w:type="spellEnd"/>
      <w:r w:rsidRPr="0002785B">
        <w:rPr>
          <w:rFonts w:ascii="현대하모니 L" w:eastAsia="현대하모니 L" w:hAnsi="현대하모니 L"/>
          <w:sz w:val="20"/>
          <w:szCs w:val="22"/>
        </w:rPr>
        <w:t xml:space="preserve"> from Key Off-&gt;On)</w:t>
      </w:r>
    </w:p>
    <w:p w14:paraId="49E0204C" w14:textId="77777777" w:rsidR="0002785B" w:rsidRPr="0002785B" w:rsidRDefault="0002785B" w:rsidP="0002785B">
      <w:pPr>
        <w:numPr>
          <w:ilvl w:val="0"/>
          <w:numId w:val="26"/>
        </w:numPr>
        <w:rPr>
          <w:rFonts w:ascii="현대하모니 L" w:eastAsia="현대하모니 L" w:hAnsi="현대하모니 L"/>
          <w:szCs w:val="22"/>
        </w:rPr>
      </w:pPr>
      <w:r w:rsidRPr="0002785B">
        <w:rPr>
          <w:rFonts w:ascii="현대하모니 L" w:eastAsia="현대하모니 L" w:hAnsi="현대하모니 L"/>
          <w:szCs w:val="22"/>
        </w:rPr>
        <w:t xml:space="preserve">1 </w:t>
      </w:r>
      <w:proofErr w:type="spellStart"/>
      <w:r w:rsidRPr="0002785B">
        <w:rPr>
          <w:rFonts w:ascii="현대하모니 L" w:eastAsia="현대하모니 L" w:hAnsi="현대하모니 L"/>
          <w:szCs w:val="22"/>
        </w:rPr>
        <w:t>ms</w:t>
      </w:r>
      <w:proofErr w:type="spellEnd"/>
      <w:r w:rsidRPr="0002785B">
        <w:rPr>
          <w:rFonts w:ascii="현대하모니 L" w:eastAsia="현대하모니 L" w:hAnsi="현대하모니 L"/>
          <w:szCs w:val="22"/>
        </w:rPr>
        <w:t xml:space="preserve"> </w:t>
      </w:r>
      <w:r w:rsidRPr="0002785B">
        <w:rPr>
          <w:rFonts w:ascii="Symbol" w:eastAsia="Symbol" w:hAnsi="Symbol" w:cs="Symbol"/>
          <w:szCs w:val="22"/>
        </w:rPr>
        <w:t>£</w:t>
      </w:r>
      <w:r w:rsidRPr="0002785B">
        <w:rPr>
          <w:rFonts w:ascii="현대하모니 L" w:eastAsia="현대하모니 L" w:hAnsi="현대하모니 L"/>
          <w:szCs w:val="22"/>
        </w:rPr>
        <w:t xml:space="preserve"> P3 </w:t>
      </w:r>
      <w:proofErr w:type="gramStart"/>
      <w:r w:rsidRPr="0002785B">
        <w:rPr>
          <w:rFonts w:ascii="Symbol" w:eastAsia="Symbol" w:hAnsi="Symbol" w:cs="Symbol"/>
          <w:szCs w:val="22"/>
        </w:rPr>
        <w:t>£</w:t>
      </w:r>
      <w:r w:rsidRPr="0002785B">
        <w:rPr>
          <w:rFonts w:ascii="현대하모니 L" w:eastAsia="현대하모니 L" w:hAnsi="현대하모니 L"/>
          <w:szCs w:val="22"/>
        </w:rPr>
        <w:t xml:space="preserve">  </w:t>
      </w:r>
      <w:r w:rsidRPr="0002785B">
        <w:rPr>
          <w:rFonts w:ascii="현대하모니 L" w:eastAsia="현대하모니 L" w:hAnsi="현대하모니 L" w:hint="eastAsia"/>
          <w:dstrike/>
          <w:szCs w:val="22"/>
        </w:rPr>
        <w:t>20</w:t>
      </w:r>
      <w:r w:rsidRPr="0002785B">
        <w:rPr>
          <w:rFonts w:ascii="현대하모니 L" w:eastAsia="현대하모니 L" w:hAnsi="현대하모니 L"/>
          <w:dstrike/>
          <w:szCs w:val="22"/>
        </w:rPr>
        <w:t>0</w:t>
      </w:r>
      <w:proofErr w:type="gramEnd"/>
      <w:r w:rsidRPr="0002785B">
        <w:rPr>
          <w:rFonts w:ascii="현대하모니 L" w:eastAsia="현대하모니 L" w:hAnsi="현대하모니 L"/>
          <w:szCs w:val="22"/>
        </w:rPr>
        <w:t xml:space="preserve"> </w:t>
      </w:r>
      <w:r w:rsidRPr="0002785B">
        <w:rPr>
          <w:rFonts w:ascii="현대하모니 L" w:eastAsia="현대하모니 L" w:hAnsi="현대하모니 L" w:hint="eastAsia"/>
          <w:szCs w:val="22"/>
        </w:rPr>
        <w:t>100</w:t>
      </w:r>
      <w:r w:rsidRPr="0002785B">
        <w:rPr>
          <w:rFonts w:ascii="현대하모니 L" w:eastAsia="현대하모니 L" w:hAnsi="현대하모니 L"/>
          <w:szCs w:val="22"/>
        </w:rPr>
        <w:t>ms</w:t>
      </w:r>
    </w:p>
    <w:p w14:paraId="3643DF79" w14:textId="77777777" w:rsidR="0002785B" w:rsidRPr="0002785B" w:rsidRDefault="0002785B" w:rsidP="0002785B">
      <w:pPr>
        <w:numPr>
          <w:ilvl w:val="0"/>
          <w:numId w:val="26"/>
        </w:numPr>
        <w:rPr>
          <w:rFonts w:ascii="현대하모니 L" w:eastAsia="현대하모니 L" w:hAnsi="현대하모니 L"/>
          <w:szCs w:val="22"/>
        </w:rPr>
      </w:pPr>
      <w:r w:rsidRPr="0002785B">
        <w:rPr>
          <w:rFonts w:ascii="현대하모니 L" w:eastAsia="현대하모니 L" w:hAnsi="현대하모니 L" w:hint="eastAsia"/>
          <w:color w:val="000000" w:themeColor="text1"/>
          <w:szCs w:val="22"/>
        </w:rPr>
        <w:t xml:space="preserve">Stop bit </w:t>
      </w:r>
      <w:r w:rsidRPr="0002785B">
        <w:rPr>
          <w:rFonts w:ascii="현대하모니 L" w:eastAsia="현대하모니 L" w:hAnsi="현대하모니 L"/>
          <w:color w:val="000000" w:themeColor="text1"/>
          <w:szCs w:val="22"/>
        </w:rPr>
        <w:t>(2</w:t>
      </w:r>
      <w:r w:rsidRPr="0002785B">
        <w:rPr>
          <w:rFonts w:ascii="현대하모니 L" w:eastAsia="현대하모니 L" w:hAnsi="현대하모니 L" w:hint="eastAsia"/>
          <w:color w:val="000000" w:themeColor="text1"/>
          <w:szCs w:val="22"/>
        </w:rPr>
        <w:t>bit</w:t>
      </w:r>
      <w:r w:rsidRPr="0002785B">
        <w:rPr>
          <w:rFonts w:ascii="현대하모니 L" w:eastAsia="현대하모니 L" w:hAnsi="현대하모니 L"/>
          <w:color w:val="000000" w:themeColor="text1"/>
          <w:szCs w:val="22"/>
        </w:rPr>
        <w:t>)</w:t>
      </w:r>
      <w:r w:rsidRPr="0002785B">
        <w:rPr>
          <w:rFonts w:ascii="현대하모니 L" w:eastAsia="현대하모니 L" w:hAnsi="현대하모니 L" w:hint="eastAsia"/>
          <w:color w:val="000000" w:themeColor="text1"/>
          <w:szCs w:val="22"/>
        </w:rPr>
        <w:t xml:space="preserve"> transmission </w:t>
      </w:r>
      <w:proofErr w:type="gramStart"/>
      <w:r w:rsidRPr="0002785B">
        <w:rPr>
          <w:rFonts w:ascii="현대하모니 L" w:eastAsia="현대하모니 L" w:hAnsi="현대하모니 L" w:hint="eastAsia"/>
          <w:color w:val="000000" w:themeColor="text1"/>
          <w:szCs w:val="22"/>
        </w:rPr>
        <w:t>time</w:t>
      </w:r>
      <w:r w:rsidRPr="0002785B">
        <w:rPr>
          <w:rFonts w:ascii="현대하모니 L" w:eastAsia="현대하모니 L" w:hAnsi="현대하모니 L"/>
          <w:color w:val="000000" w:themeColor="text1"/>
          <w:szCs w:val="22"/>
        </w:rPr>
        <w:t xml:space="preserve">  </w:t>
      </w:r>
      <w:r w:rsidRPr="0002785B">
        <w:rPr>
          <w:rFonts w:ascii="Symbol" w:eastAsia="Symbol" w:hAnsi="Symbol" w:cs="Symbol"/>
          <w:szCs w:val="22"/>
        </w:rPr>
        <w:t>£</w:t>
      </w:r>
      <w:proofErr w:type="gramEnd"/>
      <w:r w:rsidRPr="0002785B">
        <w:rPr>
          <w:rFonts w:ascii="현대하모니 L" w:eastAsia="현대하모니 L" w:hAnsi="현대하모니 L"/>
          <w:szCs w:val="22"/>
        </w:rPr>
        <w:t xml:space="preserve"> P4 </w:t>
      </w:r>
      <w:r w:rsidRPr="0002785B">
        <w:rPr>
          <w:rFonts w:ascii="Symbol" w:eastAsia="Symbol" w:hAnsi="Symbol" w:cs="Symbol"/>
          <w:szCs w:val="22"/>
        </w:rPr>
        <w:t>£</w:t>
      </w:r>
      <w:r w:rsidRPr="0002785B">
        <w:rPr>
          <w:rFonts w:ascii="현대하모니 L" w:eastAsia="현대하모니 L" w:hAnsi="현대하모니 L"/>
          <w:szCs w:val="22"/>
        </w:rPr>
        <w:t xml:space="preserve">  </w:t>
      </w:r>
      <w:r w:rsidRPr="0002785B">
        <w:rPr>
          <w:rFonts w:ascii="현대하모니 L" w:eastAsia="현대하모니 L" w:hAnsi="현대하모니 L" w:hint="eastAsia"/>
          <w:szCs w:val="22"/>
        </w:rPr>
        <w:t>2</w:t>
      </w:r>
      <w:r w:rsidRPr="0002785B">
        <w:rPr>
          <w:rFonts w:ascii="현대하모니 L" w:eastAsia="현대하모니 L" w:hAnsi="현대하모니 L"/>
          <w:szCs w:val="22"/>
        </w:rPr>
        <w:t xml:space="preserve"> </w:t>
      </w:r>
      <w:proofErr w:type="spellStart"/>
      <w:r w:rsidRPr="0002785B">
        <w:rPr>
          <w:rFonts w:ascii="현대하모니 L" w:eastAsia="현대하모니 L" w:hAnsi="현대하모니 L"/>
          <w:szCs w:val="22"/>
        </w:rPr>
        <w:t>ms</w:t>
      </w:r>
      <w:proofErr w:type="spellEnd"/>
    </w:p>
    <w:p w14:paraId="34959D4B" w14:textId="77777777" w:rsidR="00E2787B" w:rsidRPr="00C35007" w:rsidRDefault="00E2787B" w:rsidP="004544EB">
      <w:pPr>
        <w:pStyle w:val="BodyText"/>
        <w:rPr>
          <w:rFonts w:ascii="현대하모니 L" w:eastAsia="현대하모니 L" w:hAnsi="현대하모니 L"/>
          <w:szCs w:val="22"/>
        </w:rPr>
      </w:pPr>
    </w:p>
    <w:p w14:paraId="023FDC3B" w14:textId="77777777" w:rsidR="00E2787B" w:rsidRPr="00C35007" w:rsidRDefault="00E2787B" w:rsidP="004544EB">
      <w:pPr>
        <w:pStyle w:val="BodyText"/>
        <w:rPr>
          <w:rFonts w:ascii="현대하모니 L" w:eastAsia="현대하모니 L" w:hAnsi="현대하모니 L"/>
          <w:szCs w:val="22"/>
        </w:rPr>
      </w:pPr>
      <w:r w:rsidRPr="0002785B">
        <w:rPr>
          <w:rFonts w:ascii="현대하모니 L" w:eastAsia="현대하모니 L" w:hAnsi="현대하모니 L"/>
          <w:szCs w:val="22"/>
        </w:rPr>
        <w:t>After Ignition on</w:t>
      </w:r>
      <w:r w:rsidRPr="0002785B">
        <w:rPr>
          <w:rFonts w:ascii="현대하모니 L" w:eastAsia="현대하모니 L" w:hAnsi="현대하모니 L" w:hint="eastAsia"/>
          <w:szCs w:val="22"/>
        </w:rPr>
        <w:t xml:space="preserve"> transition or</w:t>
      </w:r>
      <w:r w:rsidRPr="0002785B">
        <w:rPr>
          <w:rFonts w:ascii="현대하모니 L" w:eastAsia="현대하모니 L" w:hAnsi="현대하모니 L"/>
          <w:szCs w:val="22"/>
        </w:rPr>
        <w:br/>
        <w:t>after</w:t>
      </w:r>
      <w:r w:rsidRPr="0002785B">
        <w:rPr>
          <w:rFonts w:ascii="현대하모니 L" w:eastAsia="현대하모니 L" w:hAnsi="현대하모니 L" w:hint="eastAsia"/>
          <w:szCs w:val="22"/>
        </w:rPr>
        <w:t xml:space="preserve"> user </w:t>
      </w:r>
      <w:proofErr w:type="spellStart"/>
      <w:r w:rsidRPr="0002785B">
        <w:rPr>
          <w:rFonts w:ascii="현대하모니 L" w:eastAsia="현대하모니 L" w:hAnsi="현대하모니 L" w:hint="eastAsia"/>
          <w:szCs w:val="22"/>
        </w:rPr>
        <w:t>attemps</w:t>
      </w:r>
      <w:proofErr w:type="spellEnd"/>
      <w:r w:rsidRPr="0002785B">
        <w:rPr>
          <w:rFonts w:ascii="현대하모니 L" w:eastAsia="현대하모니 L" w:hAnsi="현대하모니 L" w:hint="eastAsia"/>
          <w:szCs w:val="22"/>
        </w:rPr>
        <w:t xml:space="preserve"> </w:t>
      </w:r>
      <w:r w:rsidRPr="0002785B">
        <w:rPr>
          <w:rFonts w:ascii="현대하모니 L" w:eastAsia="현대하모니 L" w:hAnsi="현대하모니 L"/>
          <w:szCs w:val="22"/>
        </w:rPr>
        <w:t>engine</w:t>
      </w:r>
      <w:r w:rsidRPr="0002785B">
        <w:rPr>
          <w:rFonts w:ascii="현대하모니 L" w:eastAsia="현대하모니 L" w:hAnsi="현대하모니 L" w:hint="eastAsia"/>
          <w:szCs w:val="22"/>
        </w:rPr>
        <w:t xml:space="preserve"> start in case of </w:t>
      </w:r>
      <w:smartTag w:uri="urn:schemas-microsoft-com:office:smarttags" w:element="place">
        <w:r w:rsidRPr="0002785B">
          <w:rPr>
            <w:rFonts w:ascii="현대하모니 L" w:eastAsia="현대하모니 L" w:hAnsi="현대하모니 L" w:cs="Arial"/>
            <w:bCs/>
            <w:szCs w:val="22"/>
          </w:rPr>
          <w:t>EMS</w:t>
        </w:r>
      </w:smartTag>
      <w:r w:rsidRPr="0002785B">
        <w:rPr>
          <w:rFonts w:ascii="현대하모니 L" w:eastAsia="현대하모니 L" w:hAnsi="현대하모니 L" w:cs="Arial"/>
          <w:bCs/>
          <w:szCs w:val="22"/>
        </w:rPr>
        <w:t xml:space="preserve"> </w:t>
      </w:r>
      <w:r w:rsidRPr="0002785B">
        <w:rPr>
          <w:rFonts w:ascii="현대하모니 L" w:eastAsia="현대하모니 L" w:hAnsi="현대하모니 L" w:cs="Arial"/>
          <w:b/>
          <w:bCs/>
          <w:i/>
          <w:szCs w:val="22"/>
        </w:rPr>
        <w:t>locked</w:t>
      </w:r>
      <w:r w:rsidRPr="0002785B">
        <w:rPr>
          <w:rFonts w:ascii="현대하모니 L" w:eastAsia="현대하모니 L" w:hAnsi="현대하모니 L" w:cs="Arial"/>
          <w:bCs/>
          <w:szCs w:val="22"/>
        </w:rPr>
        <w:t xml:space="preserve"> state</w:t>
      </w:r>
      <w:r w:rsidRPr="0002785B">
        <w:rPr>
          <w:rFonts w:ascii="현대하모니 L" w:eastAsia="현대하모니 L" w:hAnsi="현대하모니 L" w:cs="Arial" w:hint="eastAsia"/>
          <w:bCs/>
          <w:szCs w:val="22"/>
        </w:rPr>
        <w:t xml:space="preserve"> during Ignition On state,</w:t>
      </w:r>
      <w:r w:rsidRPr="0002785B">
        <w:rPr>
          <w:rFonts w:ascii="현대하모니 L" w:eastAsia="현대하모니 L" w:hAnsi="현대하모니 L" w:cs="Arial"/>
          <w:bCs/>
          <w:szCs w:val="22"/>
        </w:rPr>
        <w:br/>
      </w:r>
      <w:r w:rsidRPr="0002785B">
        <w:rPr>
          <w:rFonts w:ascii="현대하모니 L" w:eastAsia="현대하모니 L" w:hAnsi="현대하모니 L" w:hint="eastAsia"/>
          <w:szCs w:val="22"/>
        </w:rPr>
        <w:t>the</w:t>
      </w:r>
      <w:r w:rsidRPr="00C35007">
        <w:rPr>
          <w:rFonts w:ascii="현대하모니 L" w:eastAsia="현대하모니 L" w:hAnsi="현대하모니 L" w:hint="eastAsia"/>
          <w:szCs w:val="22"/>
        </w:rPr>
        <w:t xml:space="preserve"> EMS ECU starts defined timer (</w:t>
      </w:r>
      <w:proofErr w:type="spellStart"/>
      <w:r w:rsidRPr="00C35007">
        <w:rPr>
          <w:rFonts w:ascii="현대하모니 L" w:eastAsia="현대하모니 L" w:hAnsi="현대하모니 L" w:hint="eastAsia"/>
          <w:szCs w:val="22"/>
        </w:rPr>
        <w:t>EMS_Communication_Window</w:t>
      </w:r>
      <w:proofErr w:type="spellEnd"/>
      <w:r w:rsidRPr="00C35007">
        <w:rPr>
          <w:rFonts w:ascii="현대하모니 L" w:eastAsia="현대하모니 L" w:hAnsi="현대하모니 L" w:hint="eastAsia"/>
          <w:szCs w:val="22"/>
        </w:rPr>
        <w:t xml:space="preserve">, tunable parameter, default value 1.5s) </w:t>
      </w:r>
      <w:r w:rsidRPr="00C35007">
        <w:rPr>
          <w:rFonts w:ascii="현대하모니 L" w:eastAsia="현대하모니 L" w:hAnsi="현대하모니 L" w:hint="eastAsia"/>
          <w:szCs w:val="22"/>
        </w:rPr>
        <w:lastRenderedPageBreak/>
        <w:t>for communication between EMS ECU and IMMO_ECU.</w:t>
      </w:r>
    </w:p>
    <w:p w14:paraId="3AD12BE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xml:space="preserve">In case of no answer message is received from IMMO_ECU within the time-out P2, EMS ECU should be started again communication by sending WUP message until end of timer </w:t>
      </w:r>
      <w:proofErr w:type="spellStart"/>
      <w:r w:rsidRPr="00C35007">
        <w:rPr>
          <w:rFonts w:ascii="현대하모니 L" w:eastAsia="현대하모니 L" w:hAnsi="현대하모니 L" w:hint="eastAsia"/>
          <w:szCs w:val="22"/>
        </w:rPr>
        <w:t>EMS_Communication_Window</w:t>
      </w:r>
      <w:proofErr w:type="spellEnd"/>
      <w:r w:rsidRPr="00C35007">
        <w:rPr>
          <w:rFonts w:ascii="현대하모니 L" w:eastAsia="현대하모니 L" w:hAnsi="현대하모니 L" w:hint="eastAsia"/>
          <w:szCs w:val="22"/>
        </w:rPr>
        <w:t>.</w:t>
      </w:r>
    </w:p>
    <w:p w14:paraId="20FE2867" w14:textId="77777777" w:rsidR="00E2787B" w:rsidRPr="00C35007" w:rsidRDefault="00E2787B" w:rsidP="004544EB">
      <w:pPr>
        <w:pStyle w:val="BodyText"/>
        <w:rPr>
          <w:rFonts w:ascii="현대하모니 L" w:eastAsia="현대하모니 L" w:hAnsi="현대하모니 L"/>
        </w:rPr>
      </w:pPr>
      <w:r w:rsidRPr="00C35007">
        <w:rPr>
          <w:rFonts w:ascii="현대하모니 L" w:eastAsia="현대하모니 L" w:hAnsi="현대하모니 L"/>
          <w:szCs w:val="22"/>
          <w:highlight w:val="green"/>
        </w:rPr>
        <w:t>R</w:t>
      </w:r>
      <w:r w:rsidRPr="00C35007">
        <w:rPr>
          <w:rFonts w:ascii="현대하모니 L" w:eastAsia="현대하모니 L" w:hAnsi="현대하모니 L" w:hint="eastAsia"/>
          <w:szCs w:val="22"/>
          <w:highlight w:val="green"/>
        </w:rPr>
        <w:t>efer to chap 9.1.1.5.1 &amp; 9.1.1.5.2 for detail timing.</w:t>
      </w:r>
    </w:p>
    <w:p w14:paraId="6E51BB4B" w14:textId="77777777" w:rsidR="00E2787B" w:rsidRPr="0002785B" w:rsidRDefault="00E2787B" w:rsidP="00C35007">
      <w:pPr>
        <w:pStyle w:val="Heading6"/>
        <w:jc w:val="left"/>
        <w:rPr>
          <w:rFonts w:ascii="현대하모니 L" w:eastAsia="현대하모니 L" w:hAnsi="현대하모니 L"/>
          <w:b/>
          <w:sz w:val="20"/>
        </w:rPr>
      </w:pPr>
      <w:r w:rsidRPr="00C35007">
        <w:rPr>
          <w:rFonts w:ascii="현대하모니 L" w:eastAsia="현대하모니 L" w:hAnsi="현대하모니 L"/>
          <w:b/>
          <w:sz w:val="20"/>
        </w:rPr>
        <w:br w:type="page"/>
      </w:r>
      <w:r w:rsidRPr="0002785B">
        <w:rPr>
          <w:rFonts w:ascii="현대하모니 L" w:eastAsia="현대하모니 L" w:hAnsi="현대하모니 L" w:hint="eastAsia"/>
          <w:b/>
          <w:sz w:val="20"/>
        </w:rPr>
        <w:lastRenderedPageBreak/>
        <w:t>NO RESPONSE (WUP)</w:t>
      </w:r>
    </w:p>
    <w:p w14:paraId="3112B272" w14:textId="77777777" w:rsidR="00E2787B" w:rsidRPr="0002785B" w:rsidRDefault="00E2787B" w:rsidP="004544EB">
      <w:pPr>
        <w:rPr>
          <w:rFonts w:ascii="현대하모니 L" w:eastAsia="현대하모니 L" w:hAnsi="현대하모니 L"/>
        </w:rPr>
      </w:pPr>
      <w:r w:rsidRPr="0002785B">
        <w:rPr>
          <w:rFonts w:ascii="현대하모니 L" w:eastAsia="현대하모니 L" w:hAnsi="현대하모니 L" w:hint="eastAsia"/>
          <w:b/>
          <w:noProof/>
          <w:sz w:val="20"/>
        </w:rPr>
        <mc:AlternateContent>
          <mc:Choice Requires="wpg">
            <w:drawing>
              <wp:anchor distT="0" distB="0" distL="114300" distR="114300" simplePos="0" relativeHeight="251683840" behindDoc="0" locked="0" layoutInCell="1" allowOverlap="1" wp14:anchorId="2DB79E89" wp14:editId="07777777">
                <wp:simplePos x="0" y="0"/>
                <wp:positionH relativeFrom="column">
                  <wp:posOffset>2222500</wp:posOffset>
                </wp:positionH>
                <wp:positionV relativeFrom="paragraph">
                  <wp:posOffset>-361950</wp:posOffset>
                </wp:positionV>
                <wp:extent cx="558800" cy="443865"/>
                <wp:effectExtent l="0" t="0" r="0" b="0"/>
                <wp:wrapNone/>
                <wp:docPr id="202"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 cy="443865"/>
                          <a:chOff x="10305" y="3861"/>
                          <a:chExt cx="665" cy="699"/>
                        </a:xfrm>
                      </wpg:grpSpPr>
                      <wps:wsp>
                        <wps:cNvPr id="203" name="AutoShape 269"/>
                        <wps:cNvSpPr>
                          <a:spLocks noChangeArrowheads="1"/>
                        </wps:cNvSpPr>
                        <wps:spPr bwMode="auto">
                          <a:xfrm>
                            <a:off x="10379" y="3861"/>
                            <a:ext cx="489" cy="445"/>
                          </a:xfrm>
                          <a:prstGeom prst="flowChartExtract">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BD58BA2" w14:textId="77777777" w:rsidR="00E2787B" w:rsidRPr="00F54747" w:rsidRDefault="00E2787B" w:rsidP="004544EB">
                              <w:pPr>
                                <w:rPr>
                                  <w:color w:val="FF0000"/>
                                </w:rPr>
                              </w:pPr>
                            </w:p>
                          </w:txbxContent>
                        </wps:txbx>
                        <wps:bodyPr rot="0" vert="eaVert" wrap="square" lIns="91440" tIns="45720" rIns="91440" bIns="45720" anchor="t" anchorCtr="0" upright="1">
                          <a:noAutofit/>
                        </wps:bodyPr>
                      </wps:wsp>
                      <wps:wsp>
                        <wps:cNvPr id="204" name="Oval 270"/>
                        <wps:cNvSpPr>
                          <a:spLocks noChangeArrowheads="1"/>
                        </wps:cNvSpPr>
                        <wps:spPr bwMode="auto">
                          <a:xfrm>
                            <a:off x="10305" y="3929"/>
                            <a:ext cx="665" cy="631"/>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txbx>
                          <w:txbxContent>
                            <w:p w14:paraId="22BA50C3" w14:textId="77777777" w:rsidR="00E2787B" w:rsidRPr="008D4237" w:rsidRDefault="00E2787B" w:rsidP="004544EB">
                              <w:pPr>
                                <w:jc w:val="center"/>
                                <w:rPr>
                                  <w:b/>
                                </w:rPr>
                              </w:pPr>
                              <w:r>
                                <w:rPr>
                                  <w:rFonts w:hint="eastAsia"/>
                                  <w:b/>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B79E89" id="Group 268" o:spid="_x0000_s1109" style="position:absolute;margin-left:175pt;margin-top:-28.5pt;width:44pt;height:34.95pt;z-index:251683840" coordorigin="10305,3861" coordsize="66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">
                <v:shape id="AutoShape 269" o:spid="_x0000_s1110" type="#_x0000_t127" style="position:absolute;left:10379;top:3861;width:489;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" strokecolor="red">
                  <v:textbox style="layout-flow:vertical-ideographic">
                    <w:txbxContent>
                      <w:p w14:paraId="7BD58BA2" w14:textId="77777777" w:rsidR="00E2787B" w:rsidRPr="00F54747" w:rsidRDefault="00E2787B" w:rsidP="004544EB">
                        <w:pPr>
                          <w:rPr>
                            <w:color w:val="FF0000"/>
                          </w:rPr>
                        </w:pPr>
                      </w:p>
                    </w:txbxContent>
                  </v:textbox>
                </v:shape>
                <v:oval id="Oval 270" o:spid="_x0000_s1111" style="position:absolute;left:10305;top:3929;width:665;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" filled="f" stroked="f">
                  <v:textbox>
                    <w:txbxContent>
                      <w:p w14:paraId="22BA50C3" w14:textId="77777777" w:rsidR="00E2787B" w:rsidRPr="008D4237" w:rsidRDefault="00E2787B" w:rsidP="004544EB">
                        <w:pPr>
                          <w:jc w:val="center"/>
                          <w:rPr>
                            <w:b/>
                          </w:rPr>
                        </w:pPr>
                        <w:r>
                          <w:rPr>
                            <w:rFonts w:hint="eastAsia"/>
                            <w:b/>
                          </w:rPr>
                          <w:t>B</w:t>
                        </w:r>
                      </w:p>
                    </w:txbxContent>
                  </v:textbox>
                </v:oval>
              </v:group>
            </w:pict>
          </mc:Fallback>
        </mc:AlternateContent>
      </w:r>
      <w:r w:rsidRPr="0002785B">
        <w:rPr>
          <w:rFonts w:ascii="현대하모니 L" w:eastAsia="현대하모니 L" w:hAnsi="현대하모니 L" w:hint="eastAsia"/>
        </w:rPr>
        <w:t xml:space="preserve">EMS should try this communication </w:t>
      </w:r>
      <w:r w:rsidRPr="0002785B">
        <w:rPr>
          <w:rFonts w:ascii="현대하모니 L" w:eastAsia="현대하모니 L" w:hAnsi="현대하모니 L"/>
        </w:rPr>
        <w:t>if</w:t>
      </w:r>
      <w:r w:rsidRPr="0002785B">
        <w:rPr>
          <w:rFonts w:ascii="현대하모니 L" w:eastAsia="현대하모니 L" w:hAnsi="현대하모니 L" w:hint="eastAsia"/>
        </w:rPr>
        <w:t xml:space="preserve"> </w:t>
      </w:r>
      <w:smartTag w:uri="urn:schemas-microsoft-com:office:smarttags" w:element="place">
        <w:r w:rsidRPr="0002785B">
          <w:rPr>
            <w:rFonts w:ascii="현대하모니 L" w:eastAsia="현대하모니 L" w:hAnsi="현대하모니 L" w:hint="eastAsia"/>
          </w:rPr>
          <w:t>EMS</w:t>
        </w:r>
      </w:smartTag>
      <w:r w:rsidRPr="0002785B">
        <w:rPr>
          <w:rFonts w:ascii="현대하모니 L" w:eastAsia="현대하모니 L" w:hAnsi="현대하모니 L" w:hint="eastAsia"/>
        </w:rPr>
        <w:t xml:space="preserve"> do not receive the </w:t>
      </w:r>
      <w:r w:rsidRPr="0002785B">
        <w:rPr>
          <w:rFonts w:ascii="현대하모니 L" w:eastAsia="현대하모니 L" w:hAnsi="현대하모니 L"/>
        </w:rPr>
        <w:t>response within</w:t>
      </w:r>
      <w:r w:rsidRPr="0002785B">
        <w:rPr>
          <w:rFonts w:ascii="현대하모니 L" w:eastAsia="현대하모니 L" w:hAnsi="현대하모니 L" w:hint="eastAsia"/>
        </w:rPr>
        <w:t xml:space="preserve"> P2 time. </w:t>
      </w:r>
    </w:p>
    <w:p w14:paraId="5ECBD387" w14:textId="77777777" w:rsidR="00E2787B" w:rsidRPr="0002785B" w:rsidRDefault="00E2787B" w:rsidP="004544EB">
      <w:pPr>
        <w:rPr>
          <w:rFonts w:ascii="현대하모니 L" w:eastAsia="현대하모니 L" w:hAnsi="현대하모니 L"/>
        </w:rPr>
      </w:pPr>
      <w:r w:rsidRPr="0002785B">
        <w:rPr>
          <w:rFonts w:ascii="현대하모니 L" w:eastAsia="현대하모니 L" w:hAnsi="현대하모니 L"/>
        </w:rPr>
        <w:t>T</w:t>
      </w:r>
      <w:r w:rsidRPr="0002785B">
        <w:rPr>
          <w:rFonts w:ascii="현대하모니 L" w:eastAsia="현대하모니 L" w:hAnsi="현대하모니 L" w:hint="eastAsia"/>
        </w:rPr>
        <w:t>his communication will hold on for 1.5sec. (see below timing chart)</w:t>
      </w:r>
    </w:p>
    <w:p w14:paraId="77527BBA" w14:textId="77777777" w:rsidR="00E2787B" w:rsidRPr="0002785B" w:rsidRDefault="00E2787B" w:rsidP="004544EB">
      <w:pPr>
        <w:rPr>
          <w:rFonts w:ascii="현대하모니 L" w:eastAsia="현대하모니 L" w:hAnsi="현대하모니 L"/>
        </w:rPr>
      </w:pPr>
      <w:r w:rsidRPr="0002785B">
        <w:rPr>
          <w:rFonts w:ascii="현대하모니 L" w:eastAsia="현대하모니 L" w:hAnsi="현대하모니 L"/>
          <w:noProof/>
        </w:rPr>
        <mc:AlternateContent>
          <mc:Choice Requires="wpc">
            <w:drawing>
              <wp:inline distT="0" distB="0" distL="0" distR="0" wp14:anchorId="72A272EB" wp14:editId="07777777">
                <wp:extent cx="5984875" cy="1680845"/>
                <wp:effectExtent l="0" t="0" r="0" b="0"/>
                <wp:docPr id="201"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159" name="Line 136"/>
                        <wps:cNvCnPr>
                          <a:cxnSpLocks noChangeShapeType="1"/>
                        </wps:cNvCnPr>
                        <wps:spPr bwMode="auto">
                          <a:xfrm>
                            <a:off x="597535" y="982980"/>
                            <a:ext cx="4549140" cy="8255"/>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60" name="Rectangle 137"/>
                        <wps:cNvSpPr>
                          <a:spLocks noChangeArrowheads="1"/>
                        </wps:cNvSpPr>
                        <wps:spPr bwMode="auto">
                          <a:xfrm>
                            <a:off x="898525" y="39941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38"/>
                        <wps:cNvSpPr>
                          <a:spLocks noChangeArrowheads="1"/>
                        </wps:cNvSpPr>
                        <wps:spPr bwMode="auto">
                          <a:xfrm>
                            <a:off x="898525" y="39941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Rectangle 139"/>
                        <wps:cNvSpPr>
                          <a:spLocks noChangeArrowheads="1"/>
                        </wps:cNvSpPr>
                        <wps:spPr bwMode="auto">
                          <a:xfrm>
                            <a:off x="876935" y="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76237" w14:textId="77777777" w:rsidR="00E2787B" w:rsidRDefault="00E2787B" w:rsidP="004544EB">
                              <w:proofErr w:type="spellStart"/>
                              <w:r>
                                <w:rPr>
                                  <w:rFonts w:cs="Arial" w:hint="eastAsia"/>
                                  <w:color w:val="000000"/>
                                  <w:sz w:val="14"/>
                                  <w:szCs w:val="14"/>
                                </w:rPr>
                                <w:t>wup</w:t>
                              </w:r>
                              <w:proofErr w:type="spellEnd"/>
                            </w:p>
                          </w:txbxContent>
                        </wps:txbx>
                        <wps:bodyPr rot="0" vert="horz" wrap="none" lIns="0" tIns="0" rIns="0" bIns="0" anchor="t" anchorCtr="0" upright="1">
                          <a:spAutoFit/>
                        </wps:bodyPr>
                      </wps:wsp>
                      <wps:wsp>
                        <wps:cNvPr id="163" name="Rectangle 140"/>
                        <wps:cNvSpPr>
                          <a:spLocks noChangeArrowheads="1"/>
                        </wps:cNvSpPr>
                        <wps:spPr bwMode="auto">
                          <a:xfrm>
                            <a:off x="1049020" y="0"/>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4873" w14:textId="77777777" w:rsidR="00E2787B" w:rsidRDefault="00E2787B" w:rsidP="004544EB">
                              <w:r>
                                <w:rPr>
                                  <w:rFonts w:cs="Arial"/>
                                  <w:color w:val="000000"/>
                                  <w:sz w:val="14"/>
                                  <w:szCs w:val="14"/>
                                </w:rPr>
                                <w:t>.</w:t>
                              </w:r>
                            </w:p>
                          </w:txbxContent>
                        </wps:txbx>
                        <wps:bodyPr rot="0" vert="horz" wrap="none" lIns="0" tIns="0" rIns="0" bIns="0" anchor="t" anchorCtr="0" upright="1">
                          <a:spAutoFit/>
                        </wps:bodyPr>
                      </wps:wsp>
                      <wps:wsp>
                        <wps:cNvPr id="164" name="Rectangle 141"/>
                        <wps:cNvSpPr>
                          <a:spLocks noChangeArrowheads="1"/>
                        </wps:cNvSpPr>
                        <wps:spPr bwMode="auto">
                          <a:xfrm>
                            <a:off x="816610" y="102870"/>
                            <a:ext cx="311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F0FA6" w14:textId="77777777" w:rsidR="00E2787B" w:rsidRDefault="00E2787B" w:rsidP="004544EB">
                              <w:r>
                                <w:rPr>
                                  <w:rFonts w:cs="Arial"/>
                                  <w:color w:val="000000"/>
                                  <w:sz w:val="14"/>
                                  <w:szCs w:val="14"/>
                                </w:rPr>
                                <w:t>Request</w:t>
                              </w:r>
                            </w:p>
                          </w:txbxContent>
                        </wps:txbx>
                        <wps:bodyPr rot="0" vert="horz" wrap="none" lIns="0" tIns="0" rIns="0" bIns="0" anchor="t" anchorCtr="0" upright="1">
                          <a:spAutoFit/>
                        </wps:bodyPr>
                      </wps:wsp>
                      <wps:wsp>
                        <wps:cNvPr id="165" name="Rectangle 142"/>
                        <wps:cNvSpPr>
                          <a:spLocks noChangeArrowheads="1"/>
                        </wps:cNvSpPr>
                        <wps:spPr bwMode="auto">
                          <a:xfrm>
                            <a:off x="1587500" y="399415"/>
                            <a:ext cx="146050" cy="583565"/>
                          </a:xfrm>
                          <a:prstGeom prst="rect">
                            <a:avLst/>
                          </a:prstGeom>
                          <a:noFill/>
                          <a:ln w="8890">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Rectangle 143"/>
                        <wps:cNvSpPr>
                          <a:spLocks noChangeArrowheads="1"/>
                        </wps:cNvSpPr>
                        <wps:spPr bwMode="auto">
                          <a:xfrm>
                            <a:off x="1358900" y="0"/>
                            <a:ext cx="895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25688" w14:textId="77777777" w:rsidR="00E2787B" w:rsidRDefault="00E2787B" w:rsidP="004544EB">
                              <w:r>
                                <w:rPr>
                                  <w:rFonts w:cs="Arial" w:hint="eastAsia"/>
                                  <w:color w:val="000000"/>
                                  <w:sz w:val="14"/>
                                  <w:szCs w:val="14"/>
                                </w:rPr>
                                <w:t>NO</w:t>
                              </w:r>
                            </w:p>
                          </w:txbxContent>
                        </wps:txbx>
                        <wps:bodyPr rot="0" vert="horz" wrap="none" lIns="0" tIns="0" rIns="0" bIns="0" anchor="t" anchorCtr="0" upright="1">
                          <a:spAutoFit/>
                        </wps:bodyPr>
                      </wps:wsp>
                      <wps:wsp>
                        <wps:cNvPr id="167" name="Rectangle 144"/>
                        <wps:cNvSpPr>
                          <a:spLocks noChangeArrowheads="1"/>
                        </wps:cNvSpPr>
                        <wps:spPr bwMode="auto">
                          <a:xfrm>
                            <a:off x="1272540" y="102870"/>
                            <a:ext cx="3562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63D26" w14:textId="77777777" w:rsidR="00E2787B" w:rsidRDefault="00E2787B" w:rsidP="004544EB">
                              <w:r>
                                <w:rPr>
                                  <w:rFonts w:cs="Arial"/>
                                  <w:color w:val="000000"/>
                                  <w:sz w:val="14"/>
                                  <w:szCs w:val="14"/>
                                </w:rPr>
                                <w:t>Response</w:t>
                              </w:r>
                            </w:p>
                          </w:txbxContent>
                        </wps:txbx>
                        <wps:bodyPr rot="0" vert="horz" wrap="none" lIns="0" tIns="0" rIns="0" bIns="0" anchor="t" anchorCtr="0" upright="1">
                          <a:spAutoFit/>
                        </wps:bodyPr>
                      </wps:wsp>
                      <wps:wsp>
                        <wps:cNvPr id="168" name="Rectangle 145"/>
                        <wps:cNvSpPr>
                          <a:spLocks noChangeArrowheads="1"/>
                        </wps:cNvSpPr>
                        <wps:spPr bwMode="auto">
                          <a:xfrm>
                            <a:off x="172085" y="583565"/>
                            <a:ext cx="4895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71AD5" w14:textId="77777777" w:rsidR="00E2787B" w:rsidRDefault="00E2787B" w:rsidP="004544EB">
                              <w:r>
                                <w:rPr>
                                  <w:rFonts w:cs="Arial"/>
                                  <w:color w:val="000000"/>
                                  <w:sz w:val="14"/>
                                  <w:szCs w:val="14"/>
                                </w:rPr>
                                <w:t>Immobilizer</w:t>
                              </w:r>
                            </w:p>
                          </w:txbxContent>
                        </wps:txbx>
                        <wps:bodyPr rot="0" vert="horz" wrap="none" lIns="0" tIns="0" rIns="0" bIns="0" anchor="t" anchorCtr="0" upright="1">
                          <a:spAutoFit/>
                        </wps:bodyPr>
                      </wps:wsp>
                      <wps:wsp>
                        <wps:cNvPr id="169" name="Rectangle 146"/>
                        <wps:cNvSpPr>
                          <a:spLocks noChangeArrowheads="1"/>
                        </wps:cNvSpPr>
                        <wps:spPr bwMode="auto">
                          <a:xfrm>
                            <a:off x="102870" y="678180"/>
                            <a:ext cx="5784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CDAF6" w14:textId="77777777" w:rsidR="00E2787B" w:rsidRDefault="00E2787B" w:rsidP="004544EB">
                              <w:r>
                                <w:rPr>
                                  <w:rFonts w:cs="Arial"/>
                                  <w:color w:val="000000"/>
                                  <w:sz w:val="14"/>
                                  <w:szCs w:val="14"/>
                                </w:rPr>
                                <w:t>Communication</w:t>
                              </w:r>
                            </w:p>
                          </w:txbxContent>
                        </wps:txbx>
                        <wps:bodyPr rot="0" vert="horz" wrap="none" lIns="0" tIns="0" rIns="0" bIns="0" anchor="t" anchorCtr="0" upright="1">
                          <a:spAutoFit/>
                        </wps:bodyPr>
                      </wps:wsp>
                      <wps:wsp>
                        <wps:cNvPr id="170" name="Rectangle 147"/>
                        <wps:cNvSpPr>
                          <a:spLocks noChangeArrowheads="1"/>
                        </wps:cNvSpPr>
                        <wps:spPr bwMode="auto">
                          <a:xfrm>
                            <a:off x="2314575" y="39941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g:cNvPr id="171" name="Group 148"/>
                        <wpg:cNvGrpSpPr>
                          <a:grpSpLocks/>
                        </wpg:cNvGrpSpPr>
                        <wpg:grpSpPr bwMode="auto">
                          <a:xfrm>
                            <a:off x="1043940" y="982980"/>
                            <a:ext cx="8890" cy="300355"/>
                            <a:chOff x="3947" y="1548"/>
                            <a:chExt cx="14" cy="473"/>
                          </a:xfrm>
                        </wpg:grpSpPr>
                        <wps:wsp>
                          <wps:cNvPr id="172" name="Freeform 149"/>
                          <wps:cNvSpPr>
                            <a:spLocks noEditPoints="1"/>
                          </wps:cNvSpPr>
                          <wps:spPr bwMode="auto">
                            <a:xfrm>
                              <a:off x="3947" y="1548"/>
                              <a:ext cx="14" cy="473"/>
                            </a:xfrm>
                            <a:custGeom>
                              <a:avLst/>
                              <a:gdLst>
                                <a:gd name="T0" fmla="*/ 16 w 16"/>
                                <a:gd name="T1" fmla="*/ 8 h 560"/>
                                <a:gd name="T2" fmla="*/ 16 w 16"/>
                                <a:gd name="T3" fmla="*/ 109 h 560"/>
                                <a:gd name="T4" fmla="*/ 8 w 16"/>
                                <a:gd name="T5" fmla="*/ 116 h 560"/>
                                <a:gd name="T6" fmla="*/ 0 w 16"/>
                                <a:gd name="T7" fmla="*/ 109 h 560"/>
                                <a:gd name="T8" fmla="*/ 0 w 16"/>
                                <a:gd name="T9" fmla="*/ 8 h 560"/>
                                <a:gd name="T10" fmla="*/ 8 w 16"/>
                                <a:gd name="T11" fmla="*/ 0 h 560"/>
                                <a:gd name="T12" fmla="*/ 16 w 16"/>
                                <a:gd name="T13" fmla="*/ 8 h 560"/>
                                <a:gd name="T14" fmla="*/ 16 w 16"/>
                                <a:gd name="T15" fmla="*/ 181 h 560"/>
                                <a:gd name="T16" fmla="*/ 16 w 16"/>
                                <a:gd name="T17" fmla="*/ 282 h 560"/>
                                <a:gd name="T18" fmla="*/ 8 w 16"/>
                                <a:gd name="T19" fmla="*/ 289 h 560"/>
                                <a:gd name="T20" fmla="*/ 0 w 16"/>
                                <a:gd name="T21" fmla="*/ 282 h 560"/>
                                <a:gd name="T22" fmla="*/ 0 w 16"/>
                                <a:gd name="T23" fmla="*/ 181 h 560"/>
                                <a:gd name="T24" fmla="*/ 8 w 16"/>
                                <a:gd name="T25" fmla="*/ 174 h 560"/>
                                <a:gd name="T26" fmla="*/ 16 w 16"/>
                                <a:gd name="T27" fmla="*/ 181 h 560"/>
                                <a:gd name="T28" fmla="*/ 16 w 16"/>
                                <a:gd name="T29" fmla="*/ 354 h 560"/>
                                <a:gd name="T30" fmla="*/ 16 w 16"/>
                                <a:gd name="T31" fmla="*/ 455 h 560"/>
                                <a:gd name="T32" fmla="*/ 8 w 16"/>
                                <a:gd name="T33" fmla="*/ 462 h 560"/>
                                <a:gd name="T34" fmla="*/ 0 w 16"/>
                                <a:gd name="T35" fmla="*/ 455 h 560"/>
                                <a:gd name="T36" fmla="*/ 0 w 16"/>
                                <a:gd name="T37" fmla="*/ 354 h 560"/>
                                <a:gd name="T38" fmla="*/ 8 w 16"/>
                                <a:gd name="T39" fmla="*/ 347 h 560"/>
                                <a:gd name="T40" fmla="*/ 16 w 16"/>
                                <a:gd name="T41" fmla="*/ 354 h 560"/>
                                <a:gd name="T42" fmla="*/ 16 w 16"/>
                                <a:gd name="T43" fmla="*/ 527 h 560"/>
                                <a:gd name="T44" fmla="*/ 16 w 16"/>
                                <a:gd name="T45" fmla="*/ 553 h 560"/>
                                <a:gd name="T46" fmla="*/ 8 w 16"/>
                                <a:gd name="T47" fmla="*/ 560 h 560"/>
                                <a:gd name="T48" fmla="*/ 0 w 16"/>
                                <a:gd name="T49" fmla="*/ 553 h 560"/>
                                <a:gd name="T50" fmla="*/ 0 w 16"/>
                                <a:gd name="T51" fmla="*/ 527 h 560"/>
                                <a:gd name="T52" fmla="*/ 8 w 16"/>
                                <a:gd name="T53" fmla="*/ 520 h 560"/>
                                <a:gd name="T54" fmla="*/ 16 w 16"/>
                                <a:gd name="T55" fmla="*/ 527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 h="560">
                                  <a:moveTo>
                                    <a:pt x="16" y="8"/>
                                  </a:moveTo>
                                  <a:lnTo>
                                    <a:pt x="16" y="109"/>
                                  </a:lnTo>
                                  <a:cubicBezTo>
                                    <a:pt x="16" y="113"/>
                                    <a:pt x="12" y="116"/>
                                    <a:pt x="8" y="116"/>
                                  </a:cubicBezTo>
                                  <a:cubicBezTo>
                                    <a:pt x="4" y="116"/>
                                    <a:pt x="0" y="113"/>
                                    <a:pt x="0" y="109"/>
                                  </a:cubicBezTo>
                                  <a:lnTo>
                                    <a:pt x="0" y="8"/>
                                  </a:lnTo>
                                  <a:cubicBezTo>
                                    <a:pt x="0" y="4"/>
                                    <a:pt x="4" y="0"/>
                                    <a:pt x="8" y="0"/>
                                  </a:cubicBezTo>
                                  <a:cubicBezTo>
                                    <a:pt x="12" y="0"/>
                                    <a:pt x="16" y="4"/>
                                    <a:pt x="16" y="8"/>
                                  </a:cubicBezTo>
                                  <a:close/>
                                  <a:moveTo>
                                    <a:pt x="16" y="181"/>
                                  </a:moveTo>
                                  <a:lnTo>
                                    <a:pt x="16" y="282"/>
                                  </a:lnTo>
                                  <a:cubicBezTo>
                                    <a:pt x="16" y="286"/>
                                    <a:pt x="12" y="289"/>
                                    <a:pt x="8" y="289"/>
                                  </a:cubicBezTo>
                                  <a:cubicBezTo>
                                    <a:pt x="4" y="289"/>
                                    <a:pt x="0" y="286"/>
                                    <a:pt x="0" y="282"/>
                                  </a:cubicBezTo>
                                  <a:lnTo>
                                    <a:pt x="0" y="181"/>
                                  </a:lnTo>
                                  <a:cubicBezTo>
                                    <a:pt x="0" y="177"/>
                                    <a:pt x="4" y="174"/>
                                    <a:pt x="8" y="174"/>
                                  </a:cubicBezTo>
                                  <a:cubicBezTo>
                                    <a:pt x="12" y="174"/>
                                    <a:pt x="16" y="177"/>
                                    <a:pt x="16" y="181"/>
                                  </a:cubicBezTo>
                                  <a:close/>
                                  <a:moveTo>
                                    <a:pt x="16" y="354"/>
                                  </a:moveTo>
                                  <a:lnTo>
                                    <a:pt x="16" y="455"/>
                                  </a:lnTo>
                                  <a:cubicBezTo>
                                    <a:pt x="16" y="459"/>
                                    <a:pt x="12" y="462"/>
                                    <a:pt x="8" y="462"/>
                                  </a:cubicBezTo>
                                  <a:cubicBezTo>
                                    <a:pt x="4" y="462"/>
                                    <a:pt x="0" y="459"/>
                                    <a:pt x="0" y="455"/>
                                  </a:cubicBezTo>
                                  <a:lnTo>
                                    <a:pt x="0" y="354"/>
                                  </a:lnTo>
                                  <a:cubicBezTo>
                                    <a:pt x="0" y="350"/>
                                    <a:pt x="4" y="347"/>
                                    <a:pt x="8" y="347"/>
                                  </a:cubicBezTo>
                                  <a:cubicBezTo>
                                    <a:pt x="12" y="347"/>
                                    <a:pt x="16" y="350"/>
                                    <a:pt x="16" y="354"/>
                                  </a:cubicBezTo>
                                  <a:close/>
                                  <a:moveTo>
                                    <a:pt x="16" y="527"/>
                                  </a:moveTo>
                                  <a:lnTo>
                                    <a:pt x="16" y="553"/>
                                  </a:lnTo>
                                  <a:cubicBezTo>
                                    <a:pt x="16" y="558"/>
                                    <a:pt x="12" y="560"/>
                                    <a:pt x="8" y="560"/>
                                  </a:cubicBezTo>
                                  <a:cubicBezTo>
                                    <a:pt x="4" y="560"/>
                                    <a:pt x="0" y="558"/>
                                    <a:pt x="0" y="553"/>
                                  </a:cubicBezTo>
                                  <a:lnTo>
                                    <a:pt x="0" y="527"/>
                                  </a:lnTo>
                                  <a:cubicBezTo>
                                    <a:pt x="0" y="523"/>
                                    <a:pt x="4" y="520"/>
                                    <a:pt x="8" y="520"/>
                                  </a:cubicBezTo>
                                  <a:cubicBezTo>
                                    <a:pt x="12" y="520"/>
                                    <a:pt x="16" y="523"/>
                                    <a:pt x="16" y="527"/>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73" name="Freeform 150"/>
                          <wps:cNvSpPr>
                            <a:spLocks noEditPoints="1"/>
                          </wps:cNvSpPr>
                          <wps:spPr bwMode="auto">
                            <a:xfrm>
                              <a:off x="3947" y="1548"/>
                              <a:ext cx="14" cy="473"/>
                            </a:xfrm>
                            <a:custGeom>
                              <a:avLst/>
                              <a:gdLst>
                                <a:gd name="T0" fmla="*/ 16 w 16"/>
                                <a:gd name="T1" fmla="*/ 8 h 560"/>
                                <a:gd name="T2" fmla="*/ 16 w 16"/>
                                <a:gd name="T3" fmla="*/ 109 h 560"/>
                                <a:gd name="T4" fmla="*/ 8 w 16"/>
                                <a:gd name="T5" fmla="*/ 116 h 560"/>
                                <a:gd name="T6" fmla="*/ 0 w 16"/>
                                <a:gd name="T7" fmla="*/ 109 h 560"/>
                                <a:gd name="T8" fmla="*/ 0 w 16"/>
                                <a:gd name="T9" fmla="*/ 8 h 560"/>
                                <a:gd name="T10" fmla="*/ 8 w 16"/>
                                <a:gd name="T11" fmla="*/ 0 h 560"/>
                                <a:gd name="T12" fmla="*/ 16 w 16"/>
                                <a:gd name="T13" fmla="*/ 8 h 560"/>
                                <a:gd name="T14" fmla="*/ 16 w 16"/>
                                <a:gd name="T15" fmla="*/ 181 h 560"/>
                                <a:gd name="T16" fmla="*/ 16 w 16"/>
                                <a:gd name="T17" fmla="*/ 282 h 560"/>
                                <a:gd name="T18" fmla="*/ 8 w 16"/>
                                <a:gd name="T19" fmla="*/ 289 h 560"/>
                                <a:gd name="T20" fmla="*/ 0 w 16"/>
                                <a:gd name="T21" fmla="*/ 282 h 560"/>
                                <a:gd name="T22" fmla="*/ 0 w 16"/>
                                <a:gd name="T23" fmla="*/ 181 h 560"/>
                                <a:gd name="T24" fmla="*/ 8 w 16"/>
                                <a:gd name="T25" fmla="*/ 174 h 560"/>
                                <a:gd name="T26" fmla="*/ 16 w 16"/>
                                <a:gd name="T27" fmla="*/ 181 h 560"/>
                                <a:gd name="T28" fmla="*/ 16 w 16"/>
                                <a:gd name="T29" fmla="*/ 354 h 560"/>
                                <a:gd name="T30" fmla="*/ 16 w 16"/>
                                <a:gd name="T31" fmla="*/ 455 h 560"/>
                                <a:gd name="T32" fmla="*/ 8 w 16"/>
                                <a:gd name="T33" fmla="*/ 462 h 560"/>
                                <a:gd name="T34" fmla="*/ 0 w 16"/>
                                <a:gd name="T35" fmla="*/ 455 h 560"/>
                                <a:gd name="T36" fmla="*/ 0 w 16"/>
                                <a:gd name="T37" fmla="*/ 354 h 560"/>
                                <a:gd name="T38" fmla="*/ 8 w 16"/>
                                <a:gd name="T39" fmla="*/ 347 h 560"/>
                                <a:gd name="T40" fmla="*/ 16 w 16"/>
                                <a:gd name="T41" fmla="*/ 354 h 560"/>
                                <a:gd name="T42" fmla="*/ 16 w 16"/>
                                <a:gd name="T43" fmla="*/ 527 h 560"/>
                                <a:gd name="T44" fmla="*/ 16 w 16"/>
                                <a:gd name="T45" fmla="*/ 553 h 560"/>
                                <a:gd name="T46" fmla="*/ 8 w 16"/>
                                <a:gd name="T47" fmla="*/ 560 h 560"/>
                                <a:gd name="T48" fmla="*/ 0 w 16"/>
                                <a:gd name="T49" fmla="*/ 553 h 560"/>
                                <a:gd name="T50" fmla="*/ 0 w 16"/>
                                <a:gd name="T51" fmla="*/ 527 h 560"/>
                                <a:gd name="T52" fmla="*/ 8 w 16"/>
                                <a:gd name="T53" fmla="*/ 520 h 560"/>
                                <a:gd name="T54" fmla="*/ 16 w 16"/>
                                <a:gd name="T55" fmla="*/ 527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 h="560">
                                  <a:moveTo>
                                    <a:pt x="16" y="8"/>
                                  </a:moveTo>
                                  <a:lnTo>
                                    <a:pt x="16" y="109"/>
                                  </a:lnTo>
                                  <a:cubicBezTo>
                                    <a:pt x="16" y="113"/>
                                    <a:pt x="12" y="116"/>
                                    <a:pt x="8" y="116"/>
                                  </a:cubicBezTo>
                                  <a:cubicBezTo>
                                    <a:pt x="4" y="116"/>
                                    <a:pt x="0" y="113"/>
                                    <a:pt x="0" y="109"/>
                                  </a:cubicBezTo>
                                  <a:lnTo>
                                    <a:pt x="0" y="8"/>
                                  </a:lnTo>
                                  <a:cubicBezTo>
                                    <a:pt x="0" y="4"/>
                                    <a:pt x="4" y="0"/>
                                    <a:pt x="8" y="0"/>
                                  </a:cubicBezTo>
                                  <a:cubicBezTo>
                                    <a:pt x="12" y="0"/>
                                    <a:pt x="16" y="4"/>
                                    <a:pt x="16" y="8"/>
                                  </a:cubicBezTo>
                                  <a:close/>
                                  <a:moveTo>
                                    <a:pt x="16" y="181"/>
                                  </a:moveTo>
                                  <a:lnTo>
                                    <a:pt x="16" y="282"/>
                                  </a:lnTo>
                                  <a:cubicBezTo>
                                    <a:pt x="16" y="286"/>
                                    <a:pt x="12" y="289"/>
                                    <a:pt x="8" y="289"/>
                                  </a:cubicBezTo>
                                  <a:cubicBezTo>
                                    <a:pt x="4" y="289"/>
                                    <a:pt x="0" y="286"/>
                                    <a:pt x="0" y="282"/>
                                  </a:cubicBezTo>
                                  <a:lnTo>
                                    <a:pt x="0" y="181"/>
                                  </a:lnTo>
                                  <a:cubicBezTo>
                                    <a:pt x="0" y="177"/>
                                    <a:pt x="4" y="174"/>
                                    <a:pt x="8" y="174"/>
                                  </a:cubicBezTo>
                                  <a:cubicBezTo>
                                    <a:pt x="12" y="174"/>
                                    <a:pt x="16" y="177"/>
                                    <a:pt x="16" y="181"/>
                                  </a:cubicBezTo>
                                  <a:close/>
                                  <a:moveTo>
                                    <a:pt x="16" y="354"/>
                                  </a:moveTo>
                                  <a:lnTo>
                                    <a:pt x="16" y="455"/>
                                  </a:lnTo>
                                  <a:cubicBezTo>
                                    <a:pt x="16" y="459"/>
                                    <a:pt x="12" y="462"/>
                                    <a:pt x="8" y="462"/>
                                  </a:cubicBezTo>
                                  <a:cubicBezTo>
                                    <a:pt x="4" y="462"/>
                                    <a:pt x="0" y="459"/>
                                    <a:pt x="0" y="455"/>
                                  </a:cubicBezTo>
                                  <a:lnTo>
                                    <a:pt x="0" y="354"/>
                                  </a:lnTo>
                                  <a:cubicBezTo>
                                    <a:pt x="0" y="350"/>
                                    <a:pt x="4" y="347"/>
                                    <a:pt x="8" y="347"/>
                                  </a:cubicBezTo>
                                  <a:cubicBezTo>
                                    <a:pt x="12" y="347"/>
                                    <a:pt x="16" y="350"/>
                                    <a:pt x="16" y="354"/>
                                  </a:cubicBezTo>
                                  <a:close/>
                                  <a:moveTo>
                                    <a:pt x="16" y="527"/>
                                  </a:moveTo>
                                  <a:lnTo>
                                    <a:pt x="16" y="553"/>
                                  </a:lnTo>
                                  <a:cubicBezTo>
                                    <a:pt x="16" y="558"/>
                                    <a:pt x="12" y="560"/>
                                    <a:pt x="8" y="560"/>
                                  </a:cubicBezTo>
                                  <a:cubicBezTo>
                                    <a:pt x="4" y="560"/>
                                    <a:pt x="0" y="558"/>
                                    <a:pt x="0" y="553"/>
                                  </a:cubicBezTo>
                                  <a:lnTo>
                                    <a:pt x="0" y="527"/>
                                  </a:lnTo>
                                  <a:cubicBezTo>
                                    <a:pt x="0" y="523"/>
                                    <a:pt x="4" y="520"/>
                                    <a:pt x="8" y="520"/>
                                  </a:cubicBezTo>
                                  <a:cubicBezTo>
                                    <a:pt x="12" y="520"/>
                                    <a:pt x="16" y="523"/>
                                    <a:pt x="16" y="527"/>
                                  </a:cubicBezTo>
                                  <a:close/>
                                </a:path>
                              </a:pathLst>
                            </a:cu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4" name="Line 151"/>
                        <wps:cNvCnPr>
                          <a:cxnSpLocks noChangeShapeType="1"/>
                        </wps:cNvCnPr>
                        <wps:spPr bwMode="auto">
                          <a:xfrm>
                            <a:off x="5080000" y="476250"/>
                            <a:ext cx="635" cy="79883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75" name="Line 152"/>
                        <wps:cNvCnPr>
                          <a:cxnSpLocks noChangeShapeType="1"/>
                        </wps:cNvCnPr>
                        <wps:spPr bwMode="auto">
                          <a:xfrm>
                            <a:off x="1031875" y="1129030"/>
                            <a:ext cx="3968750" cy="1016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76" name="Freeform 153"/>
                        <wps:cNvSpPr>
                          <a:spLocks/>
                        </wps:cNvSpPr>
                        <wps:spPr bwMode="auto">
                          <a:xfrm>
                            <a:off x="4994275" y="1102995"/>
                            <a:ext cx="85725" cy="51435"/>
                          </a:xfrm>
                          <a:custGeom>
                            <a:avLst/>
                            <a:gdLst>
                              <a:gd name="T0" fmla="*/ 0 w 135"/>
                              <a:gd name="T1" fmla="*/ 0 h 81"/>
                              <a:gd name="T2" fmla="*/ 135 w 135"/>
                              <a:gd name="T3" fmla="*/ 41 h 81"/>
                              <a:gd name="T4" fmla="*/ 0 w 135"/>
                              <a:gd name="T5" fmla="*/ 81 h 81"/>
                              <a:gd name="T6" fmla="*/ 0 w 135"/>
                              <a:gd name="T7" fmla="*/ 0 h 81"/>
                            </a:gdLst>
                            <a:ahLst/>
                            <a:cxnLst>
                              <a:cxn ang="0">
                                <a:pos x="T0" y="T1"/>
                              </a:cxn>
                              <a:cxn ang="0">
                                <a:pos x="T2" y="T3"/>
                              </a:cxn>
                              <a:cxn ang="0">
                                <a:pos x="T4" y="T5"/>
                              </a:cxn>
                              <a:cxn ang="0">
                                <a:pos x="T6" y="T7"/>
                              </a:cxn>
                            </a:cxnLst>
                            <a:rect l="0" t="0" r="r" b="b"/>
                            <a:pathLst>
                              <a:path w="135" h="81">
                                <a:moveTo>
                                  <a:pt x="0" y="0"/>
                                </a:moveTo>
                                <a:lnTo>
                                  <a:pt x="135" y="41"/>
                                </a:lnTo>
                                <a:lnTo>
                                  <a:pt x="0" y="8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Rectangle 154"/>
                        <wps:cNvSpPr>
                          <a:spLocks noChangeArrowheads="1"/>
                        </wps:cNvSpPr>
                        <wps:spPr bwMode="auto">
                          <a:xfrm>
                            <a:off x="3293110" y="1349375"/>
                            <a:ext cx="4451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C9501" w14:textId="77777777" w:rsidR="00E2787B" w:rsidRDefault="00E2787B" w:rsidP="004544EB">
                              <w:smartTag w:uri="urn:schemas-microsoft-com:office:smarttags" w:element="place">
                                <w:r>
                                  <w:rPr>
                                    <w:rFonts w:cs="Arial"/>
                                    <w:color w:val="000000"/>
                                    <w:sz w:val="14"/>
                                    <w:szCs w:val="14"/>
                                  </w:rPr>
                                  <w:t>EMS</w:t>
                                </w:r>
                              </w:smartTag>
                              <w:r>
                                <w:rPr>
                                  <w:rFonts w:cs="Arial" w:hint="eastAsia"/>
                                  <w:color w:val="000000"/>
                                  <w:sz w:val="14"/>
                                  <w:szCs w:val="14"/>
                                </w:rPr>
                                <w:t xml:space="preserve"> </w:t>
                              </w:r>
                              <w:r>
                                <w:rPr>
                                  <w:rFonts w:cs="Arial"/>
                                  <w:color w:val="000000"/>
                                  <w:sz w:val="14"/>
                                  <w:szCs w:val="14"/>
                                </w:rPr>
                                <w:t>starts</w:t>
                              </w:r>
                            </w:p>
                          </w:txbxContent>
                        </wps:txbx>
                        <wps:bodyPr rot="0" vert="horz" wrap="none" lIns="0" tIns="0" rIns="0" bIns="0" anchor="t" anchorCtr="0" upright="1">
                          <a:spAutoFit/>
                        </wps:bodyPr>
                      </wps:wsp>
                      <wps:wsp>
                        <wps:cNvPr id="178" name="Rectangle 155"/>
                        <wps:cNvSpPr>
                          <a:spLocks noChangeArrowheads="1"/>
                        </wps:cNvSpPr>
                        <wps:spPr bwMode="auto">
                          <a:xfrm>
                            <a:off x="2966720" y="1452245"/>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7ADD4" w14:textId="77777777" w:rsidR="00E2787B" w:rsidRDefault="00E2787B" w:rsidP="004544EB">
                              <w:smartTag w:uri="urn:schemas-microsoft-com:office:smarttags" w:element="place">
                                <w:r>
                                  <w:rPr>
                                    <w:rFonts w:cs="Arial"/>
                                    <w:color w:val="000000"/>
                                    <w:sz w:val="14"/>
                                    <w:szCs w:val="14"/>
                                  </w:rPr>
                                  <w:t>EMS</w:t>
                                </w:r>
                              </w:smartTag>
                            </w:p>
                          </w:txbxContent>
                        </wps:txbx>
                        <wps:bodyPr rot="0" vert="horz" wrap="none" lIns="0" tIns="0" rIns="0" bIns="0" anchor="t" anchorCtr="0" upright="1">
                          <a:spAutoFit/>
                        </wps:bodyPr>
                      </wps:wsp>
                      <wps:wsp>
                        <wps:cNvPr id="179" name="Rectangle 156"/>
                        <wps:cNvSpPr>
                          <a:spLocks noChangeArrowheads="1"/>
                        </wps:cNvSpPr>
                        <wps:spPr bwMode="auto">
                          <a:xfrm>
                            <a:off x="3147060" y="1452245"/>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A22E4" w14:textId="77777777" w:rsidR="00E2787B" w:rsidRDefault="00E2787B" w:rsidP="004544EB">
                              <w:r>
                                <w:rPr>
                                  <w:rFonts w:cs="Arial"/>
                                  <w:color w:val="000000"/>
                                  <w:sz w:val="14"/>
                                  <w:szCs w:val="14"/>
                                </w:rPr>
                                <w:t>_</w:t>
                              </w:r>
                            </w:p>
                          </w:txbxContent>
                        </wps:txbx>
                        <wps:bodyPr rot="0" vert="horz" wrap="none" lIns="0" tIns="0" rIns="0" bIns="0" anchor="t" anchorCtr="0" upright="1">
                          <a:spAutoFit/>
                        </wps:bodyPr>
                      </wps:wsp>
                      <wps:wsp>
                        <wps:cNvPr id="180" name="Rectangle 157"/>
                        <wps:cNvSpPr>
                          <a:spLocks noChangeArrowheads="1"/>
                        </wps:cNvSpPr>
                        <wps:spPr bwMode="auto">
                          <a:xfrm>
                            <a:off x="3198495" y="1452245"/>
                            <a:ext cx="5784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9FA1F" w14:textId="77777777" w:rsidR="00E2787B" w:rsidRDefault="00E2787B" w:rsidP="004544EB">
                              <w:r>
                                <w:rPr>
                                  <w:rFonts w:cs="Arial"/>
                                  <w:color w:val="000000"/>
                                  <w:sz w:val="14"/>
                                  <w:szCs w:val="14"/>
                                </w:rPr>
                                <w:t>Communication</w:t>
                              </w:r>
                            </w:p>
                          </w:txbxContent>
                        </wps:txbx>
                        <wps:bodyPr rot="0" vert="horz" wrap="none" lIns="0" tIns="0" rIns="0" bIns="0" anchor="t" anchorCtr="0" upright="1">
                          <a:spAutoFit/>
                        </wps:bodyPr>
                      </wps:wsp>
                      <wps:wsp>
                        <wps:cNvPr id="181" name="Rectangle 158"/>
                        <wps:cNvSpPr>
                          <a:spLocks noChangeArrowheads="1"/>
                        </wps:cNvSpPr>
                        <wps:spPr bwMode="auto">
                          <a:xfrm>
                            <a:off x="3766185" y="1452245"/>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83FF2" w14:textId="77777777" w:rsidR="00E2787B" w:rsidRDefault="00E2787B" w:rsidP="004544EB">
                              <w:r>
                                <w:rPr>
                                  <w:rFonts w:cs="Arial"/>
                                  <w:color w:val="000000"/>
                                  <w:sz w:val="14"/>
                                  <w:szCs w:val="14"/>
                                </w:rPr>
                                <w:t>_</w:t>
                              </w:r>
                            </w:p>
                          </w:txbxContent>
                        </wps:txbx>
                        <wps:bodyPr rot="0" vert="horz" wrap="none" lIns="0" tIns="0" rIns="0" bIns="0" anchor="t" anchorCtr="0" upright="1">
                          <a:spAutoFit/>
                        </wps:bodyPr>
                      </wps:wsp>
                      <wps:wsp>
                        <wps:cNvPr id="182" name="Rectangle 159"/>
                        <wps:cNvSpPr>
                          <a:spLocks noChangeArrowheads="1"/>
                        </wps:cNvSpPr>
                        <wps:spPr bwMode="auto">
                          <a:xfrm>
                            <a:off x="3817620" y="1452245"/>
                            <a:ext cx="2673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66898" w14:textId="77777777" w:rsidR="00E2787B" w:rsidRDefault="00E2787B" w:rsidP="004544EB">
                              <w:r>
                                <w:rPr>
                                  <w:rFonts w:cs="Arial"/>
                                  <w:color w:val="000000"/>
                                  <w:sz w:val="14"/>
                                  <w:szCs w:val="14"/>
                                </w:rPr>
                                <w:t>Window</w:t>
                              </w:r>
                            </w:p>
                          </w:txbxContent>
                        </wps:txbx>
                        <wps:bodyPr rot="0" vert="horz" wrap="none" lIns="0" tIns="0" rIns="0" bIns="0" anchor="t" anchorCtr="0" upright="1">
                          <a:spAutoFit/>
                        </wps:bodyPr>
                      </wps:wsp>
                      <wps:wsp>
                        <wps:cNvPr id="183" name="Line 160"/>
                        <wps:cNvCnPr>
                          <a:cxnSpLocks noChangeShapeType="1"/>
                        </wps:cNvCnPr>
                        <wps:spPr bwMode="auto">
                          <a:xfrm flipH="1" flipV="1">
                            <a:off x="2566670" y="1180465"/>
                            <a:ext cx="528955" cy="248285"/>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84" name="Freeform 161"/>
                        <wps:cNvSpPr>
                          <a:spLocks/>
                        </wps:cNvSpPr>
                        <wps:spPr bwMode="auto">
                          <a:xfrm>
                            <a:off x="2506345" y="1129030"/>
                            <a:ext cx="86360" cy="76835"/>
                          </a:xfrm>
                          <a:custGeom>
                            <a:avLst/>
                            <a:gdLst>
                              <a:gd name="T0" fmla="*/ 82 w 136"/>
                              <a:gd name="T1" fmla="*/ 121 h 121"/>
                              <a:gd name="T2" fmla="*/ 0 w 136"/>
                              <a:gd name="T3" fmla="*/ 0 h 121"/>
                              <a:gd name="T4" fmla="*/ 136 w 136"/>
                              <a:gd name="T5" fmla="*/ 54 h 121"/>
                              <a:gd name="T6" fmla="*/ 82 w 136"/>
                              <a:gd name="T7" fmla="*/ 121 h 121"/>
                            </a:gdLst>
                            <a:ahLst/>
                            <a:cxnLst>
                              <a:cxn ang="0">
                                <a:pos x="T0" y="T1"/>
                              </a:cxn>
                              <a:cxn ang="0">
                                <a:pos x="T2" y="T3"/>
                              </a:cxn>
                              <a:cxn ang="0">
                                <a:pos x="T4" y="T5"/>
                              </a:cxn>
                              <a:cxn ang="0">
                                <a:pos x="T6" y="T7"/>
                              </a:cxn>
                            </a:cxnLst>
                            <a:rect l="0" t="0" r="r" b="b"/>
                            <a:pathLst>
                              <a:path w="136" h="121">
                                <a:moveTo>
                                  <a:pt x="82" y="121"/>
                                </a:moveTo>
                                <a:lnTo>
                                  <a:pt x="0" y="0"/>
                                </a:lnTo>
                                <a:lnTo>
                                  <a:pt x="136" y="54"/>
                                </a:lnTo>
                                <a:lnTo>
                                  <a:pt x="82" y="1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Line 162"/>
                        <wps:cNvCnPr>
                          <a:cxnSpLocks noChangeShapeType="1"/>
                        </wps:cNvCnPr>
                        <wps:spPr bwMode="auto">
                          <a:xfrm>
                            <a:off x="1111250" y="690880"/>
                            <a:ext cx="429895" cy="889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86" name="Freeform 163"/>
                        <wps:cNvSpPr>
                          <a:spLocks/>
                        </wps:cNvSpPr>
                        <wps:spPr bwMode="auto">
                          <a:xfrm>
                            <a:off x="1031875" y="665480"/>
                            <a:ext cx="86360" cy="51435"/>
                          </a:xfrm>
                          <a:custGeom>
                            <a:avLst/>
                            <a:gdLst>
                              <a:gd name="T0" fmla="*/ 136 w 136"/>
                              <a:gd name="T1" fmla="*/ 81 h 81"/>
                              <a:gd name="T2" fmla="*/ 0 w 136"/>
                              <a:gd name="T3" fmla="*/ 40 h 81"/>
                              <a:gd name="T4" fmla="*/ 136 w 136"/>
                              <a:gd name="T5" fmla="*/ 0 h 81"/>
                              <a:gd name="T6" fmla="*/ 136 w 136"/>
                              <a:gd name="T7" fmla="*/ 81 h 81"/>
                            </a:gdLst>
                            <a:ahLst/>
                            <a:cxnLst>
                              <a:cxn ang="0">
                                <a:pos x="T0" y="T1"/>
                              </a:cxn>
                              <a:cxn ang="0">
                                <a:pos x="T2" y="T3"/>
                              </a:cxn>
                              <a:cxn ang="0">
                                <a:pos x="T4" y="T5"/>
                              </a:cxn>
                              <a:cxn ang="0">
                                <a:pos x="T6" y="T7"/>
                              </a:cxn>
                            </a:cxnLst>
                            <a:rect l="0" t="0" r="r" b="b"/>
                            <a:pathLst>
                              <a:path w="136" h="81">
                                <a:moveTo>
                                  <a:pt x="136" y="81"/>
                                </a:moveTo>
                                <a:lnTo>
                                  <a:pt x="0" y="40"/>
                                </a:lnTo>
                                <a:lnTo>
                                  <a:pt x="136" y="0"/>
                                </a:lnTo>
                                <a:lnTo>
                                  <a:pt x="136"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4"/>
                        <wps:cNvSpPr>
                          <a:spLocks/>
                        </wps:cNvSpPr>
                        <wps:spPr bwMode="auto">
                          <a:xfrm>
                            <a:off x="1501775" y="665480"/>
                            <a:ext cx="85725" cy="51435"/>
                          </a:xfrm>
                          <a:custGeom>
                            <a:avLst/>
                            <a:gdLst>
                              <a:gd name="T0" fmla="*/ 0 w 135"/>
                              <a:gd name="T1" fmla="*/ 0 h 81"/>
                              <a:gd name="T2" fmla="*/ 135 w 135"/>
                              <a:gd name="T3" fmla="*/ 40 h 81"/>
                              <a:gd name="T4" fmla="*/ 0 w 135"/>
                              <a:gd name="T5" fmla="*/ 81 h 81"/>
                              <a:gd name="T6" fmla="*/ 0 w 135"/>
                              <a:gd name="T7" fmla="*/ 0 h 81"/>
                            </a:gdLst>
                            <a:ahLst/>
                            <a:cxnLst>
                              <a:cxn ang="0">
                                <a:pos x="T0" y="T1"/>
                              </a:cxn>
                              <a:cxn ang="0">
                                <a:pos x="T2" y="T3"/>
                              </a:cxn>
                              <a:cxn ang="0">
                                <a:pos x="T4" y="T5"/>
                              </a:cxn>
                              <a:cxn ang="0">
                                <a:pos x="T6" y="T7"/>
                              </a:cxn>
                            </a:cxnLst>
                            <a:rect l="0" t="0" r="r" b="b"/>
                            <a:pathLst>
                              <a:path w="135" h="81">
                                <a:moveTo>
                                  <a:pt x="0" y="0"/>
                                </a:moveTo>
                                <a:lnTo>
                                  <a:pt x="135" y="40"/>
                                </a:lnTo>
                                <a:lnTo>
                                  <a:pt x="0" y="8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Rectangle 165"/>
                        <wps:cNvSpPr>
                          <a:spLocks noChangeArrowheads="1"/>
                        </wps:cNvSpPr>
                        <wps:spPr bwMode="auto">
                          <a:xfrm>
                            <a:off x="1069340" y="479425"/>
                            <a:ext cx="5340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AB6D4"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wps:txbx>
                        <wps:bodyPr rot="0" vert="horz" wrap="none" lIns="0" tIns="0" rIns="0" bIns="0" anchor="t" anchorCtr="0" upright="1">
                          <a:spAutoFit/>
                        </wps:bodyPr>
                      </wps:wsp>
                      <wps:wsp>
                        <wps:cNvPr id="189" name="Rectangle 166"/>
                        <wps:cNvSpPr>
                          <a:spLocks noChangeArrowheads="1"/>
                        </wps:cNvSpPr>
                        <wps:spPr bwMode="auto">
                          <a:xfrm>
                            <a:off x="4206875" y="1426845"/>
                            <a:ext cx="5556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937A6" w14:textId="77777777" w:rsidR="00E2787B" w:rsidRDefault="00E2787B" w:rsidP="004544EB">
                              <w:r>
                                <w:rPr>
                                  <w:rFonts w:cs="Arial" w:hint="eastAsia"/>
                                  <w:color w:val="000000"/>
                                  <w:sz w:val="14"/>
                                  <w:szCs w:val="14"/>
                                </w:rPr>
                                <w:t>(1.</w:t>
                              </w:r>
                              <w:r>
                                <w:rPr>
                                  <w:rFonts w:cs="Arial"/>
                                  <w:color w:val="000000"/>
                                  <w:sz w:val="14"/>
                                  <w:szCs w:val="14"/>
                                </w:rPr>
                                <w:t>5</w:t>
                              </w:r>
                              <w:r>
                                <w:rPr>
                                  <w:rFonts w:cs="Arial" w:hint="eastAsia"/>
                                  <w:color w:val="000000"/>
                                  <w:sz w:val="14"/>
                                  <w:szCs w:val="14"/>
                                </w:rPr>
                                <w:t>sec)</w:t>
                              </w:r>
                            </w:p>
                          </w:txbxContent>
                        </wps:txbx>
                        <wps:bodyPr rot="0" vert="horz" wrap="square" lIns="0" tIns="0" rIns="0" bIns="0" anchor="t" anchorCtr="0" upright="1">
                          <a:spAutoFit/>
                        </wps:bodyPr>
                      </wps:wsp>
                      <wps:wsp>
                        <wps:cNvPr id="190" name="Rectangle 167"/>
                        <wps:cNvSpPr>
                          <a:spLocks noChangeArrowheads="1"/>
                        </wps:cNvSpPr>
                        <wps:spPr bwMode="auto">
                          <a:xfrm>
                            <a:off x="2222500" y="79375"/>
                            <a:ext cx="311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F8038" w14:textId="77777777" w:rsidR="00E2787B" w:rsidRDefault="00E2787B" w:rsidP="004544EB">
                              <w:r>
                                <w:rPr>
                                  <w:rFonts w:cs="Arial"/>
                                  <w:color w:val="000000"/>
                                  <w:sz w:val="14"/>
                                  <w:szCs w:val="14"/>
                                </w:rPr>
                                <w:t>Request</w:t>
                              </w:r>
                            </w:p>
                          </w:txbxContent>
                        </wps:txbx>
                        <wps:bodyPr rot="0" vert="horz" wrap="none" lIns="0" tIns="0" rIns="0" bIns="0" anchor="t" anchorCtr="0" upright="1">
                          <a:spAutoFit/>
                        </wps:bodyPr>
                      </wps:wsp>
                      <wps:wsp>
                        <wps:cNvPr id="191" name="Rectangle 168"/>
                        <wps:cNvSpPr>
                          <a:spLocks noChangeArrowheads="1"/>
                        </wps:cNvSpPr>
                        <wps:spPr bwMode="auto">
                          <a:xfrm>
                            <a:off x="2277745" y="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72200" w14:textId="77777777" w:rsidR="00E2787B" w:rsidRDefault="00E2787B" w:rsidP="004544EB">
                              <w:proofErr w:type="spellStart"/>
                              <w:r>
                                <w:rPr>
                                  <w:rFonts w:cs="Arial" w:hint="eastAsia"/>
                                  <w:color w:val="000000"/>
                                  <w:sz w:val="14"/>
                                  <w:szCs w:val="14"/>
                                </w:rPr>
                                <w:t>wup</w:t>
                              </w:r>
                              <w:proofErr w:type="spellEnd"/>
                            </w:p>
                          </w:txbxContent>
                        </wps:txbx>
                        <wps:bodyPr rot="0" vert="horz" wrap="none" lIns="0" tIns="0" rIns="0" bIns="0" anchor="t" anchorCtr="0" upright="1">
                          <a:spAutoFit/>
                        </wps:bodyPr>
                      </wps:wsp>
                      <wps:wsp>
                        <wps:cNvPr id="192" name="Freeform 169"/>
                        <wps:cNvSpPr>
                          <a:spLocks/>
                        </wps:cNvSpPr>
                        <wps:spPr bwMode="auto">
                          <a:xfrm>
                            <a:off x="1031875" y="1108075"/>
                            <a:ext cx="86360" cy="51435"/>
                          </a:xfrm>
                          <a:custGeom>
                            <a:avLst/>
                            <a:gdLst>
                              <a:gd name="T0" fmla="*/ 136 w 136"/>
                              <a:gd name="T1" fmla="*/ 81 h 81"/>
                              <a:gd name="T2" fmla="*/ 0 w 136"/>
                              <a:gd name="T3" fmla="*/ 40 h 81"/>
                              <a:gd name="T4" fmla="*/ 136 w 136"/>
                              <a:gd name="T5" fmla="*/ 0 h 81"/>
                              <a:gd name="T6" fmla="*/ 136 w 136"/>
                              <a:gd name="T7" fmla="*/ 81 h 81"/>
                            </a:gdLst>
                            <a:ahLst/>
                            <a:cxnLst>
                              <a:cxn ang="0">
                                <a:pos x="T0" y="T1"/>
                              </a:cxn>
                              <a:cxn ang="0">
                                <a:pos x="T2" y="T3"/>
                              </a:cxn>
                              <a:cxn ang="0">
                                <a:pos x="T4" y="T5"/>
                              </a:cxn>
                              <a:cxn ang="0">
                                <a:pos x="T6" y="T7"/>
                              </a:cxn>
                            </a:cxnLst>
                            <a:rect l="0" t="0" r="r" b="b"/>
                            <a:pathLst>
                              <a:path w="136" h="81">
                                <a:moveTo>
                                  <a:pt x="136" y="81"/>
                                </a:moveTo>
                                <a:lnTo>
                                  <a:pt x="0" y="40"/>
                                </a:lnTo>
                                <a:lnTo>
                                  <a:pt x="136" y="0"/>
                                </a:lnTo>
                                <a:lnTo>
                                  <a:pt x="136"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Rectangle 170"/>
                        <wps:cNvSpPr>
                          <a:spLocks noChangeArrowheads="1"/>
                        </wps:cNvSpPr>
                        <wps:spPr bwMode="auto">
                          <a:xfrm>
                            <a:off x="3028950" y="400050"/>
                            <a:ext cx="146050" cy="583565"/>
                          </a:xfrm>
                          <a:prstGeom prst="rect">
                            <a:avLst/>
                          </a:prstGeom>
                          <a:noFill/>
                          <a:ln w="8890">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Line 171"/>
                        <wps:cNvCnPr>
                          <a:cxnSpLocks noChangeShapeType="1"/>
                        </wps:cNvCnPr>
                        <wps:spPr bwMode="auto">
                          <a:xfrm>
                            <a:off x="2552700" y="691515"/>
                            <a:ext cx="429895" cy="889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95" name="Freeform 172"/>
                        <wps:cNvSpPr>
                          <a:spLocks/>
                        </wps:cNvSpPr>
                        <wps:spPr bwMode="auto">
                          <a:xfrm>
                            <a:off x="2473325" y="666115"/>
                            <a:ext cx="86360" cy="51435"/>
                          </a:xfrm>
                          <a:custGeom>
                            <a:avLst/>
                            <a:gdLst>
                              <a:gd name="T0" fmla="*/ 136 w 136"/>
                              <a:gd name="T1" fmla="*/ 81 h 81"/>
                              <a:gd name="T2" fmla="*/ 0 w 136"/>
                              <a:gd name="T3" fmla="*/ 40 h 81"/>
                              <a:gd name="T4" fmla="*/ 136 w 136"/>
                              <a:gd name="T5" fmla="*/ 0 h 81"/>
                              <a:gd name="T6" fmla="*/ 136 w 136"/>
                              <a:gd name="T7" fmla="*/ 81 h 81"/>
                            </a:gdLst>
                            <a:ahLst/>
                            <a:cxnLst>
                              <a:cxn ang="0">
                                <a:pos x="T0" y="T1"/>
                              </a:cxn>
                              <a:cxn ang="0">
                                <a:pos x="T2" y="T3"/>
                              </a:cxn>
                              <a:cxn ang="0">
                                <a:pos x="T4" y="T5"/>
                              </a:cxn>
                              <a:cxn ang="0">
                                <a:pos x="T6" y="T7"/>
                              </a:cxn>
                            </a:cxnLst>
                            <a:rect l="0" t="0" r="r" b="b"/>
                            <a:pathLst>
                              <a:path w="136" h="81">
                                <a:moveTo>
                                  <a:pt x="136" y="81"/>
                                </a:moveTo>
                                <a:lnTo>
                                  <a:pt x="0" y="40"/>
                                </a:lnTo>
                                <a:lnTo>
                                  <a:pt x="136" y="0"/>
                                </a:lnTo>
                                <a:lnTo>
                                  <a:pt x="136"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73"/>
                        <wps:cNvSpPr>
                          <a:spLocks/>
                        </wps:cNvSpPr>
                        <wps:spPr bwMode="auto">
                          <a:xfrm>
                            <a:off x="2943225" y="666115"/>
                            <a:ext cx="85725" cy="51435"/>
                          </a:xfrm>
                          <a:custGeom>
                            <a:avLst/>
                            <a:gdLst>
                              <a:gd name="T0" fmla="*/ 0 w 135"/>
                              <a:gd name="T1" fmla="*/ 0 h 81"/>
                              <a:gd name="T2" fmla="*/ 135 w 135"/>
                              <a:gd name="T3" fmla="*/ 40 h 81"/>
                              <a:gd name="T4" fmla="*/ 0 w 135"/>
                              <a:gd name="T5" fmla="*/ 81 h 81"/>
                              <a:gd name="T6" fmla="*/ 0 w 135"/>
                              <a:gd name="T7" fmla="*/ 0 h 81"/>
                            </a:gdLst>
                            <a:ahLst/>
                            <a:cxnLst>
                              <a:cxn ang="0">
                                <a:pos x="T0" y="T1"/>
                              </a:cxn>
                              <a:cxn ang="0">
                                <a:pos x="T2" y="T3"/>
                              </a:cxn>
                              <a:cxn ang="0">
                                <a:pos x="T4" y="T5"/>
                              </a:cxn>
                              <a:cxn ang="0">
                                <a:pos x="T6" y="T7"/>
                              </a:cxn>
                            </a:cxnLst>
                            <a:rect l="0" t="0" r="r" b="b"/>
                            <a:pathLst>
                              <a:path w="135" h="81">
                                <a:moveTo>
                                  <a:pt x="0" y="0"/>
                                </a:moveTo>
                                <a:lnTo>
                                  <a:pt x="135" y="40"/>
                                </a:lnTo>
                                <a:lnTo>
                                  <a:pt x="0" y="8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Rectangle 174"/>
                        <wps:cNvSpPr>
                          <a:spLocks noChangeArrowheads="1"/>
                        </wps:cNvSpPr>
                        <wps:spPr bwMode="auto">
                          <a:xfrm>
                            <a:off x="2510790" y="480060"/>
                            <a:ext cx="5340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708C3"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wps:txbx>
                        <wps:bodyPr rot="0" vert="horz" wrap="none" lIns="0" tIns="0" rIns="0" bIns="0" anchor="t" anchorCtr="0" upright="1">
                          <a:spAutoFit/>
                        </wps:bodyPr>
                      </wps:wsp>
                      <wps:wsp>
                        <wps:cNvPr id="198" name="Line 175"/>
                        <wps:cNvCnPr>
                          <a:cxnSpLocks noChangeShapeType="1"/>
                        </wps:cNvCnPr>
                        <wps:spPr bwMode="auto">
                          <a:xfrm>
                            <a:off x="3254375" y="714375"/>
                            <a:ext cx="1825625" cy="0"/>
                          </a:xfrm>
                          <a:prstGeom prst="line">
                            <a:avLst/>
                          </a:prstGeom>
                          <a:noFill/>
                          <a:ln w="571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176"/>
                        <wps:cNvSpPr>
                          <a:spLocks noChangeArrowheads="1"/>
                        </wps:cNvSpPr>
                        <wps:spPr bwMode="auto">
                          <a:xfrm>
                            <a:off x="3023870" y="8255"/>
                            <a:ext cx="895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F107E" w14:textId="77777777" w:rsidR="00E2787B" w:rsidRDefault="00E2787B" w:rsidP="004544EB">
                              <w:r>
                                <w:rPr>
                                  <w:rFonts w:cs="Arial" w:hint="eastAsia"/>
                                  <w:color w:val="000000"/>
                                  <w:sz w:val="14"/>
                                  <w:szCs w:val="14"/>
                                </w:rPr>
                                <w:t>NO</w:t>
                              </w:r>
                            </w:p>
                          </w:txbxContent>
                        </wps:txbx>
                        <wps:bodyPr rot="0" vert="horz" wrap="none" lIns="0" tIns="0" rIns="0" bIns="0" anchor="t" anchorCtr="0" upright="1">
                          <a:spAutoFit/>
                        </wps:bodyPr>
                      </wps:wsp>
                      <wps:wsp>
                        <wps:cNvPr id="200" name="Rectangle 177"/>
                        <wps:cNvSpPr>
                          <a:spLocks noChangeArrowheads="1"/>
                        </wps:cNvSpPr>
                        <wps:spPr bwMode="auto">
                          <a:xfrm>
                            <a:off x="2937510" y="111125"/>
                            <a:ext cx="3562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7578C" w14:textId="77777777" w:rsidR="00E2787B" w:rsidRDefault="00E2787B" w:rsidP="004544EB">
                              <w:r>
                                <w:rPr>
                                  <w:rFonts w:cs="Arial"/>
                                  <w:color w:val="000000"/>
                                  <w:sz w:val="14"/>
                                  <w:szCs w:val="14"/>
                                </w:rPr>
                                <w:t>Response</w:t>
                              </w:r>
                            </w:p>
                          </w:txbxContent>
                        </wps:txbx>
                        <wps:bodyPr rot="0" vert="horz" wrap="none" lIns="0" tIns="0" rIns="0" bIns="0" anchor="t" anchorCtr="0" upright="1">
                          <a:spAutoFit/>
                        </wps:bodyPr>
                      </wps:wsp>
                    </wpc:wpc>
                  </a:graphicData>
                </a:graphic>
              </wp:inline>
            </w:drawing>
          </mc:Choice>
          <mc:Fallback>
            <w:pict>
              <v:group w14:anchorId="72A272EB" id="Canvas 134" o:spid="_x0000_s1112" editas="canvas" style="width:471.25pt;height:132.35pt;mso-position-horizontal-relative:char;mso-position-vertical-relative:line" coordsize="59848,16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">
                <v:shape id="_x0000_s1113" type="#_x0000_t75" style="position:absolute;width:59848;height:16808;visibility:visible;mso-wrap-style:square" stroked="t" strokeweight=".5pt">
                  <v:fill o:detectmouseclick="t"/>
                  <v:path o:connecttype="none"/>
                </v:shape>
                <v:line id="Line 136" o:spid="_x0000_s1114" style="position:absolute;visibility:visible;mso-wrap-style:square" from="5975,9829" to="51466,9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" strokeweight=".7pt">
                  <v:stroke endcap="round"/>
                </v:line>
                <v:rect id="Rectangle 137" o:spid="_x0000_s1115" style="position:absolute;left:8985;top:3994;width:1460;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" fillcolor="black" stroked="f"/>
                <v:rect id="Rectangle 138" o:spid="_x0000_s1116" style="position:absolute;left:8985;top:3994;width:1460;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" filled="f" strokeweight=".7pt">
                  <v:stroke endcap="round"/>
                </v:rect>
                <v:rect id="Rectangle 139" o:spid="_x0000_s1117" style="position:absolute;left:8769;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" filled="f" stroked="f">
                  <v:textbox style="mso-fit-shape-to-text:t" inset="0,0,0,0">
                    <w:txbxContent>
                      <w:p w14:paraId="58076237" w14:textId="77777777" w:rsidR="00E2787B" w:rsidRDefault="00E2787B" w:rsidP="004544EB">
                        <w:proofErr w:type="spellStart"/>
                        <w:r>
                          <w:rPr>
                            <w:rFonts w:cs="Arial" w:hint="eastAsia"/>
                            <w:color w:val="000000"/>
                            <w:sz w:val="14"/>
                            <w:szCs w:val="14"/>
                          </w:rPr>
                          <w:t>wup</w:t>
                        </w:r>
                        <w:proofErr w:type="spellEnd"/>
                      </w:p>
                    </w:txbxContent>
                  </v:textbox>
                </v:rect>
                <v:rect id="Rectangle 140" o:spid="_x0000_s1118" style="position:absolute;left:10490;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2614873" w14:textId="77777777" w:rsidR="00E2787B" w:rsidRDefault="00E2787B" w:rsidP="004544EB">
                        <w:r>
                          <w:rPr>
                            <w:rFonts w:cs="Arial"/>
                            <w:color w:val="000000"/>
                            <w:sz w:val="14"/>
                            <w:szCs w:val="14"/>
                          </w:rPr>
                          <w:t>.</w:t>
                        </w:r>
                      </w:p>
                    </w:txbxContent>
                  </v:textbox>
                </v:rect>
                <v:rect id="Rectangle 141" o:spid="_x0000_s1119" style="position:absolute;left:8166;top:1028;width:311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NvgAAANwAAAAPAAAAZHJzL2Rvd25yZXYueG1sRE/bisIw&#10;EH1f8B/CCL6tqS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Mr/XE2+AAAA3AAAAA8AAAAAAAAA&#10;AAAAAAAABwIAAGRycy9kb3ducmV2LnhtbFBLBQYAAAAAAwADALcAAADyAgAAAAA=&#10;" filled="f" stroked="f">
                  <v:textbox style="mso-fit-shape-to-text:t" inset="0,0,0,0">
                    <w:txbxContent>
                      <w:p w14:paraId="155F0FA6" w14:textId="77777777" w:rsidR="00E2787B" w:rsidRDefault="00E2787B" w:rsidP="004544EB">
                        <w:r>
                          <w:rPr>
                            <w:rFonts w:cs="Arial"/>
                            <w:color w:val="000000"/>
                            <w:sz w:val="14"/>
                            <w:szCs w:val="14"/>
                          </w:rPr>
                          <w:t>Request</w:t>
                        </w:r>
                      </w:p>
                    </w:txbxContent>
                  </v:textbox>
                </v:rect>
                <v:rect id="Rectangle 142" o:spid="_x0000_s1120" style="position:absolute;left:15875;top:3994;width:1460;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" filled="f" strokeweight=".7pt">
                  <v:stroke dashstyle="dashDot"/>
                </v:rect>
                <v:rect id="Rectangle 143" o:spid="_x0000_s1121" style="position:absolute;left:13589;width:89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" filled="f" stroked="f">
                  <v:textbox style="mso-fit-shape-to-text:t" inset="0,0,0,0">
                    <w:txbxContent>
                      <w:p w14:paraId="3C625688" w14:textId="77777777" w:rsidR="00E2787B" w:rsidRDefault="00E2787B" w:rsidP="004544EB">
                        <w:r>
                          <w:rPr>
                            <w:rFonts w:cs="Arial" w:hint="eastAsia"/>
                            <w:color w:val="000000"/>
                            <w:sz w:val="14"/>
                            <w:szCs w:val="14"/>
                          </w:rPr>
                          <w:t>NO</w:t>
                        </w:r>
                      </w:p>
                    </w:txbxContent>
                  </v:textbox>
                </v:rect>
                <v:rect id="Rectangle 144" o:spid="_x0000_s1122" style="position:absolute;left:12725;top:1028;width:356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cI6vwAAANwAAAAPAAAAZHJzL2Rvd25yZXYueG1sRE/NisIw&#10;EL4v+A5hBG9rqgdXql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6LcI6vwAAANwAAAAPAAAAAAAA&#10;AAAAAAAAAAcCAABkcnMvZG93bnJldi54bWxQSwUGAAAAAAMAAwC3AAAA8wIAAAAA&#10;" filled="f" stroked="f">
                  <v:textbox style="mso-fit-shape-to-text:t" inset="0,0,0,0">
                    <w:txbxContent>
                      <w:p w14:paraId="3EF63D26" w14:textId="77777777" w:rsidR="00E2787B" w:rsidRDefault="00E2787B" w:rsidP="004544EB">
                        <w:r>
                          <w:rPr>
                            <w:rFonts w:cs="Arial"/>
                            <w:color w:val="000000"/>
                            <w:sz w:val="14"/>
                            <w:szCs w:val="14"/>
                          </w:rPr>
                          <w:t>Response</w:t>
                        </w:r>
                      </w:p>
                    </w:txbxContent>
                  </v:textbox>
                </v:rect>
                <v:rect id="Rectangle 145" o:spid="_x0000_s1123" style="position:absolute;left:1720;top:5835;width:489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" filled="f" stroked="f">
                  <v:textbox style="mso-fit-shape-to-text:t" inset="0,0,0,0">
                    <w:txbxContent>
                      <w:p w14:paraId="25D71AD5" w14:textId="77777777" w:rsidR="00E2787B" w:rsidRDefault="00E2787B" w:rsidP="004544EB">
                        <w:r>
                          <w:rPr>
                            <w:rFonts w:cs="Arial"/>
                            <w:color w:val="000000"/>
                            <w:sz w:val="14"/>
                            <w:szCs w:val="14"/>
                          </w:rPr>
                          <w:t>Immobilizer</w:t>
                        </w:r>
                      </w:p>
                    </w:txbxContent>
                  </v:textbox>
                </v:rect>
                <v:rect id="Rectangle 146" o:spid="_x0000_s1124" style="position:absolute;left:1028;top:6781;width:578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" filled="f" stroked="f">
                  <v:textbox style="mso-fit-shape-to-text:t" inset="0,0,0,0">
                    <w:txbxContent>
                      <w:p w14:paraId="3CACDAF6" w14:textId="77777777" w:rsidR="00E2787B" w:rsidRDefault="00E2787B" w:rsidP="004544EB">
                        <w:r>
                          <w:rPr>
                            <w:rFonts w:cs="Arial"/>
                            <w:color w:val="000000"/>
                            <w:sz w:val="14"/>
                            <w:szCs w:val="14"/>
                          </w:rPr>
                          <w:t>Communication</w:t>
                        </w:r>
                      </w:p>
                    </w:txbxContent>
                  </v:textbox>
                </v:rect>
                <v:rect id="Rectangle 147" o:spid="_x0000_s1125" style="position:absolute;left:23145;top:3994;width:1461;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" fillcolor="black" stroked="f"/>
                <v:group id="Group 148" o:spid="_x0000_s1126" style="position:absolute;left:10439;top:9829;width:89;height:3004" coordorigin="3947,1548" coordsize="14,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Freeform 149" o:spid="_x0000_s1127" style="position:absolute;left:3947;top:1548;width:14;height:473;visibility:visible;mso-wrap-style:square;v-text-anchor:top" coordsize="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" path="m16,8r,101c16,113,12,116,8,116,4,116,,113,,109l,8c,4,4,,8,v4,,8,4,8,8xm16,181r,101c16,286,12,289,8,289,4,289,,286,,282l,181v,-4,4,-7,8,-7c12,174,16,177,16,181xm16,354r,101c16,459,12,462,8,462,4,462,,459,,455l,354v,-4,4,-7,8,-7c12,347,16,350,16,354xm16,527r,26c16,558,12,560,8,560,4,560,,558,,553l,527v,-4,4,-7,8,-7c12,520,16,523,16,527xe" fillcolor="black" strokeweight="0">
                    <v:path arrowok="t" o:connecttype="custom" o:connectlocs="14,7;14,92;7,98;0,92;0,7;7,0;14,7;14,153;14,238;7,244;0,238;0,153;7,147;14,153;14,299;14,384;7,390;0,384;0,299;7,293;14,299;14,445;14,467;7,473;0,467;0,445;7,439;14,445" o:connectangles="0,0,0,0,0,0,0,0,0,0,0,0,0,0,0,0,0,0,0,0,0,0,0,0,0,0,0,0"/>
                    <o:lock v:ext="edit" verticies="t"/>
                  </v:shape>
                  <v:shape id="Freeform 150" o:spid="_x0000_s1128" style="position:absolute;left:3947;top:1548;width:14;height:473;visibility:visible;mso-wrap-style:square;v-text-anchor:top" coordsize="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" path="m16,8r,101c16,113,12,116,8,116,4,116,,113,,109l,8c,4,4,,8,v4,,8,4,8,8xm16,181r,101c16,286,12,289,8,289,4,289,,286,,282l,181v,-4,4,-7,8,-7c12,174,16,177,16,181xm16,354r,101c16,459,12,462,8,462,4,462,,459,,455l,354v,-4,4,-7,8,-7c12,347,16,350,16,354xm16,527r,26c16,558,12,560,8,560,4,560,,558,,553l,527v,-4,4,-7,8,-7c12,520,16,523,16,527xe" filled="f" strokeweight=".7pt">
                    <v:stroke endcap="round"/>
                    <v:path arrowok="t" o:connecttype="custom" o:connectlocs="14,7;14,92;7,98;0,92;0,7;7,0;14,7;14,153;14,238;7,244;0,238;0,153;7,147;14,153;14,299;14,384;7,390;0,384;0,299;7,293;14,299;14,445;14,467;7,473;0,467;0,445;7,439;14,445" o:connectangles="0,0,0,0,0,0,0,0,0,0,0,0,0,0,0,0,0,0,0,0,0,0,0,0,0,0,0,0"/>
                    <o:lock v:ext="edit" verticies="t"/>
                  </v:shape>
                </v:group>
                <v:line id="Line 151" o:spid="_x0000_s1129" style="position:absolute;visibility:visible;mso-wrap-style:square" from="50800,4762" to="50806,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" strokeweight=".7pt">
                  <v:stroke endcap="round"/>
                </v:line>
                <v:line id="Line 152" o:spid="_x0000_s1130" style="position:absolute;visibility:visible;mso-wrap-style:square" from="10318,11290" to="50006,11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" strokeweight=".7pt">
                  <v:stroke endcap="round"/>
                </v:line>
                <v:shape id="Freeform 153" o:spid="_x0000_s1131" style="position:absolute;left:49942;top:11029;width:858;height:515;visibility:visible;mso-wrap-style:square;v-text-anchor:top" coordsize="1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" path="m,l135,41,,81,,xe" fillcolor="black" stroked="f">
                  <v:path arrowok="t" o:connecttype="custom" o:connectlocs="0,0;85725,26035;0,51435;0,0" o:connectangles="0,0,0,0"/>
                </v:shape>
                <v:rect id="Rectangle 154" o:spid="_x0000_s1132" style="position:absolute;left:32931;top:13493;width:4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" filled="f" stroked="f">
                  <v:textbox style="mso-fit-shape-to-text:t" inset="0,0,0,0">
                    <w:txbxContent>
                      <w:p w14:paraId="747C9501" w14:textId="77777777" w:rsidR="00E2787B" w:rsidRDefault="00E2787B" w:rsidP="004544EB">
                        <w:smartTag w:uri="urn:schemas-microsoft-com:office:smarttags" w:element="place">
                          <w:r>
                            <w:rPr>
                              <w:rFonts w:cs="Arial"/>
                              <w:color w:val="000000"/>
                              <w:sz w:val="14"/>
                              <w:szCs w:val="14"/>
                            </w:rPr>
                            <w:t>EMS</w:t>
                          </w:r>
                        </w:smartTag>
                        <w:r>
                          <w:rPr>
                            <w:rFonts w:cs="Arial" w:hint="eastAsia"/>
                            <w:color w:val="000000"/>
                            <w:sz w:val="14"/>
                            <w:szCs w:val="14"/>
                          </w:rPr>
                          <w:t xml:space="preserve"> </w:t>
                        </w:r>
                        <w:r>
                          <w:rPr>
                            <w:rFonts w:cs="Arial"/>
                            <w:color w:val="000000"/>
                            <w:sz w:val="14"/>
                            <w:szCs w:val="14"/>
                          </w:rPr>
                          <w:t>starts</w:t>
                        </w:r>
                      </w:p>
                    </w:txbxContent>
                  </v:textbox>
                </v:rect>
                <v:rect id="Rectangle 155" o:spid="_x0000_s1133" style="position:absolute;left:29667;top:14522;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" filled="f" stroked="f">
                  <v:textbox style="mso-fit-shape-to-text:t" inset="0,0,0,0">
                    <w:txbxContent>
                      <w:p w14:paraId="7D17ADD4" w14:textId="77777777" w:rsidR="00E2787B" w:rsidRDefault="00E2787B" w:rsidP="004544EB">
                        <w:smartTag w:uri="urn:schemas-microsoft-com:office:smarttags" w:element="place">
                          <w:r>
                            <w:rPr>
                              <w:rFonts w:cs="Arial"/>
                              <w:color w:val="000000"/>
                              <w:sz w:val="14"/>
                              <w:szCs w:val="14"/>
                            </w:rPr>
                            <w:t>EMS</w:t>
                          </w:r>
                        </w:smartTag>
                      </w:p>
                    </w:txbxContent>
                  </v:textbox>
                </v:rect>
                <v:rect id="Rectangle 156" o:spid="_x0000_s1134" style="position:absolute;left:31470;top:14522;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" filled="f" stroked="f">
                  <v:textbox style="mso-fit-shape-to-text:t" inset="0,0,0,0">
                    <w:txbxContent>
                      <w:p w14:paraId="43BA22E4" w14:textId="77777777" w:rsidR="00E2787B" w:rsidRDefault="00E2787B" w:rsidP="004544EB">
                        <w:r>
                          <w:rPr>
                            <w:rFonts w:cs="Arial"/>
                            <w:color w:val="000000"/>
                            <w:sz w:val="14"/>
                            <w:szCs w:val="14"/>
                          </w:rPr>
                          <w:t>_</w:t>
                        </w:r>
                      </w:p>
                    </w:txbxContent>
                  </v:textbox>
                </v:rect>
                <v:rect id="Rectangle 157" o:spid="_x0000_s1135" style="position:absolute;left:31984;top:14522;width:578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" filled="f" stroked="f">
                  <v:textbox style="mso-fit-shape-to-text:t" inset="0,0,0,0">
                    <w:txbxContent>
                      <w:p w14:paraId="63E9FA1F" w14:textId="77777777" w:rsidR="00E2787B" w:rsidRDefault="00E2787B" w:rsidP="004544EB">
                        <w:r>
                          <w:rPr>
                            <w:rFonts w:cs="Arial"/>
                            <w:color w:val="000000"/>
                            <w:sz w:val="14"/>
                            <w:szCs w:val="14"/>
                          </w:rPr>
                          <w:t>Communication</w:t>
                        </w:r>
                      </w:p>
                    </w:txbxContent>
                  </v:textbox>
                </v:rect>
                <v:rect id="Rectangle 158" o:spid="_x0000_s1136" style="position:absolute;left:37661;top:14522;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" filled="f" stroked="f">
                  <v:textbox style="mso-fit-shape-to-text:t" inset="0,0,0,0">
                    <w:txbxContent>
                      <w:p w14:paraId="5D983FF2" w14:textId="77777777" w:rsidR="00E2787B" w:rsidRDefault="00E2787B" w:rsidP="004544EB">
                        <w:r>
                          <w:rPr>
                            <w:rFonts w:cs="Arial"/>
                            <w:color w:val="000000"/>
                            <w:sz w:val="14"/>
                            <w:szCs w:val="14"/>
                          </w:rPr>
                          <w:t>_</w:t>
                        </w:r>
                      </w:p>
                    </w:txbxContent>
                  </v:textbox>
                </v:rect>
                <v:rect id="Rectangle 159" o:spid="_x0000_s1137" style="position:absolute;left:38176;top:14522;width:267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" filled="f" stroked="f">
                  <v:textbox style="mso-fit-shape-to-text:t" inset="0,0,0,0">
                    <w:txbxContent>
                      <w:p w14:paraId="79466898" w14:textId="77777777" w:rsidR="00E2787B" w:rsidRDefault="00E2787B" w:rsidP="004544EB">
                        <w:r>
                          <w:rPr>
                            <w:rFonts w:cs="Arial"/>
                            <w:color w:val="000000"/>
                            <w:sz w:val="14"/>
                            <w:szCs w:val="14"/>
                          </w:rPr>
                          <w:t>Window</w:t>
                        </w:r>
                      </w:p>
                    </w:txbxContent>
                  </v:textbox>
                </v:rect>
                <v:line id="Line 160" o:spid="_x0000_s1138" style="position:absolute;flip:x y;visibility:visible;mso-wrap-style:square" from="25666,11804" to="30956,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" strokeweight=".7pt">
                  <v:stroke endcap="round"/>
                </v:line>
                <v:shape id="Freeform 161" o:spid="_x0000_s1139" style="position:absolute;left:25063;top:11290;width:864;height:768;visibility:visible;mso-wrap-style:square;v-text-anchor:top" coordsize="13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" path="m82,121l,,136,54,82,121xe" fillcolor="black" stroked="f">
                  <v:path arrowok="t" o:connecttype="custom" o:connectlocs="52070,76835;0,0;86360,34290;52070,76835" o:connectangles="0,0,0,0"/>
                </v:shape>
                <v:line id="Line 162" o:spid="_x0000_s1140" style="position:absolute;visibility:visible;mso-wrap-style:square" from="11112,6908" to="15411,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" strokeweight=".7pt">
                  <v:stroke endcap="round"/>
                </v:line>
                <v:shape id="Freeform 163" o:spid="_x0000_s1141" style="position:absolute;left:10318;top:6654;width:864;height:515;visibility:visible;mso-wrap-style:square;v-text-anchor:top" coordsize="1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" path="m136,81l,40,136,r,81xe" fillcolor="black" stroked="f">
                  <v:path arrowok="t" o:connecttype="custom" o:connectlocs="86360,51435;0,25400;86360,0;86360,51435" o:connectangles="0,0,0,0"/>
                </v:shape>
                <v:shape id="Freeform 164" o:spid="_x0000_s1142" style="position:absolute;left:15017;top:6654;width:858;height:515;visibility:visible;mso-wrap-style:square;v-text-anchor:top" coordsize="1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" path="m,l135,40,,81,,xe" fillcolor="black" stroked="f">
                  <v:path arrowok="t" o:connecttype="custom" o:connectlocs="0,0;85725,25400;0,51435;0,0" o:connectangles="0,0,0,0"/>
                </v:shape>
                <v:rect id="Rectangle 165" o:spid="_x0000_s1143" style="position:absolute;left:10693;top:4794;width:5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" filled="f" stroked="f">
                  <v:textbox style="mso-fit-shape-to-text:t" inset="0,0,0,0">
                    <w:txbxContent>
                      <w:p w14:paraId="702AB6D4"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v:textbox>
                </v:rect>
                <v:rect id="Rectangle 166" o:spid="_x0000_s1144" style="position:absolute;left:42068;top:14268;width:55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" filled="f" stroked="f">
                  <v:textbox style="mso-fit-shape-to-text:t" inset="0,0,0,0">
                    <w:txbxContent>
                      <w:p w14:paraId="55E937A6" w14:textId="77777777" w:rsidR="00E2787B" w:rsidRDefault="00E2787B" w:rsidP="004544EB">
                        <w:r>
                          <w:rPr>
                            <w:rFonts w:cs="Arial" w:hint="eastAsia"/>
                            <w:color w:val="000000"/>
                            <w:sz w:val="14"/>
                            <w:szCs w:val="14"/>
                          </w:rPr>
                          <w:t>(1.</w:t>
                        </w:r>
                        <w:r>
                          <w:rPr>
                            <w:rFonts w:cs="Arial"/>
                            <w:color w:val="000000"/>
                            <w:sz w:val="14"/>
                            <w:szCs w:val="14"/>
                          </w:rPr>
                          <w:t>5</w:t>
                        </w:r>
                        <w:r>
                          <w:rPr>
                            <w:rFonts w:cs="Arial" w:hint="eastAsia"/>
                            <w:color w:val="000000"/>
                            <w:sz w:val="14"/>
                            <w:szCs w:val="14"/>
                          </w:rPr>
                          <w:t>sec)</w:t>
                        </w:r>
                      </w:p>
                    </w:txbxContent>
                  </v:textbox>
                </v:rect>
                <v:rect id="Rectangle 167" o:spid="_x0000_s1145" style="position:absolute;left:22225;top:793;width:311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" filled="f" stroked="f">
                  <v:textbox style="mso-fit-shape-to-text:t" inset="0,0,0,0">
                    <w:txbxContent>
                      <w:p w14:paraId="34EF8038" w14:textId="77777777" w:rsidR="00E2787B" w:rsidRDefault="00E2787B" w:rsidP="004544EB">
                        <w:r>
                          <w:rPr>
                            <w:rFonts w:cs="Arial"/>
                            <w:color w:val="000000"/>
                            <w:sz w:val="14"/>
                            <w:szCs w:val="14"/>
                          </w:rPr>
                          <w:t>Request</w:t>
                        </w:r>
                      </w:p>
                    </w:txbxContent>
                  </v:textbox>
                </v:rect>
                <v:rect id="Rectangle 168" o:spid="_x0000_s1146" style="position:absolute;left:22777;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" filled="f" stroked="f">
                  <v:textbox style="mso-fit-shape-to-text:t" inset="0,0,0,0">
                    <w:txbxContent>
                      <w:p w14:paraId="2F772200" w14:textId="77777777" w:rsidR="00E2787B" w:rsidRDefault="00E2787B" w:rsidP="004544EB">
                        <w:proofErr w:type="spellStart"/>
                        <w:r>
                          <w:rPr>
                            <w:rFonts w:cs="Arial" w:hint="eastAsia"/>
                            <w:color w:val="000000"/>
                            <w:sz w:val="14"/>
                            <w:szCs w:val="14"/>
                          </w:rPr>
                          <w:t>wup</w:t>
                        </w:r>
                        <w:proofErr w:type="spellEnd"/>
                      </w:p>
                    </w:txbxContent>
                  </v:textbox>
                </v:rect>
                <v:shape id="Freeform 169" o:spid="_x0000_s1147" style="position:absolute;left:10318;top:11080;width:864;height:515;visibility:visible;mso-wrap-style:square;v-text-anchor:top" coordsize="1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" path="m136,81l,40,136,r,81xe" fillcolor="black" stroked="f">
                  <v:path arrowok="t" o:connecttype="custom" o:connectlocs="86360,51435;0,25400;86360,0;86360,51435" o:connectangles="0,0,0,0"/>
                </v:shape>
                <v:rect id="Rectangle 170" o:spid="_x0000_s1148" style="position:absolute;left:30289;top:4000;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" filled="f" strokeweight=".7pt">
                  <v:stroke dashstyle="dashDot"/>
                </v:rect>
                <v:line id="Line 171" o:spid="_x0000_s1149" style="position:absolute;visibility:visible;mso-wrap-style:square" from="25527,6915" to="29825,7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" strokeweight=".7pt">
                  <v:stroke endcap="round"/>
                </v:line>
                <v:shape id="Freeform 172" o:spid="_x0000_s1150" style="position:absolute;left:24733;top:6661;width:863;height:514;visibility:visible;mso-wrap-style:square;v-text-anchor:top" coordsize="1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" path="m136,81l,40,136,r,81xe" fillcolor="black" stroked="f">
                  <v:path arrowok="t" o:connecttype="custom" o:connectlocs="86360,51435;0,25400;86360,0;86360,51435" o:connectangles="0,0,0,0"/>
                </v:shape>
                <v:shape id="Freeform 173" o:spid="_x0000_s1151" style="position:absolute;left:29432;top:6661;width:857;height:514;visibility:visible;mso-wrap-style:square;v-text-anchor:top" coordsize="1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" path="m,l135,40,,81,,xe" fillcolor="black" stroked="f">
                  <v:path arrowok="t" o:connecttype="custom" o:connectlocs="0,0;85725,25400;0,51435;0,0" o:connectangles="0,0,0,0"/>
                </v:shape>
                <v:rect id="Rectangle 174" o:spid="_x0000_s1152" style="position:absolute;left:25107;top:4800;width:534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" filled="f" stroked="f">
                  <v:textbox style="mso-fit-shape-to-text:t" inset="0,0,0,0">
                    <w:txbxContent>
                      <w:p w14:paraId="21A708C3"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v:textbox>
                </v:rect>
                <v:line id="Line 175" o:spid="_x0000_s1153" style="position:absolute;visibility:visible;mso-wrap-style:square" from="32543,7143" to="5080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" strokeweight=".45pt">
                  <v:stroke dashstyle="dash"/>
                </v:line>
                <v:rect id="Rectangle 176" o:spid="_x0000_s1154" style="position:absolute;left:30238;top:82;width:89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" filled="f" stroked="f">
                  <v:textbox style="mso-fit-shape-to-text:t" inset="0,0,0,0">
                    <w:txbxContent>
                      <w:p w14:paraId="243F107E" w14:textId="77777777" w:rsidR="00E2787B" w:rsidRDefault="00E2787B" w:rsidP="004544EB">
                        <w:r>
                          <w:rPr>
                            <w:rFonts w:cs="Arial" w:hint="eastAsia"/>
                            <w:color w:val="000000"/>
                            <w:sz w:val="14"/>
                            <w:szCs w:val="14"/>
                          </w:rPr>
                          <w:t>NO</w:t>
                        </w:r>
                      </w:p>
                    </w:txbxContent>
                  </v:textbox>
                </v:rect>
                <v:rect id="Rectangle 177" o:spid="_x0000_s1155" style="position:absolute;left:29375;top:1111;width:356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" filled="f" stroked="f">
                  <v:textbox style="mso-fit-shape-to-text:t" inset="0,0,0,0">
                    <w:txbxContent>
                      <w:p w14:paraId="0637578C" w14:textId="77777777" w:rsidR="00E2787B" w:rsidRDefault="00E2787B" w:rsidP="004544EB">
                        <w:r>
                          <w:rPr>
                            <w:rFonts w:cs="Arial"/>
                            <w:color w:val="000000"/>
                            <w:sz w:val="14"/>
                            <w:szCs w:val="14"/>
                          </w:rPr>
                          <w:t>Response</w:t>
                        </w:r>
                      </w:p>
                    </w:txbxContent>
                  </v:textbox>
                </v:rect>
                <w10:anchorlock/>
              </v:group>
            </w:pict>
          </mc:Fallback>
        </mc:AlternateContent>
      </w:r>
    </w:p>
    <w:p w14:paraId="562F4351" w14:textId="77777777" w:rsidR="00E2787B" w:rsidRPr="0002785B" w:rsidRDefault="00E2787B" w:rsidP="00C35007">
      <w:pPr>
        <w:pStyle w:val="Heading6"/>
        <w:jc w:val="left"/>
        <w:rPr>
          <w:rFonts w:ascii="현대하모니 L" w:eastAsia="현대하모니 L" w:hAnsi="현대하모니 L"/>
          <w:b/>
          <w:sz w:val="20"/>
        </w:rPr>
      </w:pPr>
      <w:r w:rsidRPr="0002785B">
        <w:rPr>
          <w:rFonts w:ascii="현대하모니 L" w:eastAsia="현대하모니 L" w:hAnsi="현대하모니 L" w:hint="eastAsia"/>
          <w:b/>
          <w:sz w:val="20"/>
        </w:rPr>
        <w:t>NO RESPONSE (AUTHENTICATION)</w:t>
      </w:r>
    </w:p>
    <w:p w14:paraId="30CA649B" w14:textId="77777777" w:rsidR="00E2787B" w:rsidRPr="0002785B" w:rsidRDefault="00E2787B" w:rsidP="004544EB">
      <w:pPr>
        <w:rPr>
          <w:rFonts w:ascii="현대하모니 L" w:eastAsia="현대하모니 L" w:hAnsi="현대하모니 L"/>
        </w:rPr>
      </w:pPr>
      <w:r w:rsidRPr="0002785B">
        <w:rPr>
          <w:rFonts w:ascii="현대하모니 L" w:eastAsia="현대하모니 L" w:hAnsi="현대하모니 L" w:hint="eastAsia"/>
        </w:rPr>
        <w:t xml:space="preserve">EMS should try this communication by sending WUP message </w:t>
      </w:r>
      <w:r w:rsidRPr="0002785B">
        <w:rPr>
          <w:rFonts w:ascii="현대하모니 L" w:eastAsia="현대하모니 L" w:hAnsi="현대하모니 L"/>
        </w:rPr>
        <w:t>if</w:t>
      </w:r>
      <w:r w:rsidRPr="0002785B">
        <w:rPr>
          <w:rFonts w:ascii="현대하모니 L" w:eastAsia="현대하모니 L" w:hAnsi="현대하모니 L" w:hint="eastAsia"/>
        </w:rPr>
        <w:t xml:space="preserve"> </w:t>
      </w:r>
      <w:smartTag w:uri="urn:schemas-microsoft-com:office:smarttags" w:element="place">
        <w:r w:rsidRPr="0002785B">
          <w:rPr>
            <w:rFonts w:ascii="현대하모니 L" w:eastAsia="현대하모니 L" w:hAnsi="현대하모니 L" w:hint="eastAsia"/>
          </w:rPr>
          <w:t>EMS</w:t>
        </w:r>
      </w:smartTag>
      <w:r w:rsidRPr="0002785B">
        <w:rPr>
          <w:rFonts w:ascii="현대하모니 L" w:eastAsia="현대하모니 L" w:hAnsi="현대하모니 L" w:hint="eastAsia"/>
        </w:rPr>
        <w:t xml:space="preserve"> do not receive the </w:t>
      </w:r>
      <w:r w:rsidRPr="0002785B">
        <w:rPr>
          <w:rFonts w:ascii="현대하모니 L" w:eastAsia="현대하모니 L" w:hAnsi="현대하모니 L"/>
        </w:rPr>
        <w:t>response within</w:t>
      </w:r>
      <w:r w:rsidRPr="0002785B">
        <w:rPr>
          <w:rFonts w:ascii="현대하모니 L" w:eastAsia="현대하모니 L" w:hAnsi="현대하모니 L" w:hint="eastAsia"/>
        </w:rPr>
        <w:t xml:space="preserve"> P2 time.</w:t>
      </w:r>
    </w:p>
    <w:p w14:paraId="27390AFD" w14:textId="77777777" w:rsidR="00E2787B" w:rsidRPr="0002785B" w:rsidRDefault="00E2787B" w:rsidP="004544EB">
      <w:pPr>
        <w:rPr>
          <w:rFonts w:ascii="현대하모니 L" w:eastAsia="현대하모니 L" w:hAnsi="현대하모니 L"/>
        </w:rPr>
      </w:pPr>
      <w:r w:rsidRPr="0002785B">
        <w:rPr>
          <w:rFonts w:ascii="현대하모니 L" w:eastAsia="현대하모니 L" w:hAnsi="현대하모니 L"/>
        </w:rPr>
        <w:t>T</w:t>
      </w:r>
      <w:r w:rsidRPr="0002785B">
        <w:rPr>
          <w:rFonts w:ascii="현대하모니 L" w:eastAsia="현대하모니 L" w:hAnsi="현대하모니 L" w:hint="eastAsia"/>
        </w:rPr>
        <w:t>his communication will hold on for 1.5sec. (see below timing chart)</w:t>
      </w:r>
    </w:p>
    <w:p w14:paraId="568D01D0" w14:textId="77777777" w:rsidR="00E2787B" w:rsidRPr="0002785B" w:rsidRDefault="00E2787B" w:rsidP="004544EB">
      <w:pPr>
        <w:pStyle w:val="BodyText"/>
        <w:rPr>
          <w:rFonts w:ascii="현대하모니 L" w:eastAsia="현대하모니 L" w:hAnsi="현대하모니 L"/>
          <w:szCs w:val="22"/>
        </w:rPr>
      </w:pPr>
      <w:r w:rsidRPr="0002785B">
        <w:rPr>
          <w:rFonts w:ascii="현대하모니 L" w:eastAsia="현대하모니 L" w:hAnsi="현대하모니 L" w:hint="eastAsia"/>
          <w:szCs w:val="22"/>
        </w:rPr>
        <w:t>1) OPTION1</w:t>
      </w:r>
    </w:p>
    <w:p w14:paraId="2321DB91" w14:textId="77777777" w:rsidR="00E2787B" w:rsidRPr="0002785B" w:rsidRDefault="00E2787B" w:rsidP="004544EB">
      <w:pPr>
        <w:pStyle w:val="BodyText"/>
        <w:rPr>
          <w:rFonts w:ascii="현대하모니 L" w:eastAsia="현대하모니 L" w:hAnsi="현대하모니 L"/>
          <w:szCs w:val="22"/>
        </w:rPr>
      </w:pPr>
      <w:r w:rsidRPr="0002785B">
        <w:rPr>
          <w:rFonts w:ascii="현대하모니 L" w:eastAsia="현대하모니 L" w:hAnsi="현대하모니 L"/>
          <w:noProof/>
          <w:szCs w:val="22"/>
        </w:rPr>
        <mc:AlternateContent>
          <mc:Choice Requires="wpc">
            <w:drawing>
              <wp:inline distT="0" distB="0" distL="0" distR="0" wp14:anchorId="4E2F35AD" wp14:editId="07777777">
                <wp:extent cx="6588125" cy="1680845"/>
                <wp:effectExtent l="0" t="0" r="0" b="0"/>
                <wp:docPr id="158"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98" name="Line 74"/>
                        <wps:cNvCnPr>
                          <a:cxnSpLocks noChangeShapeType="1"/>
                        </wps:cNvCnPr>
                        <wps:spPr bwMode="auto">
                          <a:xfrm flipV="1">
                            <a:off x="635000" y="995045"/>
                            <a:ext cx="5794375" cy="635"/>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75"/>
                        <wps:cNvSpPr>
                          <a:spLocks noChangeArrowheads="1"/>
                        </wps:cNvSpPr>
                        <wps:spPr bwMode="auto">
                          <a:xfrm>
                            <a:off x="898525" y="39941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Rectangle 76"/>
                        <wps:cNvSpPr>
                          <a:spLocks noChangeArrowheads="1"/>
                        </wps:cNvSpPr>
                        <wps:spPr bwMode="auto">
                          <a:xfrm>
                            <a:off x="898525" y="39941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Rectangle 77"/>
                        <wps:cNvSpPr>
                          <a:spLocks noChangeArrowheads="1"/>
                        </wps:cNvSpPr>
                        <wps:spPr bwMode="auto">
                          <a:xfrm>
                            <a:off x="876935" y="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6BB9E" w14:textId="77777777" w:rsidR="00E2787B" w:rsidRDefault="00E2787B" w:rsidP="004544EB">
                              <w:r>
                                <w:rPr>
                                  <w:rFonts w:cs="Arial" w:hint="eastAsia"/>
                                  <w:color w:val="000000"/>
                                  <w:sz w:val="14"/>
                                  <w:szCs w:val="14"/>
                                </w:rPr>
                                <w:t>WUP</w:t>
                              </w:r>
                            </w:p>
                          </w:txbxContent>
                        </wps:txbx>
                        <wps:bodyPr rot="0" vert="horz" wrap="none" lIns="0" tIns="0" rIns="0" bIns="0" anchor="t" anchorCtr="0" upright="1">
                          <a:spAutoFit/>
                        </wps:bodyPr>
                      </wps:wsp>
                      <wps:wsp>
                        <wps:cNvPr id="102" name="Rectangle 78"/>
                        <wps:cNvSpPr>
                          <a:spLocks noChangeArrowheads="1"/>
                        </wps:cNvSpPr>
                        <wps:spPr bwMode="auto">
                          <a:xfrm>
                            <a:off x="1049020" y="0"/>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FE43D" w14:textId="77777777" w:rsidR="00E2787B" w:rsidRDefault="00E2787B" w:rsidP="004544EB">
                              <w:r>
                                <w:rPr>
                                  <w:rFonts w:cs="Arial"/>
                                  <w:color w:val="000000"/>
                                  <w:sz w:val="14"/>
                                  <w:szCs w:val="14"/>
                                </w:rPr>
                                <w:t>.</w:t>
                              </w:r>
                            </w:p>
                          </w:txbxContent>
                        </wps:txbx>
                        <wps:bodyPr rot="0" vert="horz" wrap="none" lIns="0" tIns="0" rIns="0" bIns="0" anchor="t" anchorCtr="0" upright="1">
                          <a:spAutoFit/>
                        </wps:bodyPr>
                      </wps:wsp>
                      <wps:wsp>
                        <wps:cNvPr id="103" name="Rectangle 79"/>
                        <wps:cNvSpPr>
                          <a:spLocks noChangeArrowheads="1"/>
                        </wps:cNvSpPr>
                        <wps:spPr bwMode="auto">
                          <a:xfrm>
                            <a:off x="816610" y="102870"/>
                            <a:ext cx="311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6DC39" w14:textId="77777777" w:rsidR="00E2787B" w:rsidRDefault="00E2787B" w:rsidP="004544EB">
                              <w:r>
                                <w:rPr>
                                  <w:rFonts w:cs="Arial"/>
                                  <w:color w:val="000000"/>
                                  <w:sz w:val="14"/>
                                  <w:szCs w:val="14"/>
                                </w:rPr>
                                <w:t>Request</w:t>
                              </w:r>
                            </w:p>
                          </w:txbxContent>
                        </wps:txbx>
                        <wps:bodyPr rot="0" vert="horz" wrap="none" lIns="0" tIns="0" rIns="0" bIns="0" anchor="t" anchorCtr="0" upright="1">
                          <a:spAutoFit/>
                        </wps:bodyPr>
                      </wps:wsp>
                      <wps:wsp>
                        <wps:cNvPr id="104" name="Rectangle 80"/>
                        <wps:cNvSpPr>
                          <a:spLocks noChangeArrowheads="1"/>
                        </wps:cNvSpPr>
                        <wps:spPr bwMode="auto">
                          <a:xfrm>
                            <a:off x="1358900" y="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50B94" w14:textId="77777777" w:rsidR="00E2787B" w:rsidRDefault="00E2787B" w:rsidP="004544EB">
                              <w:r>
                                <w:rPr>
                                  <w:rFonts w:cs="Arial" w:hint="eastAsia"/>
                                  <w:color w:val="000000"/>
                                  <w:sz w:val="14"/>
                                  <w:szCs w:val="14"/>
                                </w:rPr>
                                <w:t>WUP</w:t>
                              </w:r>
                            </w:p>
                          </w:txbxContent>
                        </wps:txbx>
                        <wps:bodyPr rot="0" vert="horz" wrap="none" lIns="0" tIns="0" rIns="0" bIns="0" anchor="t" anchorCtr="0" upright="1">
                          <a:spAutoFit/>
                        </wps:bodyPr>
                      </wps:wsp>
                      <wps:wsp>
                        <wps:cNvPr id="105" name="Rectangle 81"/>
                        <wps:cNvSpPr>
                          <a:spLocks noChangeArrowheads="1"/>
                        </wps:cNvSpPr>
                        <wps:spPr bwMode="auto">
                          <a:xfrm>
                            <a:off x="1272540" y="102870"/>
                            <a:ext cx="3562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2100C" w14:textId="77777777" w:rsidR="00E2787B" w:rsidRDefault="00E2787B" w:rsidP="004544EB">
                              <w:r>
                                <w:rPr>
                                  <w:rFonts w:cs="Arial"/>
                                  <w:color w:val="000000"/>
                                  <w:sz w:val="14"/>
                                  <w:szCs w:val="14"/>
                                </w:rPr>
                                <w:t>Response</w:t>
                              </w:r>
                            </w:p>
                          </w:txbxContent>
                        </wps:txbx>
                        <wps:bodyPr rot="0" vert="horz" wrap="none" lIns="0" tIns="0" rIns="0" bIns="0" anchor="t" anchorCtr="0" upright="1">
                          <a:spAutoFit/>
                        </wps:bodyPr>
                      </wps:wsp>
                      <wps:wsp>
                        <wps:cNvPr id="106" name="Rectangle 82"/>
                        <wps:cNvSpPr>
                          <a:spLocks noChangeArrowheads="1"/>
                        </wps:cNvSpPr>
                        <wps:spPr bwMode="auto">
                          <a:xfrm>
                            <a:off x="172085" y="583565"/>
                            <a:ext cx="4895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BD216" w14:textId="77777777" w:rsidR="00E2787B" w:rsidRDefault="00E2787B" w:rsidP="004544EB">
                              <w:r>
                                <w:rPr>
                                  <w:rFonts w:cs="Arial"/>
                                  <w:color w:val="000000"/>
                                  <w:sz w:val="14"/>
                                  <w:szCs w:val="14"/>
                                </w:rPr>
                                <w:t>Immobilizer</w:t>
                              </w:r>
                            </w:p>
                          </w:txbxContent>
                        </wps:txbx>
                        <wps:bodyPr rot="0" vert="horz" wrap="none" lIns="0" tIns="0" rIns="0" bIns="0" anchor="t" anchorCtr="0" upright="1">
                          <a:spAutoFit/>
                        </wps:bodyPr>
                      </wps:wsp>
                      <wps:wsp>
                        <wps:cNvPr id="107" name="Rectangle 83"/>
                        <wps:cNvSpPr>
                          <a:spLocks noChangeArrowheads="1"/>
                        </wps:cNvSpPr>
                        <wps:spPr bwMode="auto">
                          <a:xfrm>
                            <a:off x="102870" y="678180"/>
                            <a:ext cx="5784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F6BCA" w14:textId="77777777" w:rsidR="00E2787B" w:rsidRDefault="00E2787B" w:rsidP="004544EB">
                              <w:r>
                                <w:rPr>
                                  <w:rFonts w:cs="Arial"/>
                                  <w:color w:val="000000"/>
                                  <w:sz w:val="14"/>
                                  <w:szCs w:val="14"/>
                                </w:rPr>
                                <w:t>Communication</w:t>
                              </w:r>
                            </w:p>
                          </w:txbxContent>
                        </wps:txbx>
                        <wps:bodyPr rot="0" vert="horz" wrap="none" lIns="0" tIns="0" rIns="0" bIns="0" anchor="t" anchorCtr="0" upright="1">
                          <a:spAutoFit/>
                        </wps:bodyPr>
                      </wps:wsp>
                      <wpg:wgp>
                        <wpg:cNvPr id="108" name="Group 84"/>
                        <wpg:cNvGrpSpPr>
                          <a:grpSpLocks/>
                        </wpg:cNvGrpSpPr>
                        <wpg:grpSpPr bwMode="auto">
                          <a:xfrm>
                            <a:off x="2134235" y="982980"/>
                            <a:ext cx="8890" cy="300355"/>
                            <a:chOff x="3947" y="1548"/>
                            <a:chExt cx="14" cy="473"/>
                          </a:xfrm>
                        </wpg:grpSpPr>
                        <wps:wsp>
                          <wps:cNvPr id="109" name="Freeform 85"/>
                          <wps:cNvSpPr>
                            <a:spLocks noEditPoints="1"/>
                          </wps:cNvSpPr>
                          <wps:spPr bwMode="auto">
                            <a:xfrm>
                              <a:off x="3947" y="1548"/>
                              <a:ext cx="14" cy="473"/>
                            </a:xfrm>
                            <a:custGeom>
                              <a:avLst/>
                              <a:gdLst>
                                <a:gd name="T0" fmla="*/ 16 w 16"/>
                                <a:gd name="T1" fmla="*/ 8 h 560"/>
                                <a:gd name="T2" fmla="*/ 16 w 16"/>
                                <a:gd name="T3" fmla="*/ 109 h 560"/>
                                <a:gd name="T4" fmla="*/ 8 w 16"/>
                                <a:gd name="T5" fmla="*/ 116 h 560"/>
                                <a:gd name="T6" fmla="*/ 0 w 16"/>
                                <a:gd name="T7" fmla="*/ 109 h 560"/>
                                <a:gd name="T8" fmla="*/ 0 w 16"/>
                                <a:gd name="T9" fmla="*/ 8 h 560"/>
                                <a:gd name="T10" fmla="*/ 8 w 16"/>
                                <a:gd name="T11" fmla="*/ 0 h 560"/>
                                <a:gd name="T12" fmla="*/ 16 w 16"/>
                                <a:gd name="T13" fmla="*/ 8 h 560"/>
                                <a:gd name="T14" fmla="*/ 16 w 16"/>
                                <a:gd name="T15" fmla="*/ 181 h 560"/>
                                <a:gd name="T16" fmla="*/ 16 w 16"/>
                                <a:gd name="T17" fmla="*/ 282 h 560"/>
                                <a:gd name="T18" fmla="*/ 8 w 16"/>
                                <a:gd name="T19" fmla="*/ 289 h 560"/>
                                <a:gd name="T20" fmla="*/ 0 w 16"/>
                                <a:gd name="T21" fmla="*/ 282 h 560"/>
                                <a:gd name="T22" fmla="*/ 0 w 16"/>
                                <a:gd name="T23" fmla="*/ 181 h 560"/>
                                <a:gd name="T24" fmla="*/ 8 w 16"/>
                                <a:gd name="T25" fmla="*/ 174 h 560"/>
                                <a:gd name="T26" fmla="*/ 16 w 16"/>
                                <a:gd name="T27" fmla="*/ 181 h 560"/>
                                <a:gd name="T28" fmla="*/ 16 w 16"/>
                                <a:gd name="T29" fmla="*/ 354 h 560"/>
                                <a:gd name="T30" fmla="*/ 16 w 16"/>
                                <a:gd name="T31" fmla="*/ 455 h 560"/>
                                <a:gd name="T32" fmla="*/ 8 w 16"/>
                                <a:gd name="T33" fmla="*/ 462 h 560"/>
                                <a:gd name="T34" fmla="*/ 0 w 16"/>
                                <a:gd name="T35" fmla="*/ 455 h 560"/>
                                <a:gd name="T36" fmla="*/ 0 w 16"/>
                                <a:gd name="T37" fmla="*/ 354 h 560"/>
                                <a:gd name="T38" fmla="*/ 8 w 16"/>
                                <a:gd name="T39" fmla="*/ 347 h 560"/>
                                <a:gd name="T40" fmla="*/ 16 w 16"/>
                                <a:gd name="T41" fmla="*/ 354 h 560"/>
                                <a:gd name="T42" fmla="*/ 16 w 16"/>
                                <a:gd name="T43" fmla="*/ 527 h 560"/>
                                <a:gd name="T44" fmla="*/ 16 w 16"/>
                                <a:gd name="T45" fmla="*/ 553 h 560"/>
                                <a:gd name="T46" fmla="*/ 8 w 16"/>
                                <a:gd name="T47" fmla="*/ 560 h 560"/>
                                <a:gd name="T48" fmla="*/ 0 w 16"/>
                                <a:gd name="T49" fmla="*/ 553 h 560"/>
                                <a:gd name="T50" fmla="*/ 0 w 16"/>
                                <a:gd name="T51" fmla="*/ 527 h 560"/>
                                <a:gd name="T52" fmla="*/ 8 w 16"/>
                                <a:gd name="T53" fmla="*/ 520 h 560"/>
                                <a:gd name="T54" fmla="*/ 16 w 16"/>
                                <a:gd name="T55" fmla="*/ 527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 h="560">
                                  <a:moveTo>
                                    <a:pt x="16" y="8"/>
                                  </a:moveTo>
                                  <a:lnTo>
                                    <a:pt x="16" y="109"/>
                                  </a:lnTo>
                                  <a:cubicBezTo>
                                    <a:pt x="16" y="113"/>
                                    <a:pt x="12" y="116"/>
                                    <a:pt x="8" y="116"/>
                                  </a:cubicBezTo>
                                  <a:cubicBezTo>
                                    <a:pt x="4" y="116"/>
                                    <a:pt x="0" y="113"/>
                                    <a:pt x="0" y="109"/>
                                  </a:cubicBezTo>
                                  <a:lnTo>
                                    <a:pt x="0" y="8"/>
                                  </a:lnTo>
                                  <a:cubicBezTo>
                                    <a:pt x="0" y="4"/>
                                    <a:pt x="4" y="0"/>
                                    <a:pt x="8" y="0"/>
                                  </a:cubicBezTo>
                                  <a:cubicBezTo>
                                    <a:pt x="12" y="0"/>
                                    <a:pt x="16" y="4"/>
                                    <a:pt x="16" y="8"/>
                                  </a:cubicBezTo>
                                  <a:close/>
                                  <a:moveTo>
                                    <a:pt x="16" y="181"/>
                                  </a:moveTo>
                                  <a:lnTo>
                                    <a:pt x="16" y="282"/>
                                  </a:lnTo>
                                  <a:cubicBezTo>
                                    <a:pt x="16" y="286"/>
                                    <a:pt x="12" y="289"/>
                                    <a:pt x="8" y="289"/>
                                  </a:cubicBezTo>
                                  <a:cubicBezTo>
                                    <a:pt x="4" y="289"/>
                                    <a:pt x="0" y="286"/>
                                    <a:pt x="0" y="282"/>
                                  </a:cubicBezTo>
                                  <a:lnTo>
                                    <a:pt x="0" y="181"/>
                                  </a:lnTo>
                                  <a:cubicBezTo>
                                    <a:pt x="0" y="177"/>
                                    <a:pt x="4" y="174"/>
                                    <a:pt x="8" y="174"/>
                                  </a:cubicBezTo>
                                  <a:cubicBezTo>
                                    <a:pt x="12" y="174"/>
                                    <a:pt x="16" y="177"/>
                                    <a:pt x="16" y="181"/>
                                  </a:cubicBezTo>
                                  <a:close/>
                                  <a:moveTo>
                                    <a:pt x="16" y="354"/>
                                  </a:moveTo>
                                  <a:lnTo>
                                    <a:pt x="16" y="455"/>
                                  </a:lnTo>
                                  <a:cubicBezTo>
                                    <a:pt x="16" y="459"/>
                                    <a:pt x="12" y="462"/>
                                    <a:pt x="8" y="462"/>
                                  </a:cubicBezTo>
                                  <a:cubicBezTo>
                                    <a:pt x="4" y="462"/>
                                    <a:pt x="0" y="459"/>
                                    <a:pt x="0" y="455"/>
                                  </a:cubicBezTo>
                                  <a:lnTo>
                                    <a:pt x="0" y="354"/>
                                  </a:lnTo>
                                  <a:cubicBezTo>
                                    <a:pt x="0" y="350"/>
                                    <a:pt x="4" y="347"/>
                                    <a:pt x="8" y="347"/>
                                  </a:cubicBezTo>
                                  <a:cubicBezTo>
                                    <a:pt x="12" y="347"/>
                                    <a:pt x="16" y="350"/>
                                    <a:pt x="16" y="354"/>
                                  </a:cubicBezTo>
                                  <a:close/>
                                  <a:moveTo>
                                    <a:pt x="16" y="527"/>
                                  </a:moveTo>
                                  <a:lnTo>
                                    <a:pt x="16" y="553"/>
                                  </a:lnTo>
                                  <a:cubicBezTo>
                                    <a:pt x="16" y="558"/>
                                    <a:pt x="12" y="560"/>
                                    <a:pt x="8" y="560"/>
                                  </a:cubicBezTo>
                                  <a:cubicBezTo>
                                    <a:pt x="4" y="560"/>
                                    <a:pt x="0" y="558"/>
                                    <a:pt x="0" y="553"/>
                                  </a:cubicBezTo>
                                  <a:lnTo>
                                    <a:pt x="0" y="527"/>
                                  </a:lnTo>
                                  <a:cubicBezTo>
                                    <a:pt x="0" y="523"/>
                                    <a:pt x="4" y="520"/>
                                    <a:pt x="8" y="520"/>
                                  </a:cubicBezTo>
                                  <a:cubicBezTo>
                                    <a:pt x="12" y="520"/>
                                    <a:pt x="16" y="523"/>
                                    <a:pt x="16" y="527"/>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10" name="Freeform 86"/>
                          <wps:cNvSpPr>
                            <a:spLocks noEditPoints="1"/>
                          </wps:cNvSpPr>
                          <wps:spPr bwMode="auto">
                            <a:xfrm>
                              <a:off x="3947" y="1548"/>
                              <a:ext cx="14" cy="473"/>
                            </a:xfrm>
                            <a:custGeom>
                              <a:avLst/>
                              <a:gdLst>
                                <a:gd name="T0" fmla="*/ 16 w 16"/>
                                <a:gd name="T1" fmla="*/ 8 h 560"/>
                                <a:gd name="T2" fmla="*/ 16 w 16"/>
                                <a:gd name="T3" fmla="*/ 109 h 560"/>
                                <a:gd name="T4" fmla="*/ 8 w 16"/>
                                <a:gd name="T5" fmla="*/ 116 h 560"/>
                                <a:gd name="T6" fmla="*/ 0 w 16"/>
                                <a:gd name="T7" fmla="*/ 109 h 560"/>
                                <a:gd name="T8" fmla="*/ 0 w 16"/>
                                <a:gd name="T9" fmla="*/ 8 h 560"/>
                                <a:gd name="T10" fmla="*/ 8 w 16"/>
                                <a:gd name="T11" fmla="*/ 0 h 560"/>
                                <a:gd name="T12" fmla="*/ 16 w 16"/>
                                <a:gd name="T13" fmla="*/ 8 h 560"/>
                                <a:gd name="T14" fmla="*/ 16 w 16"/>
                                <a:gd name="T15" fmla="*/ 181 h 560"/>
                                <a:gd name="T16" fmla="*/ 16 w 16"/>
                                <a:gd name="T17" fmla="*/ 282 h 560"/>
                                <a:gd name="T18" fmla="*/ 8 w 16"/>
                                <a:gd name="T19" fmla="*/ 289 h 560"/>
                                <a:gd name="T20" fmla="*/ 0 w 16"/>
                                <a:gd name="T21" fmla="*/ 282 h 560"/>
                                <a:gd name="T22" fmla="*/ 0 w 16"/>
                                <a:gd name="T23" fmla="*/ 181 h 560"/>
                                <a:gd name="T24" fmla="*/ 8 w 16"/>
                                <a:gd name="T25" fmla="*/ 174 h 560"/>
                                <a:gd name="T26" fmla="*/ 16 w 16"/>
                                <a:gd name="T27" fmla="*/ 181 h 560"/>
                                <a:gd name="T28" fmla="*/ 16 w 16"/>
                                <a:gd name="T29" fmla="*/ 354 h 560"/>
                                <a:gd name="T30" fmla="*/ 16 w 16"/>
                                <a:gd name="T31" fmla="*/ 455 h 560"/>
                                <a:gd name="T32" fmla="*/ 8 w 16"/>
                                <a:gd name="T33" fmla="*/ 462 h 560"/>
                                <a:gd name="T34" fmla="*/ 0 w 16"/>
                                <a:gd name="T35" fmla="*/ 455 h 560"/>
                                <a:gd name="T36" fmla="*/ 0 w 16"/>
                                <a:gd name="T37" fmla="*/ 354 h 560"/>
                                <a:gd name="T38" fmla="*/ 8 w 16"/>
                                <a:gd name="T39" fmla="*/ 347 h 560"/>
                                <a:gd name="T40" fmla="*/ 16 w 16"/>
                                <a:gd name="T41" fmla="*/ 354 h 560"/>
                                <a:gd name="T42" fmla="*/ 16 w 16"/>
                                <a:gd name="T43" fmla="*/ 527 h 560"/>
                                <a:gd name="T44" fmla="*/ 16 w 16"/>
                                <a:gd name="T45" fmla="*/ 553 h 560"/>
                                <a:gd name="T46" fmla="*/ 8 w 16"/>
                                <a:gd name="T47" fmla="*/ 560 h 560"/>
                                <a:gd name="T48" fmla="*/ 0 w 16"/>
                                <a:gd name="T49" fmla="*/ 553 h 560"/>
                                <a:gd name="T50" fmla="*/ 0 w 16"/>
                                <a:gd name="T51" fmla="*/ 527 h 560"/>
                                <a:gd name="T52" fmla="*/ 8 w 16"/>
                                <a:gd name="T53" fmla="*/ 520 h 560"/>
                                <a:gd name="T54" fmla="*/ 16 w 16"/>
                                <a:gd name="T55" fmla="*/ 527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 h="560">
                                  <a:moveTo>
                                    <a:pt x="16" y="8"/>
                                  </a:moveTo>
                                  <a:lnTo>
                                    <a:pt x="16" y="109"/>
                                  </a:lnTo>
                                  <a:cubicBezTo>
                                    <a:pt x="16" y="113"/>
                                    <a:pt x="12" y="116"/>
                                    <a:pt x="8" y="116"/>
                                  </a:cubicBezTo>
                                  <a:cubicBezTo>
                                    <a:pt x="4" y="116"/>
                                    <a:pt x="0" y="113"/>
                                    <a:pt x="0" y="109"/>
                                  </a:cubicBezTo>
                                  <a:lnTo>
                                    <a:pt x="0" y="8"/>
                                  </a:lnTo>
                                  <a:cubicBezTo>
                                    <a:pt x="0" y="4"/>
                                    <a:pt x="4" y="0"/>
                                    <a:pt x="8" y="0"/>
                                  </a:cubicBezTo>
                                  <a:cubicBezTo>
                                    <a:pt x="12" y="0"/>
                                    <a:pt x="16" y="4"/>
                                    <a:pt x="16" y="8"/>
                                  </a:cubicBezTo>
                                  <a:close/>
                                  <a:moveTo>
                                    <a:pt x="16" y="181"/>
                                  </a:moveTo>
                                  <a:lnTo>
                                    <a:pt x="16" y="282"/>
                                  </a:lnTo>
                                  <a:cubicBezTo>
                                    <a:pt x="16" y="286"/>
                                    <a:pt x="12" y="289"/>
                                    <a:pt x="8" y="289"/>
                                  </a:cubicBezTo>
                                  <a:cubicBezTo>
                                    <a:pt x="4" y="289"/>
                                    <a:pt x="0" y="286"/>
                                    <a:pt x="0" y="282"/>
                                  </a:cubicBezTo>
                                  <a:lnTo>
                                    <a:pt x="0" y="181"/>
                                  </a:lnTo>
                                  <a:cubicBezTo>
                                    <a:pt x="0" y="177"/>
                                    <a:pt x="4" y="174"/>
                                    <a:pt x="8" y="174"/>
                                  </a:cubicBezTo>
                                  <a:cubicBezTo>
                                    <a:pt x="12" y="174"/>
                                    <a:pt x="16" y="177"/>
                                    <a:pt x="16" y="181"/>
                                  </a:cubicBezTo>
                                  <a:close/>
                                  <a:moveTo>
                                    <a:pt x="16" y="354"/>
                                  </a:moveTo>
                                  <a:lnTo>
                                    <a:pt x="16" y="455"/>
                                  </a:lnTo>
                                  <a:cubicBezTo>
                                    <a:pt x="16" y="459"/>
                                    <a:pt x="12" y="462"/>
                                    <a:pt x="8" y="462"/>
                                  </a:cubicBezTo>
                                  <a:cubicBezTo>
                                    <a:pt x="4" y="462"/>
                                    <a:pt x="0" y="459"/>
                                    <a:pt x="0" y="455"/>
                                  </a:cubicBezTo>
                                  <a:lnTo>
                                    <a:pt x="0" y="354"/>
                                  </a:lnTo>
                                  <a:cubicBezTo>
                                    <a:pt x="0" y="350"/>
                                    <a:pt x="4" y="347"/>
                                    <a:pt x="8" y="347"/>
                                  </a:cubicBezTo>
                                  <a:cubicBezTo>
                                    <a:pt x="12" y="347"/>
                                    <a:pt x="16" y="350"/>
                                    <a:pt x="16" y="354"/>
                                  </a:cubicBezTo>
                                  <a:close/>
                                  <a:moveTo>
                                    <a:pt x="16" y="527"/>
                                  </a:moveTo>
                                  <a:lnTo>
                                    <a:pt x="16" y="553"/>
                                  </a:lnTo>
                                  <a:cubicBezTo>
                                    <a:pt x="16" y="558"/>
                                    <a:pt x="12" y="560"/>
                                    <a:pt x="8" y="560"/>
                                  </a:cubicBezTo>
                                  <a:cubicBezTo>
                                    <a:pt x="4" y="560"/>
                                    <a:pt x="0" y="558"/>
                                    <a:pt x="0" y="553"/>
                                  </a:cubicBezTo>
                                  <a:lnTo>
                                    <a:pt x="0" y="527"/>
                                  </a:lnTo>
                                  <a:cubicBezTo>
                                    <a:pt x="0" y="523"/>
                                    <a:pt x="4" y="520"/>
                                    <a:pt x="8" y="520"/>
                                  </a:cubicBezTo>
                                  <a:cubicBezTo>
                                    <a:pt x="12" y="520"/>
                                    <a:pt x="16" y="523"/>
                                    <a:pt x="16" y="527"/>
                                  </a:cubicBezTo>
                                  <a:close/>
                                </a:path>
                              </a:pathLst>
                            </a:cu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1" name="Line 87"/>
                        <wps:cNvCnPr>
                          <a:cxnSpLocks noChangeShapeType="1"/>
                        </wps:cNvCnPr>
                        <wps:spPr bwMode="auto">
                          <a:xfrm>
                            <a:off x="6428740" y="476250"/>
                            <a:ext cx="635" cy="79883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12" name="Line 88"/>
                        <wps:cNvCnPr>
                          <a:cxnSpLocks noChangeShapeType="1"/>
                        </wps:cNvCnPr>
                        <wps:spPr bwMode="auto">
                          <a:xfrm flipV="1">
                            <a:off x="2143125" y="1111250"/>
                            <a:ext cx="4206875" cy="635"/>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13" name="Freeform 89"/>
                        <wps:cNvSpPr>
                          <a:spLocks/>
                        </wps:cNvSpPr>
                        <wps:spPr bwMode="auto">
                          <a:xfrm>
                            <a:off x="6343015" y="1090930"/>
                            <a:ext cx="85725" cy="51435"/>
                          </a:xfrm>
                          <a:custGeom>
                            <a:avLst/>
                            <a:gdLst>
                              <a:gd name="T0" fmla="*/ 0 w 135"/>
                              <a:gd name="T1" fmla="*/ 0 h 81"/>
                              <a:gd name="T2" fmla="*/ 135 w 135"/>
                              <a:gd name="T3" fmla="*/ 41 h 81"/>
                              <a:gd name="T4" fmla="*/ 0 w 135"/>
                              <a:gd name="T5" fmla="*/ 81 h 81"/>
                              <a:gd name="T6" fmla="*/ 0 w 135"/>
                              <a:gd name="T7" fmla="*/ 0 h 81"/>
                            </a:gdLst>
                            <a:ahLst/>
                            <a:cxnLst>
                              <a:cxn ang="0">
                                <a:pos x="T0" y="T1"/>
                              </a:cxn>
                              <a:cxn ang="0">
                                <a:pos x="T2" y="T3"/>
                              </a:cxn>
                              <a:cxn ang="0">
                                <a:pos x="T4" y="T5"/>
                              </a:cxn>
                              <a:cxn ang="0">
                                <a:pos x="T6" y="T7"/>
                              </a:cxn>
                            </a:cxnLst>
                            <a:rect l="0" t="0" r="r" b="b"/>
                            <a:pathLst>
                              <a:path w="135" h="81">
                                <a:moveTo>
                                  <a:pt x="0" y="0"/>
                                </a:moveTo>
                                <a:lnTo>
                                  <a:pt x="135" y="41"/>
                                </a:lnTo>
                                <a:lnTo>
                                  <a:pt x="0" y="8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Rectangle 90"/>
                        <wps:cNvSpPr>
                          <a:spLocks noChangeArrowheads="1"/>
                        </wps:cNvSpPr>
                        <wps:spPr bwMode="auto">
                          <a:xfrm>
                            <a:off x="3293110" y="1349375"/>
                            <a:ext cx="4451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2D86E" w14:textId="77777777" w:rsidR="00E2787B" w:rsidRDefault="00E2787B" w:rsidP="004544EB">
                              <w:smartTag w:uri="urn:schemas-microsoft-com:office:smarttags" w:element="place">
                                <w:r>
                                  <w:rPr>
                                    <w:rFonts w:cs="Arial"/>
                                    <w:color w:val="000000"/>
                                    <w:sz w:val="14"/>
                                    <w:szCs w:val="14"/>
                                  </w:rPr>
                                  <w:t>EMS</w:t>
                                </w:r>
                              </w:smartTag>
                              <w:r>
                                <w:rPr>
                                  <w:rFonts w:cs="Arial" w:hint="eastAsia"/>
                                  <w:color w:val="000000"/>
                                  <w:sz w:val="14"/>
                                  <w:szCs w:val="14"/>
                                </w:rPr>
                                <w:t xml:space="preserve"> </w:t>
                              </w:r>
                              <w:r>
                                <w:rPr>
                                  <w:rFonts w:cs="Arial"/>
                                  <w:color w:val="000000"/>
                                  <w:sz w:val="14"/>
                                  <w:szCs w:val="14"/>
                                </w:rPr>
                                <w:t>starts</w:t>
                              </w:r>
                            </w:p>
                          </w:txbxContent>
                        </wps:txbx>
                        <wps:bodyPr rot="0" vert="horz" wrap="none" lIns="0" tIns="0" rIns="0" bIns="0" anchor="t" anchorCtr="0" upright="1">
                          <a:spAutoFit/>
                        </wps:bodyPr>
                      </wps:wsp>
                      <wps:wsp>
                        <wps:cNvPr id="115" name="Rectangle 91"/>
                        <wps:cNvSpPr>
                          <a:spLocks noChangeArrowheads="1"/>
                        </wps:cNvSpPr>
                        <wps:spPr bwMode="auto">
                          <a:xfrm>
                            <a:off x="2966720" y="1452245"/>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0D58E" w14:textId="77777777" w:rsidR="00E2787B" w:rsidRDefault="00E2787B" w:rsidP="004544EB">
                              <w:smartTag w:uri="urn:schemas-microsoft-com:office:smarttags" w:element="place">
                                <w:r>
                                  <w:rPr>
                                    <w:rFonts w:cs="Arial"/>
                                    <w:color w:val="000000"/>
                                    <w:sz w:val="14"/>
                                    <w:szCs w:val="14"/>
                                  </w:rPr>
                                  <w:t>EMS</w:t>
                                </w:r>
                              </w:smartTag>
                            </w:p>
                          </w:txbxContent>
                        </wps:txbx>
                        <wps:bodyPr rot="0" vert="horz" wrap="none" lIns="0" tIns="0" rIns="0" bIns="0" anchor="t" anchorCtr="0" upright="1">
                          <a:spAutoFit/>
                        </wps:bodyPr>
                      </wps:wsp>
                      <wps:wsp>
                        <wps:cNvPr id="116" name="Rectangle 92"/>
                        <wps:cNvSpPr>
                          <a:spLocks noChangeArrowheads="1"/>
                        </wps:cNvSpPr>
                        <wps:spPr bwMode="auto">
                          <a:xfrm>
                            <a:off x="3147060" y="1452245"/>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3917B" w14:textId="77777777" w:rsidR="00E2787B" w:rsidRDefault="00E2787B" w:rsidP="004544EB">
                              <w:r>
                                <w:rPr>
                                  <w:rFonts w:cs="Arial"/>
                                  <w:color w:val="000000"/>
                                  <w:sz w:val="14"/>
                                  <w:szCs w:val="14"/>
                                </w:rPr>
                                <w:t>_</w:t>
                              </w:r>
                            </w:p>
                          </w:txbxContent>
                        </wps:txbx>
                        <wps:bodyPr rot="0" vert="horz" wrap="none" lIns="0" tIns="0" rIns="0" bIns="0" anchor="t" anchorCtr="0" upright="1">
                          <a:spAutoFit/>
                        </wps:bodyPr>
                      </wps:wsp>
                      <wps:wsp>
                        <wps:cNvPr id="117" name="Rectangle 93"/>
                        <wps:cNvSpPr>
                          <a:spLocks noChangeArrowheads="1"/>
                        </wps:cNvSpPr>
                        <wps:spPr bwMode="auto">
                          <a:xfrm>
                            <a:off x="3198495" y="1452245"/>
                            <a:ext cx="5784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E3A76" w14:textId="77777777" w:rsidR="00E2787B" w:rsidRDefault="00E2787B" w:rsidP="004544EB">
                              <w:r>
                                <w:rPr>
                                  <w:rFonts w:cs="Arial"/>
                                  <w:color w:val="000000"/>
                                  <w:sz w:val="14"/>
                                  <w:szCs w:val="14"/>
                                </w:rPr>
                                <w:t>Communication</w:t>
                              </w:r>
                            </w:p>
                          </w:txbxContent>
                        </wps:txbx>
                        <wps:bodyPr rot="0" vert="horz" wrap="none" lIns="0" tIns="0" rIns="0" bIns="0" anchor="t" anchorCtr="0" upright="1">
                          <a:spAutoFit/>
                        </wps:bodyPr>
                      </wps:wsp>
                      <wps:wsp>
                        <wps:cNvPr id="118" name="Rectangle 94"/>
                        <wps:cNvSpPr>
                          <a:spLocks noChangeArrowheads="1"/>
                        </wps:cNvSpPr>
                        <wps:spPr bwMode="auto">
                          <a:xfrm>
                            <a:off x="3766185" y="1452245"/>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AF930" w14:textId="77777777" w:rsidR="00E2787B" w:rsidRDefault="00E2787B" w:rsidP="004544EB">
                              <w:r>
                                <w:rPr>
                                  <w:rFonts w:cs="Arial"/>
                                  <w:color w:val="000000"/>
                                  <w:sz w:val="14"/>
                                  <w:szCs w:val="14"/>
                                </w:rPr>
                                <w:t>_</w:t>
                              </w:r>
                            </w:p>
                          </w:txbxContent>
                        </wps:txbx>
                        <wps:bodyPr rot="0" vert="horz" wrap="none" lIns="0" tIns="0" rIns="0" bIns="0" anchor="t" anchorCtr="0" upright="1">
                          <a:spAutoFit/>
                        </wps:bodyPr>
                      </wps:wsp>
                      <wps:wsp>
                        <wps:cNvPr id="119" name="Rectangle 95"/>
                        <wps:cNvSpPr>
                          <a:spLocks noChangeArrowheads="1"/>
                        </wps:cNvSpPr>
                        <wps:spPr bwMode="auto">
                          <a:xfrm>
                            <a:off x="3817620" y="1452245"/>
                            <a:ext cx="2673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6FB16" w14:textId="77777777" w:rsidR="00E2787B" w:rsidRDefault="00E2787B" w:rsidP="004544EB">
                              <w:r>
                                <w:rPr>
                                  <w:rFonts w:cs="Arial"/>
                                  <w:color w:val="000000"/>
                                  <w:sz w:val="14"/>
                                  <w:szCs w:val="14"/>
                                </w:rPr>
                                <w:t>Window</w:t>
                              </w:r>
                            </w:p>
                          </w:txbxContent>
                        </wps:txbx>
                        <wps:bodyPr rot="0" vert="horz" wrap="none" lIns="0" tIns="0" rIns="0" bIns="0" anchor="t" anchorCtr="0" upright="1">
                          <a:spAutoFit/>
                        </wps:bodyPr>
                      </wps:wsp>
                      <wps:wsp>
                        <wps:cNvPr id="120" name="Line 96"/>
                        <wps:cNvCnPr>
                          <a:cxnSpLocks noChangeShapeType="1"/>
                        </wps:cNvCnPr>
                        <wps:spPr bwMode="auto">
                          <a:xfrm flipH="1" flipV="1">
                            <a:off x="2566670" y="1180465"/>
                            <a:ext cx="528955" cy="248285"/>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21" name="Freeform 97"/>
                        <wps:cNvSpPr>
                          <a:spLocks/>
                        </wps:cNvSpPr>
                        <wps:spPr bwMode="auto">
                          <a:xfrm>
                            <a:off x="2506345" y="1129030"/>
                            <a:ext cx="86360" cy="76835"/>
                          </a:xfrm>
                          <a:custGeom>
                            <a:avLst/>
                            <a:gdLst>
                              <a:gd name="T0" fmla="*/ 82 w 136"/>
                              <a:gd name="T1" fmla="*/ 121 h 121"/>
                              <a:gd name="T2" fmla="*/ 0 w 136"/>
                              <a:gd name="T3" fmla="*/ 0 h 121"/>
                              <a:gd name="T4" fmla="*/ 136 w 136"/>
                              <a:gd name="T5" fmla="*/ 54 h 121"/>
                              <a:gd name="T6" fmla="*/ 82 w 136"/>
                              <a:gd name="T7" fmla="*/ 121 h 121"/>
                            </a:gdLst>
                            <a:ahLst/>
                            <a:cxnLst>
                              <a:cxn ang="0">
                                <a:pos x="T0" y="T1"/>
                              </a:cxn>
                              <a:cxn ang="0">
                                <a:pos x="T2" y="T3"/>
                              </a:cxn>
                              <a:cxn ang="0">
                                <a:pos x="T4" y="T5"/>
                              </a:cxn>
                              <a:cxn ang="0">
                                <a:pos x="T6" y="T7"/>
                              </a:cxn>
                            </a:cxnLst>
                            <a:rect l="0" t="0" r="r" b="b"/>
                            <a:pathLst>
                              <a:path w="136" h="121">
                                <a:moveTo>
                                  <a:pt x="82" y="121"/>
                                </a:moveTo>
                                <a:lnTo>
                                  <a:pt x="0" y="0"/>
                                </a:lnTo>
                                <a:lnTo>
                                  <a:pt x="136" y="54"/>
                                </a:lnTo>
                                <a:lnTo>
                                  <a:pt x="82" y="1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Rectangle 98"/>
                        <wps:cNvSpPr>
                          <a:spLocks noChangeArrowheads="1"/>
                        </wps:cNvSpPr>
                        <wps:spPr bwMode="auto">
                          <a:xfrm>
                            <a:off x="4206875" y="1426845"/>
                            <a:ext cx="5556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A6AEA" w14:textId="77777777" w:rsidR="00E2787B" w:rsidRDefault="00E2787B" w:rsidP="004544EB">
                              <w:r>
                                <w:rPr>
                                  <w:rFonts w:cs="Arial" w:hint="eastAsia"/>
                                  <w:color w:val="000000"/>
                                  <w:sz w:val="14"/>
                                  <w:szCs w:val="14"/>
                                </w:rPr>
                                <w:t>(1.</w:t>
                              </w:r>
                              <w:r>
                                <w:rPr>
                                  <w:rFonts w:cs="Arial"/>
                                  <w:color w:val="000000"/>
                                  <w:sz w:val="14"/>
                                  <w:szCs w:val="14"/>
                                </w:rPr>
                                <w:t>5</w:t>
                              </w:r>
                              <w:r>
                                <w:rPr>
                                  <w:rFonts w:cs="Arial" w:hint="eastAsia"/>
                                  <w:color w:val="000000"/>
                                  <w:sz w:val="14"/>
                                  <w:szCs w:val="14"/>
                                </w:rPr>
                                <w:t>sec)</w:t>
                              </w:r>
                            </w:p>
                          </w:txbxContent>
                        </wps:txbx>
                        <wps:bodyPr rot="0" vert="horz" wrap="square" lIns="0" tIns="0" rIns="0" bIns="0" anchor="t" anchorCtr="0" upright="1">
                          <a:spAutoFit/>
                        </wps:bodyPr>
                      </wps:wsp>
                      <wps:wsp>
                        <wps:cNvPr id="123" name="Rectangle 99"/>
                        <wps:cNvSpPr>
                          <a:spLocks noChangeArrowheads="1"/>
                        </wps:cNvSpPr>
                        <wps:spPr bwMode="auto">
                          <a:xfrm>
                            <a:off x="1905000" y="79375"/>
                            <a:ext cx="311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3DD30" w14:textId="77777777" w:rsidR="00E2787B" w:rsidRDefault="00E2787B" w:rsidP="004544EB">
                              <w:r>
                                <w:rPr>
                                  <w:rFonts w:cs="Arial"/>
                                  <w:color w:val="000000"/>
                                  <w:sz w:val="14"/>
                                  <w:szCs w:val="14"/>
                                </w:rPr>
                                <w:t>Request</w:t>
                              </w:r>
                            </w:p>
                          </w:txbxContent>
                        </wps:txbx>
                        <wps:bodyPr rot="0" vert="horz" wrap="none" lIns="0" tIns="0" rIns="0" bIns="0" anchor="t" anchorCtr="0" upright="1">
                          <a:spAutoFit/>
                        </wps:bodyPr>
                      </wps:wsp>
                      <wps:wsp>
                        <wps:cNvPr id="124" name="Rectangle 100"/>
                        <wps:cNvSpPr>
                          <a:spLocks noChangeArrowheads="1"/>
                        </wps:cNvSpPr>
                        <wps:spPr bwMode="auto">
                          <a:xfrm>
                            <a:off x="1960245" y="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6A830" w14:textId="77777777" w:rsidR="00E2787B" w:rsidRDefault="00E2787B" w:rsidP="004544EB">
                              <w:r>
                                <w:rPr>
                                  <w:rFonts w:cs="Arial"/>
                                  <w:color w:val="000000"/>
                                  <w:sz w:val="14"/>
                                  <w:szCs w:val="14"/>
                                </w:rPr>
                                <w:t>ACK</w:t>
                              </w:r>
                            </w:p>
                          </w:txbxContent>
                        </wps:txbx>
                        <wps:bodyPr rot="0" vert="horz" wrap="none" lIns="0" tIns="0" rIns="0" bIns="0" anchor="t" anchorCtr="0" upright="1">
                          <a:spAutoFit/>
                        </wps:bodyPr>
                      </wps:wsp>
                      <wps:wsp>
                        <wps:cNvPr id="125" name="Freeform 101"/>
                        <wps:cNvSpPr>
                          <a:spLocks/>
                        </wps:cNvSpPr>
                        <wps:spPr bwMode="auto">
                          <a:xfrm>
                            <a:off x="2136140" y="1083945"/>
                            <a:ext cx="86360" cy="51435"/>
                          </a:xfrm>
                          <a:custGeom>
                            <a:avLst/>
                            <a:gdLst>
                              <a:gd name="T0" fmla="*/ 136 w 136"/>
                              <a:gd name="T1" fmla="*/ 81 h 81"/>
                              <a:gd name="T2" fmla="*/ 0 w 136"/>
                              <a:gd name="T3" fmla="*/ 40 h 81"/>
                              <a:gd name="T4" fmla="*/ 136 w 136"/>
                              <a:gd name="T5" fmla="*/ 0 h 81"/>
                              <a:gd name="T6" fmla="*/ 136 w 136"/>
                              <a:gd name="T7" fmla="*/ 81 h 81"/>
                            </a:gdLst>
                            <a:ahLst/>
                            <a:cxnLst>
                              <a:cxn ang="0">
                                <a:pos x="T0" y="T1"/>
                              </a:cxn>
                              <a:cxn ang="0">
                                <a:pos x="T2" y="T3"/>
                              </a:cxn>
                              <a:cxn ang="0">
                                <a:pos x="T4" y="T5"/>
                              </a:cxn>
                              <a:cxn ang="0">
                                <a:pos x="T6" y="T7"/>
                              </a:cxn>
                            </a:cxnLst>
                            <a:rect l="0" t="0" r="r" b="b"/>
                            <a:pathLst>
                              <a:path w="136" h="81">
                                <a:moveTo>
                                  <a:pt x="136" y="81"/>
                                </a:moveTo>
                                <a:lnTo>
                                  <a:pt x="0" y="40"/>
                                </a:lnTo>
                                <a:lnTo>
                                  <a:pt x="136" y="0"/>
                                </a:lnTo>
                                <a:lnTo>
                                  <a:pt x="136"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Rectangle 102"/>
                        <wps:cNvSpPr>
                          <a:spLocks noChangeArrowheads="1"/>
                        </wps:cNvSpPr>
                        <wps:spPr bwMode="auto">
                          <a:xfrm>
                            <a:off x="2698750" y="400050"/>
                            <a:ext cx="146050" cy="583565"/>
                          </a:xfrm>
                          <a:prstGeom prst="rect">
                            <a:avLst/>
                          </a:prstGeom>
                          <a:noFill/>
                          <a:ln w="8890">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Line 103"/>
                        <wps:cNvCnPr>
                          <a:cxnSpLocks noChangeShapeType="1"/>
                        </wps:cNvCnPr>
                        <wps:spPr bwMode="auto">
                          <a:xfrm>
                            <a:off x="2222500" y="691515"/>
                            <a:ext cx="429895" cy="889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28" name="Freeform 104"/>
                        <wps:cNvSpPr>
                          <a:spLocks/>
                        </wps:cNvSpPr>
                        <wps:spPr bwMode="auto">
                          <a:xfrm>
                            <a:off x="2143125" y="666115"/>
                            <a:ext cx="86360" cy="51435"/>
                          </a:xfrm>
                          <a:custGeom>
                            <a:avLst/>
                            <a:gdLst>
                              <a:gd name="T0" fmla="*/ 136 w 136"/>
                              <a:gd name="T1" fmla="*/ 81 h 81"/>
                              <a:gd name="T2" fmla="*/ 0 w 136"/>
                              <a:gd name="T3" fmla="*/ 40 h 81"/>
                              <a:gd name="T4" fmla="*/ 136 w 136"/>
                              <a:gd name="T5" fmla="*/ 0 h 81"/>
                              <a:gd name="T6" fmla="*/ 136 w 136"/>
                              <a:gd name="T7" fmla="*/ 81 h 81"/>
                            </a:gdLst>
                            <a:ahLst/>
                            <a:cxnLst>
                              <a:cxn ang="0">
                                <a:pos x="T0" y="T1"/>
                              </a:cxn>
                              <a:cxn ang="0">
                                <a:pos x="T2" y="T3"/>
                              </a:cxn>
                              <a:cxn ang="0">
                                <a:pos x="T4" y="T5"/>
                              </a:cxn>
                              <a:cxn ang="0">
                                <a:pos x="T6" y="T7"/>
                              </a:cxn>
                            </a:cxnLst>
                            <a:rect l="0" t="0" r="r" b="b"/>
                            <a:pathLst>
                              <a:path w="136" h="81">
                                <a:moveTo>
                                  <a:pt x="136" y="81"/>
                                </a:moveTo>
                                <a:lnTo>
                                  <a:pt x="0" y="40"/>
                                </a:lnTo>
                                <a:lnTo>
                                  <a:pt x="136" y="0"/>
                                </a:lnTo>
                                <a:lnTo>
                                  <a:pt x="136"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05"/>
                        <wps:cNvSpPr>
                          <a:spLocks/>
                        </wps:cNvSpPr>
                        <wps:spPr bwMode="auto">
                          <a:xfrm>
                            <a:off x="2613025" y="666115"/>
                            <a:ext cx="85725" cy="51435"/>
                          </a:xfrm>
                          <a:custGeom>
                            <a:avLst/>
                            <a:gdLst>
                              <a:gd name="T0" fmla="*/ 0 w 135"/>
                              <a:gd name="T1" fmla="*/ 0 h 81"/>
                              <a:gd name="T2" fmla="*/ 135 w 135"/>
                              <a:gd name="T3" fmla="*/ 40 h 81"/>
                              <a:gd name="T4" fmla="*/ 0 w 135"/>
                              <a:gd name="T5" fmla="*/ 81 h 81"/>
                              <a:gd name="T6" fmla="*/ 0 w 135"/>
                              <a:gd name="T7" fmla="*/ 0 h 81"/>
                            </a:gdLst>
                            <a:ahLst/>
                            <a:cxnLst>
                              <a:cxn ang="0">
                                <a:pos x="T0" y="T1"/>
                              </a:cxn>
                              <a:cxn ang="0">
                                <a:pos x="T2" y="T3"/>
                              </a:cxn>
                              <a:cxn ang="0">
                                <a:pos x="T4" y="T5"/>
                              </a:cxn>
                              <a:cxn ang="0">
                                <a:pos x="T6" y="T7"/>
                              </a:cxn>
                            </a:cxnLst>
                            <a:rect l="0" t="0" r="r" b="b"/>
                            <a:pathLst>
                              <a:path w="135" h="81">
                                <a:moveTo>
                                  <a:pt x="0" y="0"/>
                                </a:moveTo>
                                <a:lnTo>
                                  <a:pt x="135" y="40"/>
                                </a:lnTo>
                                <a:lnTo>
                                  <a:pt x="0" y="8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Rectangle 106"/>
                        <wps:cNvSpPr>
                          <a:spLocks noChangeArrowheads="1"/>
                        </wps:cNvSpPr>
                        <wps:spPr bwMode="auto">
                          <a:xfrm>
                            <a:off x="2180590" y="480060"/>
                            <a:ext cx="5340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B36AC"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wps:txbx>
                        <wps:bodyPr rot="0" vert="horz" wrap="none" lIns="0" tIns="0" rIns="0" bIns="0" anchor="t" anchorCtr="0" upright="1">
                          <a:spAutoFit/>
                        </wps:bodyPr>
                      </wps:wsp>
                      <wps:wsp>
                        <wps:cNvPr id="131" name="Line 107"/>
                        <wps:cNvCnPr>
                          <a:cxnSpLocks noChangeShapeType="1"/>
                        </wps:cNvCnPr>
                        <wps:spPr bwMode="auto">
                          <a:xfrm>
                            <a:off x="5159375" y="714375"/>
                            <a:ext cx="1269365" cy="635"/>
                          </a:xfrm>
                          <a:prstGeom prst="line">
                            <a:avLst/>
                          </a:prstGeom>
                          <a:noFill/>
                          <a:ln w="571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108"/>
                        <wps:cNvSpPr>
                          <a:spLocks noChangeArrowheads="1"/>
                        </wps:cNvSpPr>
                        <wps:spPr bwMode="auto">
                          <a:xfrm>
                            <a:off x="1362075" y="39687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09"/>
                        <wps:cNvSpPr>
                          <a:spLocks noChangeArrowheads="1"/>
                        </wps:cNvSpPr>
                        <wps:spPr bwMode="auto">
                          <a:xfrm>
                            <a:off x="1362075" y="39687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110"/>
                        <wps:cNvSpPr>
                          <a:spLocks noChangeArrowheads="1"/>
                        </wps:cNvSpPr>
                        <wps:spPr bwMode="auto">
                          <a:xfrm>
                            <a:off x="1997075" y="39687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11"/>
                        <wps:cNvSpPr>
                          <a:spLocks noChangeArrowheads="1"/>
                        </wps:cNvSpPr>
                        <wps:spPr bwMode="auto">
                          <a:xfrm>
                            <a:off x="1997075" y="39687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112"/>
                        <wps:cNvSpPr>
                          <a:spLocks noChangeArrowheads="1"/>
                        </wps:cNvSpPr>
                        <wps:spPr bwMode="auto">
                          <a:xfrm>
                            <a:off x="3198495" y="39941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13"/>
                        <wps:cNvSpPr>
                          <a:spLocks noChangeArrowheads="1"/>
                        </wps:cNvSpPr>
                        <wps:spPr bwMode="auto">
                          <a:xfrm>
                            <a:off x="3198495" y="39941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Rectangle 114"/>
                        <wps:cNvSpPr>
                          <a:spLocks noChangeArrowheads="1"/>
                        </wps:cNvSpPr>
                        <wps:spPr bwMode="auto">
                          <a:xfrm>
                            <a:off x="3176905" y="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AFD8F" w14:textId="77777777" w:rsidR="00E2787B" w:rsidRDefault="00E2787B" w:rsidP="004544EB">
                              <w:r>
                                <w:rPr>
                                  <w:rFonts w:cs="Arial" w:hint="eastAsia"/>
                                  <w:color w:val="000000"/>
                                  <w:sz w:val="14"/>
                                  <w:szCs w:val="14"/>
                                </w:rPr>
                                <w:t>WUP</w:t>
                              </w:r>
                            </w:p>
                          </w:txbxContent>
                        </wps:txbx>
                        <wps:bodyPr rot="0" vert="horz" wrap="none" lIns="0" tIns="0" rIns="0" bIns="0" anchor="t" anchorCtr="0" upright="1">
                          <a:spAutoFit/>
                        </wps:bodyPr>
                      </wps:wsp>
                      <wps:wsp>
                        <wps:cNvPr id="139" name="Rectangle 115"/>
                        <wps:cNvSpPr>
                          <a:spLocks noChangeArrowheads="1"/>
                        </wps:cNvSpPr>
                        <wps:spPr bwMode="auto">
                          <a:xfrm>
                            <a:off x="3348990" y="0"/>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EC484" w14:textId="77777777" w:rsidR="00E2787B" w:rsidRDefault="00E2787B" w:rsidP="004544EB">
                              <w:r>
                                <w:rPr>
                                  <w:rFonts w:cs="Arial"/>
                                  <w:color w:val="000000"/>
                                  <w:sz w:val="14"/>
                                  <w:szCs w:val="14"/>
                                </w:rPr>
                                <w:t>.</w:t>
                              </w:r>
                            </w:p>
                          </w:txbxContent>
                        </wps:txbx>
                        <wps:bodyPr rot="0" vert="horz" wrap="none" lIns="0" tIns="0" rIns="0" bIns="0" anchor="t" anchorCtr="0" upright="1">
                          <a:spAutoFit/>
                        </wps:bodyPr>
                      </wps:wsp>
                      <wps:wsp>
                        <wps:cNvPr id="140" name="Rectangle 116"/>
                        <wps:cNvSpPr>
                          <a:spLocks noChangeArrowheads="1"/>
                        </wps:cNvSpPr>
                        <wps:spPr bwMode="auto">
                          <a:xfrm>
                            <a:off x="3116580" y="102870"/>
                            <a:ext cx="311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4B434" w14:textId="77777777" w:rsidR="00E2787B" w:rsidRDefault="00E2787B" w:rsidP="004544EB">
                              <w:r>
                                <w:rPr>
                                  <w:rFonts w:cs="Arial"/>
                                  <w:color w:val="000000"/>
                                  <w:sz w:val="14"/>
                                  <w:szCs w:val="14"/>
                                </w:rPr>
                                <w:t>Request</w:t>
                              </w:r>
                            </w:p>
                          </w:txbxContent>
                        </wps:txbx>
                        <wps:bodyPr rot="0" vert="horz" wrap="none" lIns="0" tIns="0" rIns="0" bIns="0" anchor="t" anchorCtr="0" upright="1">
                          <a:spAutoFit/>
                        </wps:bodyPr>
                      </wps:wsp>
                      <wps:wsp>
                        <wps:cNvPr id="141" name="Rectangle 117"/>
                        <wps:cNvSpPr>
                          <a:spLocks noChangeArrowheads="1"/>
                        </wps:cNvSpPr>
                        <wps:spPr bwMode="auto">
                          <a:xfrm>
                            <a:off x="3658870" y="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7A0AA" w14:textId="77777777" w:rsidR="00E2787B" w:rsidRDefault="00E2787B" w:rsidP="004544EB">
                              <w:r>
                                <w:rPr>
                                  <w:rFonts w:cs="Arial" w:hint="eastAsia"/>
                                  <w:color w:val="000000"/>
                                  <w:sz w:val="14"/>
                                  <w:szCs w:val="14"/>
                                </w:rPr>
                                <w:t>WUP</w:t>
                              </w:r>
                            </w:p>
                          </w:txbxContent>
                        </wps:txbx>
                        <wps:bodyPr rot="0" vert="horz" wrap="none" lIns="0" tIns="0" rIns="0" bIns="0" anchor="t" anchorCtr="0" upright="1">
                          <a:spAutoFit/>
                        </wps:bodyPr>
                      </wps:wsp>
                      <wps:wsp>
                        <wps:cNvPr id="142" name="Rectangle 118"/>
                        <wps:cNvSpPr>
                          <a:spLocks noChangeArrowheads="1"/>
                        </wps:cNvSpPr>
                        <wps:spPr bwMode="auto">
                          <a:xfrm>
                            <a:off x="3572510" y="102870"/>
                            <a:ext cx="3562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4CAF5" w14:textId="77777777" w:rsidR="00E2787B" w:rsidRDefault="00E2787B" w:rsidP="004544EB">
                              <w:r>
                                <w:rPr>
                                  <w:rFonts w:cs="Arial"/>
                                  <w:color w:val="000000"/>
                                  <w:sz w:val="14"/>
                                  <w:szCs w:val="14"/>
                                </w:rPr>
                                <w:t>Response</w:t>
                              </w:r>
                            </w:p>
                          </w:txbxContent>
                        </wps:txbx>
                        <wps:bodyPr rot="0" vert="horz" wrap="none" lIns="0" tIns="0" rIns="0" bIns="0" anchor="t" anchorCtr="0" upright="1">
                          <a:spAutoFit/>
                        </wps:bodyPr>
                      </wps:wsp>
                      <wps:wsp>
                        <wps:cNvPr id="143" name="Rectangle 119"/>
                        <wps:cNvSpPr>
                          <a:spLocks noChangeArrowheads="1"/>
                        </wps:cNvSpPr>
                        <wps:spPr bwMode="auto">
                          <a:xfrm>
                            <a:off x="3662045" y="39687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20"/>
                        <wps:cNvSpPr>
                          <a:spLocks noChangeArrowheads="1"/>
                        </wps:cNvSpPr>
                        <wps:spPr bwMode="auto">
                          <a:xfrm>
                            <a:off x="3662045" y="39687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Rectangle 121"/>
                        <wps:cNvSpPr>
                          <a:spLocks noChangeArrowheads="1"/>
                        </wps:cNvSpPr>
                        <wps:spPr bwMode="auto">
                          <a:xfrm>
                            <a:off x="4140200" y="79375"/>
                            <a:ext cx="311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1166D" w14:textId="77777777" w:rsidR="00E2787B" w:rsidRDefault="00E2787B" w:rsidP="004544EB">
                              <w:r>
                                <w:rPr>
                                  <w:rFonts w:cs="Arial"/>
                                  <w:color w:val="000000"/>
                                  <w:sz w:val="14"/>
                                  <w:szCs w:val="14"/>
                                </w:rPr>
                                <w:t>Request</w:t>
                              </w:r>
                            </w:p>
                          </w:txbxContent>
                        </wps:txbx>
                        <wps:bodyPr rot="0" vert="horz" wrap="none" lIns="0" tIns="0" rIns="0" bIns="0" anchor="t" anchorCtr="0" upright="1">
                          <a:spAutoFit/>
                        </wps:bodyPr>
                      </wps:wsp>
                      <wps:wsp>
                        <wps:cNvPr id="146" name="Rectangle 122"/>
                        <wps:cNvSpPr>
                          <a:spLocks noChangeArrowheads="1"/>
                        </wps:cNvSpPr>
                        <wps:spPr bwMode="auto">
                          <a:xfrm>
                            <a:off x="4195445" y="0"/>
                            <a:ext cx="1784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FCD37" w14:textId="77777777" w:rsidR="00E2787B" w:rsidRDefault="00E2787B" w:rsidP="004544EB">
                              <w:r>
                                <w:rPr>
                                  <w:rFonts w:cs="Arial" w:hint="eastAsia"/>
                                  <w:color w:val="000000"/>
                                  <w:sz w:val="14"/>
                                  <w:szCs w:val="14"/>
                                </w:rPr>
                                <w:t>AUTH</w:t>
                              </w:r>
                            </w:p>
                          </w:txbxContent>
                        </wps:txbx>
                        <wps:bodyPr rot="0" vert="horz" wrap="none" lIns="0" tIns="0" rIns="0" bIns="0" anchor="t" anchorCtr="0" upright="1">
                          <a:spAutoFit/>
                        </wps:bodyPr>
                      </wps:wsp>
                      <wps:wsp>
                        <wps:cNvPr id="147" name="Rectangle 123"/>
                        <wps:cNvSpPr>
                          <a:spLocks noChangeArrowheads="1"/>
                        </wps:cNvSpPr>
                        <wps:spPr bwMode="auto">
                          <a:xfrm>
                            <a:off x="4933950" y="400050"/>
                            <a:ext cx="146050" cy="583565"/>
                          </a:xfrm>
                          <a:prstGeom prst="rect">
                            <a:avLst/>
                          </a:prstGeom>
                          <a:noFill/>
                          <a:ln w="8890">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Line 124"/>
                        <wps:cNvCnPr>
                          <a:cxnSpLocks noChangeShapeType="1"/>
                        </wps:cNvCnPr>
                        <wps:spPr bwMode="auto">
                          <a:xfrm>
                            <a:off x="4457700" y="691515"/>
                            <a:ext cx="429895" cy="889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149" name="Freeform 125"/>
                        <wps:cNvSpPr>
                          <a:spLocks/>
                        </wps:cNvSpPr>
                        <wps:spPr bwMode="auto">
                          <a:xfrm>
                            <a:off x="4378325" y="666115"/>
                            <a:ext cx="86360" cy="51435"/>
                          </a:xfrm>
                          <a:custGeom>
                            <a:avLst/>
                            <a:gdLst>
                              <a:gd name="T0" fmla="*/ 136 w 136"/>
                              <a:gd name="T1" fmla="*/ 81 h 81"/>
                              <a:gd name="T2" fmla="*/ 0 w 136"/>
                              <a:gd name="T3" fmla="*/ 40 h 81"/>
                              <a:gd name="T4" fmla="*/ 136 w 136"/>
                              <a:gd name="T5" fmla="*/ 0 h 81"/>
                              <a:gd name="T6" fmla="*/ 136 w 136"/>
                              <a:gd name="T7" fmla="*/ 81 h 81"/>
                            </a:gdLst>
                            <a:ahLst/>
                            <a:cxnLst>
                              <a:cxn ang="0">
                                <a:pos x="T0" y="T1"/>
                              </a:cxn>
                              <a:cxn ang="0">
                                <a:pos x="T2" y="T3"/>
                              </a:cxn>
                              <a:cxn ang="0">
                                <a:pos x="T4" y="T5"/>
                              </a:cxn>
                              <a:cxn ang="0">
                                <a:pos x="T6" y="T7"/>
                              </a:cxn>
                            </a:cxnLst>
                            <a:rect l="0" t="0" r="r" b="b"/>
                            <a:pathLst>
                              <a:path w="136" h="81">
                                <a:moveTo>
                                  <a:pt x="136" y="81"/>
                                </a:moveTo>
                                <a:lnTo>
                                  <a:pt x="0" y="40"/>
                                </a:lnTo>
                                <a:lnTo>
                                  <a:pt x="136" y="0"/>
                                </a:lnTo>
                                <a:lnTo>
                                  <a:pt x="136"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126"/>
                        <wps:cNvSpPr>
                          <a:spLocks/>
                        </wps:cNvSpPr>
                        <wps:spPr bwMode="auto">
                          <a:xfrm>
                            <a:off x="4848225" y="666115"/>
                            <a:ext cx="85725" cy="51435"/>
                          </a:xfrm>
                          <a:custGeom>
                            <a:avLst/>
                            <a:gdLst>
                              <a:gd name="T0" fmla="*/ 0 w 135"/>
                              <a:gd name="T1" fmla="*/ 0 h 81"/>
                              <a:gd name="T2" fmla="*/ 135 w 135"/>
                              <a:gd name="T3" fmla="*/ 40 h 81"/>
                              <a:gd name="T4" fmla="*/ 0 w 135"/>
                              <a:gd name="T5" fmla="*/ 81 h 81"/>
                              <a:gd name="T6" fmla="*/ 0 w 135"/>
                              <a:gd name="T7" fmla="*/ 0 h 81"/>
                            </a:gdLst>
                            <a:ahLst/>
                            <a:cxnLst>
                              <a:cxn ang="0">
                                <a:pos x="T0" y="T1"/>
                              </a:cxn>
                              <a:cxn ang="0">
                                <a:pos x="T2" y="T3"/>
                              </a:cxn>
                              <a:cxn ang="0">
                                <a:pos x="T4" y="T5"/>
                              </a:cxn>
                              <a:cxn ang="0">
                                <a:pos x="T6" y="T7"/>
                              </a:cxn>
                            </a:cxnLst>
                            <a:rect l="0" t="0" r="r" b="b"/>
                            <a:pathLst>
                              <a:path w="135" h="81">
                                <a:moveTo>
                                  <a:pt x="0" y="0"/>
                                </a:moveTo>
                                <a:lnTo>
                                  <a:pt x="135" y="40"/>
                                </a:lnTo>
                                <a:lnTo>
                                  <a:pt x="0" y="8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Rectangle 127"/>
                        <wps:cNvSpPr>
                          <a:spLocks noChangeArrowheads="1"/>
                        </wps:cNvSpPr>
                        <wps:spPr bwMode="auto">
                          <a:xfrm>
                            <a:off x="4415790" y="480060"/>
                            <a:ext cx="5340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70316"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wps:txbx>
                        <wps:bodyPr rot="0" vert="horz" wrap="none" lIns="0" tIns="0" rIns="0" bIns="0" anchor="t" anchorCtr="0" upright="1">
                          <a:spAutoFit/>
                        </wps:bodyPr>
                      </wps:wsp>
                      <wps:wsp>
                        <wps:cNvPr id="152" name="Rectangle 128"/>
                        <wps:cNvSpPr>
                          <a:spLocks noChangeArrowheads="1"/>
                        </wps:cNvSpPr>
                        <wps:spPr bwMode="auto">
                          <a:xfrm>
                            <a:off x="4232275" y="39687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29"/>
                        <wps:cNvSpPr>
                          <a:spLocks noChangeArrowheads="1"/>
                        </wps:cNvSpPr>
                        <wps:spPr bwMode="auto">
                          <a:xfrm>
                            <a:off x="4232275" y="39687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Rectangle 130"/>
                        <wps:cNvSpPr>
                          <a:spLocks noChangeArrowheads="1"/>
                        </wps:cNvSpPr>
                        <wps:spPr bwMode="auto">
                          <a:xfrm>
                            <a:off x="2626360" y="0"/>
                            <a:ext cx="895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683F8" w14:textId="77777777" w:rsidR="00E2787B" w:rsidRDefault="00E2787B" w:rsidP="004544EB">
                              <w:r>
                                <w:rPr>
                                  <w:rFonts w:cs="Arial" w:hint="eastAsia"/>
                                  <w:color w:val="000000"/>
                                  <w:sz w:val="14"/>
                                  <w:szCs w:val="14"/>
                                </w:rPr>
                                <w:t>NO</w:t>
                              </w:r>
                            </w:p>
                          </w:txbxContent>
                        </wps:txbx>
                        <wps:bodyPr rot="0" vert="horz" wrap="none" lIns="0" tIns="0" rIns="0" bIns="0" anchor="t" anchorCtr="0" upright="1">
                          <a:spAutoFit/>
                        </wps:bodyPr>
                      </wps:wsp>
                      <wps:wsp>
                        <wps:cNvPr id="155" name="Rectangle 131"/>
                        <wps:cNvSpPr>
                          <a:spLocks noChangeArrowheads="1"/>
                        </wps:cNvSpPr>
                        <wps:spPr bwMode="auto">
                          <a:xfrm>
                            <a:off x="2540000" y="102870"/>
                            <a:ext cx="3562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57B57" w14:textId="77777777" w:rsidR="00E2787B" w:rsidRDefault="00E2787B" w:rsidP="004544EB">
                              <w:r>
                                <w:rPr>
                                  <w:rFonts w:cs="Arial"/>
                                  <w:color w:val="000000"/>
                                  <w:sz w:val="14"/>
                                  <w:szCs w:val="14"/>
                                </w:rPr>
                                <w:t>Response</w:t>
                              </w:r>
                            </w:p>
                          </w:txbxContent>
                        </wps:txbx>
                        <wps:bodyPr rot="0" vert="horz" wrap="none" lIns="0" tIns="0" rIns="0" bIns="0" anchor="t" anchorCtr="0" upright="1">
                          <a:spAutoFit/>
                        </wps:bodyPr>
                      </wps:wsp>
                      <wps:wsp>
                        <wps:cNvPr id="156" name="Rectangle 132"/>
                        <wps:cNvSpPr>
                          <a:spLocks noChangeArrowheads="1"/>
                        </wps:cNvSpPr>
                        <wps:spPr bwMode="auto">
                          <a:xfrm>
                            <a:off x="4928870" y="0"/>
                            <a:ext cx="895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2C255" w14:textId="77777777" w:rsidR="00E2787B" w:rsidRDefault="00E2787B" w:rsidP="004544EB">
                              <w:r>
                                <w:rPr>
                                  <w:rFonts w:cs="Arial" w:hint="eastAsia"/>
                                  <w:color w:val="000000"/>
                                  <w:sz w:val="14"/>
                                  <w:szCs w:val="14"/>
                                </w:rPr>
                                <w:t>NO</w:t>
                              </w:r>
                            </w:p>
                          </w:txbxContent>
                        </wps:txbx>
                        <wps:bodyPr rot="0" vert="horz" wrap="none" lIns="0" tIns="0" rIns="0" bIns="0" anchor="t" anchorCtr="0" upright="1">
                          <a:spAutoFit/>
                        </wps:bodyPr>
                      </wps:wsp>
                      <wps:wsp>
                        <wps:cNvPr id="157" name="Rectangle 133"/>
                        <wps:cNvSpPr>
                          <a:spLocks noChangeArrowheads="1"/>
                        </wps:cNvSpPr>
                        <wps:spPr bwMode="auto">
                          <a:xfrm>
                            <a:off x="4842510" y="102870"/>
                            <a:ext cx="3562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D2FDE" w14:textId="77777777" w:rsidR="00E2787B" w:rsidRDefault="00E2787B" w:rsidP="004544EB">
                              <w:r>
                                <w:rPr>
                                  <w:rFonts w:cs="Arial"/>
                                  <w:color w:val="000000"/>
                                  <w:sz w:val="14"/>
                                  <w:szCs w:val="14"/>
                                </w:rPr>
                                <w:t>Response</w:t>
                              </w:r>
                            </w:p>
                          </w:txbxContent>
                        </wps:txbx>
                        <wps:bodyPr rot="0" vert="horz" wrap="none" lIns="0" tIns="0" rIns="0" bIns="0" anchor="t" anchorCtr="0" upright="1">
                          <a:spAutoFit/>
                        </wps:bodyPr>
                      </wps:wsp>
                    </wpc:wpc>
                  </a:graphicData>
                </a:graphic>
              </wp:inline>
            </w:drawing>
          </mc:Choice>
          <mc:Fallback>
            <w:pict>
              <v:group w14:anchorId="4E2F35AD" id="Canvas 72" o:spid="_x0000_s1156" editas="canvas" style="width:518.75pt;height:132.35pt;mso-position-horizontal-relative:char;mso-position-vertical-relative:line" coordsize="65881,16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">
                <v:shape id="_x0000_s1157" type="#_x0000_t75" style="position:absolute;width:65881;height:16808;visibility:visible;mso-wrap-style:square" stroked="t" strokeweight=".5pt">
                  <v:fill o:detectmouseclick="t"/>
                  <v:path o:connecttype="none"/>
                </v:shape>
                <v:line id="Line 74" o:spid="_x0000_s1158" style="position:absolute;flip:y;visibility:visible;mso-wrap-style:square" from="6350,9950" to="64293,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" strokeweight=".7pt">
                  <v:stroke endcap="round"/>
                </v:line>
                <v:rect id="Rectangle 75" o:spid="_x0000_s1159" style="position:absolute;left:8985;top:3994;width:1460;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" fillcolor="black" stroked="f"/>
                <v:rect id="Rectangle 76" o:spid="_x0000_s1160" style="position:absolute;left:8985;top:3994;width:1460;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" filled="f" strokeweight=".7pt">
                  <v:stroke endcap="round"/>
                </v:rect>
                <v:rect id="Rectangle 77" o:spid="_x0000_s1161" style="position:absolute;left:8769;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" filled="f" stroked="f">
                  <v:textbox style="mso-fit-shape-to-text:t" inset="0,0,0,0">
                    <w:txbxContent>
                      <w:p w14:paraId="4E16BB9E" w14:textId="77777777" w:rsidR="00E2787B" w:rsidRDefault="00E2787B" w:rsidP="004544EB">
                        <w:r>
                          <w:rPr>
                            <w:rFonts w:cs="Arial" w:hint="eastAsia"/>
                            <w:color w:val="000000"/>
                            <w:sz w:val="14"/>
                            <w:szCs w:val="14"/>
                          </w:rPr>
                          <w:t>WUP</w:t>
                        </w:r>
                      </w:p>
                    </w:txbxContent>
                  </v:textbox>
                </v:rect>
                <v:rect id="Rectangle 78" o:spid="_x0000_s1162" style="position:absolute;left:10490;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" filled="f" stroked="f">
                  <v:textbox style="mso-fit-shape-to-text:t" inset="0,0,0,0">
                    <w:txbxContent>
                      <w:p w14:paraId="540FE43D" w14:textId="77777777" w:rsidR="00E2787B" w:rsidRDefault="00E2787B" w:rsidP="004544EB">
                        <w:r>
                          <w:rPr>
                            <w:rFonts w:cs="Arial"/>
                            <w:color w:val="000000"/>
                            <w:sz w:val="14"/>
                            <w:szCs w:val="14"/>
                          </w:rPr>
                          <w:t>.</w:t>
                        </w:r>
                      </w:p>
                    </w:txbxContent>
                  </v:textbox>
                </v:rect>
                <v:rect id="Rectangle 79" o:spid="_x0000_s1163" style="position:absolute;left:8166;top:1028;width:311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GZvwAAANwAAAAPAAAAZHJzL2Rvd25yZXYueG1sRE/bagIx&#10;EH0X+g9hCn1zEy2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CYySGZvwAAANwAAAAPAAAAAAAA&#10;AAAAAAAAAAcCAABkcnMvZG93bnJldi54bWxQSwUGAAAAAAMAAwC3AAAA8wIAAAAA&#10;" filled="f" stroked="f">
                  <v:textbox style="mso-fit-shape-to-text:t" inset="0,0,0,0">
                    <w:txbxContent>
                      <w:p w14:paraId="6716DC39" w14:textId="77777777" w:rsidR="00E2787B" w:rsidRDefault="00E2787B" w:rsidP="004544EB">
                        <w:r>
                          <w:rPr>
                            <w:rFonts w:cs="Arial"/>
                            <w:color w:val="000000"/>
                            <w:sz w:val="14"/>
                            <w:szCs w:val="14"/>
                          </w:rPr>
                          <w:t>Request</w:t>
                        </w:r>
                      </w:p>
                    </w:txbxContent>
                  </v:textbox>
                </v:rect>
                <v:rect id="Rectangle 80" o:spid="_x0000_s1164" style="position:absolute;left:13589;width:13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0D350B94" w14:textId="77777777" w:rsidR="00E2787B" w:rsidRDefault="00E2787B" w:rsidP="004544EB">
                        <w:r>
                          <w:rPr>
                            <w:rFonts w:cs="Arial" w:hint="eastAsia"/>
                            <w:color w:val="000000"/>
                            <w:sz w:val="14"/>
                            <w:szCs w:val="14"/>
                          </w:rPr>
                          <w:t>WUP</w:t>
                        </w:r>
                      </w:p>
                    </w:txbxContent>
                  </v:textbox>
                </v:rect>
                <v:rect id="Rectangle 81" o:spid="_x0000_s1165" style="position:absolute;left:12725;top:1028;width:356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Bx2vwAAANwAAAAPAAAAZHJzL2Rvd25yZXYueG1sRE/bagIx&#10;EH0X+g9hCn1zE4WK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B4bBx2vwAAANwAAAAPAAAAAAAA&#10;AAAAAAAAAAcCAABkcnMvZG93bnJldi54bWxQSwUGAAAAAAMAAwC3AAAA8wIAAAAA&#10;" filled="f" stroked="f">
                  <v:textbox style="mso-fit-shape-to-text:t" inset="0,0,0,0">
                    <w:txbxContent>
                      <w:p w14:paraId="2462100C" w14:textId="77777777" w:rsidR="00E2787B" w:rsidRDefault="00E2787B" w:rsidP="004544EB">
                        <w:r>
                          <w:rPr>
                            <w:rFonts w:cs="Arial"/>
                            <w:color w:val="000000"/>
                            <w:sz w:val="14"/>
                            <w:szCs w:val="14"/>
                          </w:rPr>
                          <w:t>Response</w:t>
                        </w:r>
                      </w:p>
                    </w:txbxContent>
                  </v:textbox>
                </v:rect>
                <v:rect id="Rectangle 82" o:spid="_x0000_s1166" style="position:absolute;left:1720;top:5835;width:489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" filled="f" stroked="f">
                  <v:textbox style="mso-fit-shape-to-text:t" inset="0,0,0,0">
                    <w:txbxContent>
                      <w:p w14:paraId="105BD216" w14:textId="77777777" w:rsidR="00E2787B" w:rsidRDefault="00E2787B" w:rsidP="004544EB">
                        <w:r>
                          <w:rPr>
                            <w:rFonts w:cs="Arial"/>
                            <w:color w:val="000000"/>
                            <w:sz w:val="14"/>
                            <w:szCs w:val="14"/>
                          </w:rPr>
                          <w:t>Immobilizer</w:t>
                        </w:r>
                      </w:p>
                    </w:txbxContent>
                  </v:textbox>
                </v:rect>
                <v:rect id="Rectangle 83" o:spid="_x0000_s1167" style="position:absolute;left:1028;top:6781;width:578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68DF6BCA" w14:textId="77777777" w:rsidR="00E2787B" w:rsidRDefault="00E2787B" w:rsidP="004544EB">
                        <w:r>
                          <w:rPr>
                            <w:rFonts w:cs="Arial"/>
                            <w:color w:val="000000"/>
                            <w:sz w:val="14"/>
                            <w:szCs w:val="14"/>
                          </w:rPr>
                          <w:t>Communication</w:t>
                        </w:r>
                      </w:p>
                    </w:txbxContent>
                  </v:textbox>
                </v:rect>
                <v:group id="Group 84" o:spid="_x0000_s1168" style="position:absolute;left:21342;top:9829;width:89;height:3004" coordorigin="3947,1548" coordsize="14,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85" o:spid="_x0000_s1169" style="position:absolute;left:3947;top:1548;width:14;height:473;visibility:visible;mso-wrap-style:square;v-text-anchor:top" coordsize="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" path="m16,8r,101c16,113,12,116,8,116,4,116,,113,,109l,8c,4,4,,8,v4,,8,4,8,8xm16,181r,101c16,286,12,289,8,289,4,289,,286,,282l,181v,-4,4,-7,8,-7c12,174,16,177,16,181xm16,354r,101c16,459,12,462,8,462,4,462,,459,,455l,354v,-4,4,-7,8,-7c12,347,16,350,16,354xm16,527r,26c16,558,12,560,8,560,4,560,,558,,553l,527v,-4,4,-7,8,-7c12,520,16,523,16,527xe" fillcolor="black" strokeweight="0">
                    <v:path arrowok="t" o:connecttype="custom" o:connectlocs="14,7;14,92;7,98;0,92;0,7;7,0;14,7;14,153;14,238;7,244;0,238;0,153;7,147;14,153;14,299;14,384;7,390;0,384;0,299;7,293;14,299;14,445;14,467;7,473;0,467;0,445;7,439;14,445" o:connectangles="0,0,0,0,0,0,0,0,0,0,0,0,0,0,0,0,0,0,0,0,0,0,0,0,0,0,0,0"/>
                    <o:lock v:ext="edit" verticies="t"/>
                  </v:shape>
                  <v:shape id="Freeform 86" o:spid="_x0000_s1170" style="position:absolute;left:3947;top:1548;width:14;height:473;visibility:visible;mso-wrap-style:square;v-text-anchor:top" coordsize="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" path="m16,8r,101c16,113,12,116,8,116,4,116,,113,,109l,8c,4,4,,8,v4,,8,4,8,8xm16,181r,101c16,286,12,289,8,289,4,289,,286,,282l,181v,-4,4,-7,8,-7c12,174,16,177,16,181xm16,354r,101c16,459,12,462,8,462,4,462,,459,,455l,354v,-4,4,-7,8,-7c12,347,16,350,16,354xm16,527r,26c16,558,12,560,8,560,4,560,,558,,553l,527v,-4,4,-7,8,-7c12,520,16,523,16,527xe" filled="f" strokeweight=".7pt">
                    <v:stroke endcap="round"/>
                    <v:path arrowok="t" o:connecttype="custom" o:connectlocs="14,7;14,92;7,98;0,92;0,7;7,0;14,7;14,153;14,238;7,244;0,238;0,153;7,147;14,153;14,299;14,384;7,390;0,384;0,299;7,293;14,299;14,445;14,467;7,473;0,467;0,445;7,439;14,445" o:connectangles="0,0,0,0,0,0,0,0,0,0,0,0,0,0,0,0,0,0,0,0,0,0,0,0,0,0,0,0"/>
                    <o:lock v:ext="edit" verticies="t"/>
                  </v:shape>
                </v:group>
                <v:line id="Line 87" o:spid="_x0000_s1171" style="position:absolute;visibility:visible;mso-wrap-style:square" from="64287,4762" to="64293,1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" strokeweight=".7pt">
                  <v:stroke endcap="round"/>
                </v:line>
                <v:line id="Line 88" o:spid="_x0000_s1172" style="position:absolute;flip:y;visibility:visible;mso-wrap-style:square" from="21431,11112" to="63500,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" strokeweight=".7pt">
                  <v:stroke endcap="round"/>
                </v:line>
                <v:shape id="Freeform 89" o:spid="_x0000_s1173" style="position:absolute;left:63430;top:10909;width:857;height:514;visibility:visible;mso-wrap-style:square;v-text-anchor:top" coordsize="1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" path="m,l135,41,,81,,xe" fillcolor="black" stroked="f">
                  <v:path arrowok="t" o:connecttype="custom" o:connectlocs="0,0;85725,26035;0,51435;0,0" o:connectangles="0,0,0,0"/>
                </v:shape>
                <v:rect id="Rectangle 90" o:spid="_x0000_s1174" style="position:absolute;left:32931;top:13493;width:4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14:paraId="10C2D86E" w14:textId="77777777" w:rsidR="00E2787B" w:rsidRDefault="00E2787B" w:rsidP="004544EB">
                        <w:smartTag w:uri="urn:schemas-microsoft-com:office:smarttags" w:element="place">
                          <w:r>
                            <w:rPr>
                              <w:rFonts w:cs="Arial"/>
                              <w:color w:val="000000"/>
                              <w:sz w:val="14"/>
                              <w:szCs w:val="14"/>
                            </w:rPr>
                            <w:t>EMS</w:t>
                          </w:r>
                        </w:smartTag>
                        <w:r>
                          <w:rPr>
                            <w:rFonts w:cs="Arial" w:hint="eastAsia"/>
                            <w:color w:val="000000"/>
                            <w:sz w:val="14"/>
                            <w:szCs w:val="14"/>
                          </w:rPr>
                          <w:t xml:space="preserve"> </w:t>
                        </w:r>
                        <w:r>
                          <w:rPr>
                            <w:rFonts w:cs="Arial"/>
                            <w:color w:val="000000"/>
                            <w:sz w:val="14"/>
                            <w:szCs w:val="14"/>
                          </w:rPr>
                          <w:t>starts</w:t>
                        </w:r>
                      </w:p>
                    </w:txbxContent>
                  </v:textbox>
                </v:rect>
                <v:rect id="Rectangle 91" o:spid="_x0000_s1175" style="position:absolute;left:29667;top:14522;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14:paraId="4E70D58E" w14:textId="77777777" w:rsidR="00E2787B" w:rsidRDefault="00E2787B" w:rsidP="004544EB">
                        <w:smartTag w:uri="urn:schemas-microsoft-com:office:smarttags" w:element="place">
                          <w:r>
                            <w:rPr>
                              <w:rFonts w:cs="Arial"/>
                              <w:color w:val="000000"/>
                              <w:sz w:val="14"/>
                              <w:szCs w:val="14"/>
                            </w:rPr>
                            <w:t>EMS</w:t>
                          </w:r>
                        </w:smartTag>
                      </w:p>
                    </w:txbxContent>
                  </v:textbox>
                </v:rect>
                <v:rect id="Rectangle 92" o:spid="_x0000_s1176" style="position:absolute;left:31470;top:14522;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" filled="f" stroked="f">
                  <v:textbox style="mso-fit-shape-to-text:t" inset="0,0,0,0">
                    <w:txbxContent>
                      <w:p w14:paraId="31D3917B" w14:textId="77777777" w:rsidR="00E2787B" w:rsidRDefault="00E2787B" w:rsidP="004544EB">
                        <w:r>
                          <w:rPr>
                            <w:rFonts w:cs="Arial"/>
                            <w:color w:val="000000"/>
                            <w:sz w:val="14"/>
                            <w:szCs w:val="14"/>
                          </w:rPr>
                          <w:t>_</w:t>
                        </w:r>
                      </w:p>
                    </w:txbxContent>
                  </v:textbox>
                </v:rect>
                <v:rect id="Rectangle 93" o:spid="_x0000_s1177" style="position:absolute;left:31984;top:14522;width:578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14:paraId="20CE3A76" w14:textId="77777777" w:rsidR="00E2787B" w:rsidRDefault="00E2787B" w:rsidP="004544EB">
                        <w:r>
                          <w:rPr>
                            <w:rFonts w:cs="Arial"/>
                            <w:color w:val="000000"/>
                            <w:sz w:val="14"/>
                            <w:szCs w:val="14"/>
                          </w:rPr>
                          <w:t>Communication</w:t>
                        </w:r>
                      </w:p>
                    </w:txbxContent>
                  </v:textbox>
                </v:rect>
                <v:rect id="Rectangle 94" o:spid="_x0000_s1178" style="position:absolute;left:37661;top:14522;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" filled="f" stroked="f">
                  <v:textbox style="mso-fit-shape-to-text:t" inset="0,0,0,0">
                    <w:txbxContent>
                      <w:p w14:paraId="4BFAF930" w14:textId="77777777" w:rsidR="00E2787B" w:rsidRDefault="00E2787B" w:rsidP="004544EB">
                        <w:r>
                          <w:rPr>
                            <w:rFonts w:cs="Arial"/>
                            <w:color w:val="000000"/>
                            <w:sz w:val="14"/>
                            <w:szCs w:val="14"/>
                          </w:rPr>
                          <w:t>_</w:t>
                        </w:r>
                      </w:p>
                    </w:txbxContent>
                  </v:textbox>
                </v:rect>
                <v:rect id="Rectangle 95" o:spid="_x0000_s1179" style="position:absolute;left:38176;top:14522;width:267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14:paraId="3966FB16" w14:textId="77777777" w:rsidR="00E2787B" w:rsidRDefault="00E2787B" w:rsidP="004544EB">
                        <w:r>
                          <w:rPr>
                            <w:rFonts w:cs="Arial"/>
                            <w:color w:val="000000"/>
                            <w:sz w:val="14"/>
                            <w:szCs w:val="14"/>
                          </w:rPr>
                          <w:t>Window</w:t>
                        </w:r>
                      </w:p>
                    </w:txbxContent>
                  </v:textbox>
                </v:rect>
                <v:line id="Line 96" o:spid="_x0000_s1180" style="position:absolute;flip:x y;visibility:visible;mso-wrap-style:square" from="25666,11804" to="30956,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" strokeweight=".7pt">
                  <v:stroke endcap="round"/>
                </v:line>
                <v:shape id="Freeform 97" o:spid="_x0000_s1181" style="position:absolute;left:25063;top:11290;width:864;height:768;visibility:visible;mso-wrap-style:square;v-text-anchor:top" coordsize="13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" path="m82,121l,,136,54,82,121xe" fillcolor="black" stroked="f">
                  <v:path arrowok="t" o:connecttype="custom" o:connectlocs="52070,76835;0,0;86360,34290;52070,76835" o:connectangles="0,0,0,0"/>
                </v:shape>
                <v:rect id="Rectangle 98" o:spid="_x0000_s1182" style="position:absolute;left:42068;top:14268;width:555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" filled="f" stroked="f">
                  <v:textbox style="mso-fit-shape-to-text:t" inset="0,0,0,0">
                    <w:txbxContent>
                      <w:p w14:paraId="6F7A6AEA" w14:textId="77777777" w:rsidR="00E2787B" w:rsidRDefault="00E2787B" w:rsidP="004544EB">
                        <w:r>
                          <w:rPr>
                            <w:rFonts w:cs="Arial" w:hint="eastAsia"/>
                            <w:color w:val="000000"/>
                            <w:sz w:val="14"/>
                            <w:szCs w:val="14"/>
                          </w:rPr>
                          <w:t>(1.</w:t>
                        </w:r>
                        <w:r>
                          <w:rPr>
                            <w:rFonts w:cs="Arial"/>
                            <w:color w:val="000000"/>
                            <w:sz w:val="14"/>
                            <w:szCs w:val="14"/>
                          </w:rPr>
                          <w:t>5</w:t>
                        </w:r>
                        <w:r>
                          <w:rPr>
                            <w:rFonts w:cs="Arial" w:hint="eastAsia"/>
                            <w:color w:val="000000"/>
                            <w:sz w:val="14"/>
                            <w:szCs w:val="14"/>
                          </w:rPr>
                          <w:t>sec)</w:t>
                        </w:r>
                      </w:p>
                    </w:txbxContent>
                  </v:textbox>
                </v:rect>
                <v:rect id="Rectangle 99" o:spid="_x0000_s1183" style="position:absolute;left:19050;top:793;width:311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35vwAAANwAAAAPAAAAZHJzL2Rvd25yZXYueG1sRE/bisIw&#10;EH0X/Icwwr5paoV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DTfH35vwAAANwAAAAPAAAAAAAA&#10;AAAAAAAAAAcCAABkcnMvZG93bnJldi54bWxQSwUGAAAAAAMAAwC3AAAA8wIAAAAA&#10;" filled="f" stroked="f">
                  <v:textbox style="mso-fit-shape-to-text:t" inset="0,0,0,0">
                    <w:txbxContent>
                      <w:p w14:paraId="6713DD30" w14:textId="77777777" w:rsidR="00E2787B" w:rsidRDefault="00E2787B" w:rsidP="004544EB">
                        <w:r>
                          <w:rPr>
                            <w:rFonts w:cs="Arial"/>
                            <w:color w:val="000000"/>
                            <w:sz w:val="14"/>
                            <w:szCs w:val="14"/>
                          </w:rPr>
                          <w:t>Request</w:t>
                        </w:r>
                      </w:p>
                    </w:txbxContent>
                  </v:textbox>
                </v:rect>
                <v:rect id="Rectangle 100" o:spid="_x0000_s1184" style="position:absolute;left:19602;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" filled="f" stroked="f">
                  <v:textbox style="mso-fit-shape-to-text:t" inset="0,0,0,0">
                    <w:txbxContent>
                      <w:p w14:paraId="50C6A830" w14:textId="77777777" w:rsidR="00E2787B" w:rsidRDefault="00E2787B" w:rsidP="004544EB">
                        <w:r>
                          <w:rPr>
                            <w:rFonts w:cs="Arial"/>
                            <w:color w:val="000000"/>
                            <w:sz w:val="14"/>
                            <w:szCs w:val="14"/>
                          </w:rPr>
                          <w:t>ACK</w:t>
                        </w:r>
                      </w:p>
                    </w:txbxContent>
                  </v:textbox>
                </v:rect>
                <v:shape id="Freeform 101" o:spid="_x0000_s1185" style="position:absolute;left:21361;top:10839;width:864;height:514;visibility:visible;mso-wrap-style:square;v-text-anchor:top" coordsize="1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" path="m136,81l,40,136,r,81xe" fillcolor="black" stroked="f">
                  <v:path arrowok="t" o:connecttype="custom" o:connectlocs="86360,51435;0,25400;86360,0;86360,51435" o:connectangles="0,0,0,0"/>
                </v:shape>
                <v:rect id="Rectangle 102" o:spid="_x0000_s1186" style="position:absolute;left:26987;top:4000;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" filled="f" strokeweight=".7pt">
                  <v:stroke dashstyle="dashDot"/>
                </v:rect>
                <v:line id="Line 103" o:spid="_x0000_s1187" style="position:absolute;visibility:visible;mso-wrap-style:square" from="22225,6915" to="26523,7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" strokeweight=".7pt">
                  <v:stroke endcap="round"/>
                </v:line>
                <v:shape id="Freeform 104" o:spid="_x0000_s1188" style="position:absolute;left:21431;top:6661;width:863;height:514;visibility:visible;mso-wrap-style:square;v-text-anchor:top" coordsize="1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" path="m136,81l,40,136,r,81xe" fillcolor="black" stroked="f">
                  <v:path arrowok="t" o:connecttype="custom" o:connectlocs="86360,51435;0,25400;86360,0;86360,51435" o:connectangles="0,0,0,0"/>
                </v:shape>
                <v:shape id="Freeform 105" o:spid="_x0000_s1189" style="position:absolute;left:26130;top:6661;width:857;height:514;visibility:visible;mso-wrap-style:square;v-text-anchor:top" coordsize="1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" path="m,l135,40,,81,,xe" fillcolor="black" stroked="f">
                  <v:path arrowok="t" o:connecttype="custom" o:connectlocs="0,0;85725,25400;0,51435;0,0" o:connectangles="0,0,0,0"/>
                </v:shape>
                <v:rect id="Rectangle 106" o:spid="_x0000_s1190" style="position:absolute;left:21805;top:4800;width:534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VTwwAAANwAAAAPAAAAZHJzL2Rvd25yZXYueG1sRI/dagIx&#10;EIXvhb5DmELvNFsL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pnd1U8MAAADcAAAADwAA&#10;AAAAAAAAAAAAAAAHAgAAZHJzL2Rvd25yZXYueG1sUEsFBgAAAAADAAMAtwAAAPcCAAAAAA==&#10;" filled="f" stroked="f">
                  <v:textbox style="mso-fit-shape-to-text:t" inset="0,0,0,0">
                    <w:txbxContent>
                      <w:p w14:paraId="784B36AC"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v:textbox>
                </v:rect>
                <v:line id="Line 107" o:spid="_x0000_s1191" style="position:absolute;visibility:visible;mso-wrap-style:square" from="51593,7143" to="64287,7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" strokeweight=".45pt">
                  <v:stroke dashstyle="dash"/>
                </v:line>
                <v:rect id="Rectangle 108" o:spid="_x0000_s1192" style="position:absolute;left:13620;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" fillcolor="black" stroked="f"/>
                <v:rect id="Rectangle 109" o:spid="_x0000_s1193" style="position:absolute;left:13620;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" filled="f" strokeweight=".7pt">
                  <v:stroke endcap="round"/>
                </v:rect>
                <v:rect id="Rectangle 110" o:spid="_x0000_s1194" style="position:absolute;left:19970;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" fillcolor="black" stroked="f"/>
                <v:rect id="Rectangle 111" o:spid="_x0000_s1195" style="position:absolute;left:19970;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" filled="f" strokeweight=".7pt">
                  <v:stroke endcap="round"/>
                </v:rect>
                <v:rect id="Rectangle 112" o:spid="_x0000_s1196" style="position:absolute;left:31984;top:3994;width:1461;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" fillcolor="black" stroked="f"/>
                <v:rect id="Rectangle 113" o:spid="_x0000_s1197" style="position:absolute;left:31984;top:3994;width:1461;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" filled="f" strokeweight=".7pt">
                  <v:stroke endcap="round"/>
                </v:rect>
                <v:rect id="Rectangle 114" o:spid="_x0000_s1198" style="position:absolute;left:31769;width:13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" filled="f" stroked="f">
                  <v:textbox style="mso-fit-shape-to-text:t" inset="0,0,0,0">
                    <w:txbxContent>
                      <w:p w14:paraId="209AFD8F" w14:textId="77777777" w:rsidR="00E2787B" w:rsidRDefault="00E2787B" w:rsidP="004544EB">
                        <w:r>
                          <w:rPr>
                            <w:rFonts w:cs="Arial" w:hint="eastAsia"/>
                            <w:color w:val="000000"/>
                            <w:sz w:val="14"/>
                            <w:szCs w:val="14"/>
                          </w:rPr>
                          <w:t>WUP</w:t>
                        </w:r>
                      </w:p>
                    </w:txbxContent>
                  </v:textbox>
                </v:rect>
                <v:rect id="Rectangle 115" o:spid="_x0000_s1199" style="position:absolute;left:33489;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dzOvwAAANwAAAAPAAAAZHJzL2Rvd25yZXYueG1sRE/bisIw&#10;EH1f8B/CCL6tqQq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A3TdzOvwAAANwAAAAPAAAAAAAA&#10;AAAAAAAAAAcCAABkcnMvZG93bnJldi54bWxQSwUGAAAAAAMAAwC3AAAA8wIAAAAA&#10;" filled="f" stroked="f">
                  <v:textbox style="mso-fit-shape-to-text:t" inset="0,0,0,0">
                    <w:txbxContent>
                      <w:p w14:paraId="002EC484" w14:textId="77777777" w:rsidR="00E2787B" w:rsidRDefault="00E2787B" w:rsidP="004544EB">
                        <w:r>
                          <w:rPr>
                            <w:rFonts w:cs="Arial"/>
                            <w:color w:val="000000"/>
                            <w:sz w:val="14"/>
                            <w:szCs w:val="14"/>
                          </w:rPr>
                          <w:t>.</w:t>
                        </w:r>
                      </w:p>
                    </w:txbxContent>
                  </v:textbox>
                </v:rect>
                <v:rect id="Rectangle 116" o:spid="_x0000_s1200" style="position:absolute;left:31165;top:1028;width:311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uwwAAANwAAAAPAAAAZHJzL2Rvd25yZXYueG1sRI/dagIx&#10;EIXvhb5DmELvNFsp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nEGLsMAAADcAAAADwAA&#10;AAAAAAAAAAAAAAAHAgAAZHJzL2Rvd25yZXYueG1sUEsFBgAAAAADAAMAtwAAAPcCAAAAAA==&#10;" filled="f" stroked="f">
                  <v:textbox style="mso-fit-shape-to-text:t" inset="0,0,0,0">
                    <w:txbxContent>
                      <w:p w14:paraId="0D24B434" w14:textId="77777777" w:rsidR="00E2787B" w:rsidRDefault="00E2787B" w:rsidP="004544EB">
                        <w:r>
                          <w:rPr>
                            <w:rFonts w:cs="Arial"/>
                            <w:color w:val="000000"/>
                            <w:sz w:val="14"/>
                            <w:szCs w:val="14"/>
                          </w:rPr>
                          <w:t>Request</w:t>
                        </w:r>
                      </w:p>
                    </w:txbxContent>
                  </v:textbox>
                </v:rect>
                <v:rect id="Rectangle 117" o:spid="_x0000_s1201" style="position:absolute;left:36588;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aO1vgAAANwAAAAPAAAAZHJzL2Rvd25yZXYueG1sRE/bisIw&#10;EH1f8B/CCL6tqbI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JE9o7W+AAAA3AAAAA8AAAAAAAAA&#10;AAAAAAAABwIAAGRycy9kb3ducmV2LnhtbFBLBQYAAAAAAwADALcAAADyAgAAAAA=&#10;" filled="f" stroked="f">
                  <v:textbox style="mso-fit-shape-to-text:t" inset="0,0,0,0">
                    <w:txbxContent>
                      <w:p w14:paraId="3397A0AA" w14:textId="77777777" w:rsidR="00E2787B" w:rsidRDefault="00E2787B" w:rsidP="004544EB">
                        <w:r>
                          <w:rPr>
                            <w:rFonts w:cs="Arial" w:hint="eastAsia"/>
                            <w:color w:val="000000"/>
                            <w:sz w:val="14"/>
                            <w:szCs w:val="14"/>
                          </w:rPr>
                          <w:t>WUP</w:t>
                        </w:r>
                      </w:p>
                    </w:txbxContent>
                  </v:textbox>
                </v:rect>
                <v:rect id="Rectangle 118" o:spid="_x0000_s1202" style="position:absolute;left:35725;top:1028;width:356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4094CAF5" w14:textId="77777777" w:rsidR="00E2787B" w:rsidRDefault="00E2787B" w:rsidP="004544EB">
                        <w:r>
                          <w:rPr>
                            <w:rFonts w:cs="Arial"/>
                            <w:color w:val="000000"/>
                            <w:sz w:val="14"/>
                            <w:szCs w:val="14"/>
                          </w:rPr>
                          <w:t>Response</w:t>
                        </w:r>
                      </w:p>
                    </w:txbxContent>
                  </v:textbox>
                </v:rect>
                <v:rect id="Rectangle 119" o:spid="_x0000_s1203" style="position:absolute;left:36620;top:3968;width:1460;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" fillcolor="black" stroked="f"/>
                <v:rect id="Rectangle 120" o:spid="_x0000_s1204" style="position:absolute;left:36620;top:3968;width:1460;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" filled="f" strokeweight=".7pt">
                  <v:stroke endcap="round"/>
                </v:rect>
                <v:rect id="Rectangle 121" o:spid="_x0000_s1205" style="position:absolute;left:41402;top:793;width:311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C41166D" w14:textId="77777777" w:rsidR="00E2787B" w:rsidRDefault="00E2787B" w:rsidP="004544EB">
                        <w:r>
                          <w:rPr>
                            <w:rFonts w:cs="Arial"/>
                            <w:color w:val="000000"/>
                            <w:sz w:val="14"/>
                            <w:szCs w:val="14"/>
                          </w:rPr>
                          <w:t>Request</w:t>
                        </w:r>
                      </w:p>
                    </w:txbxContent>
                  </v:textbox>
                </v:rect>
                <v:rect id="Rectangle 122" o:spid="_x0000_s1206" style="position:absolute;left:41954;width:178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DvBvgAAANwAAAAPAAAAZHJzL2Rvd25yZXYueG1sRE/bisIw&#10;EH1f8B/CCL6tqS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B7UO8G+AAAA3AAAAA8AAAAAAAAA&#10;AAAAAAAABwIAAGRycy9kb3ducmV2LnhtbFBLBQYAAAAAAwADALcAAADyAgAAAAA=&#10;" filled="f" stroked="f">
                  <v:textbox style="mso-fit-shape-to-text:t" inset="0,0,0,0">
                    <w:txbxContent>
                      <w:p w14:paraId="5E0FCD37" w14:textId="77777777" w:rsidR="00E2787B" w:rsidRDefault="00E2787B" w:rsidP="004544EB">
                        <w:r>
                          <w:rPr>
                            <w:rFonts w:cs="Arial" w:hint="eastAsia"/>
                            <w:color w:val="000000"/>
                            <w:sz w:val="14"/>
                            <w:szCs w:val="14"/>
                          </w:rPr>
                          <w:t>AUTH</w:t>
                        </w:r>
                      </w:p>
                    </w:txbxContent>
                  </v:textbox>
                </v:rect>
                <v:rect id="Rectangle 123" o:spid="_x0000_s1207" style="position:absolute;left:49339;top:4000;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" filled="f" strokeweight=".7pt">
                  <v:stroke dashstyle="dashDot"/>
                </v:rect>
                <v:line id="Line 124" o:spid="_x0000_s1208" style="position:absolute;visibility:visible;mso-wrap-style:square" from="44577,6915" to="48875,7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" strokeweight=".7pt">
                  <v:stroke endcap="round"/>
                </v:line>
                <v:shape id="Freeform 125" o:spid="_x0000_s1209" style="position:absolute;left:43783;top:6661;width:863;height:514;visibility:visible;mso-wrap-style:square;v-text-anchor:top" coordsize="1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" path="m136,81l,40,136,r,81xe" fillcolor="black" stroked="f">
                  <v:path arrowok="t" o:connecttype="custom" o:connectlocs="86360,51435;0,25400;86360,0;86360,51435" o:connectangles="0,0,0,0"/>
                </v:shape>
                <v:shape id="Freeform 126" o:spid="_x0000_s1210" style="position:absolute;left:48482;top:6661;width:857;height:514;visibility:visible;mso-wrap-style:square;v-text-anchor:top" coordsize="1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" path="m,l135,40,,81,,xe" fillcolor="black" stroked="f">
                  <v:path arrowok="t" o:connecttype="custom" o:connectlocs="0,0;85725,25400;0,51435;0,0" o:connectangles="0,0,0,0"/>
                </v:shape>
                <v:rect id="Rectangle 127" o:spid="_x0000_s1211" style="position:absolute;left:44157;top:4800;width:534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5AC70316"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v:textbox>
                </v:rect>
                <v:rect id="Rectangle 128" o:spid="_x0000_s1212" style="position:absolute;left:42322;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" fillcolor="black" stroked="f"/>
                <v:rect id="Rectangle 129" o:spid="_x0000_s1213" style="position:absolute;left:42322;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" filled="f" strokeweight=".7pt">
                  <v:stroke endcap="round"/>
                </v:rect>
                <v:rect id="Rectangle 130" o:spid="_x0000_s1214" style="position:absolute;left:26263;width:89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" filled="f" stroked="f">
                  <v:textbox style="mso-fit-shape-to-text:t" inset="0,0,0,0">
                    <w:txbxContent>
                      <w:p w14:paraId="380683F8" w14:textId="77777777" w:rsidR="00E2787B" w:rsidRDefault="00E2787B" w:rsidP="004544EB">
                        <w:r>
                          <w:rPr>
                            <w:rFonts w:cs="Arial" w:hint="eastAsia"/>
                            <w:color w:val="000000"/>
                            <w:sz w:val="14"/>
                            <w:szCs w:val="14"/>
                          </w:rPr>
                          <w:t>NO</w:t>
                        </w:r>
                      </w:p>
                    </w:txbxContent>
                  </v:textbox>
                </v:rect>
                <v:rect id="Rectangle 131" o:spid="_x0000_s1215" style="position:absolute;left:25400;top:1028;width:356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8657B57" w14:textId="77777777" w:rsidR="00E2787B" w:rsidRDefault="00E2787B" w:rsidP="004544EB">
                        <w:r>
                          <w:rPr>
                            <w:rFonts w:cs="Arial"/>
                            <w:color w:val="000000"/>
                            <w:sz w:val="14"/>
                            <w:szCs w:val="14"/>
                          </w:rPr>
                          <w:t>Response</w:t>
                        </w:r>
                      </w:p>
                    </w:txbxContent>
                  </v:textbox>
                </v:rect>
                <v:rect id="Rectangle 132" o:spid="_x0000_s1216" style="position:absolute;left:49288;width:89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0cvgAAANwAAAAPAAAAZHJzL2Rvd25yZXYueG1sRE/bisIw&#10;EH1f8B/CCL6tqY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JsNrRy+AAAA3AAAAA8AAAAAAAAA&#10;AAAAAAAABwIAAGRycy9kb3ducmV2LnhtbFBLBQYAAAAAAwADALcAAADyAgAAAAA=&#10;" filled="f" stroked="f">
                  <v:textbox style="mso-fit-shape-to-text:t" inset="0,0,0,0">
                    <w:txbxContent>
                      <w:p w14:paraId="0912C255" w14:textId="77777777" w:rsidR="00E2787B" w:rsidRDefault="00E2787B" w:rsidP="004544EB">
                        <w:r>
                          <w:rPr>
                            <w:rFonts w:cs="Arial" w:hint="eastAsia"/>
                            <w:color w:val="000000"/>
                            <w:sz w:val="14"/>
                            <w:szCs w:val="14"/>
                          </w:rPr>
                          <w:t>NO</w:t>
                        </w:r>
                      </w:p>
                    </w:txbxContent>
                  </v:textbox>
                </v:rect>
                <v:rect id="Rectangle 133" o:spid="_x0000_s1217" style="position:absolute;left:48425;top:1028;width:356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" filled="f" stroked="f">
                  <v:textbox style="mso-fit-shape-to-text:t" inset="0,0,0,0">
                    <w:txbxContent>
                      <w:p w14:paraId="408D2FDE" w14:textId="77777777" w:rsidR="00E2787B" w:rsidRDefault="00E2787B" w:rsidP="004544EB">
                        <w:r>
                          <w:rPr>
                            <w:rFonts w:cs="Arial"/>
                            <w:color w:val="000000"/>
                            <w:sz w:val="14"/>
                            <w:szCs w:val="14"/>
                          </w:rPr>
                          <w:t>Response</w:t>
                        </w:r>
                      </w:p>
                    </w:txbxContent>
                  </v:textbox>
                </v:rect>
                <w10:anchorlock/>
              </v:group>
            </w:pict>
          </mc:Fallback>
        </mc:AlternateContent>
      </w:r>
    </w:p>
    <w:p w14:paraId="79C9C9A9" w14:textId="77777777" w:rsidR="00E2787B" w:rsidRPr="00C35007" w:rsidRDefault="00E2787B" w:rsidP="004544EB">
      <w:pPr>
        <w:pStyle w:val="BodyText"/>
        <w:rPr>
          <w:rFonts w:ascii="현대하모니 L" w:eastAsia="현대하모니 L" w:hAnsi="현대하모니 L"/>
          <w:szCs w:val="22"/>
          <w:highlight w:val="green"/>
        </w:rPr>
      </w:pPr>
      <w:r w:rsidRPr="0002785B">
        <w:rPr>
          <w:rFonts w:ascii="현대하모니 L" w:eastAsia="현대하모니 L" w:hAnsi="현대하모니 L" w:hint="eastAsia"/>
          <w:szCs w:val="22"/>
        </w:rPr>
        <w:t>2) OPTION2</w:t>
      </w:r>
    </w:p>
    <w:p w14:paraId="38A1FF2C"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noProof/>
          <w:szCs w:val="22"/>
          <w:highlight w:val="green"/>
        </w:rPr>
        <w:lastRenderedPageBreak/>
        <mc:AlternateContent>
          <mc:Choice Requires="wpc">
            <w:drawing>
              <wp:inline distT="0" distB="0" distL="0" distR="0" wp14:anchorId="611761F2" wp14:editId="07777777">
                <wp:extent cx="6588125" cy="2301875"/>
                <wp:effectExtent l="0" t="0" r="0" b="0"/>
                <wp:docPr id="97"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6350" cap="flat" cmpd="sng" algn="ctr">
                          <a:solidFill>
                            <a:srgbClr val="000000"/>
                          </a:solidFill>
                          <a:prstDash val="solid"/>
                          <a:miter lim="800000"/>
                          <a:headEnd type="none" w="med" len="med"/>
                          <a:tailEnd type="none" w="med" len="med"/>
                        </a:ln>
                      </wpc:whole>
                      <wps:wsp>
                        <wps:cNvPr id="29" name="Line 4"/>
                        <wps:cNvCnPr>
                          <a:cxnSpLocks noChangeShapeType="1"/>
                        </wps:cNvCnPr>
                        <wps:spPr bwMode="auto">
                          <a:xfrm flipV="1">
                            <a:off x="635000" y="995045"/>
                            <a:ext cx="5794375" cy="635"/>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5"/>
                        <wps:cNvSpPr>
                          <a:spLocks noChangeArrowheads="1"/>
                        </wps:cNvSpPr>
                        <wps:spPr bwMode="auto">
                          <a:xfrm>
                            <a:off x="898525" y="39941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6"/>
                        <wps:cNvSpPr>
                          <a:spLocks noChangeArrowheads="1"/>
                        </wps:cNvSpPr>
                        <wps:spPr bwMode="auto">
                          <a:xfrm>
                            <a:off x="898525" y="39941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7"/>
                        <wps:cNvSpPr>
                          <a:spLocks noChangeArrowheads="1"/>
                        </wps:cNvSpPr>
                        <wps:spPr bwMode="auto">
                          <a:xfrm>
                            <a:off x="876935" y="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A7D66" w14:textId="77777777" w:rsidR="00E2787B" w:rsidRDefault="00E2787B" w:rsidP="004544EB">
                              <w:r>
                                <w:rPr>
                                  <w:rFonts w:cs="Arial" w:hint="eastAsia"/>
                                  <w:color w:val="000000"/>
                                  <w:sz w:val="14"/>
                                  <w:szCs w:val="14"/>
                                </w:rPr>
                                <w:t>WUP</w:t>
                              </w:r>
                            </w:p>
                          </w:txbxContent>
                        </wps:txbx>
                        <wps:bodyPr rot="0" vert="horz" wrap="none" lIns="0" tIns="0" rIns="0" bIns="0" anchor="t" anchorCtr="0" upright="1">
                          <a:spAutoFit/>
                        </wps:bodyPr>
                      </wps:wsp>
                      <wps:wsp>
                        <wps:cNvPr id="33" name="Rectangle 8"/>
                        <wps:cNvSpPr>
                          <a:spLocks noChangeArrowheads="1"/>
                        </wps:cNvSpPr>
                        <wps:spPr bwMode="auto">
                          <a:xfrm>
                            <a:off x="1049020" y="0"/>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F4E3B" w14:textId="77777777" w:rsidR="00E2787B" w:rsidRDefault="00E2787B" w:rsidP="004544EB">
                              <w:r>
                                <w:rPr>
                                  <w:rFonts w:cs="Arial"/>
                                  <w:color w:val="000000"/>
                                  <w:sz w:val="14"/>
                                  <w:szCs w:val="14"/>
                                </w:rPr>
                                <w:t>.</w:t>
                              </w:r>
                            </w:p>
                          </w:txbxContent>
                        </wps:txbx>
                        <wps:bodyPr rot="0" vert="horz" wrap="none" lIns="0" tIns="0" rIns="0" bIns="0" anchor="t" anchorCtr="0" upright="1">
                          <a:spAutoFit/>
                        </wps:bodyPr>
                      </wps:wsp>
                      <wps:wsp>
                        <wps:cNvPr id="34" name="Rectangle 9"/>
                        <wps:cNvSpPr>
                          <a:spLocks noChangeArrowheads="1"/>
                        </wps:cNvSpPr>
                        <wps:spPr bwMode="auto">
                          <a:xfrm>
                            <a:off x="816610" y="102870"/>
                            <a:ext cx="311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C3627" w14:textId="77777777" w:rsidR="00E2787B" w:rsidRDefault="00E2787B" w:rsidP="004544EB">
                              <w:r>
                                <w:rPr>
                                  <w:rFonts w:cs="Arial"/>
                                  <w:color w:val="000000"/>
                                  <w:sz w:val="14"/>
                                  <w:szCs w:val="14"/>
                                </w:rPr>
                                <w:t>Request</w:t>
                              </w:r>
                            </w:p>
                          </w:txbxContent>
                        </wps:txbx>
                        <wps:bodyPr rot="0" vert="horz" wrap="none" lIns="0" tIns="0" rIns="0" bIns="0" anchor="t" anchorCtr="0" upright="1">
                          <a:spAutoFit/>
                        </wps:bodyPr>
                      </wps:wsp>
                      <wps:wsp>
                        <wps:cNvPr id="35" name="Rectangle 10"/>
                        <wps:cNvSpPr>
                          <a:spLocks noChangeArrowheads="1"/>
                        </wps:cNvSpPr>
                        <wps:spPr bwMode="auto">
                          <a:xfrm>
                            <a:off x="1358900" y="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A083D2" w14:textId="77777777" w:rsidR="00E2787B" w:rsidRDefault="00E2787B" w:rsidP="004544EB">
                              <w:r>
                                <w:rPr>
                                  <w:rFonts w:cs="Arial" w:hint="eastAsia"/>
                                  <w:color w:val="000000"/>
                                  <w:sz w:val="14"/>
                                  <w:szCs w:val="14"/>
                                </w:rPr>
                                <w:t>WUP</w:t>
                              </w:r>
                            </w:p>
                          </w:txbxContent>
                        </wps:txbx>
                        <wps:bodyPr rot="0" vert="horz" wrap="none" lIns="0" tIns="0" rIns="0" bIns="0" anchor="t" anchorCtr="0" upright="1">
                          <a:spAutoFit/>
                        </wps:bodyPr>
                      </wps:wsp>
                      <wps:wsp>
                        <wps:cNvPr id="36" name="Rectangle 11"/>
                        <wps:cNvSpPr>
                          <a:spLocks noChangeArrowheads="1"/>
                        </wps:cNvSpPr>
                        <wps:spPr bwMode="auto">
                          <a:xfrm>
                            <a:off x="1272540" y="102870"/>
                            <a:ext cx="3562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34C68" w14:textId="77777777" w:rsidR="00E2787B" w:rsidRDefault="00E2787B" w:rsidP="004544EB">
                              <w:r>
                                <w:rPr>
                                  <w:rFonts w:cs="Arial"/>
                                  <w:color w:val="000000"/>
                                  <w:sz w:val="14"/>
                                  <w:szCs w:val="14"/>
                                </w:rPr>
                                <w:t>Response</w:t>
                              </w:r>
                            </w:p>
                          </w:txbxContent>
                        </wps:txbx>
                        <wps:bodyPr rot="0" vert="horz" wrap="none" lIns="0" tIns="0" rIns="0" bIns="0" anchor="t" anchorCtr="0" upright="1">
                          <a:spAutoFit/>
                        </wps:bodyPr>
                      </wps:wsp>
                      <wps:wsp>
                        <wps:cNvPr id="37" name="Rectangle 12"/>
                        <wps:cNvSpPr>
                          <a:spLocks noChangeArrowheads="1"/>
                        </wps:cNvSpPr>
                        <wps:spPr bwMode="auto">
                          <a:xfrm>
                            <a:off x="172085" y="583565"/>
                            <a:ext cx="4895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51B2C" w14:textId="77777777" w:rsidR="00E2787B" w:rsidRDefault="00E2787B" w:rsidP="004544EB">
                              <w:r>
                                <w:rPr>
                                  <w:rFonts w:cs="Arial"/>
                                  <w:color w:val="000000"/>
                                  <w:sz w:val="14"/>
                                  <w:szCs w:val="14"/>
                                </w:rPr>
                                <w:t>Immobilizer</w:t>
                              </w:r>
                            </w:p>
                          </w:txbxContent>
                        </wps:txbx>
                        <wps:bodyPr rot="0" vert="horz" wrap="none" lIns="0" tIns="0" rIns="0" bIns="0" anchor="t" anchorCtr="0" upright="1">
                          <a:spAutoFit/>
                        </wps:bodyPr>
                      </wps:wsp>
                      <wps:wsp>
                        <wps:cNvPr id="38" name="Rectangle 13"/>
                        <wps:cNvSpPr>
                          <a:spLocks noChangeArrowheads="1"/>
                        </wps:cNvSpPr>
                        <wps:spPr bwMode="auto">
                          <a:xfrm>
                            <a:off x="102870" y="678180"/>
                            <a:ext cx="5784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2E2AA" w14:textId="77777777" w:rsidR="00E2787B" w:rsidRDefault="00E2787B" w:rsidP="004544EB">
                              <w:r>
                                <w:rPr>
                                  <w:rFonts w:cs="Arial"/>
                                  <w:color w:val="000000"/>
                                  <w:sz w:val="14"/>
                                  <w:szCs w:val="14"/>
                                </w:rPr>
                                <w:t>Communication</w:t>
                              </w:r>
                            </w:p>
                          </w:txbxContent>
                        </wps:txbx>
                        <wps:bodyPr rot="0" vert="horz" wrap="none" lIns="0" tIns="0" rIns="0" bIns="0" anchor="t" anchorCtr="0" upright="1">
                          <a:spAutoFit/>
                        </wps:bodyPr>
                      </wps:wsp>
                      <wpg:wgp>
                        <wpg:cNvPr id="39" name="Group 14"/>
                        <wpg:cNvGrpSpPr>
                          <a:grpSpLocks/>
                        </wpg:cNvGrpSpPr>
                        <wpg:grpSpPr bwMode="auto">
                          <a:xfrm>
                            <a:off x="2134235" y="982980"/>
                            <a:ext cx="8890" cy="300355"/>
                            <a:chOff x="3947" y="1548"/>
                            <a:chExt cx="14" cy="473"/>
                          </a:xfrm>
                        </wpg:grpSpPr>
                        <wps:wsp>
                          <wps:cNvPr id="40" name="Freeform 15"/>
                          <wps:cNvSpPr>
                            <a:spLocks noEditPoints="1"/>
                          </wps:cNvSpPr>
                          <wps:spPr bwMode="auto">
                            <a:xfrm>
                              <a:off x="3947" y="1548"/>
                              <a:ext cx="14" cy="473"/>
                            </a:xfrm>
                            <a:custGeom>
                              <a:avLst/>
                              <a:gdLst>
                                <a:gd name="T0" fmla="*/ 16 w 16"/>
                                <a:gd name="T1" fmla="*/ 8 h 560"/>
                                <a:gd name="T2" fmla="*/ 16 w 16"/>
                                <a:gd name="T3" fmla="*/ 109 h 560"/>
                                <a:gd name="T4" fmla="*/ 8 w 16"/>
                                <a:gd name="T5" fmla="*/ 116 h 560"/>
                                <a:gd name="T6" fmla="*/ 0 w 16"/>
                                <a:gd name="T7" fmla="*/ 109 h 560"/>
                                <a:gd name="T8" fmla="*/ 0 w 16"/>
                                <a:gd name="T9" fmla="*/ 8 h 560"/>
                                <a:gd name="T10" fmla="*/ 8 w 16"/>
                                <a:gd name="T11" fmla="*/ 0 h 560"/>
                                <a:gd name="T12" fmla="*/ 16 w 16"/>
                                <a:gd name="T13" fmla="*/ 8 h 560"/>
                                <a:gd name="T14" fmla="*/ 16 w 16"/>
                                <a:gd name="T15" fmla="*/ 181 h 560"/>
                                <a:gd name="T16" fmla="*/ 16 w 16"/>
                                <a:gd name="T17" fmla="*/ 282 h 560"/>
                                <a:gd name="T18" fmla="*/ 8 w 16"/>
                                <a:gd name="T19" fmla="*/ 289 h 560"/>
                                <a:gd name="T20" fmla="*/ 0 w 16"/>
                                <a:gd name="T21" fmla="*/ 282 h 560"/>
                                <a:gd name="T22" fmla="*/ 0 w 16"/>
                                <a:gd name="T23" fmla="*/ 181 h 560"/>
                                <a:gd name="T24" fmla="*/ 8 w 16"/>
                                <a:gd name="T25" fmla="*/ 174 h 560"/>
                                <a:gd name="T26" fmla="*/ 16 w 16"/>
                                <a:gd name="T27" fmla="*/ 181 h 560"/>
                                <a:gd name="T28" fmla="*/ 16 w 16"/>
                                <a:gd name="T29" fmla="*/ 354 h 560"/>
                                <a:gd name="T30" fmla="*/ 16 w 16"/>
                                <a:gd name="T31" fmla="*/ 455 h 560"/>
                                <a:gd name="T32" fmla="*/ 8 w 16"/>
                                <a:gd name="T33" fmla="*/ 462 h 560"/>
                                <a:gd name="T34" fmla="*/ 0 w 16"/>
                                <a:gd name="T35" fmla="*/ 455 h 560"/>
                                <a:gd name="T36" fmla="*/ 0 w 16"/>
                                <a:gd name="T37" fmla="*/ 354 h 560"/>
                                <a:gd name="T38" fmla="*/ 8 w 16"/>
                                <a:gd name="T39" fmla="*/ 347 h 560"/>
                                <a:gd name="T40" fmla="*/ 16 w 16"/>
                                <a:gd name="T41" fmla="*/ 354 h 560"/>
                                <a:gd name="T42" fmla="*/ 16 w 16"/>
                                <a:gd name="T43" fmla="*/ 527 h 560"/>
                                <a:gd name="T44" fmla="*/ 16 w 16"/>
                                <a:gd name="T45" fmla="*/ 553 h 560"/>
                                <a:gd name="T46" fmla="*/ 8 w 16"/>
                                <a:gd name="T47" fmla="*/ 560 h 560"/>
                                <a:gd name="T48" fmla="*/ 0 w 16"/>
                                <a:gd name="T49" fmla="*/ 553 h 560"/>
                                <a:gd name="T50" fmla="*/ 0 w 16"/>
                                <a:gd name="T51" fmla="*/ 527 h 560"/>
                                <a:gd name="T52" fmla="*/ 8 w 16"/>
                                <a:gd name="T53" fmla="*/ 520 h 560"/>
                                <a:gd name="T54" fmla="*/ 16 w 16"/>
                                <a:gd name="T55" fmla="*/ 527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 h="560">
                                  <a:moveTo>
                                    <a:pt x="16" y="8"/>
                                  </a:moveTo>
                                  <a:lnTo>
                                    <a:pt x="16" y="109"/>
                                  </a:lnTo>
                                  <a:cubicBezTo>
                                    <a:pt x="16" y="113"/>
                                    <a:pt x="12" y="116"/>
                                    <a:pt x="8" y="116"/>
                                  </a:cubicBezTo>
                                  <a:cubicBezTo>
                                    <a:pt x="4" y="116"/>
                                    <a:pt x="0" y="113"/>
                                    <a:pt x="0" y="109"/>
                                  </a:cubicBezTo>
                                  <a:lnTo>
                                    <a:pt x="0" y="8"/>
                                  </a:lnTo>
                                  <a:cubicBezTo>
                                    <a:pt x="0" y="4"/>
                                    <a:pt x="4" y="0"/>
                                    <a:pt x="8" y="0"/>
                                  </a:cubicBezTo>
                                  <a:cubicBezTo>
                                    <a:pt x="12" y="0"/>
                                    <a:pt x="16" y="4"/>
                                    <a:pt x="16" y="8"/>
                                  </a:cubicBezTo>
                                  <a:close/>
                                  <a:moveTo>
                                    <a:pt x="16" y="181"/>
                                  </a:moveTo>
                                  <a:lnTo>
                                    <a:pt x="16" y="282"/>
                                  </a:lnTo>
                                  <a:cubicBezTo>
                                    <a:pt x="16" y="286"/>
                                    <a:pt x="12" y="289"/>
                                    <a:pt x="8" y="289"/>
                                  </a:cubicBezTo>
                                  <a:cubicBezTo>
                                    <a:pt x="4" y="289"/>
                                    <a:pt x="0" y="286"/>
                                    <a:pt x="0" y="282"/>
                                  </a:cubicBezTo>
                                  <a:lnTo>
                                    <a:pt x="0" y="181"/>
                                  </a:lnTo>
                                  <a:cubicBezTo>
                                    <a:pt x="0" y="177"/>
                                    <a:pt x="4" y="174"/>
                                    <a:pt x="8" y="174"/>
                                  </a:cubicBezTo>
                                  <a:cubicBezTo>
                                    <a:pt x="12" y="174"/>
                                    <a:pt x="16" y="177"/>
                                    <a:pt x="16" y="181"/>
                                  </a:cubicBezTo>
                                  <a:close/>
                                  <a:moveTo>
                                    <a:pt x="16" y="354"/>
                                  </a:moveTo>
                                  <a:lnTo>
                                    <a:pt x="16" y="455"/>
                                  </a:lnTo>
                                  <a:cubicBezTo>
                                    <a:pt x="16" y="459"/>
                                    <a:pt x="12" y="462"/>
                                    <a:pt x="8" y="462"/>
                                  </a:cubicBezTo>
                                  <a:cubicBezTo>
                                    <a:pt x="4" y="462"/>
                                    <a:pt x="0" y="459"/>
                                    <a:pt x="0" y="455"/>
                                  </a:cubicBezTo>
                                  <a:lnTo>
                                    <a:pt x="0" y="354"/>
                                  </a:lnTo>
                                  <a:cubicBezTo>
                                    <a:pt x="0" y="350"/>
                                    <a:pt x="4" y="347"/>
                                    <a:pt x="8" y="347"/>
                                  </a:cubicBezTo>
                                  <a:cubicBezTo>
                                    <a:pt x="12" y="347"/>
                                    <a:pt x="16" y="350"/>
                                    <a:pt x="16" y="354"/>
                                  </a:cubicBezTo>
                                  <a:close/>
                                  <a:moveTo>
                                    <a:pt x="16" y="527"/>
                                  </a:moveTo>
                                  <a:lnTo>
                                    <a:pt x="16" y="553"/>
                                  </a:lnTo>
                                  <a:cubicBezTo>
                                    <a:pt x="16" y="558"/>
                                    <a:pt x="12" y="560"/>
                                    <a:pt x="8" y="560"/>
                                  </a:cubicBezTo>
                                  <a:cubicBezTo>
                                    <a:pt x="4" y="560"/>
                                    <a:pt x="0" y="558"/>
                                    <a:pt x="0" y="553"/>
                                  </a:cubicBezTo>
                                  <a:lnTo>
                                    <a:pt x="0" y="527"/>
                                  </a:lnTo>
                                  <a:cubicBezTo>
                                    <a:pt x="0" y="523"/>
                                    <a:pt x="4" y="520"/>
                                    <a:pt x="8" y="520"/>
                                  </a:cubicBezTo>
                                  <a:cubicBezTo>
                                    <a:pt x="12" y="520"/>
                                    <a:pt x="16" y="523"/>
                                    <a:pt x="16" y="527"/>
                                  </a:cubicBez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41" name="Freeform 16"/>
                          <wps:cNvSpPr>
                            <a:spLocks noEditPoints="1"/>
                          </wps:cNvSpPr>
                          <wps:spPr bwMode="auto">
                            <a:xfrm>
                              <a:off x="3947" y="1548"/>
                              <a:ext cx="14" cy="473"/>
                            </a:xfrm>
                            <a:custGeom>
                              <a:avLst/>
                              <a:gdLst>
                                <a:gd name="T0" fmla="*/ 16 w 16"/>
                                <a:gd name="T1" fmla="*/ 8 h 560"/>
                                <a:gd name="T2" fmla="*/ 16 w 16"/>
                                <a:gd name="T3" fmla="*/ 109 h 560"/>
                                <a:gd name="T4" fmla="*/ 8 w 16"/>
                                <a:gd name="T5" fmla="*/ 116 h 560"/>
                                <a:gd name="T6" fmla="*/ 0 w 16"/>
                                <a:gd name="T7" fmla="*/ 109 h 560"/>
                                <a:gd name="T8" fmla="*/ 0 w 16"/>
                                <a:gd name="T9" fmla="*/ 8 h 560"/>
                                <a:gd name="T10" fmla="*/ 8 w 16"/>
                                <a:gd name="T11" fmla="*/ 0 h 560"/>
                                <a:gd name="T12" fmla="*/ 16 w 16"/>
                                <a:gd name="T13" fmla="*/ 8 h 560"/>
                                <a:gd name="T14" fmla="*/ 16 w 16"/>
                                <a:gd name="T15" fmla="*/ 181 h 560"/>
                                <a:gd name="T16" fmla="*/ 16 w 16"/>
                                <a:gd name="T17" fmla="*/ 282 h 560"/>
                                <a:gd name="T18" fmla="*/ 8 w 16"/>
                                <a:gd name="T19" fmla="*/ 289 h 560"/>
                                <a:gd name="T20" fmla="*/ 0 w 16"/>
                                <a:gd name="T21" fmla="*/ 282 h 560"/>
                                <a:gd name="T22" fmla="*/ 0 w 16"/>
                                <a:gd name="T23" fmla="*/ 181 h 560"/>
                                <a:gd name="T24" fmla="*/ 8 w 16"/>
                                <a:gd name="T25" fmla="*/ 174 h 560"/>
                                <a:gd name="T26" fmla="*/ 16 w 16"/>
                                <a:gd name="T27" fmla="*/ 181 h 560"/>
                                <a:gd name="T28" fmla="*/ 16 w 16"/>
                                <a:gd name="T29" fmla="*/ 354 h 560"/>
                                <a:gd name="T30" fmla="*/ 16 w 16"/>
                                <a:gd name="T31" fmla="*/ 455 h 560"/>
                                <a:gd name="T32" fmla="*/ 8 w 16"/>
                                <a:gd name="T33" fmla="*/ 462 h 560"/>
                                <a:gd name="T34" fmla="*/ 0 w 16"/>
                                <a:gd name="T35" fmla="*/ 455 h 560"/>
                                <a:gd name="T36" fmla="*/ 0 w 16"/>
                                <a:gd name="T37" fmla="*/ 354 h 560"/>
                                <a:gd name="T38" fmla="*/ 8 w 16"/>
                                <a:gd name="T39" fmla="*/ 347 h 560"/>
                                <a:gd name="T40" fmla="*/ 16 w 16"/>
                                <a:gd name="T41" fmla="*/ 354 h 560"/>
                                <a:gd name="T42" fmla="*/ 16 w 16"/>
                                <a:gd name="T43" fmla="*/ 527 h 560"/>
                                <a:gd name="T44" fmla="*/ 16 w 16"/>
                                <a:gd name="T45" fmla="*/ 553 h 560"/>
                                <a:gd name="T46" fmla="*/ 8 w 16"/>
                                <a:gd name="T47" fmla="*/ 560 h 560"/>
                                <a:gd name="T48" fmla="*/ 0 w 16"/>
                                <a:gd name="T49" fmla="*/ 553 h 560"/>
                                <a:gd name="T50" fmla="*/ 0 w 16"/>
                                <a:gd name="T51" fmla="*/ 527 h 560"/>
                                <a:gd name="T52" fmla="*/ 8 w 16"/>
                                <a:gd name="T53" fmla="*/ 520 h 560"/>
                                <a:gd name="T54" fmla="*/ 16 w 16"/>
                                <a:gd name="T55" fmla="*/ 527 h 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 h="560">
                                  <a:moveTo>
                                    <a:pt x="16" y="8"/>
                                  </a:moveTo>
                                  <a:lnTo>
                                    <a:pt x="16" y="109"/>
                                  </a:lnTo>
                                  <a:cubicBezTo>
                                    <a:pt x="16" y="113"/>
                                    <a:pt x="12" y="116"/>
                                    <a:pt x="8" y="116"/>
                                  </a:cubicBezTo>
                                  <a:cubicBezTo>
                                    <a:pt x="4" y="116"/>
                                    <a:pt x="0" y="113"/>
                                    <a:pt x="0" y="109"/>
                                  </a:cubicBezTo>
                                  <a:lnTo>
                                    <a:pt x="0" y="8"/>
                                  </a:lnTo>
                                  <a:cubicBezTo>
                                    <a:pt x="0" y="4"/>
                                    <a:pt x="4" y="0"/>
                                    <a:pt x="8" y="0"/>
                                  </a:cubicBezTo>
                                  <a:cubicBezTo>
                                    <a:pt x="12" y="0"/>
                                    <a:pt x="16" y="4"/>
                                    <a:pt x="16" y="8"/>
                                  </a:cubicBezTo>
                                  <a:close/>
                                  <a:moveTo>
                                    <a:pt x="16" y="181"/>
                                  </a:moveTo>
                                  <a:lnTo>
                                    <a:pt x="16" y="282"/>
                                  </a:lnTo>
                                  <a:cubicBezTo>
                                    <a:pt x="16" y="286"/>
                                    <a:pt x="12" y="289"/>
                                    <a:pt x="8" y="289"/>
                                  </a:cubicBezTo>
                                  <a:cubicBezTo>
                                    <a:pt x="4" y="289"/>
                                    <a:pt x="0" y="286"/>
                                    <a:pt x="0" y="282"/>
                                  </a:cubicBezTo>
                                  <a:lnTo>
                                    <a:pt x="0" y="181"/>
                                  </a:lnTo>
                                  <a:cubicBezTo>
                                    <a:pt x="0" y="177"/>
                                    <a:pt x="4" y="174"/>
                                    <a:pt x="8" y="174"/>
                                  </a:cubicBezTo>
                                  <a:cubicBezTo>
                                    <a:pt x="12" y="174"/>
                                    <a:pt x="16" y="177"/>
                                    <a:pt x="16" y="181"/>
                                  </a:cubicBezTo>
                                  <a:close/>
                                  <a:moveTo>
                                    <a:pt x="16" y="354"/>
                                  </a:moveTo>
                                  <a:lnTo>
                                    <a:pt x="16" y="455"/>
                                  </a:lnTo>
                                  <a:cubicBezTo>
                                    <a:pt x="16" y="459"/>
                                    <a:pt x="12" y="462"/>
                                    <a:pt x="8" y="462"/>
                                  </a:cubicBezTo>
                                  <a:cubicBezTo>
                                    <a:pt x="4" y="462"/>
                                    <a:pt x="0" y="459"/>
                                    <a:pt x="0" y="455"/>
                                  </a:cubicBezTo>
                                  <a:lnTo>
                                    <a:pt x="0" y="354"/>
                                  </a:lnTo>
                                  <a:cubicBezTo>
                                    <a:pt x="0" y="350"/>
                                    <a:pt x="4" y="347"/>
                                    <a:pt x="8" y="347"/>
                                  </a:cubicBezTo>
                                  <a:cubicBezTo>
                                    <a:pt x="12" y="347"/>
                                    <a:pt x="16" y="350"/>
                                    <a:pt x="16" y="354"/>
                                  </a:cubicBezTo>
                                  <a:close/>
                                  <a:moveTo>
                                    <a:pt x="16" y="527"/>
                                  </a:moveTo>
                                  <a:lnTo>
                                    <a:pt x="16" y="553"/>
                                  </a:lnTo>
                                  <a:cubicBezTo>
                                    <a:pt x="16" y="558"/>
                                    <a:pt x="12" y="560"/>
                                    <a:pt x="8" y="560"/>
                                  </a:cubicBezTo>
                                  <a:cubicBezTo>
                                    <a:pt x="4" y="560"/>
                                    <a:pt x="0" y="558"/>
                                    <a:pt x="0" y="553"/>
                                  </a:cubicBezTo>
                                  <a:lnTo>
                                    <a:pt x="0" y="527"/>
                                  </a:lnTo>
                                  <a:cubicBezTo>
                                    <a:pt x="0" y="523"/>
                                    <a:pt x="4" y="520"/>
                                    <a:pt x="8" y="520"/>
                                  </a:cubicBezTo>
                                  <a:cubicBezTo>
                                    <a:pt x="12" y="520"/>
                                    <a:pt x="16" y="523"/>
                                    <a:pt x="16" y="527"/>
                                  </a:cubicBezTo>
                                  <a:close/>
                                </a:path>
                              </a:pathLst>
                            </a:custGeom>
                            <a:noFill/>
                            <a:ln w="889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2" name="Line 17"/>
                        <wps:cNvCnPr>
                          <a:cxnSpLocks noChangeShapeType="1"/>
                        </wps:cNvCnPr>
                        <wps:spPr bwMode="auto">
                          <a:xfrm flipV="1">
                            <a:off x="2143125" y="1111250"/>
                            <a:ext cx="4286250" cy="635"/>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18"/>
                        <wps:cNvSpPr>
                          <a:spLocks noChangeArrowheads="1"/>
                        </wps:cNvSpPr>
                        <wps:spPr bwMode="auto">
                          <a:xfrm>
                            <a:off x="2866390" y="1349375"/>
                            <a:ext cx="4451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0DF2D" w14:textId="77777777" w:rsidR="00E2787B" w:rsidRDefault="00E2787B" w:rsidP="004544EB">
                              <w:smartTag w:uri="urn:schemas-microsoft-com:office:smarttags" w:element="place">
                                <w:r>
                                  <w:rPr>
                                    <w:rFonts w:cs="Arial"/>
                                    <w:color w:val="000000"/>
                                    <w:sz w:val="14"/>
                                    <w:szCs w:val="14"/>
                                  </w:rPr>
                                  <w:t>EMS</w:t>
                                </w:r>
                              </w:smartTag>
                              <w:r>
                                <w:rPr>
                                  <w:rFonts w:cs="Arial" w:hint="eastAsia"/>
                                  <w:color w:val="000000"/>
                                  <w:sz w:val="14"/>
                                  <w:szCs w:val="14"/>
                                </w:rPr>
                                <w:t xml:space="preserve"> </w:t>
                              </w:r>
                              <w:r>
                                <w:rPr>
                                  <w:rFonts w:cs="Arial"/>
                                  <w:color w:val="000000"/>
                                  <w:sz w:val="14"/>
                                  <w:szCs w:val="14"/>
                                </w:rPr>
                                <w:t>starts</w:t>
                              </w:r>
                            </w:p>
                          </w:txbxContent>
                        </wps:txbx>
                        <wps:bodyPr rot="0" vert="horz" wrap="none" lIns="0" tIns="0" rIns="0" bIns="0" anchor="t" anchorCtr="0" upright="1">
                          <a:spAutoFit/>
                        </wps:bodyPr>
                      </wps:wsp>
                      <wps:wsp>
                        <wps:cNvPr id="44" name="Rectangle 19"/>
                        <wps:cNvSpPr>
                          <a:spLocks noChangeArrowheads="1"/>
                        </wps:cNvSpPr>
                        <wps:spPr bwMode="auto">
                          <a:xfrm>
                            <a:off x="2540000" y="1452245"/>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10EC3" w14:textId="77777777" w:rsidR="00E2787B" w:rsidRDefault="00E2787B" w:rsidP="004544EB">
                              <w:smartTag w:uri="urn:schemas-microsoft-com:office:smarttags" w:element="place">
                                <w:r>
                                  <w:rPr>
                                    <w:rFonts w:cs="Arial"/>
                                    <w:color w:val="000000"/>
                                    <w:sz w:val="14"/>
                                    <w:szCs w:val="14"/>
                                  </w:rPr>
                                  <w:t>EMS</w:t>
                                </w:r>
                              </w:smartTag>
                            </w:p>
                          </w:txbxContent>
                        </wps:txbx>
                        <wps:bodyPr rot="0" vert="horz" wrap="none" lIns="0" tIns="0" rIns="0" bIns="0" anchor="t" anchorCtr="0" upright="1">
                          <a:spAutoFit/>
                        </wps:bodyPr>
                      </wps:wsp>
                      <wps:wsp>
                        <wps:cNvPr id="45" name="Rectangle 20"/>
                        <wps:cNvSpPr>
                          <a:spLocks noChangeArrowheads="1"/>
                        </wps:cNvSpPr>
                        <wps:spPr bwMode="auto">
                          <a:xfrm>
                            <a:off x="2720340" y="1452245"/>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226D3" w14:textId="77777777" w:rsidR="00E2787B" w:rsidRDefault="00E2787B" w:rsidP="004544EB">
                              <w:r>
                                <w:rPr>
                                  <w:rFonts w:cs="Arial"/>
                                  <w:color w:val="000000"/>
                                  <w:sz w:val="14"/>
                                  <w:szCs w:val="14"/>
                                </w:rPr>
                                <w:t>_</w:t>
                              </w:r>
                            </w:p>
                          </w:txbxContent>
                        </wps:txbx>
                        <wps:bodyPr rot="0" vert="horz" wrap="none" lIns="0" tIns="0" rIns="0" bIns="0" anchor="t" anchorCtr="0" upright="1">
                          <a:spAutoFit/>
                        </wps:bodyPr>
                      </wps:wsp>
                      <wps:wsp>
                        <wps:cNvPr id="46" name="Rectangle 21"/>
                        <wps:cNvSpPr>
                          <a:spLocks noChangeArrowheads="1"/>
                        </wps:cNvSpPr>
                        <wps:spPr bwMode="auto">
                          <a:xfrm>
                            <a:off x="2771775" y="1452245"/>
                            <a:ext cx="5784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3816AA" w14:textId="77777777" w:rsidR="00E2787B" w:rsidRDefault="00E2787B" w:rsidP="004544EB">
                              <w:r>
                                <w:rPr>
                                  <w:rFonts w:cs="Arial"/>
                                  <w:color w:val="000000"/>
                                  <w:sz w:val="14"/>
                                  <w:szCs w:val="14"/>
                                </w:rPr>
                                <w:t>Communication</w:t>
                              </w:r>
                            </w:p>
                          </w:txbxContent>
                        </wps:txbx>
                        <wps:bodyPr rot="0" vert="horz" wrap="none" lIns="0" tIns="0" rIns="0" bIns="0" anchor="t" anchorCtr="0" upright="1">
                          <a:spAutoFit/>
                        </wps:bodyPr>
                      </wps:wsp>
                      <wps:wsp>
                        <wps:cNvPr id="47" name="Rectangle 22"/>
                        <wps:cNvSpPr>
                          <a:spLocks noChangeArrowheads="1"/>
                        </wps:cNvSpPr>
                        <wps:spPr bwMode="auto">
                          <a:xfrm>
                            <a:off x="3339465" y="1452245"/>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C62DF" w14:textId="77777777" w:rsidR="00E2787B" w:rsidRDefault="00E2787B" w:rsidP="004544EB">
                              <w:r>
                                <w:rPr>
                                  <w:rFonts w:cs="Arial"/>
                                  <w:color w:val="000000"/>
                                  <w:sz w:val="14"/>
                                  <w:szCs w:val="14"/>
                                </w:rPr>
                                <w:t>_</w:t>
                              </w:r>
                            </w:p>
                          </w:txbxContent>
                        </wps:txbx>
                        <wps:bodyPr rot="0" vert="horz" wrap="none" lIns="0" tIns="0" rIns="0" bIns="0" anchor="t" anchorCtr="0" upright="1">
                          <a:spAutoFit/>
                        </wps:bodyPr>
                      </wps:wsp>
                      <wps:wsp>
                        <wps:cNvPr id="48" name="Rectangle 23"/>
                        <wps:cNvSpPr>
                          <a:spLocks noChangeArrowheads="1"/>
                        </wps:cNvSpPr>
                        <wps:spPr bwMode="auto">
                          <a:xfrm>
                            <a:off x="3390900" y="1452245"/>
                            <a:ext cx="2673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8D576" w14:textId="77777777" w:rsidR="00E2787B" w:rsidRDefault="00E2787B" w:rsidP="004544EB">
                              <w:r>
                                <w:rPr>
                                  <w:rFonts w:cs="Arial"/>
                                  <w:color w:val="000000"/>
                                  <w:sz w:val="14"/>
                                  <w:szCs w:val="14"/>
                                </w:rPr>
                                <w:t>Window</w:t>
                              </w:r>
                            </w:p>
                          </w:txbxContent>
                        </wps:txbx>
                        <wps:bodyPr rot="0" vert="horz" wrap="none" lIns="0" tIns="0" rIns="0" bIns="0" anchor="t" anchorCtr="0" upright="1">
                          <a:spAutoFit/>
                        </wps:bodyPr>
                      </wps:wsp>
                      <wps:wsp>
                        <wps:cNvPr id="49" name="Line 24"/>
                        <wps:cNvCnPr>
                          <a:cxnSpLocks noChangeShapeType="1"/>
                        </wps:cNvCnPr>
                        <wps:spPr bwMode="auto">
                          <a:xfrm flipH="1" flipV="1">
                            <a:off x="2566670" y="1180465"/>
                            <a:ext cx="290830" cy="16891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50" name="Freeform 25"/>
                        <wps:cNvSpPr>
                          <a:spLocks/>
                        </wps:cNvSpPr>
                        <wps:spPr bwMode="auto">
                          <a:xfrm>
                            <a:off x="2506345" y="1129030"/>
                            <a:ext cx="86360" cy="76835"/>
                          </a:xfrm>
                          <a:custGeom>
                            <a:avLst/>
                            <a:gdLst>
                              <a:gd name="T0" fmla="*/ 82 w 136"/>
                              <a:gd name="T1" fmla="*/ 121 h 121"/>
                              <a:gd name="T2" fmla="*/ 0 w 136"/>
                              <a:gd name="T3" fmla="*/ 0 h 121"/>
                              <a:gd name="T4" fmla="*/ 136 w 136"/>
                              <a:gd name="T5" fmla="*/ 54 h 121"/>
                              <a:gd name="T6" fmla="*/ 82 w 136"/>
                              <a:gd name="T7" fmla="*/ 121 h 121"/>
                            </a:gdLst>
                            <a:ahLst/>
                            <a:cxnLst>
                              <a:cxn ang="0">
                                <a:pos x="T0" y="T1"/>
                              </a:cxn>
                              <a:cxn ang="0">
                                <a:pos x="T2" y="T3"/>
                              </a:cxn>
                              <a:cxn ang="0">
                                <a:pos x="T4" y="T5"/>
                              </a:cxn>
                              <a:cxn ang="0">
                                <a:pos x="T6" y="T7"/>
                              </a:cxn>
                            </a:cxnLst>
                            <a:rect l="0" t="0" r="r" b="b"/>
                            <a:pathLst>
                              <a:path w="136" h="121">
                                <a:moveTo>
                                  <a:pt x="82" y="121"/>
                                </a:moveTo>
                                <a:lnTo>
                                  <a:pt x="0" y="0"/>
                                </a:lnTo>
                                <a:lnTo>
                                  <a:pt x="136" y="54"/>
                                </a:lnTo>
                                <a:lnTo>
                                  <a:pt x="82" y="1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26"/>
                        <wps:cNvSpPr>
                          <a:spLocks noChangeArrowheads="1"/>
                        </wps:cNvSpPr>
                        <wps:spPr bwMode="auto">
                          <a:xfrm>
                            <a:off x="3780155" y="1426845"/>
                            <a:ext cx="5556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394FB" w14:textId="77777777" w:rsidR="00E2787B" w:rsidRDefault="00E2787B" w:rsidP="004544EB">
                              <w:r>
                                <w:rPr>
                                  <w:rFonts w:cs="Arial" w:hint="eastAsia"/>
                                  <w:color w:val="000000"/>
                                  <w:sz w:val="14"/>
                                  <w:szCs w:val="14"/>
                                </w:rPr>
                                <w:t>(1.</w:t>
                              </w:r>
                              <w:r>
                                <w:rPr>
                                  <w:rFonts w:cs="Arial"/>
                                  <w:color w:val="000000"/>
                                  <w:sz w:val="14"/>
                                  <w:szCs w:val="14"/>
                                </w:rPr>
                                <w:t>5</w:t>
                              </w:r>
                              <w:r>
                                <w:rPr>
                                  <w:rFonts w:cs="Arial" w:hint="eastAsia"/>
                                  <w:color w:val="000000"/>
                                  <w:sz w:val="14"/>
                                  <w:szCs w:val="14"/>
                                </w:rPr>
                                <w:t>sec)</w:t>
                              </w:r>
                            </w:p>
                          </w:txbxContent>
                        </wps:txbx>
                        <wps:bodyPr rot="0" vert="horz" wrap="square" lIns="0" tIns="0" rIns="0" bIns="0" anchor="t" anchorCtr="0" upright="1">
                          <a:spAutoFit/>
                        </wps:bodyPr>
                      </wps:wsp>
                      <wps:wsp>
                        <wps:cNvPr id="52" name="Rectangle 27"/>
                        <wps:cNvSpPr>
                          <a:spLocks noChangeArrowheads="1"/>
                        </wps:cNvSpPr>
                        <wps:spPr bwMode="auto">
                          <a:xfrm>
                            <a:off x="1905000" y="79375"/>
                            <a:ext cx="311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B8BF7" w14:textId="77777777" w:rsidR="00E2787B" w:rsidRDefault="00E2787B" w:rsidP="004544EB">
                              <w:r>
                                <w:rPr>
                                  <w:rFonts w:cs="Arial"/>
                                  <w:color w:val="000000"/>
                                  <w:sz w:val="14"/>
                                  <w:szCs w:val="14"/>
                                </w:rPr>
                                <w:t>Request</w:t>
                              </w:r>
                            </w:p>
                          </w:txbxContent>
                        </wps:txbx>
                        <wps:bodyPr rot="0" vert="horz" wrap="none" lIns="0" tIns="0" rIns="0" bIns="0" anchor="t" anchorCtr="0" upright="1">
                          <a:spAutoFit/>
                        </wps:bodyPr>
                      </wps:wsp>
                      <wps:wsp>
                        <wps:cNvPr id="53" name="Rectangle 28"/>
                        <wps:cNvSpPr>
                          <a:spLocks noChangeArrowheads="1"/>
                        </wps:cNvSpPr>
                        <wps:spPr bwMode="auto">
                          <a:xfrm>
                            <a:off x="1960245" y="0"/>
                            <a:ext cx="1784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26911" w14:textId="77777777" w:rsidR="00E2787B" w:rsidRDefault="00E2787B" w:rsidP="004544EB">
                              <w:r>
                                <w:rPr>
                                  <w:rFonts w:cs="Arial" w:hint="eastAsia"/>
                                  <w:color w:val="000000"/>
                                  <w:sz w:val="14"/>
                                  <w:szCs w:val="14"/>
                                </w:rPr>
                                <w:t>AUTH</w:t>
                              </w:r>
                            </w:p>
                          </w:txbxContent>
                        </wps:txbx>
                        <wps:bodyPr rot="0" vert="horz" wrap="none" lIns="0" tIns="0" rIns="0" bIns="0" anchor="t" anchorCtr="0" upright="1">
                          <a:spAutoFit/>
                        </wps:bodyPr>
                      </wps:wsp>
                      <wps:wsp>
                        <wps:cNvPr id="54" name="Freeform 29"/>
                        <wps:cNvSpPr>
                          <a:spLocks/>
                        </wps:cNvSpPr>
                        <wps:spPr bwMode="auto">
                          <a:xfrm>
                            <a:off x="2136140" y="1083945"/>
                            <a:ext cx="86360" cy="51435"/>
                          </a:xfrm>
                          <a:custGeom>
                            <a:avLst/>
                            <a:gdLst>
                              <a:gd name="T0" fmla="*/ 136 w 136"/>
                              <a:gd name="T1" fmla="*/ 81 h 81"/>
                              <a:gd name="T2" fmla="*/ 0 w 136"/>
                              <a:gd name="T3" fmla="*/ 40 h 81"/>
                              <a:gd name="T4" fmla="*/ 136 w 136"/>
                              <a:gd name="T5" fmla="*/ 0 h 81"/>
                              <a:gd name="T6" fmla="*/ 136 w 136"/>
                              <a:gd name="T7" fmla="*/ 81 h 81"/>
                            </a:gdLst>
                            <a:ahLst/>
                            <a:cxnLst>
                              <a:cxn ang="0">
                                <a:pos x="T0" y="T1"/>
                              </a:cxn>
                              <a:cxn ang="0">
                                <a:pos x="T2" y="T3"/>
                              </a:cxn>
                              <a:cxn ang="0">
                                <a:pos x="T4" y="T5"/>
                              </a:cxn>
                              <a:cxn ang="0">
                                <a:pos x="T6" y="T7"/>
                              </a:cxn>
                            </a:cxnLst>
                            <a:rect l="0" t="0" r="r" b="b"/>
                            <a:pathLst>
                              <a:path w="136" h="81">
                                <a:moveTo>
                                  <a:pt x="136" y="81"/>
                                </a:moveTo>
                                <a:lnTo>
                                  <a:pt x="0" y="40"/>
                                </a:lnTo>
                                <a:lnTo>
                                  <a:pt x="136" y="0"/>
                                </a:lnTo>
                                <a:lnTo>
                                  <a:pt x="136"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30"/>
                        <wps:cNvSpPr>
                          <a:spLocks noChangeArrowheads="1"/>
                        </wps:cNvSpPr>
                        <wps:spPr bwMode="auto">
                          <a:xfrm>
                            <a:off x="2698750" y="400050"/>
                            <a:ext cx="146050" cy="583565"/>
                          </a:xfrm>
                          <a:prstGeom prst="rect">
                            <a:avLst/>
                          </a:prstGeom>
                          <a:noFill/>
                          <a:ln w="8890">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31"/>
                        <wps:cNvCnPr>
                          <a:cxnSpLocks noChangeShapeType="1"/>
                        </wps:cNvCnPr>
                        <wps:spPr bwMode="auto">
                          <a:xfrm>
                            <a:off x="2222500" y="691515"/>
                            <a:ext cx="429895" cy="889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32"/>
                        <wps:cNvSpPr>
                          <a:spLocks/>
                        </wps:cNvSpPr>
                        <wps:spPr bwMode="auto">
                          <a:xfrm>
                            <a:off x="2143125" y="666115"/>
                            <a:ext cx="86360" cy="51435"/>
                          </a:xfrm>
                          <a:custGeom>
                            <a:avLst/>
                            <a:gdLst>
                              <a:gd name="T0" fmla="*/ 136 w 136"/>
                              <a:gd name="T1" fmla="*/ 81 h 81"/>
                              <a:gd name="T2" fmla="*/ 0 w 136"/>
                              <a:gd name="T3" fmla="*/ 40 h 81"/>
                              <a:gd name="T4" fmla="*/ 136 w 136"/>
                              <a:gd name="T5" fmla="*/ 0 h 81"/>
                              <a:gd name="T6" fmla="*/ 136 w 136"/>
                              <a:gd name="T7" fmla="*/ 81 h 81"/>
                            </a:gdLst>
                            <a:ahLst/>
                            <a:cxnLst>
                              <a:cxn ang="0">
                                <a:pos x="T0" y="T1"/>
                              </a:cxn>
                              <a:cxn ang="0">
                                <a:pos x="T2" y="T3"/>
                              </a:cxn>
                              <a:cxn ang="0">
                                <a:pos x="T4" y="T5"/>
                              </a:cxn>
                              <a:cxn ang="0">
                                <a:pos x="T6" y="T7"/>
                              </a:cxn>
                            </a:cxnLst>
                            <a:rect l="0" t="0" r="r" b="b"/>
                            <a:pathLst>
                              <a:path w="136" h="81">
                                <a:moveTo>
                                  <a:pt x="136" y="81"/>
                                </a:moveTo>
                                <a:lnTo>
                                  <a:pt x="0" y="40"/>
                                </a:lnTo>
                                <a:lnTo>
                                  <a:pt x="136" y="0"/>
                                </a:lnTo>
                                <a:lnTo>
                                  <a:pt x="136"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33"/>
                        <wps:cNvSpPr>
                          <a:spLocks/>
                        </wps:cNvSpPr>
                        <wps:spPr bwMode="auto">
                          <a:xfrm>
                            <a:off x="2613025" y="666115"/>
                            <a:ext cx="85725" cy="51435"/>
                          </a:xfrm>
                          <a:custGeom>
                            <a:avLst/>
                            <a:gdLst>
                              <a:gd name="T0" fmla="*/ 0 w 135"/>
                              <a:gd name="T1" fmla="*/ 0 h 81"/>
                              <a:gd name="T2" fmla="*/ 135 w 135"/>
                              <a:gd name="T3" fmla="*/ 40 h 81"/>
                              <a:gd name="T4" fmla="*/ 0 w 135"/>
                              <a:gd name="T5" fmla="*/ 81 h 81"/>
                              <a:gd name="T6" fmla="*/ 0 w 135"/>
                              <a:gd name="T7" fmla="*/ 0 h 81"/>
                            </a:gdLst>
                            <a:ahLst/>
                            <a:cxnLst>
                              <a:cxn ang="0">
                                <a:pos x="T0" y="T1"/>
                              </a:cxn>
                              <a:cxn ang="0">
                                <a:pos x="T2" y="T3"/>
                              </a:cxn>
                              <a:cxn ang="0">
                                <a:pos x="T4" y="T5"/>
                              </a:cxn>
                              <a:cxn ang="0">
                                <a:pos x="T6" y="T7"/>
                              </a:cxn>
                            </a:cxnLst>
                            <a:rect l="0" t="0" r="r" b="b"/>
                            <a:pathLst>
                              <a:path w="135" h="81">
                                <a:moveTo>
                                  <a:pt x="0" y="0"/>
                                </a:moveTo>
                                <a:lnTo>
                                  <a:pt x="135" y="40"/>
                                </a:lnTo>
                                <a:lnTo>
                                  <a:pt x="0" y="8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34"/>
                        <wps:cNvSpPr>
                          <a:spLocks noChangeArrowheads="1"/>
                        </wps:cNvSpPr>
                        <wps:spPr bwMode="auto">
                          <a:xfrm>
                            <a:off x="2180590" y="480060"/>
                            <a:ext cx="5340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BF9E4"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wps:txbx>
                        <wps:bodyPr rot="0" vert="horz" wrap="none" lIns="0" tIns="0" rIns="0" bIns="0" anchor="t" anchorCtr="0" upright="1">
                          <a:spAutoFit/>
                        </wps:bodyPr>
                      </wps:wsp>
                      <wps:wsp>
                        <wps:cNvPr id="60" name="Line 35"/>
                        <wps:cNvCnPr>
                          <a:cxnSpLocks noChangeShapeType="1"/>
                        </wps:cNvCnPr>
                        <wps:spPr bwMode="auto">
                          <a:xfrm>
                            <a:off x="5238750" y="714375"/>
                            <a:ext cx="1189990" cy="635"/>
                          </a:xfrm>
                          <a:prstGeom prst="line">
                            <a:avLst/>
                          </a:prstGeom>
                          <a:noFill/>
                          <a:ln w="571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36"/>
                        <wps:cNvSpPr>
                          <a:spLocks noChangeArrowheads="1"/>
                        </wps:cNvSpPr>
                        <wps:spPr bwMode="auto">
                          <a:xfrm>
                            <a:off x="1362075" y="39687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37"/>
                        <wps:cNvSpPr>
                          <a:spLocks noChangeArrowheads="1"/>
                        </wps:cNvSpPr>
                        <wps:spPr bwMode="auto">
                          <a:xfrm>
                            <a:off x="1362075" y="39687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38"/>
                        <wps:cNvSpPr>
                          <a:spLocks noChangeArrowheads="1"/>
                        </wps:cNvSpPr>
                        <wps:spPr bwMode="auto">
                          <a:xfrm>
                            <a:off x="1997075" y="39687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39"/>
                        <wps:cNvSpPr>
                          <a:spLocks noChangeArrowheads="1"/>
                        </wps:cNvSpPr>
                        <wps:spPr bwMode="auto">
                          <a:xfrm>
                            <a:off x="1997075" y="39687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40"/>
                        <wps:cNvSpPr>
                          <a:spLocks noChangeArrowheads="1"/>
                        </wps:cNvSpPr>
                        <wps:spPr bwMode="auto">
                          <a:xfrm>
                            <a:off x="3198495" y="39941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41"/>
                        <wps:cNvSpPr>
                          <a:spLocks noChangeArrowheads="1"/>
                        </wps:cNvSpPr>
                        <wps:spPr bwMode="auto">
                          <a:xfrm>
                            <a:off x="3198495" y="39941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Rectangle 42"/>
                        <wps:cNvSpPr>
                          <a:spLocks noChangeArrowheads="1"/>
                        </wps:cNvSpPr>
                        <wps:spPr bwMode="auto">
                          <a:xfrm>
                            <a:off x="3176905" y="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2303C" w14:textId="77777777" w:rsidR="00E2787B" w:rsidRDefault="00E2787B" w:rsidP="004544EB">
                              <w:r>
                                <w:rPr>
                                  <w:rFonts w:cs="Arial" w:hint="eastAsia"/>
                                  <w:color w:val="000000"/>
                                  <w:sz w:val="14"/>
                                  <w:szCs w:val="14"/>
                                </w:rPr>
                                <w:t>WUP</w:t>
                              </w:r>
                            </w:p>
                          </w:txbxContent>
                        </wps:txbx>
                        <wps:bodyPr rot="0" vert="horz" wrap="none" lIns="0" tIns="0" rIns="0" bIns="0" anchor="t" anchorCtr="0" upright="1">
                          <a:spAutoFit/>
                        </wps:bodyPr>
                      </wps:wsp>
                      <wps:wsp>
                        <wps:cNvPr id="68" name="Rectangle 43"/>
                        <wps:cNvSpPr>
                          <a:spLocks noChangeArrowheads="1"/>
                        </wps:cNvSpPr>
                        <wps:spPr bwMode="auto">
                          <a:xfrm>
                            <a:off x="3348990" y="0"/>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4A11F" w14:textId="77777777" w:rsidR="00E2787B" w:rsidRDefault="00E2787B" w:rsidP="004544EB">
                              <w:r>
                                <w:rPr>
                                  <w:rFonts w:cs="Arial"/>
                                  <w:color w:val="000000"/>
                                  <w:sz w:val="14"/>
                                  <w:szCs w:val="14"/>
                                </w:rPr>
                                <w:t>.</w:t>
                              </w:r>
                            </w:p>
                          </w:txbxContent>
                        </wps:txbx>
                        <wps:bodyPr rot="0" vert="horz" wrap="none" lIns="0" tIns="0" rIns="0" bIns="0" anchor="t" anchorCtr="0" upright="1">
                          <a:spAutoFit/>
                        </wps:bodyPr>
                      </wps:wsp>
                      <wps:wsp>
                        <wps:cNvPr id="69" name="Rectangle 44"/>
                        <wps:cNvSpPr>
                          <a:spLocks noChangeArrowheads="1"/>
                        </wps:cNvSpPr>
                        <wps:spPr bwMode="auto">
                          <a:xfrm>
                            <a:off x="3116580" y="102870"/>
                            <a:ext cx="311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65F66" w14:textId="77777777" w:rsidR="00E2787B" w:rsidRDefault="00E2787B" w:rsidP="004544EB">
                              <w:r>
                                <w:rPr>
                                  <w:rFonts w:cs="Arial"/>
                                  <w:color w:val="000000"/>
                                  <w:sz w:val="14"/>
                                  <w:szCs w:val="14"/>
                                </w:rPr>
                                <w:t>Request</w:t>
                              </w:r>
                            </w:p>
                          </w:txbxContent>
                        </wps:txbx>
                        <wps:bodyPr rot="0" vert="horz" wrap="none" lIns="0" tIns="0" rIns="0" bIns="0" anchor="t" anchorCtr="0" upright="1">
                          <a:spAutoFit/>
                        </wps:bodyPr>
                      </wps:wsp>
                      <wps:wsp>
                        <wps:cNvPr id="70" name="Rectangle 45"/>
                        <wps:cNvSpPr>
                          <a:spLocks noChangeArrowheads="1"/>
                        </wps:cNvSpPr>
                        <wps:spPr bwMode="auto">
                          <a:xfrm>
                            <a:off x="3658870" y="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0CE82" w14:textId="77777777" w:rsidR="00E2787B" w:rsidRDefault="00E2787B" w:rsidP="004544EB">
                              <w:r>
                                <w:rPr>
                                  <w:rFonts w:cs="Arial" w:hint="eastAsia"/>
                                  <w:color w:val="000000"/>
                                  <w:sz w:val="14"/>
                                  <w:szCs w:val="14"/>
                                </w:rPr>
                                <w:t>WUP</w:t>
                              </w:r>
                            </w:p>
                          </w:txbxContent>
                        </wps:txbx>
                        <wps:bodyPr rot="0" vert="horz" wrap="none" lIns="0" tIns="0" rIns="0" bIns="0" anchor="t" anchorCtr="0" upright="1">
                          <a:spAutoFit/>
                        </wps:bodyPr>
                      </wps:wsp>
                      <wps:wsp>
                        <wps:cNvPr id="71" name="Rectangle 46"/>
                        <wps:cNvSpPr>
                          <a:spLocks noChangeArrowheads="1"/>
                        </wps:cNvSpPr>
                        <wps:spPr bwMode="auto">
                          <a:xfrm>
                            <a:off x="3572510" y="102870"/>
                            <a:ext cx="3562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0F743" w14:textId="77777777" w:rsidR="00E2787B" w:rsidRDefault="00E2787B" w:rsidP="004544EB">
                              <w:r>
                                <w:rPr>
                                  <w:rFonts w:cs="Arial"/>
                                  <w:color w:val="000000"/>
                                  <w:sz w:val="14"/>
                                  <w:szCs w:val="14"/>
                                </w:rPr>
                                <w:t>Response</w:t>
                              </w:r>
                            </w:p>
                          </w:txbxContent>
                        </wps:txbx>
                        <wps:bodyPr rot="0" vert="horz" wrap="none" lIns="0" tIns="0" rIns="0" bIns="0" anchor="t" anchorCtr="0" upright="1">
                          <a:spAutoFit/>
                        </wps:bodyPr>
                      </wps:wsp>
                      <wps:wsp>
                        <wps:cNvPr id="72" name="Rectangle 47"/>
                        <wps:cNvSpPr>
                          <a:spLocks noChangeArrowheads="1"/>
                        </wps:cNvSpPr>
                        <wps:spPr bwMode="auto">
                          <a:xfrm>
                            <a:off x="3662045" y="39687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48"/>
                        <wps:cNvSpPr>
                          <a:spLocks noChangeArrowheads="1"/>
                        </wps:cNvSpPr>
                        <wps:spPr bwMode="auto">
                          <a:xfrm>
                            <a:off x="3662045" y="39687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49"/>
                        <wps:cNvSpPr>
                          <a:spLocks noChangeArrowheads="1"/>
                        </wps:cNvSpPr>
                        <wps:spPr bwMode="auto">
                          <a:xfrm>
                            <a:off x="4140200" y="79375"/>
                            <a:ext cx="311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AE8C2" w14:textId="77777777" w:rsidR="00E2787B" w:rsidRDefault="00E2787B" w:rsidP="004544EB">
                              <w:r>
                                <w:rPr>
                                  <w:rFonts w:cs="Arial"/>
                                  <w:color w:val="000000"/>
                                  <w:sz w:val="14"/>
                                  <w:szCs w:val="14"/>
                                </w:rPr>
                                <w:t>Request</w:t>
                              </w:r>
                            </w:p>
                          </w:txbxContent>
                        </wps:txbx>
                        <wps:bodyPr rot="0" vert="horz" wrap="none" lIns="0" tIns="0" rIns="0" bIns="0" anchor="t" anchorCtr="0" upright="1">
                          <a:spAutoFit/>
                        </wps:bodyPr>
                      </wps:wsp>
                      <wps:wsp>
                        <wps:cNvPr id="75" name="Rectangle 50"/>
                        <wps:cNvSpPr>
                          <a:spLocks noChangeArrowheads="1"/>
                        </wps:cNvSpPr>
                        <wps:spPr bwMode="auto">
                          <a:xfrm>
                            <a:off x="4195445" y="0"/>
                            <a:ext cx="1784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0DC73" w14:textId="77777777" w:rsidR="00E2787B" w:rsidRDefault="00E2787B" w:rsidP="004544EB">
                              <w:r>
                                <w:rPr>
                                  <w:rFonts w:cs="Arial" w:hint="eastAsia"/>
                                  <w:color w:val="000000"/>
                                  <w:sz w:val="14"/>
                                  <w:szCs w:val="14"/>
                                </w:rPr>
                                <w:t>AUTH</w:t>
                              </w:r>
                            </w:p>
                          </w:txbxContent>
                        </wps:txbx>
                        <wps:bodyPr rot="0" vert="horz" wrap="none" lIns="0" tIns="0" rIns="0" bIns="0" anchor="t" anchorCtr="0" upright="1">
                          <a:spAutoFit/>
                        </wps:bodyPr>
                      </wps:wsp>
                      <wps:wsp>
                        <wps:cNvPr id="76" name="Rectangle 51"/>
                        <wps:cNvSpPr>
                          <a:spLocks noChangeArrowheads="1"/>
                        </wps:cNvSpPr>
                        <wps:spPr bwMode="auto">
                          <a:xfrm>
                            <a:off x="4933950" y="400050"/>
                            <a:ext cx="146050" cy="583565"/>
                          </a:xfrm>
                          <a:prstGeom prst="rect">
                            <a:avLst/>
                          </a:prstGeom>
                          <a:noFill/>
                          <a:ln w="8890">
                            <a:solidFill>
                              <a:srgbClr val="000000"/>
                            </a:solidFill>
                            <a:prstDash val="dash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Line 52"/>
                        <wps:cNvCnPr>
                          <a:cxnSpLocks noChangeShapeType="1"/>
                        </wps:cNvCnPr>
                        <wps:spPr bwMode="auto">
                          <a:xfrm>
                            <a:off x="4457700" y="691515"/>
                            <a:ext cx="429895" cy="8890"/>
                          </a:xfrm>
                          <a:prstGeom prst="line">
                            <a:avLst/>
                          </a:prstGeom>
                          <a:noFill/>
                          <a:ln w="8890" cap="rnd">
                            <a:solidFill>
                              <a:srgbClr val="000000"/>
                            </a:solidFill>
                            <a:round/>
                            <a:headEnd/>
                            <a:tailEnd/>
                          </a:ln>
                          <a:extLst>
                            <a:ext uri="{909E8E84-426E-40DD-AFC4-6F175D3DCCD1}">
                              <a14:hiddenFill xmlns:a14="http://schemas.microsoft.com/office/drawing/2010/main">
                                <a:noFill/>
                              </a14:hiddenFill>
                            </a:ext>
                          </a:extLst>
                        </wps:spPr>
                        <wps:bodyPr/>
                      </wps:wsp>
                      <wps:wsp>
                        <wps:cNvPr id="78" name="Freeform 53"/>
                        <wps:cNvSpPr>
                          <a:spLocks/>
                        </wps:cNvSpPr>
                        <wps:spPr bwMode="auto">
                          <a:xfrm>
                            <a:off x="4378325" y="666115"/>
                            <a:ext cx="86360" cy="51435"/>
                          </a:xfrm>
                          <a:custGeom>
                            <a:avLst/>
                            <a:gdLst>
                              <a:gd name="T0" fmla="*/ 136 w 136"/>
                              <a:gd name="T1" fmla="*/ 81 h 81"/>
                              <a:gd name="T2" fmla="*/ 0 w 136"/>
                              <a:gd name="T3" fmla="*/ 40 h 81"/>
                              <a:gd name="T4" fmla="*/ 136 w 136"/>
                              <a:gd name="T5" fmla="*/ 0 h 81"/>
                              <a:gd name="T6" fmla="*/ 136 w 136"/>
                              <a:gd name="T7" fmla="*/ 81 h 81"/>
                            </a:gdLst>
                            <a:ahLst/>
                            <a:cxnLst>
                              <a:cxn ang="0">
                                <a:pos x="T0" y="T1"/>
                              </a:cxn>
                              <a:cxn ang="0">
                                <a:pos x="T2" y="T3"/>
                              </a:cxn>
                              <a:cxn ang="0">
                                <a:pos x="T4" y="T5"/>
                              </a:cxn>
                              <a:cxn ang="0">
                                <a:pos x="T6" y="T7"/>
                              </a:cxn>
                            </a:cxnLst>
                            <a:rect l="0" t="0" r="r" b="b"/>
                            <a:pathLst>
                              <a:path w="136" h="81">
                                <a:moveTo>
                                  <a:pt x="136" y="81"/>
                                </a:moveTo>
                                <a:lnTo>
                                  <a:pt x="0" y="40"/>
                                </a:lnTo>
                                <a:lnTo>
                                  <a:pt x="136" y="0"/>
                                </a:lnTo>
                                <a:lnTo>
                                  <a:pt x="136" y="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54"/>
                        <wps:cNvSpPr>
                          <a:spLocks/>
                        </wps:cNvSpPr>
                        <wps:spPr bwMode="auto">
                          <a:xfrm>
                            <a:off x="4848225" y="666115"/>
                            <a:ext cx="85725" cy="51435"/>
                          </a:xfrm>
                          <a:custGeom>
                            <a:avLst/>
                            <a:gdLst>
                              <a:gd name="T0" fmla="*/ 0 w 135"/>
                              <a:gd name="T1" fmla="*/ 0 h 81"/>
                              <a:gd name="T2" fmla="*/ 135 w 135"/>
                              <a:gd name="T3" fmla="*/ 40 h 81"/>
                              <a:gd name="T4" fmla="*/ 0 w 135"/>
                              <a:gd name="T5" fmla="*/ 81 h 81"/>
                              <a:gd name="T6" fmla="*/ 0 w 135"/>
                              <a:gd name="T7" fmla="*/ 0 h 81"/>
                            </a:gdLst>
                            <a:ahLst/>
                            <a:cxnLst>
                              <a:cxn ang="0">
                                <a:pos x="T0" y="T1"/>
                              </a:cxn>
                              <a:cxn ang="0">
                                <a:pos x="T2" y="T3"/>
                              </a:cxn>
                              <a:cxn ang="0">
                                <a:pos x="T4" y="T5"/>
                              </a:cxn>
                              <a:cxn ang="0">
                                <a:pos x="T6" y="T7"/>
                              </a:cxn>
                            </a:cxnLst>
                            <a:rect l="0" t="0" r="r" b="b"/>
                            <a:pathLst>
                              <a:path w="135" h="81">
                                <a:moveTo>
                                  <a:pt x="0" y="0"/>
                                </a:moveTo>
                                <a:lnTo>
                                  <a:pt x="135" y="40"/>
                                </a:lnTo>
                                <a:lnTo>
                                  <a:pt x="0" y="8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55"/>
                        <wps:cNvSpPr>
                          <a:spLocks noChangeArrowheads="1"/>
                        </wps:cNvSpPr>
                        <wps:spPr bwMode="auto">
                          <a:xfrm>
                            <a:off x="4415790" y="480060"/>
                            <a:ext cx="5340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A470A"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wps:txbx>
                        <wps:bodyPr rot="0" vert="horz" wrap="none" lIns="0" tIns="0" rIns="0" bIns="0" anchor="t" anchorCtr="0" upright="1">
                          <a:spAutoFit/>
                        </wps:bodyPr>
                      </wps:wsp>
                      <wps:wsp>
                        <wps:cNvPr id="81" name="Rectangle 56"/>
                        <wps:cNvSpPr>
                          <a:spLocks noChangeArrowheads="1"/>
                        </wps:cNvSpPr>
                        <wps:spPr bwMode="auto">
                          <a:xfrm>
                            <a:off x="4232275" y="396875"/>
                            <a:ext cx="146050" cy="5835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57"/>
                        <wps:cNvSpPr>
                          <a:spLocks noChangeArrowheads="1"/>
                        </wps:cNvSpPr>
                        <wps:spPr bwMode="auto">
                          <a:xfrm>
                            <a:off x="4232275" y="396875"/>
                            <a:ext cx="146050" cy="583565"/>
                          </a:xfrm>
                          <a:prstGeom prst="rect">
                            <a:avLst/>
                          </a:prstGeom>
                          <a:noFill/>
                          <a:ln w="889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Rectangle 58"/>
                        <wps:cNvSpPr>
                          <a:spLocks noChangeArrowheads="1"/>
                        </wps:cNvSpPr>
                        <wps:spPr bwMode="auto">
                          <a:xfrm>
                            <a:off x="4725670" y="1725930"/>
                            <a:ext cx="5340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A41BB" w14:textId="77777777" w:rsidR="00E2787B" w:rsidRDefault="00E2787B" w:rsidP="004544EB">
                              <w:smartTag w:uri="urn:schemas-microsoft-com:office:smarttags" w:element="place">
                                <w:r>
                                  <w:rPr>
                                    <w:rFonts w:cs="Arial"/>
                                    <w:color w:val="000000"/>
                                    <w:sz w:val="14"/>
                                    <w:szCs w:val="14"/>
                                  </w:rPr>
                                  <w:t>EMS</w:t>
                                </w:r>
                              </w:smartTag>
                              <w:r>
                                <w:rPr>
                                  <w:rFonts w:cs="Arial" w:hint="eastAsia"/>
                                  <w:color w:val="000000"/>
                                  <w:sz w:val="14"/>
                                  <w:szCs w:val="14"/>
                                </w:rPr>
                                <w:t xml:space="preserve"> re</w:t>
                              </w:r>
                              <w:r>
                                <w:rPr>
                                  <w:rFonts w:cs="Arial"/>
                                  <w:color w:val="000000"/>
                                  <w:sz w:val="14"/>
                                  <w:szCs w:val="14"/>
                                </w:rPr>
                                <w:t>starts</w:t>
                              </w:r>
                            </w:p>
                          </w:txbxContent>
                        </wps:txbx>
                        <wps:bodyPr rot="0" vert="horz" wrap="none" lIns="0" tIns="0" rIns="0" bIns="0" anchor="t" anchorCtr="0" upright="1">
                          <a:spAutoFit/>
                        </wps:bodyPr>
                      </wps:wsp>
                      <wps:wsp>
                        <wps:cNvPr id="84" name="Rectangle 59"/>
                        <wps:cNvSpPr>
                          <a:spLocks noChangeArrowheads="1"/>
                        </wps:cNvSpPr>
                        <wps:spPr bwMode="auto">
                          <a:xfrm>
                            <a:off x="4399280" y="1828800"/>
                            <a:ext cx="1339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765A" w14:textId="77777777" w:rsidR="00E2787B" w:rsidRDefault="00E2787B" w:rsidP="004544EB">
                              <w:smartTag w:uri="urn:schemas-microsoft-com:office:smarttags" w:element="place">
                                <w:r>
                                  <w:rPr>
                                    <w:rFonts w:cs="Arial"/>
                                    <w:color w:val="000000"/>
                                    <w:sz w:val="14"/>
                                    <w:szCs w:val="14"/>
                                  </w:rPr>
                                  <w:t>EMS</w:t>
                                </w:r>
                              </w:smartTag>
                            </w:p>
                          </w:txbxContent>
                        </wps:txbx>
                        <wps:bodyPr rot="0" vert="horz" wrap="none" lIns="0" tIns="0" rIns="0" bIns="0" anchor="t" anchorCtr="0" upright="1">
                          <a:spAutoFit/>
                        </wps:bodyPr>
                      </wps:wsp>
                      <wps:wsp>
                        <wps:cNvPr id="85" name="Rectangle 60"/>
                        <wps:cNvSpPr>
                          <a:spLocks noChangeArrowheads="1"/>
                        </wps:cNvSpPr>
                        <wps:spPr bwMode="auto">
                          <a:xfrm>
                            <a:off x="4579620" y="1828800"/>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253D6" w14:textId="77777777" w:rsidR="00E2787B" w:rsidRDefault="00E2787B" w:rsidP="004544EB">
                              <w:r>
                                <w:rPr>
                                  <w:rFonts w:cs="Arial"/>
                                  <w:color w:val="000000"/>
                                  <w:sz w:val="14"/>
                                  <w:szCs w:val="14"/>
                                </w:rPr>
                                <w:t>_</w:t>
                              </w:r>
                            </w:p>
                          </w:txbxContent>
                        </wps:txbx>
                        <wps:bodyPr rot="0" vert="horz" wrap="none" lIns="0" tIns="0" rIns="0" bIns="0" anchor="t" anchorCtr="0" upright="1">
                          <a:spAutoFit/>
                        </wps:bodyPr>
                      </wps:wsp>
                      <wps:wsp>
                        <wps:cNvPr id="86" name="Rectangle 61"/>
                        <wps:cNvSpPr>
                          <a:spLocks noChangeArrowheads="1"/>
                        </wps:cNvSpPr>
                        <wps:spPr bwMode="auto">
                          <a:xfrm>
                            <a:off x="4631055" y="1828800"/>
                            <a:ext cx="5784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85E31" w14:textId="77777777" w:rsidR="00E2787B" w:rsidRDefault="00E2787B" w:rsidP="004544EB">
                              <w:r>
                                <w:rPr>
                                  <w:rFonts w:cs="Arial"/>
                                  <w:color w:val="000000"/>
                                  <w:sz w:val="14"/>
                                  <w:szCs w:val="14"/>
                                </w:rPr>
                                <w:t>Communication</w:t>
                              </w:r>
                            </w:p>
                          </w:txbxContent>
                        </wps:txbx>
                        <wps:bodyPr rot="0" vert="horz" wrap="none" lIns="0" tIns="0" rIns="0" bIns="0" anchor="t" anchorCtr="0" upright="1">
                          <a:spAutoFit/>
                        </wps:bodyPr>
                      </wps:wsp>
                      <wps:wsp>
                        <wps:cNvPr id="87" name="Rectangle 62"/>
                        <wps:cNvSpPr>
                          <a:spLocks noChangeArrowheads="1"/>
                        </wps:cNvSpPr>
                        <wps:spPr bwMode="auto">
                          <a:xfrm>
                            <a:off x="5198745" y="1828800"/>
                            <a:ext cx="450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B2A66" w14:textId="77777777" w:rsidR="00E2787B" w:rsidRDefault="00E2787B" w:rsidP="004544EB">
                              <w:r>
                                <w:rPr>
                                  <w:rFonts w:cs="Arial"/>
                                  <w:color w:val="000000"/>
                                  <w:sz w:val="14"/>
                                  <w:szCs w:val="14"/>
                                </w:rPr>
                                <w:t>_</w:t>
                              </w:r>
                            </w:p>
                          </w:txbxContent>
                        </wps:txbx>
                        <wps:bodyPr rot="0" vert="horz" wrap="none" lIns="0" tIns="0" rIns="0" bIns="0" anchor="t" anchorCtr="0" upright="1">
                          <a:spAutoFit/>
                        </wps:bodyPr>
                      </wps:wsp>
                      <wps:wsp>
                        <wps:cNvPr id="88" name="Rectangle 63"/>
                        <wps:cNvSpPr>
                          <a:spLocks noChangeArrowheads="1"/>
                        </wps:cNvSpPr>
                        <wps:spPr bwMode="auto">
                          <a:xfrm>
                            <a:off x="5250180" y="1828800"/>
                            <a:ext cx="2673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67DB5" w14:textId="77777777" w:rsidR="00E2787B" w:rsidRDefault="00E2787B" w:rsidP="004544EB">
                              <w:r>
                                <w:rPr>
                                  <w:rFonts w:cs="Arial"/>
                                  <w:color w:val="000000"/>
                                  <w:sz w:val="14"/>
                                  <w:szCs w:val="14"/>
                                </w:rPr>
                                <w:t>Window</w:t>
                              </w:r>
                            </w:p>
                          </w:txbxContent>
                        </wps:txbx>
                        <wps:bodyPr rot="0" vert="horz" wrap="none" lIns="0" tIns="0" rIns="0" bIns="0" anchor="t" anchorCtr="0" upright="1">
                          <a:spAutoFit/>
                        </wps:bodyPr>
                      </wps:wsp>
                      <wps:wsp>
                        <wps:cNvPr id="89" name="Rectangle 64"/>
                        <wps:cNvSpPr>
                          <a:spLocks noChangeArrowheads="1"/>
                        </wps:cNvSpPr>
                        <wps:spPr bwMode="auto">
                          <a:xfrm>
                            <a:off x="5639435" y="1803400"/>
                            <a:ext cx="5556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7D57" w14:textId="77777777" w:rsidR="00E2787B" w:rsidRDefault="00E2787B" w:rsidP="004544EB">
                              <w:r>
                                <w:rPr>
                                  <w:rFonts w:cs="Arial" w:hint="eastAsia"/>
                                  <w:color w:val="000000"/>
                                  <w:sz w:val="14"/>
                                  <w:szCs w:val="14"/>
                                </w:rPr>
                                <w:t>(1.</w:t>
                              </w:r>
                              <w:r>
                                <w:rPr>
                                  <w:rFonts w:cs="Arial"/>
                                  <w:color w:val="000000"/>
                                  <w:sz w:val="14"/>
                                  <w:szCs w:val="14"/>
                                </w:rPr>
                                <w:t>5</w:t>
                              </w:r>
                              <w:r>
                                <w:rPr>
                                  <w:rFonts w:cs="Arial" w:hint="eastAsia"/>
                                  <w:color w:val="000000"/>
                                  <w:sz w:val="14"/>
                                  <w:szCs w:val="14"/>
                                </w:rPr>
                                <w:t>sec)</w:t>
                              </w:r>
                            </w:p>
                          </w:txbxContent>
                        </wps:txbx>
                        <wps:bodyPr rot="0" vert="horz" wrap="square" lIns="0" tIns="0" rIns="0" bIns="0" anchor="t" anchorCtr="0" upright="1">
                          <a:spAutoFit/>
                        </wps:bodyPr>
                      </wps:wsp>
                      <wps:wsp>
                        <wps:cNvPr id="90" name="Line 65"/>
                        <wps:cNvCnPr>
                          <a:cxnSpLocks noChangeShapeType="1"/>
                        </wps:cNvCnPr>
                        <wps:spPr bwMode="auto">
                          <a:xfrm>
                            <a:off x="4365625" y="952500"/>
                            <a:ext cx="0" cy="793750"/>
                          </a:xfrm>
                          <a:prstGeom prst="line">
                            <a:avLst/>
                          </a:prstGeom>
                          <a:noFill/>
                          <a:ln w="571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66"/>
                        <wps:cNvCnPr>
                          <a:cxnSpLocks noChangeShapeType="1"/>
                        </wps:cNvCnPr>
                        <wps:spPr bwMode="auto">
                          <a:xfrm flipH="1">
                            <a:off x="4365625" y="1349375"/>
                            <a:ext cx="2063750" cy="0"/>
                          </a:xfrm>
                          <a:prstGeom prst="line">
                            <a:avLst/>
                          </a:prstGeom>
                          <a:noFill/>
                          <a:ln w="571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67"/>
                        <wps:cNvCnPr>
                          <a:cxnSpLocks noChangeShapeType="1"/>
                        </wps:cNvCnPr>
                        <wps:spPr bwMode="auto">
                          <a:xfrm flipH="1" flipV="1">
                            <a:off x="4841875" y="1349375"/>
                            <a:ext cx="79375" cy="396875"/>
                          </a:xfrm>
                          <a:prstGeom prst="line">
                            <a:avLst/>
                          </a:prstGeom>
                          <a:noFill/>
                          <a:ln w="571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Rectangle 68"/>
                        <wps:cNvSpPr>
                          <a:spLocks noChangeArrowheads="1"/>
                        </wps:cNvSpPr>
                        <wps:spPr bwMode="auto">
                          <a:xfrm>
                            <a:off x="2626360" y="0"/>
                            <a:ext cx="895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A6013" w14:textId="77777777" w:rsidR="00E2787B" w:rsidRDefault="00E2787B" w:rsidP="004544EB">
                              <w:r>
                                <w:rPr>
                                  <w:rFonts w:cs="Arial" w:hint="eastAsia"/>
                                  <w:color w:val="000000"/>
                                  <w:sz w:val="14"/>
                                  <w:szCs w:val="14"/>
                                </w:rPr>
                                <w:t>NO</w:t>
                              </w:r>
                            </w:p>
                          </w:txbxContent>
                        </wps:txbx>
                        <wps:bodyPr rot="0" vert="horz" wrap="none" lIns="0" tIns="0" rIns="0" bIns="0" anchor="t" anchorCtr="0" upright="1">
                          <a:spAutoFit/>
                        </wps:bodyPr>
                      </wps:wsp>
                      <wps:wsp>
                        <wps:cNvPr id="94" name="Rectangle 69"/>
                        <wps:cNvSpPr>
                          <a:spLocks noChangeArrowheads="1"/>
                        </wps:cNvSpPr>
                        <wps:spPr bwMode="auto">
                          <a:xfrm>
                            <a:off x="2540000" y="102870"/>
                            <a:ext cx="3562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EC310" w14:textId="77777777" w:rsidR="00E2787B" w:rsidRDefault="00E2787B" w:rsidP="004544EB">
                              <w:r>
                                <w:rPr>
                                  <w:rFonts w:cs="Arial"/>
                                  <w:color w:val="000000"/>
                                  <w:sz w:val="14"/>
                                  <w:szCs w:val="14"/>
                                </w:rPr>
                                <w:t>Response</w:t>
                              </w:r>
                            </w:p>
                          </w:txbxContent>
                        </wps:txbx>
                        <wps:bodyPr rot="0" vert="horz" wrap="none" lIns="0" tIns="0" rIns="0" bIns="0" anchor="t" anchorCtr="0" upright="1">
                          <a:spAutoFit/>
                        </wps:bodyPr>
                      </wps:wsp>
                      <wps:wsp>
                        <wps:cNvPr id="95" name="Rectangle 70"/>
                        <wps:cNvSpPr>
                          <a:spLocks noChangeArrowheads="1"/>
                        </wps:cNvSpPr>
                        <wps:spPr bwMode="auto">
                          <a:xfrm>
                            <a:off x="4928870" y="0"/>
                            <a:ext cx="895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37EF5" w14:textId="77777777" w:rsidR="00E2787B" w:rsidRDefault="00E2787B" w:rsidP="004544EB">
                              <w:r>
                                <w:rPr>
                                  <w:rFonts w:cs="Arial" w:hint="eastAsia"/>
                                  <w:color w:val="000000"/>
                                  <w:sz w:val="14"/>
                                  <w:szCs w:val="14"/>
                                </w:rPr>
                                <w:t>NO</w:t>
                              </w:r>
                            </w:p>
                          </w:txbxContent>
                        </wps:txbx>
                        <wps:bodyPr rot="0" vert="horz" wrap="none" lIns="0" tIns="0" rIns="0" bIns="0" anchor="t" anchorCtr="0" upright="1">
                          <a:spAutoFit/>
                        </wps:bodyPr>
                      </wps:wsp>
                      <wps:wsp>
                        <wps:cNvPr id="96" name="Rectangle 71"/>
                        <wps:cNvSpPr>
                          <a:spLocks noChangeArrowheads="1"/>
                        </wps:cNvSpPr>
                        <wps:spPr bwMode="auto">
                          <a:xfrm>
                            <a:off x="4842510" y="102870"/>
                            <a:ext cx="3562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5A1A1" w14:textId="77777777" w:rsidR="00E2787B" w:rsidRDefault="00E2787B" w:rsidP="004544EB">
                              <w:r>
                                <w:rPr>
                                  <w:rFonts w:cs="Arial"/>
                                  <w:color w:val="000000"/>
                                  <w:sz w:val="14"/>
                                  <w:szCs w:val="14"/>
                                </w:rPr>
                                <w:t>Response</w:t>
                              </w:r>
                            </w:p>
                          </w:txbxContent>
                        </wps:txbx>
                        <wps:bodyPr rot="0" vert="horz" wrap="none" lIns="0" tIns="0" rIns="0" bIns="0" anchor="t" anchorCtr="0" upright="1">
                          <a:spAutoFit/>
                        </wps:bodyPr>
                      </wps:wsp>
                    </wpc:wpc>
                  </a:graphicData>
                </a:graphic>
              </wp:inline>
            </w:drawing>
          </mc:Choice>
          <mc:Fallback>
            <w:pict>
              <v:group w14:anchorId="611761F2" id="Canvas 2" o:spid="_x0000_s1218" editas="canvas" style="width:518.75pt;height:181.25pt;mso-position-horizontal-relative:char;mso-position-vertical-relative:line" coordsize="65881,2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">
                <v:shape id="_x0000_s1219" type="#_x0000_t75" style="position:absolute;width:65881;height:23018;visibility:visible;mso-wrap-style:square" stroked="t" strokeweight=".5pt">
                  <v:fill o:detectmouseclick="t"/>
                  <v:path o:connecttype="none"/>
                </v:shape>
                <v:line id="Line 4" o:spid="_x0000_s1220" style="position:absolute;flip:y;visibility:visible;mso-wrap-style:square" from="6350,9950" to="64293,9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" strokeweight=".7pt">
                  <v:stroke endcap="round"/>
                </v:line>
                <v:rect id="Rectangle 5" o:spid="_x0000_s1221" style="position:absolute;left:8985;top:3994;width:1460;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" fillcolor="black" stroked="f"/>
                <v:rect id="Rectangle 6" o:spid="_x0000_s1222" style="position:absolute;left:8985;top:3994;width:1460;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" filled="f" strokeweight=".7pt">
                  <v:stroke endcap="round"/>
                </v:rect>
                <v:rect id="Rectangle 7" o:spid="_x0000_s1223" style="position:absolute;left:8769;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14:paraId="0F0A7D66" w14:textId="77777777" w:rsidR="00E2787B" w:rsidRDefault="00E2787B" w:rsidP="004544EB">
                        <w:r>
                          <w:rPr>
                            <w:rFonts w:cs="Arial" w:hint="eastAsia"/>
                            <w:color w:val="000000"/>
                            <w:sz w:val="14"/>
                            <w:szCs w:val="14"/>
                          </w:rPr>
                          <w:t>WUP</w:t>
                        </w:r>
                      </w:p>
                    </w:txbxContent>
                  </v:textbox>
                </v:rect>
                <v:rect id="Rectangle 8" o:spid="_x0000_s1224" style="position:absolute;left:10490;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14:paraId="4B3F4E3B" w14:textId="77777777" w:rsidR="00E2787B" w:rsidRDefault="00E2787B" w:rsidP="004544EB">
                        <w:r>
                          <w:rPr>
                            <w:rFonts w:cs="Arial"/>
                            <w:color w:val="000000"/>
                            <w:sz w:val="14"/>
                            <w:szCs w:val="14"/>
                          </w:rPr>
                          <w:t>.</w:t>
                        </w:r>
                      </w:p>
                    </w:txbxContent>
                  </v:textbox>
                </v:rect>
                <v:rect id="Rectangle 9" o:spid="_x0000_s1225" style="position:absolute;left:8166;top:1028;width:311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251C3627" w14:textId="77777777" w:rsidR="00E2787B" w:rsidRDefault="00E2787B" w:rsidP="004544EB">
                        <w:r>
                          <w:rPr>
                            <w:rFonts w:cs="Arial"/>
                            <w:color w:val="000000"/>
                            <w:sz w:val="14"/>
                            <w:szCs w:val="14"/>
                          </w:rPr>
                          <w:t>Request</w:t>
                        </w:r>
                      </w:p>
                    </w:txbxContent>
                  </v:textbox>
                </v:rect>
                <v:rect id="Rectangle 10" o:spid="_x0000_s1226" style="position:absolute;left:13589;width:13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Ol6wQAAANsAAAAPAAAAZHJzL2Rvd25yZXYueG1sRI/NigIx&#10;EITvgu8QWvCmGZ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A/06XrBAAAA2wAAAA8AAAAA&#10;AAAAAAAAAAAABwIAAGRycy9kb3ducmV2LnhtbFBLBQYAAAAAAwADALcAAAD1AgAAAAA=&#10;" filled="f" stroked="f">
                  <v:textbox style="mso-fit-shape-to-text:t" inset="0,0,0,0">
                    <w:txbxContent>
                      <w:p w14:paraId="7DA083D2" w14:textId="77777777" w:rsidR="00E2787B" w:rsidRDefault="00E2787B" w:rsidP="004544EB">
                        <w:r>
                          <w:rPr>
                            <w:rFonts w:cs="Arial" w:hint="eastAsia"/>
                            <w:color w:val="000000"/>
                            <w:sz w:val="14"/>
                            <w:szCs w:val="14"/>
                          </w:rPr>
                          <w:t>WUP</w:t>
                        </w:r>
                      </w:p>
                    </w:txbxContent>
                  </v:textbox>
                </v:rect>
                <v:rect id="Rectangle 11" o:spid="_x0000_s1227" style="position:absolute;left:12725;top:1028;width:356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28534C68" w14:textId="77777777" w:rsidR="00E2787B" w:rsidRDefault="00E2787B" w:rsidP="004544EB">
                        <w:r>
                          <w:rPr>
                            <w:rFonts w:cs="Arial"/>
                            <w:color w:val="000000"/>
                            <w:sz w:val="14"/>
                            <w:szCs w:val="14"/>
                          </w:rPr>
                          <w:t>Response</w:t>
                        </w:r>
                      </w:p>
                    </w:txbxContent>
                  </v:textbox>
                </v:rect>
                <v:rect id="Rectangle 12" o:spid="_x0000_s1228" style="position:absolute;left:1720;top:5835;width:489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14:paraId="53B51B2C" w14:textId="77777777" w:rsidR="00E2787B" w:rsidRDefault="00E2787B" w:rsidP="004544EB">
                        <w:r>
                          <w:rPr>
                            <w:rFonts w:cs="Arial"/>
                            <w:color w:val="000000"/>
                            <w:sz w:val="14"/>
                            <w:szCs w:val="14"/>
                          </w:rPr>
                          <w:t>Immobilizer</w:t>
                        </w:r>
                      </w:p>
                    </w:txbxContent>
                  </v:textbox>
                </v:rect>
                <v:rect id="Rectangle 13" o:spid="_x0000_s1229" style="position:absolute;left:1028;top:6781;width:578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20D2E2AA" w14:textId="77777777" w:rsidR="00E2787B" w:rsidRDefault="00E2787B" w:rsidP="004544EB">
                        <w:r>
                          <w:rPr>
                            <w:rFonts w:cs="Arial"/>
                            <w:color w:val="000000"/>
                            <w:sz w:val="14"/>
                            <w:szCs w:val="14"/>
                          </w:rPr>
                          <w:t>Communication</w:t>
                        </w:r>
                      </w:p>
                    </w:txbxContent>
                  </v:textbox>
                </v:rect>
                <v:group id="Group 14" o:spid="_x0000_s1230" style="position:absolute;left:21342;top:9829;width:89;height:3004" coordorigin="3947,1548" coordsize="14,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15" o:spid="_x0000_s1231" style="position:absolute;left:3947;top:1548;width:14;height:473;visibility:visible;mso-wrap-style:square;v-text-anchor:top" coordsize="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" path="m16,8r,101c16,113,12,116,8,116,4,116,,113,,109l,8c,4,4,,8,v4,,8,4,8,8xm16,181r,101c16,286,12,289,8,289,4,289,,286,,282l,181v,-4,4,-7,8,-7c12,174,16,177,16,181xm16,354r,101c16,459,12,462,8,462,4,462,,459,,455l,354v,-4,4,-7,8,-7c12,347,16,350,16,354xm16,527r,26c16,558,12,560,8,560,4,560,,558,,553l,527v,-4,4,-7,8,-7c12,520,16,523,16,527xe" fillcolor="black" strokeweight="0">
                    <v:path arrowok="t" o:connecttype="custom" o:connectlocs="14,7;14,92;7,98;0,92;0,7;7,0;14,7;14,153;14,238;7,244;0,238;0,153;7,147;14,153;14,299;14,384;7,390;0,384;0,299;7,293;14,299;14,445;14,467;7,473;0,467;0,445;7,439;14,445" o:connectangles="0,0,0,0,0,0,0,0,0,0,0,0,0,0,0,0,0,0,0,0,0,0,0,0,0,0,0,0"/>
                    <o:lock v:ext="edit" verticies="t"/>
                  </v:shape>
                  <v:shape id="Freeform 16" o:spid="_x0000_s1232" style="position:absolute;left:3947;top:1548;width:14;height:473;visibility:visible;mso-wrap-style:square;v-text-anchor:top" coordsize="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" path="m16,8r,101c16,113,12,116,8,116,4,116,,113,,109l,8c,4,4,,8,v4,,8,4,8,8xm16,181r,101c16,286,12,289,8,289,4,289,,286,,282l,181v,-4,4,-7,8,-7c12,174,16,177,16,181xm16,354r,101c16,459,12,462,8,462,4,462,,459,,455l,354v,-4,4,-7,8,-7c12,347,16,350,16,354xm16,527r,26c16,558,12,560,8,560,4,560,,558,,553l,527v,-4,4,-7,8,-7c12,520,16,523,16,527xe" filled="f" strokeweight=".7pt">
                    <v:stroke endcap="round"/>
                    <v:path arrowok="t" o:connecttype="custom" o:connectlocs="14,7;14,92;7,98;0,92;0,7;7,0;14,7;14,153;14,238;7,244;0,238;0,153;7,147;14,153;14,299;14,384;7,390;0,384;0,299;7,293;14,299;14,445;14,467;7,473;0,467;0,445;7,439;14,445" o:connectangles="0,0,0,0,0,0,0,0,0,0,0,0,0,0,0,0,0,0,0,0,0,0,0,0,0,0,0,0"/>
                    <o:lock v:ext="edit" verticies="t"/>
                  </v:shape>
                </v:group>
                <v:line id="Line 17" o:spid="_x0000_s1233" style="position:absolute;flip:y;visibility:visible;mso-wrap-style:square" from="21431,11112" to="64293,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" strokeweight=".7pt">
                  <v:stroke endcap="round"/>
                </v:line>
                <v:rect id="Rectangle 18" o:spid="_x0000_s1234" style="position:absolute;left:28663;top:13493;width:445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14:paraId="2B70DF2D" w14:textId="77777777" w:rsidR="00E2787B" w:rsidRDefault="00E2787B" w:rsidP="004544EB">
                        <w:smartTag w:uri="urn:schemas-microsoft-com:office:smarttags" w:element="place">
                          <w:r>
                            <w:rPr>
                              <w:rFonts w:cs="Arial"/>
                              <w:color w:val="000000"/>
                              <w:sz w:val="14"/>
                              <w:szCs w:val="14"/>
                            </w:rPr>
                            <w:t>EMS</w:t>
                          </w:r>
                        </w:smartTag>
                        <w:r>
                          <w:rPr>
                            <w:rFonts w:cs="Arial" w:hint="eastAsia"/>
                            <w:color w:val="000000"/>
                            <w:sz w:val="14"/>
                            <w:szCs w:val="14"/>
                          </w:rPr>
                          <w:t xml:space="preserve"> </w:t>
                        </w:r>
                        <w:r>
                          <w:rPr>
                            <w:rFonts w:cs="Arial"/>
                            <w:color w:val="000000"/>
                            <w:sz w:val="14"/>
                            <w:szCs w:val="14"/>
                          </w:rPr>
                          <w:t>starts</w:t>
                        </w:r>
                      </w:p>
                    </w:txbxContent>
                  </v:textbox>
                </v:rect>
                <v:rect id="Rectangle 19" o:spid="_x0000_s1235" style="position:absolute;left:25400;top:14522;width:13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25310EC3" w14:textId="77777777" w:rsidR="00E2787B" w:rsidRDefault="00E2787B" w:rsidP="004544EB">
                        <w:smartTag w:uri="urn:schemas-microsoft-com:office:smarttags" w:element="place">
                          <w:r>
                            <w:rPr>
                              <w:rFonts w:cs="Arial"/>
                              <w:color w:val="000000"/>
                              <w:sz w:val="14"/>
                              <w:szCs w:val="14"/>
                            </w:rPr>
                            <w:t>EMS</w:t>
                          </w:r>
                        </w:smartTag>
                      </w:p>
                    </w:txbxContent>
                  </v:textbox>
                </v:rect>
                <v:rect id="Rectangle 20" o:spid="_x0000_s1236" style="position:absolute;left:27203;top:14522;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14:paraId="661226D3" w14:textId="77777777" w:rsidR="00E2787B" w:rsidRDefault="00E2787B" w:rsidP="004544EB">
                        <w:r>
                          <w:rPr>
                            <w:rFonts w:cs="Arial"/>
                            <w:color w:val="000000"/>
                            <w:sz w:val="14"/>
                            <w:szCs w:val="14"/>
                          </w:rPr>
                          <w:t>_</w:t>
                        </w:r>
                      </w:p>
                    </w:txbxContent>
                  </v:textbox>
                </v:rect>
                <v:rect id="Rectangle 21" o:spid="_x0000_s1237" style="position:absolute;left:27717;top:14522;width:578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5D3816AA" w14:textId="77777777" w:rsidR="00E2787B" w:rsidRDefault="00E2787B" w:rsidP="004544EB">
                        <w:r>
                          <w:rPr>
                            <w:rFonts w:cs="Arial"/>
                            <w:color w:val="000000"/>
                            <w:sz w:val="14"/>
                            <w:szCs w:val="14"/>
                          </w:rPr>
                          <w:t>Communication</w:t>
                        </w:r>
                      </w:p>
                    </w:txbxContent>
                  </v:textbox>
                </v:rect>
                <v:rect id="Rectangle 22" o:spid="_x0000_s1238" style="position:absolute;left:33394;top:14522;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291C62DF" w14:textId="77777777" w:rsidR="00E2787B" w:rsidRDefault="00E2787B" w:rsidP="004544EB">
                        <w:r>
                          <w:rPr>
                            <w:rFonts w:cs="Arial"/>
                            <w:color w:val="000000"/>
                            <w:sz w:val="14"/>
                            <w:szCs w:val="14"/>
                          </w:rPr>
                          <w:t>_</w:t>
                        </w:r>
                      </w:p>
                    </w:txbxContent>
                  </v:textbox>
                </v:rect>
                <v:rect id="Rectangle 23" o:spid="_x0000_s1239" style="position:absolute;left:33909;top:14522;width:2673;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24D8D576" w14:textId="77777777" w:rsidR="00E2787B" w:rsidRDefault="00E2787B" w:rsidP="004544EB">
                        <w:r>
                          <w:rPr>
                            <w:rFonts w:cs="Arial"/>
                            <w:color w:val="000000"/>
                            <w:sz w:val="14"/>
                            <w:szCs w:val="14"/>
                          </w:rPr>
                          <w:t>Window</w:t>
                        </w:r>
                      </w:p>
                    </w:txbxContent>
                  </v:textbox>
                </v:rect>
                <v:line id="Line 24" o:spid="_x0000_s1240" style="position:absolute;flip:x y;visibility:visible;mso-wrap-style:square" from="25666,11804" to="28575,13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" strokeweight=".7pt">
                  <v:stroke endcap="round"/>
                </v:line>
                <v:shape id="Freeform 25" o:spid="_x0000_s1241" style="position:absolute;left:25063;top:11290;width:864;height:768;visibility:visible;mso-wrap-style:square;v-text-anchor:top" coordsize="13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" path="m82,121l,,136,54,82,121xe" fillcolor="black" stroked="f">
                  <v:path arrowok="t" o:connecttype="custom" o:connectlocs="52070,76835;0,0;86360,34290;52070,76835" o:connectangles="0,0,0,0"/>
                </v:shape>
                <v:rect id="Rectangle 26" o:spid="_x0000_s1242" style="position:absolute;left:37801;top:14268;width:55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" filled="f" stroked="f">
                  <v:textbox style="mso-fit-shape-to-text:t" inset="0,0,0,0">
                    <w:txbxContent>
                      <w:p w14:paraId="2DA394FB" w14:textId="77777777" w:rsidR="00E2787B" w:rsidRDefault="00E2787B" w:rsidP="004544EB">
                        <w:r>
                          <w:rPr>
                            <w:rFonts w:cs="Arial" w:hint="eastAsia"/>
                            <w:color w:val="000000"/>
                            <w:sz w:val="14"/>
                            <w:szCs w:val="14"/>
                          </w:rPr>
                          <w:t>(1.</w:t>
                        </w:r>
                        <w:r>
                          <w:rPr>
                            <w:rFonts w:cs="Arial"/>
                            <w:color w:val="000000"/>
                            <w:sz w:val="14"/>
                            <w:szCs w:val="14"/>
                          </w:rPr>
                          <w:t>5</w:t>
                        </w:r>
                        <w:r>
                          <w:rPr>
                            <w:rFonts w:cs="Arial" w:hint="eastAsia"/>
                            <w:color w:val="000000"/>
                            <w:sz w:val="14"/>
                            <w:szCs w:val="14"/>
                          </w:rPr>
                          <w:t>sec)</w:t>
                        </w:r>
                      </w:p>
                    </w:txbxContent>
                  </v:textbox>
                </v:rect>
                <v:rect id="Rectangle 27" o:spid="_x0000_s1243" style="position:absolute;left:19050;top:793;width:311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0D9B8BF7" w14:textId="77777777" w:rsidR="00E2787B" w:rsidRDefault="00E2787B" w:rsidP="004544EB">
                        <w:r>
                          <w:rPr>
                            <w:rFonts w:cs="Arial"/>
                            <w:color w:val="000000"/>
                            <w:sz w:val="14"/>
                            <w:szCs w:val="14"/>
                          </w:rPr>
                          <w:t>Request</w:t>
                        </w:r>
                      </w:p>
                    </w:txbxContent>
                  </v:textbox>
                </v:rect>
                <v:rect id="Rectangle 28" o:spid="_x0000_s1244" style="position:absolute;left:19602;width:178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6CE26911" w14:textId="77777777" w:rsidR="00E2787B" w:rsidRDefault="00E2787B" w:rsidP="004544EB">
                        <w:r>
                          <w:rPr>
                            <w:rFonts w:cs="Arial" w:hint="eastAsia"/>
                            <w:color w:val="000000"/>
                            <w:sz w:val="14"/>
                            <w:szCs w:val="14"/>
                          </w:rPr>
                          <w:t>AUTH</w:t>
                        </w:r>
                      </w:p>
                    </w:txbxContent>
                  </v:textbox>
                </v:rect>
                <v:shape id="Freeform 29" o:spid="_x0000_s1245" style="position:absolute;left:21361;top:10839;width:864;height:514;visibility:visible;mso-wrap-style:square;v-text-anchor:top" coordsize="1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" path="m136,81l,40,136,r,81xe" fillcolor="black" stroked="f">
                  <v:path arrowok="t" o:connecttype="custom" o:connectlocs="86360,51435;0,25400;86360,0;86360,51435" o:connectangles="0,0,0,0"/>
                </v:shape>
                <v:rect id="Rectangle 30" o:spid="_x0000_s1246" style="position:absolute;left:26987;top:4000;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" filled="f" strokeweight=".7pt">
                  <v:stroke dashstyle="dashDot"/>
                </v:rect>
                <v:line id="Line 31" o:spid="_x0000_s1247" style="position:absolute;visibility:visible;mso-wrap-style:square" from="22225,6915" to="26523,7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" strokeweight=".7pt">
                  <v:stroke endcap="round"/>
                </v:line>
                <v:shape id="Freeform 32" o:spid="_x0000_s1248" style="position:absolute;left:21431;top:6661;width:863;height:514;visibility:visible;mso-wrap-style:square;v-text-anchor:top" coordsize="1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" path="m136,81l,40,136,r,81xe" fillcolor="black" stroked="f">
                  <v:path arrowok="t" o:connecttype="custom" o:connectlocs="86360,51435;0,25400;86360,0;86360,51435" o:connectangles="0,0,0,0"/>
                </v:shape>
                <v:shape id="Freeform 33" o:spid="_x0000_s1249" style="position:absolute;left:26130;top:6661;width:857;height:514;visibility:visible;mso-wrap-style:square;v-text-anchor:top" coordsize="1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" path="m,l135,40,,81,,xe" fillcolor="black" stroked="f">
                  <v:path arrowok="t" o:connecttype="custom" o:connectlocs="0,0;85725,25400;0,51435;0,0" o:connectangles="0,0,0,0"/>
                </v:shape>
                <v:rect id="Rectangle 34" o:spid="_x0000_s1250" style="position:absolute;left:21805;top:4800;width:534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gbfwQAAANsAAAAPAAAAZHJzL2Rvd25yZXYueG1sRI/NigIx&#10;EITvC75DaMHbmlFw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FNmBt/BAAAA2wAAAA8AAAAA&#10;AAAAAAAAAAAABwIAAGRycy9kb3ducmV2LnhtbFBLBQYAAAAAAwADALcAAAD1AgAAAAA=&#10;" filled="f" stroked="f">
                  <v:textbox style="mso-fit-shape-to-text:t" inset="0,0,0,0">
                    <w:txbxContent>
                      <w:p w14:paraId="27CBF9E4"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v:textbox>
                </v:rect>
                <v:line id="Line 35" o:spid="_x0000_s1251" style="position:absolute;visibility:visible;mso-wrap-style:square" from="52387,7143" to="64287,7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" strokeweight=".45pt">
                  <v:stroke dashstyle="dash"/>
                </v:line>
                <v:rect id="Rectangle 36" o:spid="_x0000_s1252" style="position:absolute;left:13620;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v:rect id="Rectangle 37" o:spid="_x0000_s1253" style="position:absolute;left:13620;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" filled="f" strokeweight=".7pt">
                  <v:stroke endcap="round"/>
                </v:rect>
                <v:rect id="Rectangle 38" o:spid="_x0000_s1254" style="position:absolute;left:19970;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rect id="Rectangle 39" o:spid="_x0000_s1255" style="position:absolute;left:19970;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" filled="f" strokeweight=".7pt">
                  <v:stroke endcap="round"/>
                </v:rect>
                <v:rect id="Rectangle 40" o:spid="_x0000_s1256" style="position:absolute;left:31984;top:3994;width:1461;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6H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" fillcolor="black" stroked="f"/>
                <v:rect id="Rectangle 41" o:spid="_x0000_s1257" style="position:absolute;left:31984;top:3994;width:1461;height:5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" filled="f" strokeweight=".7pt">
                  <v:stroke endcap="round"/>
                </v:rect>
                <v:rect id="Rectangle 42" o:spid="_x0000_s1258" style="position:absolute;left:31769;width:1339;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14:paraId="1862303C" w14:textId="77777777" w:rsidR="00E2787B" w:rsidRDefault="00E2787B" w:rsidP="004544EB">
                        <w:r>
                          <w:rPr>
                            <w:rFonts w:cs="Arial" w:hint="eastAsia"/>
                            <w:color w:val="000000"/>
                            <w:sz w:val="14"/>
                            <w:szCs w:val="14"/>
                          </w:rPr>
                          <w:t>WUP</w:t>
                        </w:r>
                      </w:p>
                    </w:txbxContent>
                  </v:textbox>
                </v:rect>
                <v:rect id="Rectangle 43" o:spid="_x0000_s1259" style="position:absolute;left:33489;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5C74A11F" w14:textId="77777777" w:rsidR="00E2787B" w:rsidRDefault="00E2787B" w:rsidP="004544EB">
                        <w:r>
                          <w:rPr>
                            <w:rFonts w:cs="Arial"/>
                            <w:color w:val="000000"/>
                            <w:sz w:val="14"/>
                            <w:szCs w:val="14"/>
                          </w:rPr>
                          <w:t>.</w:t>
                        </w:r>
                      </w:p>
                    </w:txbxContent>
                  </v:textbox>
                </v:rect>
                <v:rect id="Rectangle 44" o:spid="_x0000_s1260" style="position:absolute;left:31165;top:1028;width:3118;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sxiwAAAANsAAAAPAAAAZHJzL2Rvd25yZXYueG1sRI/NigIx&#10;EITvC75DaMHbmtGDuK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nQrMYsAAAADbAAAADwAAAAAA&#10;AAAAAAAAAAAHAgAAZHJzL2Rvd25yZXYueG1sUEsFBgAAAAADAAMAtwAAAPQCAAAAAA==&#10;" filled="f" stroked="f">
                  <v:textbox style="mso-fit-shape-to-text:t" inset="0,0,0,0">
                    <w:txbxContent>
                      <w:p w14:paraId="53B65F66" w14:textId="77777777" w:rsidR="00E2787B" w:rsidRDefault="00E2787B" w:rsidP="004544EB">
                        <w:r>
                          <w:rPr>
                            <w:rFonts w:cs="Arial"/>
                            <w:color w:val="000000"/>
                            <w:sz w:val="14"/>
                            <w:szCs w:val="14"/>
                          </w:rPr>
                          <w:t>Request</w:t>
                        </w:r>
                      </w:p>
                    </w:txbxContent>
                  </v:textbox>
                </v:rect>
                <v:rect id="Rectangle 45" o:spid="_x0000_s1261" style="position:absolute;left:36588;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4250CE82" w14:textId="77777777" w:rsidR="00E2787B" w:rsidRDefault="00E2787B" w:rsidP="004544EB">
                        <w:r>
                          <w:rPr>
                            <w:rFonts w:cs="Arial" w:hint="eastAsia"/>
                            <w:color w:val="000000"/>
                            <w:sz w:val="14"/>
                            <w:szCs w:val="14"/>
                          </w:rPr>
                          <w:t>WUP</w:t>
                        </w:r>
                      </w:p>
                    </w:txbxContent>
                  </v:textbox>
                </v:rect>
                <v:rect id="Rectangle 46" o:spid="_x0000_s1262" style="position:absolute;left:35725;top:1028;width:356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14:paraId="2D00F743" w14:textId="77777777" w:rsidR="00E2787B" w:rsidRDefault="00E2787B" w:rsidP="004544EB">
                        <w:r>
                          <w:rPr>
                            <w:rFonts w:cs="Arial"/>
                            <w:color w:val="000000"/>
                            <w:sz w:val="14"/>
                            <w:szCs w:val="14"/>
                          </w:rPr>
                          <w:t>Response</w:t>
                        </w:r>
                      </w:p>
                    </w:txbxContent>
                  </v:textbox>
                </v:rect>
                <v:rect id="Rectangle 47" o:spid="_x0000_s1263" style="position:absolute;left:36620;top:3968;width:1460;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" fillcolor="black" stroked="f"/>
                <v:rect id="Rectangle 48" o:spid="_x0000_s1264" style="position:absolute;left:36620;top:3968;width:1460;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" filled="f" strokeweight=".7pt">
                  <v:stroke endcap="round"/>
                </v:rect>
                <v:rect id="Rectangle 49" o:spid="_x0000_s1265" style="position:absolute;left:41402;top:793;width:3117;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14:paraId="41CAE8C2" w14:textId="77777777" w:rsidR="00E2787B" w:rsidRDefault="00E2787B" w:rsidP="004544EB">
                        <w:r>
                          <w:rPr>
                            <w:rFonts w:cs="Arial"/>
                            <w:color w:val="000000"/>
                            <w:sz w:val="14"/>
                            <w:szCs w:val="14"/>
                          </w:rPr>
                          <w:t>Request</w:t>
                        </w:r>
                      </w:p>
                    </w:txbxContent>
                  </v:textbox>
                </v:rect>
                <v:rect id="Rectangle 50" o:spid="_x0000_s1266" style="position:absolute;left:41954;width:178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14:paraId="6890DC73" w14:textId="77777777" w:rsidR="00E2787B" w:rsidRDefault="00E2787B" w:rsidP="004544EB">
                        <w:r>
                          <w:rPr>
                            <w:rFonts w:cs="Arial" w:hint="eastAsia"/>
                            <w:color w:val="000000"/>
                            <w:sz w:val="14"/>
                            <w:szCs w:val="14"/>
                          </w:rPr>
                          <w:t>AUTH</w:t>
                        </w:r>
                      </w:p>
                    </w:txbxContent>
                  </v:textbox>
                </v:rect>
                <v:rect id="Rectangle 51" o:spid="_x0000_s1267" style="position:absolute;left:49339;top:4000;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" filled="f" strokeweight=".7pt">
                  <v:stroke dashstyle="dashDot"/>
                </v:rect>
                <v:line id="Line 52" o:spid="_x0000_s1268" style="position:absolute;visibility:visible;mso-wrap-style:square" from="44577,6915" to="48875,7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" strokeweight=".7pt">
                  <v:stroke endcap="round"/>
                </v:line>
                <v:shape id="Freeform 53" o:spid="_x0000_s1269" style="position:absolute;left:43783;top:6661;width:863;height:514;visibility:visible;mso-wrap-style:square;v-text-anchor:top" coordsize="13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" path="m136,81l,40,136,r,81xe" fillcolor="black" stroked="f">
                  <v:path arrowok="t" o:connecttype="custom" o:connectlocs="86360,51435;0,25400;86360,0;86360,51435" o:connectangles="0,0,0,0"/>
                </v:shape>
                <v:shape id="Freeform 54" o:spid="_x0000_s1270" style="position:absolute;left:48482;top:6661;width:857;height:514;visibility:visible;mso-wrap-style:square;v-text-anchor:top" coordsize="1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" path="m,l135,40,,81,,xe" fillcolor="black" stroked="f">
                  <v:path arrowok="t" o:connecttype="custom" o:connectlocs="0,0;85725,25400;0,51435;0,0" o:connectangles="0,0,0,0"/>
                </v:shape>
                <v:rect id="Rectangle 55" o:spid="_x0000_s1271" style="position:absolute;left:44157;top:4800;width:534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41EA470A" w14:textId="77777777" w:rsidR="00E2787B" w:rsidRDefault="00E2787B" w:rsidP="004544EB">
                        <w:r>
                          <w:rPr>
                            <w:rFonts w:cs="Arial"/>
                            <w:color w:val="000000"/>
                            <w:sz w:val="14"/>
                            <w:szCs w:val="14"/>
                          </w:rPr>
                          <w:t>O</w:t>
                        </w:r>
                        <w:r>
                          <w:rPr>
                            <w:rFonts w:cs="Arial" w:hint="eastAsia"/>
                            <w:color w:val="000000"/>
                            <w:sz w:val="14"/>
                            <w:szCs w:val="14"/>
                          </w:rPr>
                          <w:t>ver than P</w:t>
                        </w:r>
                        <w:r>
                          <w:rPr>
                            <w:rFonts w:cs="Arial"/>
                            <w:color w:val="000000"/>
                            <w:sz w:val="14"/>
                            <w:szCs w:val="14"/>
                          </w:rPr>
                          <w:t>3</w:t>
                        </w:r>
                      </w:p>
                    </w:txbxContent>
                  </v:textbox>
                </v:rect>
                <v:rect id="Rectangle 56" o:spid="_x0000_s1272" style="position:absolute;left:42322;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" fillcolor="black" stroked="f"/>
                <v:rect id="Rectangle 57" o:spid="_x0000_s1273" style="position:absolute;left:42322;top:3968;width:1461;height:5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" filled="f" strokeweight=".7pt">
                  <v:stroke endcap="round"/>
                </v:rect>
                <v:rect id="Rectangle 58" o:spid="_x0000_s1274" style="position:absolute;left:47256;top:17259;width:534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14:paraId="722A41BB" w14:textId="77777777" w:rsidR="00E2787B" w:rsidRDefault="00E2787B" w:rsidP="004544EB">
                        <w:smartTag w:uri="urn:schemas-microsoft-com:office:smarttags" w:element="place">
                          <w:r>
                            <w:rPr>
                              <w:rFonts w:cs="Arial"/>
                              <w:color w:val="000000"/>
                              <w:sz w:val="14"/>
                              <w:szCs w:val="14"/>
                            </w:rPr>
                            <w:t>EMS</w:t>
                          </w:r>
                        </w:smartTag>
                        <w:r>
                          <w:rPr>
                            <w:rFonts w:cs="Arial" w:hint="eastAsia"/>
                            <w:color w:val="000000"/>
                            <w:sz w:val="14"/>
                            <w:szCs w:val="14"/>
                          </w:rPr>
                          <w:t xml:space="preserve"> re</w:t>
                        </w:r>
                        <w:r>
                          <w:rPr>
                            <w:rFonts w:cs="Arial"/>
                            <w:color w:val="000000"/>
                            <w:sz w:val="14"/>
                            <w:szCs w:val="14"/>
                          </w:rPr>
                          <w:t>starts</w:t>
                        </w:r>
                      </w:p>
                    </w:txbxContent>
                  </v:textbox>
                </v:rect>
                <v:rect id="Rectangle 59" o:spid="_x0000_s1275" style="position:absolute;left:43992;top:18288;width:1340;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6AF7765A" w14:textId="77777777" w:rsidR="00E2787B" w:rsidRDefault="00E2787B" w:rsidP="004544EB">
                        <w:smartTag w:uri="urn:schemas-microsoft-com:office:smarttags" w:element="place">
                          <w:r>
                            <w:rPr>
                              <w:rFonts w:cs="Arial"/>
                              <w:color w:val="000000"/>
                              <w:sz w:val="14"/>
                              <w:szCs w:val="14"/>
                            </w:rPr>
                            <w:t>EMS</w:t>
                          </w:r>
                        </w:smartTag>
                      </w:p>
                    </w:txbxContent>
                  </v:textbox>
                </v:rect>
                <v:rect id="Rectangle 60" o:spid="_x0000_s1276" style="position:absolute;left:45796;top:18288;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14:paraId="0C0253D6" w14:textId="77777777" w:rsidR="00E2787B" w:rsidRDefault="00E2787B" w:rsidP="004544EB">
                        <w:r>
                          <w:rPr>
                            <w:rFonts w:cs="Arial"/>
                            <w:color w:val="000000"/>
                            <w:sz w:val="14"/>
                            <w:szCs w:val="14"/>
                          </w:rPr>
                          <w:t>_</w:t>
                        </w:r>
                      </w:p>
                    </w:txbxContent>
                  </v:textbox>
                </v:rect>
                <v:rect id="Rectangle 61" o:spid="_x0000_s1277" style="position:absolute;left:46310;top:18288;width:578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" filled="f" stroked="f">
                  <v:textbox style="mso-fit-shape-to-text:t" inset="0,0,0,0">
                    <w:txbxContent>
                      <w:p w14:paraId="5A285E31" w14:textId="77777777" w:rsidR="00E2787B" w:rsidRDefault="00E2787B" w:rsidP="004544EB">
                        <w:r>
                          <w:rPr>
                            <w:rFonts w:cs="Arial"/>
                            <w:color w:val="000000"/>
                            <w:sz w:val="14"/>
                            <w:szCs w:val="14"/>
                          </w:rPr>
                          <w:t>Communication</w:t>
                        </w:r>
                      </w:p>
                    </w:txbxContent>
                  </v:textbox>
                </v:rect>
                <v:rect id="Rectangle 62" o:spid="_x0000_s1278" style="position:absolute;left:51987;top:18288;width:45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516B2A66" w14:textId="77777777" w:rsidR="00E2787B" w:rsidRDefault="00E2787B" w:rsidP="004544EB">
                        <w:r>
                          <w:rPr>
                            <w:rFonts w:cs="Arial"/>
                            <w:color w:val="000000"/>
                            <w:sz w:val="14"/>
                            <w:szCs w:val="14"/>
                          </w:rPr>
                          <w:t>_</w:t>
                        </w:r>
                      </w:p>
                    </w:txbxContent>
                  </v:textbox>
                </v:rect>
                <v:rect id="Rectangle 63" o:spid="_x0000_s1279" style="position:absolute;left:52501;top:18288;width:2674;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14:paraId="48E67DB5" w14:textId="77777777" w:rsidR="00E2787B" w:rsidRDefault="00E2787B" w:rsidP="004544EB">
                        <w:r>
                          <w:rPr>
                            <w:rFonts w:cs="Arial"/>
                            <w:color w:val="000000"/>
                            <w:sz w:val="14"/>
                            <w:szCs w:val="14"/>
                          </w:rPr>
                          <w:t>Window</w:t>
                        </w:r>
                      </w:p>
                    </w:txbxContent>
                  </v:textbox>
                </v:rect>
                <v:rect id="Rectangle 64" o:spid="_x0000_s1280" style="position:absolute;left:56394;top:18034;width:555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" filled="f" stroked="f">
                  <v:textbox style="mso-fit-shape-to-text:t" inset="0,0,0,0">
                    <w:txbxContent>
                      <w:p w14:paraId="72447D57" w14:textId="77777777" w:rsidR="00E2787B" w:rsidRDefault="00E2787B" w:rsidP="004544EB">
                        <w:r>
                          <w:rPr>
                            <w:rFonts w:cs="Arial" w:hint="eastAsia"/>
                            <w:color w:val="000000"/>
                            <w:sz w:val="14"/>
                            <w:szCs w:val="14"/>
                          </w:rPr>
                          <w:t>(1.</w:t>
                        </w:r>
                        <w:r>
                          <w:rPr>
                            <w:rFonts w:cs="Arial"/>
                            <w:color w:val="000000"/>
                            <w:sz w:val="14"/>
                            <w:szCs w:val="14"/>
                          </w:rPr>
                          <w:t>5</w:t>
                        </w:r>
                        <w:r>
                          <w:rPr>
                            <w:rFonts w:cs="Arial" w:hint="eastAsia"/>
                            <w:color w:val="000000"/>
                            <w:sz w:val="14"/>
                            <w:szCs w:val="14"/>
                          </w:rPr>
                          <w:t>sec)</w:t>
                        </w:r>
                      </w:p>
                    </w:txbxContent>
                  </v:textbox>
                </v:rect>
                <v:line id="Line 65" o:spid="_x0000_s1281" style="position:absolute;visibility:visible;mso-wrap-style:square" from="43656,9525" to="43656,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" strokeweight=".45pt">
                  <v:stroke dashstyle="dash"/>
                </v:line>
                <v:line id="Line 66" o:spid="_x0000_s1282" style="position:absolute;flip:x;visibility:visible;mso-wrap-style:square" from="43656,13493" to="64293,13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" strokeweight=".45pt">
                  <v:stroke endarrow="block"/>
                </v:line>
                <v:line id="Line 67" o:spid="_x0000_s1283" style="position:absolute;flip:x y;visibility:visible;mso-wrap-style:square" from="48418,13493" to="49212,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" strokeweight=".45pt">
                  <v:stroke endarrow="block"/>
                </v:line>
                <v:rect id="Rectangle 68" o:spid="_x0000_s1284" style="position:absolute;left:26263;width:895;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047A6013" w14:textId="77777777" w:rsidR="00E2787B" w:rsidRDefault="00E2787B" w:rsidP="004544EB">
                        <w:r>
                          <w:rPr>
                            <w:rFonts w:cs="Arial" w:hint="eastAsia"/>
                            <w:color w:val="000000"/>
                            <w:sz w:val="14"/>
                            <w:szCs w:val="14"/>
                          </w:rPr>
                          <w:t>NO</w:t>
                        </w:r>
                      </w:p>
                    </w:txbxContent>
                  </v:textbox>
                </v:rect>
                <v:rect id="Rectangle 69" o:spid="_x0000_s1285" style="position:absolute;left:25400;top:1028;width:356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PbwQAAANsAAAAPAAAAZHJzL2Rvd25yZXYueG1sRI/NigIx&#10;EITvC75DaMHbmlFk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EbeE9vBAAAA2wAAAA8AAAAA&#10;AAAAAAAAAAAABwIAAGRycy9kb3ducmV2LnhtbFBLBQYAAAAAAwADALcAAAD1AgAAAAA=&#10;" filled="f" stroked="f">
                  <v:textbox style="mso-fit-shape-to-text:t" inset="0,0,0,0">
                    <w:txbxContent>
                      <w:p w14:paraId="6FAEC310" w14:textId="77777777" w:rsidR="00E2787B" w:rsidRDefault="00E2787B" w:rsidP="004544EB">
                        <w:r>
                          <w:rPr>
                            <w:rFonts w:cs="Arial"/>
                            <w:color w:val="000000"/>
                            <w:sz w:val="14"/>
                            <w:szCs w:val="14"/>
                          </w:rPr>
                          <w:t>Response</w:t>
                        </w:r>
                      </w:p>
                    </w:txbxContent>
                  </v:textbox>
                </v:rect>
                <v:rect id="Rectangle 70" o:spid="_x0000_s1286" style="position:absolute;left:49288;width:896;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ZAwQAAANsAAAAPAAAAZHJzL2Rvd25yZXYueG1sRI/NigIx&#10;EITvC75DaMHbmlFw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CmStkDBAAAA2wAAAA8AAAAA&#10;AAAAAAAAAAAABwIAAGRycy9kb3ducmV2LnhtbFBLBQYAAAAAAwADALcAAAD1AgAAAAA=&#10;" filled="f" stroked="f">
                  <v:textbox style="mso-fit-shape-to-text:t" inset="0,0,0,0">
                    <w:txbxContent>
                      <w:p w14:paraId="12837EF5" w14:textId="77777777" w:rsidR="00E2787B" w:rsidRDefault="00E2787B" w:rsidP="004544EB">
                        <w:r>
                          <w:rPr>
                            <w:rFonts w:cs="Arial" w:hint="eastAsia"/>
                            <w:color w:val="000000"/>
                            <w:sz w:val="14"/>
                            <w:szCs w:val="14"/>
                          </w:rPr>
                          <w:t>NO</w:t>
                        </w:r>
                      </w:p>
                    </w:txbxContent>
                  </v:textbox>
                </v:rect>
                <v:rect id="Rectangle 71" o:spid="_x0000_s1287" style="position:absolute;left:48425;top:1028;width:356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g3wAAAANsAAAAPAAAAZHJzL2Rvd25yZXYueG1sRI/NigIx&#10;EITvC75DaMHbmtGDuK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2UAoN8AAAADbAAAADwAAAAAA&#10;AAAAAAAAAAAHAgAAZHJzL2Rvd25yZXYueG1sUEsFBgAAAAADAAMAtwAAAPQCAAAAAA==&#10;" filled="f" stroked="f">
                  <v:textbox style="mso-fit-shape-to-text:t" inset="0,0,0,0">
                    <w:txbxContent>
                      <w:p w14:paraId="6145A1A1" w14:textId="77777777" w:rsidR="00E2787B" w:rsidRDefault="00E2787B" w:rsidP="004544EB">
                        <w:r>
                          <w:rPr>
                            <w:rFonts w:cs="Arial"/>
                            <w:color w:val="000000"/>
                            <w:sz w:val="14"/>
                            <w:szCs w:val="14"/>
                          </w:rPr>
                          <w:t>Response</w:t>
                        </w:r>
                      </w:p>
                    </w:txbxContent>
                  </v:textbox>
                </v:rect>
                <w10:anchorlock/>
              </v:group>
            </w:pict>
          </mc:Fallback>
        </mc:AlternateContent>
      </w:r>
    </w:p>
    <w:p w14:paraId="44690661" w14:textId="77777777" w:rsidR="00E2787B" w:rsidRDefault="00E2787B" w:rsidP="004544EB">
      <w:pPr>
        <w:pStyle w:val="BodyText"/>
        <w:rPr>
          <w:rFonts w:ascii="현대하모니 L" w:eastAsia="현대하모니 L" w:hAnsi="현대하모니 L"/>
        </w:rPr>
      </w:pPr>
    </w:p>
    <w:p w14:paraId="6DF16F00" w14:textId="77777777" w:rsidR="0002785B" w:rsidRPr="00C35007" w:rsidRDefault="0002785B" w:rsidP="004544EB">
      <w:pPr>
        <w:pStyle w:val="BodyText"/>
        <w:rPr>
          <w:rFonts w:ascii="현대하모니 L" w:eastAsia="현대하모니 L" w:hAnsi="현대하모니 L"/>
        </w:rPr>
      </w:pPr>
    </w:p>
    <w:p w14:paraId="4B328B48" w14:textId="77777777" w:rsidR="00E2787B" w:rsidRPr="00C35007" w:rsidRDefault="00E2787B" w:rsidP="00C35007">
      <w:pPr>
        <w:pStyle w:val="Heading5"/>
        <w:jc w:val="left"/>
        <w:rPr>
          <w:rFonts w:ascii="현대하모니 L" w:eastAsia="현대하모니 L" w:hAnsi="현대하모니 L"/>
        </w:rPr>
      </w:pPr>
      <w:r w:rsidRPr="00C35007">
        <w:rPr>
          <w:rFonts w:ascii="현대하모니 L" w:eastAsia="현대하모니 L" w:hAnsi="현대하모니 L"/>
        </w:rPr>
        <w:br w:type="page"/>
      </w:r>
      <w:r w:rsidRPr="00C35007">
        <w:rPr>
          <w:rFonts w:ascii="현대하모니 L" w:eastAsia="현대하모니 L" w:hAnsi="현대하모니 L"/>
        </w:rPr>
        <w:lastRenderedPageBreak/>
        <w:t>Communication error</w:t>
      </w:r>
    </w:p>
    <w:p w14:paraId="6F34B61F"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hint="eastAsia"/>
        </w:rPr>
        <w:t>1)SMARTKEY ECU</w:t>
      </w:r>
    </w:p>
    <w:p w14:paraId="4983DBCA"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During communication with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4 kinds of errors are defined:</w:t>
      </w:r>
    </w:p>
    <w:p w14:paraId="21032A92" w14:textId="77777777" w:rsidR="00E2787B" w:rsidRPr="00C35007" w:rsidRDefault="00E2787B" w:rsidP="004544EB">
      <w:pPr>
        <w:pStyle w:val="BodyText"/>
        <w:rPr>
          <w:rFonts w:ascii="현대하모니 L" w:eastAsia="현대하모니 L" w:hAnsi="현대하모니 L"/>
          <w:szCs w:val="22"/>
          <w:lang w:val="es-ES"/>
        </w:rPr>
      </w:pPr>
      <w:r w:rsidRPr="00C35007">
        <w:rPr>
          <w:rFonts w:ascii="현대하모니 L" w:eastAsia="현대하모니 L" w:hAnsi="현대하모니 L"/>
          <w:szCs w:val="22"/>
          <w:lang w:val="es-ES"/>
        </w:rPr>
        <w:t xml:space="preserve">EMS </w:t>
      </w:r>
      <w:proofErr w:type="spellStart"/>
      <w:r w:rsidRPr="00C35007">
        <w:rPr>
          <w:rFonts w:ascii="현대하모니 L" w:eastAsia="현대하모니 L" w:hAnsi="현대하모니 L"/>
          <w:szCs w:val="22"/>
          <w:lang w:val="es-ES"/>
        </w:rPr>
        <w:t>reception</w:t>
      </w:r>
      <w:proofErr w:type="spellEnd"/>
      <w:r w:rsidRPr="00C35007">
        <w:rPr>
          <w:rFonts w:ascii="현대하모니 L" w:eastAsia="현대하모니 L" w:hAnsi="현대하모니 L"/>
          <w:szCs w:val="22"/>
          <w:lang w:val="es-ES"/>
        </w:rPr>
        <w:t xml:space="preserve"> error:</w:t>
      </w:r>
    </w:p>
    <w:p w14:paraId="5C576ABA" w14:textId="77777777" w:rsidR="00E2787B" w:rsidRPr="00C35007" w:rsidRDefault="00E2787B" w:rsidP="004544EB">
      <w:pPr>
        <w:pStyle w:val="BodyText"/>
        <w:ind w:firstLine="720"/>
        <w:rPr>
          <w:rFonts w:ascii="현대하모니 L" w:eastAsia="현대하모니 L" w:hAnsi="현대하모니 L"/>
          <w:szCs w:val="22"/>
          <w:lang w:val="es-ES"/>
        </w:rPr>
      </w:pPr>
      <w:r w:rsidRPr="00C35007">
        <w:rPr>
          <w:rFonts w:ascii="Wingdings" w:eastAsia="Wingdings" w:hAnsi="Wingdings" w:cs="Wingdings"/>
          <w:szCs w:val="22"/>
        </w:rPr>
        <w:t>à</w:t>
      </w:r>
      <w:r w:rsidRPr="00C35007">
        <w:rPr>
          <w:rFonts w:ascii="현대하모니 L" w:eastAsia="현대하모니 L" w:hAnsi="현대하모니 L"/>
          <w:szCs w:val="22"/>
          <w:lang w:val="es-ES"/>
        </w:rPr>
        <w:t xml:space="preserve"> No data</w:t>
      </w:r>
    </w:p>
    <w:p w14:paraId="46FCD38B" w14:textId="77777777" w:rsidR="00E2787B" w:rsidRPr="00C35007" w:rsidRDefault="00E2787B" w:rsidP="004544EB">
      <w:pPr>
        <w:pStyle w:val="BodyText"/>
        <w:ind w:firstLine="720"/>
        <w:rPr>
          <w:rFonts w:ascii="현대하모니 L" w:eastAsia="현대하모니 L" w:hAnsi="현대하모니 L"/>
          <w:szCs w:val="22"/>
          <w:lang w:val="es-ES"/>
        </w:rPr>
      </w:pPr>
      <w:r w:rsidRPr="00C35007">
        <w:rPr>
          <w:rFonts w:ascii="Wingdings" w:eastAsia="Wingdings" w:hAnsi="Wingdings" w:cs="Wingdings"/>
          <w:szCs w:val="22"/>
        </w:rPr>
        <w:t>à</w:t>
      </w:r>
      <w:r w:rsidRPr="00C35007">
        <w:rPr>
          <w:rFonts w:ascii="현대하모니 L" w:eastAsia="현대하모니 L" w:hAnsi="현대하모니 L"/>
          <w:szCs w:val="22"/>
          <w:lang w:val="es-ES"/>
        </w:rPr>
        <w:t xml:space="preserve"> UART error</w:t>
      </w:r>
    </w:p>
    <w:p w14:paraId="5C27AFB7" w14:textId="77777777" w:rsidR="00E2787B" w:rsidRPr="00C35007" w:rsidRDefault="00E2787B" w:rsidP="004544EB">
      <w:pPr>
        <w:pStyle w:val="BodyText"/>
        <w:ind w:firstLine="720"/>
        <w:rPr>
          <w:rFonts w:ascii="현대하모니 L" w:eastAsia="현대하모니 L" w:hAnsi="현대하모니 L"/>
          <w:szCs w:val="22"/>
          <w:lang w:val="es-ES"/>
        </w:rPr>
      </w:pPr>
      <w:r w:rsidRPr="00C35007">
        <w:rPr>
          <w:rFonts w:ascii="Wingdings" w:eastAsia="Wingdings" w:hAnsi="Wingdings" w:cs="Wingdings"/>
          <w:szCs w:val="22"/>
        </w:rPr>
        <w:t>à</w:t>
      </w:r>
      <w:r w:rsidRPr="00C35007">
        <w:rPr>
          <w:rFonts w:ascii="현대하모니 L" w:eastAsia="현대하모니 L" w:hAnsi="현대하모니 L"/>
          <w:szCs w:val="22"/>
          <w:lang w:val="es-ES"/>
        </w:rPr>
        <w:t xml:space="preserve"> </w:t>
      </w:r>
      <w:proofErr w:type="spellStart"/>
      <w:r w:rsidRPr="00C35007">
        <w:rPr>
          <w:rFonts w:ascii="현대하모니 L" w:eastAsia="현대하모니 L" w:hAnsi="현대하모니 L"/>
          <w:szCs w:val="22"/>
          <w:lang w:val="es-ES"/>
        </w:rPr>
        <w:t>Frame</w:t>
      </w:r>
      <w:proofErr w:type="spellEnd"/>
      <w:r w:rsidRPr="00C35007">
        <w:rPr>
          <w:rFonts w:ascii="현대하모니 L" w:eastAsia="현대하모니 L" w:hAnsi="현대하모니 L"/>
          <w:szCs w:val="22"/>
          <w:lang w:val="es-ES"/>
        </w:rPr>
        <w:t xml:space="preserve"> </w:t>
      </w:r>
      <w:proofErr w:type="spellStart"/>
      <w:r w:rsidRPr="00C35007">
        <w:rPr>
          <w:rFonts w:ascii="현대하모니 L" w:eastAsia="현대하모니 L" w:hAnsi="현대하모니 L"/>
          <w:szCs w:val="22"/>
          <w:lang w:val="es-ES"/>
        </w:rPr>
        <w:t>length</w:t>
      </w:r>
      <w:proofErr w:type="spellEnd"/>
      <w:r w:rsidRPr="00C35007">
        <w:rPr>
          <w:rFonts w:ascii="현대하모니 L" w:eastAsia="현대하모니 L" w:hAnsi="현대하모니 L"/>
          <w:szCs w:val="22"/>
          <w:lang w:val="es-ES"/>
        </w:rPr>
        <w:t xml:space="preserve"> error</w:t>
      </w:r>
    </w:p>
    <w:p w14:paraId="5C205D79" w14:textId="77777777" w:rsidR="00E2787B" w:rsidRPr="00C35007" w:rsidRDefault="00E2787B" w:rsidP="004544EB">
      <w:pPr>
        <w:pStyle w:val="BodyText"/>
        <w:rPr>
          <w:rFonts w:ascii="현대하모니 L" w:eastAsia="현대하모니 L" w:hAnsi="현대하모니 L"/>
          <w:szCs w:val="22"/>
          <w:lang w:val="es-ES"/>
        </w:rPr>
      </w:pPr>
      <w:r w:rsidRPr="00C35007">
        <w:rPr>
          <w:rFonts w:ascii="현대하모니 L" w:eastAsia="현대하모니 L" w:hAnsi="현대하모니 L"/>
          <w:szCs w:val="22"/>
          <w:lang w:val="es-ES"/>
        </w:rPr>
        <w:t>EMS data error</w:t>
      </w:r>
    </w:p>
    <w:p w14:paraId="53691E57"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Wingdings" w:eastAsia="Wingdings" w:hAnsi="Wingdings" w:cs="Wingdings"/>
          <w:szCs w:val="22"/>
        </w:rPr>
        <w:t>à</w:t>
      </w:r>
      <w:r w:rsidRPr="00C35007">
        <w:rPr>
          <w:rFonts w:ascii="현대하모니 L" w:eastAsia="현대하모니 L" w:hAnsi="현대하모니 L"/>
          <w:szCs w:val="22"/>
        </w:rPr>
        <w:t xml:space="preserve"> Header value</w:t>
      </w:r>
    </w:p>
    <w:p w14:paraId="7E83FC9E"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Wingdings" w:eastAsia="Wingdings" w:hAnsi="Wingdings" w:cs="Wingdings"/>
          <w:szCs w:val="22"/>
        </w:rPr>
        <w:t>à</w:t>
      </w:r>
      <w:r w:rsidRPr="00C35007">
        <w:rPr>
          <w:rFonts w:ascii="현대하모니 L" w:eastAsia="현대하모니 L" w:hAnsi="현대하모니 L"/>
          <w:szCs w:val="22"/>
        </w:rPr>
        <w:t xml:space="preserve"> Checksum value</w:t>
      </w:r>
    </w:p>
    <w:p w14:paraId="10622156"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Wingdings" w:eastAsia="Wingdings" w:hAnsi="Wingdings" w:cs="Wingdings"/>
          <w:szCs w:val="22"/>
        </w:rPr>
        <w:t>à</w:t>
      </w:r>
      <w:r w:rsidRPr="00C35007">
        <w:rPr>
          <w:rFonts w:ascii="현대하모니 L" w:eastAsia="현대하모니 L" w:hAnsi="현대하모니 L"/>
          <w:szCs w:val="22"/>
        </w:rPr>
        <w:t xml:space="preserv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status Unknown</w:t>
      </w:r>
    </w:p>
    <w:p w14:paraId="577EDF6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EMS MIN code error(Wrong MIN code)</w:t>
      </w:r>
    </w:p>
    <w:p w14:paraId="74539910" w14:textId="77777777" w:rsidR="00E2787B" w:rsidRPr="00C35007" w:rsidRDefault="00E2787B" w:rsidP="004544EB">
      <w:pPr>
        <w:pStyle w:val="BodyText"/>
        <w:rPr>
          <w:rFonts w:ascii="현대하모니 L" w:eastAsia="현대하모니 L" w:hAnsi="현대하모니 L"/>
          <w:szCs w:val="22"/>
        </w:rPr>
      </w:pPr>
    </w:p>
    <w:p w14:paraId="5A78016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These errors set a failure by way of the fault manager for Diagnostic purpose (Diagnostic service for failures reading in document ).</w:t>
      </w:r>
    </w:p>
    <w:p w14:paraId="0E126BD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reception error” failure is set after 5 occurrences of error.</w:t>
      </w:r>
    </w:p>
    <w:p w14:paraId="31A1C18D"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data error” failure, “EMS MIN code error” failure and </w:t>
      </w:r>
      <w:r w:rsidRPr="00C35007">
        <w:rPr>
          <w:rFonts w:ascii="Batang" w:eastAsia="Batang" w:hAnsi="Batang" w:cs="Batang" w:hint="eastAsia"/>
          <w:szCs w:val="22"/>
        </w:rPr>
        <w:t>« </w:t>
      </w:r>
      <w:r w:rsidRPr="00C35007">
        <w:rPr>
          <w:rFonts w:ascii="현대하모니 L" w:eastAsia="현대하모니 L" w:hAnsi="현대하모니 L"/>
          <w:szCs w:val="22"/>
        </w:rPr>
        <w:t>No EMS request</w:t>
      </w:r>
      <w:r w:rsidRPr="00C35007">
        <w:rPr>
          <w:rFonts w:ascii="Batang" w:eastAsia="Batang" w:hAnsi="Batang" w:cs="Batang" w:hint="eastAsia"/>
          <w:szCs w:val="22"/>
        </w:rPr>
        <w:t> » </w:t>
      </w:r>
      <w:r w:rsidRPr="00C35007">
        <w:rPr>
          <w:rFonts w:ascii="현대하모니 L" w:eastAsia="현대하모니 L" w:hAnsi="현대하모니 L"/>
          <w:szCs w:val="22"/>
        </w:rPr>
        <w:t>failure are set at the first occurrence of error.</w:t>
      </w:r>
    </w:p>
    <w:p w14:paraId="5A7E0CF2" w14:textId="77777777" w:rsidR="00E2787B" w:rsidRPr="00C35007" w:rsidRDefault="00E2787B" w:rsidP="004544EB">
      <w:pPr>
        <w:pStyle w:val="BodyText"/>
        <w:rPr>
          <w:rFonts w:ascii="현대하모니 L" w:eastAsia="현대하모니 L" w:hAnsi="현대하모니 L"/>
        </w:rPr>
      </w:pPr>
    </w:p>
    <w:p w14:paraId="13D7B421" w14:textId="77777777" w:rsidR="00E2787B" w:rsidRPr="00C35007" w:rsidRDefault="00E2787B" w:rsidP="004544EB">
      <w:pPr>
        <w:pStyle w:val="BodyText"/>
        <w:rPr>
          <w:rFonts w:ascii="현대하모니 L" w:eastAsia="현대하모니 L" w:hAnsi="현대하모니 L"/>
          <w:szCs w:val="22"/>
          <w:highlight w:val="yellow"/>
        </w:rPr>
      </w:pPr>
      <w:r w:rsidRPr="00C35007">
        <w:rPr>
          <w:rFonts w:ascii="현대하모니 L" w:eastAsia="현대하모니 L" w:hAnsi="현대하모니 L" w:hint="eastAsia"/>
          <w:szCs w:val="22"/>
          <w:highlight w:val="yellow"/>
        </w:rPr>
        <w:t xml:space="preserve">2) </w:t>
      </w:r>
      <w:smartTag w:uri="urn:schemas-microsoft-com:office:smarttags" w:element="place">
        <w:r w:rsidRPr="00C35007">
          <w:rPr>
            <w:rFonts w:ascii="현대하모니 L" w:eastAsia="현대하모니 L" w:hAnsi="현대하모니 L" w:hint="eastAsia"/>
            <w:szCs w:val="22"/>
            <w:highlight w:val="yellow"/>
          </w:rPr>
          <w:t>EMS</w:t>
        </w:r>
      </w:smartTag>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6"/>
        <w:gridCol w:w="1955"/>
        <w:gridCol w:w="1336"/>
        <w:gridCol w:w="4128"/>
        <w:gridCol w:w="1514"/>
      </w:tblGrid>
      <w:tr w:rsidR="00E2787B" w:rsidRPr="00C35007" w14:paraId="560A9274" w14:textId="77777777" w:rsidTr="00CE6ACD">
        <w:tc>
          <w:tcPr>
            <w:tcW w:w="1317" w:type="dxa"/>
            <w:shd w:val="clear" w:color="auto" w:fill="auto"/>
          </w:tcPr>
          <w:p w14:paraId="4384D10D"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nt="eastAsia"/>
                <w:highlight w:val="yellow"/>
              </w:rPr>
              <w:t>FAULT</w:t>
            </w:r>
          </w:p>
        </w:tc>
        <w:tc>
          <w:tcPr>
            <w:tcW w:w="2052" w:type="dxa"/>
            <w:shd w:val="clear" w:color="auto" w:fill="auto"/>
          </w:tcPr>
          <w:p w14:paraId="02F99ED9"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ghlight w:val="yellow"/>
              </w:rPr>
              <w:t>Description</w:t>
            </w:r>
          </w:p>
        </w:tc>
        <w:tc>
          <w:tcPr>
            <w:tcW w:w="1417" w:type="dxa"/>
            <w:shd w:val="clear" w:color="auto" w:fill="auto"/>
          </w:tcPr>
          <w:p w14:paraId="60BCECC4"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ghlight w:val="yellow"/>
              </w:rPr>
              <w:t>Fault Code</w:t>
            </w:r>
          </w:p>
        </w:tc>
        <w:tc>
          <w:tcPr>
            <w:tcW w:w="4395" w:type="dxa"/>
            <w:shd w:val="clear" w:color="auto" w:fill="auto"/>
          </w:tcPr>
          <w:p w14:paraId="2B786149"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nt="eastAsia"/>
                <w:highlight w:val="yellow"/>
              </w:rPr>
              <w:t>REMARKS</w:t>
            </w:r>
          </w:p>
        </w:tc>
        <w:tc>
          <w:tcPr>
            <w:tcW w:w="1474" w:type="dxa"/>
            <w:shd w:val="clear" w:color="auto" w:fill="auto"/>
          </w:tcPr>
          <w:p w14:paraId="19C35248"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ghlight w:val="yellow"/>
              </w:rPr>
              <w:t>C</w:t>
            </w:r>
            <w:r w:rsidRPr="00C35007">
              <w:rPr>
                <w:rFonts w:ascii="현대하모니 L" w:eastAsia="현대하모니 L" w:hAnsi="현대하모니 L" w:hint="eastAsia"/>
                <w:highlight w:val="yellow"/>
              </w:rPr>
              <w:t>onfirmation time</w:t>
            </w:r>
          </w:p>
        </w:tc>
      </w:tr>
      <w:tr w:rsidR="00E2787B" w:rsidRPr="00C35007" w14:paraId="32A8B049" w14:textId="77777777" w:rsidTr="00CE6ACD">
        <w:tc>
          <w:tcPr>
            <w:tcW w:w="1317" w:type="dxa"/>
            <w:vMerge w:val="restart"/>
            <w:shd w:val="clear" w:color="auto" w:fill="auto"/>
          </w:tcPr>
          <w:p w14:paraId="5BC28251" w14:textId="77777777" w:rsidR="00E2787B" w:rsidRPr="00C35007" w:rsidRDefault="00E2787B" w:rsidP="00CE6ACD">
            <w:pPr>
              <w:pStyle w:val="BodyText"/>
              <w:rPr>
                <w:rFonts w:ascii="현대하모니 L" w:eastAsia="현대하모니 L" w:hAnsi="현대하모니 L"/>
                <w:szCs w:val="22"/>
                <w:highlight w:val="yellow"/>
              </w:rPr>
            </w:pPr>
            <w:r w:rsidRPr="00C35007">
              <w:rPr>
                <w:rFonts w:ascii="현대하모니 L" w:eastAsia="현대하모니 L" w:hAnsi="현대하모니 L" w:hint="eastAsia"/>
                <w:highlight w:val="yellow"/>
              </w:rPr>
              <w:t>SMARTKEY FAULT</w:t>
            </w:r>
          </w:p>
        </w:tc>
        <w:tc>
          <w:tcPr>
            <w:tcW w:w="2052" w:type="dxa"/>
            <w:shd w:val="clear" w:color="auto" w:fill="auto"/>
          </w:tcPr>
          <w:p w14:paraId="114CD6EC"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ghlight w:val="yellow"/>
              </w:rPr>
              <w:t>No Response</w:t>
            </w:r>
            <w:r w:rsidRPr="00C35007">
              <w:rPr>
                <w:rFonts w:ascii="현대하모니 L" w:eastAsia="현대하모니 L" w:hAnsi="현대하모니 L" w:hint="eastAsia"/>
                <w:highlight w:val="yellow"/>
              </w:rPr>
              <w:br/>
            </w:r>
            <w:r w:rsidRPr="00C35007">
              <w:rPr>
                <w:rFonts w:ascii="현대하모니 L" w:eastAsia="현대하모니 L" w:hAnsi="현대하모니 L"/>
                <w:highlight w:val="yellow"/>
              </w:rPr>
              <w:t>from SMART</w:t>
            </w:r>
            <w:r w:rsidRPr="00C35007">
              <w:rPr>
                <w:rFonts w:ascii="현대하모니 L" w:eastAsia="현대하모니 L" w:hAnsi="현대하모니 L" w:hint="eastAsia"/>
                <w:highlight w:val="yellow"/>
              </w:rPr>
              <w:t xml:space="preserve">KEY </w:t>
            </w:r>
          </w:p>
        </w:tc>
        <w:tc>
          <w:tcPr>
            <w:tcW w:w="1417" w:type="dxa"/>
            <w:shd w:val="clear" w:color="auto" w:fill="auto"/>
          </w:tcPr>
          <w:p w14:paraId="3318E95B" w14:textId="504BD88D" w:rsidR="00E2787B" w:rsidRPr="00C35007" w:rsidRDefault="00195D17" w:rsidP="00CE6ACD">
            <w:pPr>
              <w:rPr>
                <w:rFonts w:ascii="현대하모니 L" w:eastAsia="현대하모니 L" w:hAnsi="현대하모니 L" w:cs="Arial"/>
                <w:color w:val="000000"/>
                <w:highlight w:val="yellow"/>
              </w:rPr>
            </w:pPr>
            <w:r>
              <w:rPr>
                <w:rFonts w:ascii="현대하모니 L" w:eastAsia="현대하모니 L" w:hAnsi="현대하모니 L" w:cs="Arial"/>
                <w:color w:val="000000"/>
                <w:highlight w:val="yellow"/>
              </w:rPr>
              <w:t xml:space="preserve">(0This </w:t>
            </w:r>
          </w:p>
        </w:tc>
        <w:tc>
          <w:tcPr>
            <w:tcW w:w="4395" w:type="dxa"/>
            <w:shd w:val="clear" w:color="auto" w:fill="auto"/>
          </w:tcPr>
          <w:p w14:paraId="3259D971"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hint="eastAsia"/>
                <w:sz w:val="16"/>
                <w:szCs w:val="16"/>
                <w:highlight w:val="yellow"/>
              </w:rPr>
              <w:t xml:space="preserve">In case no answer message is received from SMARTKEY UNIT within the time-out P2, EMS ECU should be started again communication by sending WUP message until end of timer </w:t>
            </w:r>
            <w:proofErr w:type="spellStart"/>
            <w:r w:rsidRPr="00C35007">
              <w:rPr>
                <w:rFonts w:ascii="현대하모니 L" w:eastAsia="현대하모니 L" w:hAnsi="현대하모니 L" w:hint="eastAsia"/>
                <w:sz w:val="16"/>
                <w:szCs w:val="16"/>
                <w:highlight w:val="yellow"/>
              </w:rPr>
              <w:t>EMS_Communication_</w:t>
            </w:r>
            <w:r w:rsidRPr="00C35007">
              <w:rPr>
                <w:rFonts w:ascii="현대하모니 L" w:eastAsia="현대하모니 L" w:hAnsi="현대하모니 L"/>
                <w:sz w:val="16"/>
                <w:szCs w:val="16"/>
                <w:highlight w:val="yellow"/>
              </w:rPr>
              <w:t>Window</w:t>
            </w:r>
            <w:proofErr w:type="spellEnd"/>
            <w:r w:rsidRPr="00C35007">
              <w:rPr>
                <w:rFonts w:ascii="현대하모니 L" w:eastAsia="현대하모니 L" w:hAnsi="현대하모니 L"/>
                <w:sz w:val="16"/>
                <w:szCs w:val="16"/>
                <w:highlight w:val="yellow"/>
              </w:rPr>
              <w:t xml:space="preserve"> (</w:t>
            </w:r>
            <w:r w:rsidRPr="00C35007">
              <w:rPr>
                <w:rFonts w:ascii="현대하모니 L" w:eastAsia="현대하모니 L" w:hAnsi="현대하모니 L" w:hint="eastAsia"/>
                <w:sz w:val="16"/>
                <w:szCs w:val="16"/>
                <w:highlight w:val="yellow"/>
              </w:rPr>
              <w:t>1.5sec).</w:t>
            </w:r>
          </w:p>
          <w:p w14:paraId="4CFE3A11"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hint="eastAsia"/>
                <w:sz w:val="16"/>
                <w:szCs w:val="16"/>
                <w:highlight w:val="yellow"/>
              </w:rPr>
              <w:t xml:space="preserve">This error is set there is no response during </w:t>
            </w:r>
            <w:proofErr w:type="spellStart"/>
            <w:r w:rsidRPr="00C35007">
              <w:rPr>
                <w:rFonts w:ascii="현대하모니 L" w:eastAsia="현대하모니 L" w:hAnsi="현대하모니 L" w:hint="eastAsia"/>
                <w:sz w:val="16"/>
                <w:szCs w:val="16"/>
                <w:highlight w:val="yellow"/>
              </w:rPr>
              <w:t>EMS_Communication_Window</w:t>
            </w:r>
            <w:proofErr w:type="spellEnd"/>
            <w:r w:rsidRPr="00C35007">
              <w:rPr>
                <w:rFonts w:ascii="현대하모니 L" w:eastAsia="현대하모니 L" w:hAnsi="현대하모니 L" w:hint="eastAsia"/>
                <w:sz w:val="16"/>
                <w:szCs w:val="16"/>
                <w:highlight w:val="yellow"/>
              </w:rPr>
              <w:t>.</w:t>
            </w:r>
          </w:p>
          <w:p w14:paraId="59877A6D"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sz w:val="16"/>
                <w:szCs w:val="16"/>
                <w:highlight w:val="yellow"/>
              </w:rPr>
              <w:t>I</w:t>
            </w:r>
            <w:r w:rsidRPr="00C35007">
              <w:rPr>
                <w:rFonts w:ascii="현대하모니 L" w:eastAsia="현대하모니 L" w:hAnsi="현대하모니 L" w:hint="eastAsia"/>
                <w:sz w:val="16"/>
                <w:szCs w:val="16"/>
                <w:highlight w:val="yellow"/>
              </w:rPr>
              <w:t xml:space="preserve">n case that EMS receive NEGATIVE message from SMARTKEY ECU, </w:t>
            </w:r>
            <w:smartTag w:uri="urn:schemas-microsoft-com:office:smarttags" w:element="place">
              <w:r w:rsidRPr="00C35007">
                <w:rPr>
                  <w:rFonts w:ascii="현대하모니 L" w:eastAsia="현대하모니 L" w:hAnsi="현대하모니 L" w:hint="eastAsia"/>
                  <w:sz w:val="16"/>
                  <w:szCs w:val="16"/>
                  <w:highlight w:val="yellow"/>
                </w:rPr>
                <w:t>EMS</w:t>
              </w:r>
            </w:smartTag>
            <w:r w:rsidRPr="00C35007">
              <w:rPr>
                <w:rFonts w:ascii="현대하모니 L" w:eastAsia="현대하모니 L" w:hAnsi="현대하모니 L" w:hint="eastAsia"/>
                <w:sz w:val="16"/>
                <w:szCs w:val="16"/>
                <w:highlight w:val="yellow"/>
              </w:rPr>
              <w:t xml:space="preserve"> has not to set DTC.</w:t>
            </w:r>
          </w:p>
          <w:p w14:paraId="7D3D559C"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cs="Arial"/>
                <w:sz w:val="16"/>
                <w:szCs w:val="16"/>
                <w:highlight w:val="yellow"/>
              </w:rPr>
              <w:lastRenderedPageBreak/>
              <w:t>DTC set is only allowed while IGN1</w:t>
            </w:r>
          </w:p>
        </w:tc>
        <w:tc>
          <w:tcPr>
            <w:tcW w:w="1474" w:type="dxa"/>
            <w:shd w:val="clear" w:color="auto" w:fill="auto"/>
          </w:tcPr>
          <w:p w14:paraId="105C3B49"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nt="eastAsia"/>
                <w:highlight w:val="yellow"/>
              </w:rPr>
              <w:lastRenderedPageBreak/>
              <w:t>1.5sec</w:t>
            </w:r>
          </w:p>
        </w:tc>
      </w:tr>
      <w:tr w:rsidR="00E2787B" w:rsidRPr="00C35007" w14:paraId="00FD4A0E" w14:textId="77777777" w:rsidTr="00CE6ACD">
        <w:tc>
          <w:tcPr>
            <w:tcW w:w="1317" w:type="dxa"/>
            <w:vMerge/>
            <w:shd w:val="clear" w:color="auto" w:fill="auto"/>
          </w:tcPr>
          <w:p w14:paraId="60FA6563" w14:textId="77777777" w:rsidR="00E2787B" w:rsidRPr="00C35007" w:rsidRDefault="00E2787B" w:rsidP="00CE6ACD">
            <w:pPr>
              <w:pStyle w:val="BodyText"/>
              <w:rPr>
                <w:rFonts w:ascii="현대하모니 L" w:eastAsia="현대하모니 L" w:hAnsi="현대하모니 L"/>
                <w:szCs w:val="22"/>
                <w:highlight w:val="yellow"/>
              </w:rPr>
            </w:pPr>
          </w:p>
        </w:tc>
        <w:tc>
          <w:tcPr>
            <w:tcW w:w="2052" w:type="dxa"/>
            <w:vMerge w:val="restart"/>
            <w:shd w:val="clear" w:color="auto" w:fill="auto"/>
          </w:tcPr>
          <w:p w14:paraId="5FA1D1E8"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ghlight w:val="yellow"/>
              </w:rPr>
              <w:t>Invalid message from</w:t>
            </w:r>
          </w:p>
          <w:p w14:paraId="5FF343E4" w14:textId="77777777" w:rsidR="00E2787B" w:rsidRPr="00C35007" w:rsidRDefault="00E2787B" w:rsidP="00CE6ACD">
            <w:pPr>
              <w:pStyle w:val="BodyText"/>
              <w:rPr>
                <w:rFonts w:ascii="현대하모니 L" w:eastAsia="현대하모니 L" w:hAnsi="현대하모니 L"/>
                <w:szCs w:val="22"/>
                <w:highlight w:val="yellow"/>
              </w:rPr>
            </w:pPr>
            <w:r w:rsidRPr="00C35007">
              <w:rPr>
                <w:rFonts w:ascii="현대하모니 L" w:eastAsia="현대하모니 L" w:hAnsi="현대하모니 L"/>
                <w:highlight w:val="yellow"/>
              </w:rPr>
              <w:t>SMART</w:t>
            </w:r>
            <w:r w:rsidRPr="00C35007">
              <w:rPr>
                <w:rFonts w:ascii="현대하모니 L" w:eastAsia="현대하모니 L" w:hAnsi="현대하모니 L" w:hint="eastAsia"/>
                <w:highlight w:val="yellow"/>
              </w:rPr>
              <w:t>KEY</w:t>
            </w:r>
          </w:p>
        </w:tc>
        <w:tc>
          <w:tcPr>
            <w:tcW w:w="1417" w:type="dxa"/>
            <w:shd w:val="clear" w:color="auto" w:fill="auto"/>
          </w:tcPr>
          <w:p w14:paraId="24CABD9C"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ghlight w:val="yellow"/>
              </w:rPr>
              <w:t>P1676</w:t>
            </w:r>
          </w:p>
        </w:tc>
        <w:tc>
          <w:tcPr>
            <w:tcW w:w="4395" w:type="dxa"/>
            <w:shd w:val="clear" w:color="auto" w:fill="auto"/>
          </w:tcPr>
          <w:p w14:paraId="1714DBF4"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sz w:val="16"/>
                <w:szCs w:val="16"/>
                <w:highlight w:val="yellow"/>
              </w:rPr>
              <w:t>D</w:t>
            </w:r>
            <w:r w:rsidRPr="00C35007">
              <w:rPr>
                <w:rFonts w:ascii="현대하모니 L" w:eastAsia="현대하모니 L" w:hAnsi="현대하모니 L" w:hint="eastAsia"/>
                <w:sz w:val="16"/>
                <w:szCs w:val="16"/>
                <w:highlight w:val="yellow"/>
              </w:rPr>
              <w:t>ata error or timing error</w:t>
            </w:r>
          </w:p>
          <w:p w14:paraId="7FB84400" w14:textId="77777777" w:rsidR="00E2787B" w:rsidRPr="00C35007" w:rsidRDefault="00E2787B" w:rsidP="00CE6ACD">
            <w:pPr>
              <w:rPr>
                <w:rFonts w:ascii="현대하모니 L" w:eastAsia="현대하모니 L" w:hAnsi="현대하모니 L" w:cs="Arial"/>
                <w:sz w:val="16"/>
                <w:szCs w:val="16"/>
                <w:highlight w:val="yellow"/>
              </w:rPr>
            </w:pPr>
            <w:r w:rsidRPr="00C35007">
              <w:rPr>
                <w:rFonts w:ascii="현대하모니 L" w:eastAsia="현대하모니 L" w:hAnsi="현대하모니 L" w:cs="Arial"/>
                <w:sz w:val="16"/>
                <w:szCs w:val="16"/>
                <w:highlight w:val="yellow"/>
              </w:rPr>
              <w:t>D</w:t>
            </w:r>
            <w:r w:rsidRPr="00C35007">
              <w:rPr>
                <w:rFonts w:ascii="현대하모니 L" w:eastAsia="현대하모니 L" w:hAnsi="현대하모니 L" w:cs="Arial" w:hint="eastAsia"/>
                <w:sz w:val="16"/>
                <w:szCs w:val="16"/>
                <w:highlight w:val="yellow"/>
              </w:rPr>
              <w:t xml:space="preserve">ata </w:t>
            </w:r>
            <w:r w:rsidRPr="00C35007">
              <w:rPr>
                <w:rFonts w:ascii="현대하모니 L" w:eastAsia="현대하모니 L" w:hAnsi="현대하모니 L" w:cs="Arial"/>
                <w:sz w:val="16"/>
                <w:szCs w:val="16"/>
                <w:highlight w:val="yellow"/>
              </w:rPr>
              <w:t>error:</w:t>
            </w:r>
            <w:r w:rsidRPr="00C35007">
              <w:rPr>
                <w:rFonts w:ascii="현대하모니 L" w:eastAsia="현대하모니 L" w:hAnsi="현대하모니 L" w:cs="Arial" w:hint="eastAsia"/>
                <w:sz w:val="16"/>
                <w:szCs w:val="16"/>
                <w:highlight w:val="yellow"/>
              </w:rPr>
              <w:t xml:space="preserve"> header value error, checksum value error, SMARTKEY status </w:t>
            </w:r>
            <w:r w:rsidRPr="00C35007">
              <w:rPr>
                <w:rFonts w:ascii="현대하모니 L" w:eastAsia="현대하모니 L" w:hAnsi="현대하모니 L" w:cs="Arial"/>
                <w:sz w:val="16"/>
                <w:szCs w:val="16"/>
                <w:highlight w:val="yellow"/>
              </w:rPr>
              <w:t>unknown</w:t>
            </w:r>
            <w:r w:rsidRPr="00C35007">
              <w:rPr>
                <w:rFonts w:ascii="현대하모니 L" w:eastAsia="현대하모니 L" w:hAnsi="현대하모니 L" w:cs="Arial" w:hint="eastAsia"/>
                <w:sz w:val="16"/>
                <w:szCs w:val="16"/>
                <w:highlight w:val="yellow"/>
              </w:rPr>
              <w:t xml:space="preserve"> error.</w:t>
            </w:r>
          </w:p>
          <w:p w14:paraId="70C6493D" w14:textId="77777777" w:rsidR="00E2787B" w:rsidRPr="00C35007" w:rsidRDefault="00E2787B" w:rsidP="00CE6ACD">
            <w:pPr>
              <w:rPr>
                <w:rFonts w:ascii="현대하모니 L" w:eastAsia="현대하모니 L" w:hAnsi="현대하모니 L" w:cs="Arial"/>
                <w:sz w:val="16"/>
                <w:szCs w:val="16"/>
                <w:highlight w:val="yellow"/>
              </w:rPr>
            </w:pPr>
            <w:r w:rsidRPr="00C35007">
              <w:rPr>
                <w:rFonts w:ascii="현대하모니 L" w:eastAsia="현대하모니 L" w:hAnsi="현대하모니 L" w:cs="Arial"/>
                <w:sz w:val="16"/>
                <w:szCs w:val="16"/>
                <w:highlight w:val="yellow"/>
              </w:rPr>
              <w:t>T</w:t>
            </w:r>
            <w:r w:rsidRPr="00C35007">
              <w:rPr>
                <w:rFonts w:ascii="현대하모니 L" w:eastAsia="현대하모니 L" w:hAnsi="현대하모니 L" w:cs="Arial" w:hint="eastAsia"/>
                <w:sz w:val="16"/>
                <w:szCs w:val="16"/>
                <w:highlight w:val="yellow"/>
              </w:rPr>
              <w:t>iming error: in case P2 time is over than 40ms.</w:t>
            </w:r>
          </w:p>
          <w:p w14:paraId="2ED9831D" w14:textId="77777777" w:rsidR="00E2787B" w:rsidRPr="00C35007" w:rsidRDefault="00E2787B" w:rsidP="00CE6ACD">
            <w:pPr>
              <w:rPr>
                <w:rFonts w:ascii="현대하모니 L" w:eastAsia="현대하모니 L" w:hAnsi="현대하모니 L" w:cs="Arial"/>
                <w:sz w:val="16"/>
                <w:szCs w:val="16"/>
                <w:highlight w:val="yellow"/>
              </w:rPr>
            </w:pPr>
            <w:r w:rsidRPr="00C35007">
              <w:rPr>
                <w:rFonts w:ascii="현대하모니 L" w:eastAsia="현대하모니 L" w:hAnsi="현대하모니 L" w:cs="Arial"/>
                <w:sz w:val="16"/>
                <w:szCs w:val="16"/>
                <w:highlight w:val="yellow"/>
              </w:rPr>
              <w:t>T</w:t>
            </w:r>
            <w:r w:rsidRPr="00C35007">
              <w:rPr>
                <w:rFonts w:ascii="현대하모니 L" w:eastAsia="현대하모니 L" w:hAnsi="현대하모니 L" w:cs="Arial" w:hint="eastAsia"/>
                <w:sz w:val="16"/>
                <w:szCs w:val="16"/>
                <w:highlight w:val="yellow"/>
              </w:rPr>
              <w:t xml:space="preserve">his error is set there is no </w:t>
            </w:r>
            <w:r w:rsidRPr="00C35007">
              <w:rPr>
                <w:rFonts w:ascii="현대하모니 L" w:eastAsia="현대하모니 L" w:hAnsi="현대하모니 L" w:cs="Arial"/>
                <w:sz w:val="16"/>
                <w:szCs w:val="16"/>
                <w:highlight w:val="yellow"/>
              </w:rPr>
              <w:t>valid</w:t>
            </w:r>
            <w:r w:rsidRPr="00C35007">
              <w:rPr>
                <w:rFonts w:ascii="현대하모니 L" w:eastAsia="현대하모니 L" w:hAnsi="현대하모니 L" w:cs="Arial" w:hint="eastAsia"/>
                <w:sz w:val="16"/>
                <w:szCs w:val="16"/>
                <w:highlight w:val="yellow"/>
              </w:rPr>
              <w:t xml:space="preserve"> message during </w:t>
            </w:r>
            <w:proofErr w:type="spellStart"/>
            <w:r w:rsidRPr="00C35007">
              <w:rPr>
                <w:rFonts w:ascii="현대하모니 L" w:eastAsia="현대하모니 L" w:hAnsi="현대하모니 L" w:hint="eastAsia"/>
                <w:sz w:val="16"/>
                <w:szCs w:val="16"/>
                <w:highlight w:val="yellow"/>
              </w:rPr>
              <w:t>EMS_Communication_Window</w:t>
            </w:r>
            <w:proofErr w:type="spellEnd"/>
            <w:r w:rsidRPr="00C35007">
              <w:rPr>
                <w:rFonts w:ascii="현대하모니 L" w:eastAsia="현대하모니 L" w:hAnsi="현대하모니 L" w:cs="Arial" w:hint="eastAsia"/>
                <w:sz w:val="16"/>
                <w:szCs w:val="16"/>
                <w:highlight w:val="yellow"/>
              </w:rPr>
              <w:t>.</w:t>
            </w:r>
          </w:p>
          <w:p w14:paraId="7F0603C1"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sz w:val="16"/>
                <w:szCs w:val="16"/>
                <w:highlight w:val="yellow"/>
              </w:rPr>
              <w:t>I</w:t>
            </w:r>
            <w:r w:rsidRPr="00C35007">
              <w:rPr>
                <w:rFonts w:ascii="현대하모니 L" w:eastAsia="현대하모니 L" w:hAnsi="현대하모니 L" w:hint="eastAsia"/>
                <w:sz w:val="16"/>
                <w:szCs w:val="16"/>
                <w:highlight w:val="yellow"/>
              </w:rPr>
              <w:t xml:space="preserve">n case that EMS receive NEGATIVE message from SMARTKEY ECU, </w:t>
            </w:r>
            <w:smartTag w:uri="urn:schemas-microsoft-com:office:smarttags" w:element="place">
              <w:r w:rsidRPr="00C35007">
                <w:rPr>
                  <w:rFonts w:ascii="현대하모니 L" w:eastAsia="현대하모니 L" w:hAnsi="현대하모니 L" w:hint="eastAsia"/>
                  <w:sz w:val="16"/>
                  <w:szCs w:val="16"/>
                  <w:highlight w:val="yellow"/>
                </w:rPr>
                <w:t>EMS</w:t>
              </w:r>
            </w:smartTag>
            <w:r w:rsidRPr="00C35007">
              <w:rPr>
                <w:rFonts w:ascii="현대하모니 L" w:eastAsia="현대하모니 L" w:hAnsi="현대하모니 L" w:hint="eastAsia"/>
                <w:sz w:val="16"/>
                <w:szCs w:val="16"/>
                <w:highlight w:val="yellow"/>
              </w:rPr>
              <w:t xml:space="preserve"> has not to set DTC.</w:t>
            </w:r>
          </w:p>
          <w:p w14:paraId="0FFA5ACC"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cs="Arial"/>
                <w:sz w:val="16"/>
                <w:szCs w:val="16"/>
                <w:highlight w:val="yellow"/>
              </w:rPr>
              <w:t>DTC set is only allowed while IGN1</w:t>
            </w:r>
          </w:p>
        </w:tc>
        <w:tc>
          <w:tcPr>
            <w:tcW w:w="1474" w:type="dxa"/>
            <w:shd w:val="clear" w:color="auto" w:fill="auto"/>
          </w:tcPr>
          <w:p w14:paraId="2ADA5EDF"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nt="eastAsia"/>
                <w:highlight w:val="yellow"/>
              </w:rPr>
              <w:t>1.5sec</w:t>
            </w:r>
          </w:p>
        </w:tc>
      </w:tr>
      <w:tr w:rsidR="00E2787B" w:rsidRPr="00C35007" w14:paraId="4E9101C9" w14:textId="77777777" w:rsidTr="00CE6ACD">
        <w:trPr>
          <w:trHeight w:val="150"/>
        </w:trPr>
        <w:tc>
          <w:tcPr>
            <w:tcW w:w="1317" w:type="dxa"/>
            <w:vMerge/>
            <w:shd w:val="clear" w:color="auto" w:fill="auto"/>
          </w:tcPr>
          <w:p w14:paraId="1AC5CDBE" w14:textId="77777777" w:rsidR="00E2787B" w:rsidRPr="00C35007" w:rsidRDefault="00E2787B" w:rsidP="00CE6ACD">
            <w:pPr>
              <w:pStyle w:val="BodyText"/>
              <w:rPr>
                <w:rFonts w:ascii="현대하모니 L" w:eastAsia="현대하모니 L" w:hAnsi="현대하모니 L"/>
                <w:szCs w:val="22"/>
                <w:highlight w:val="yellow"/>
              </w:rPr>
            </w:pPr>
          </w:p>
        </w:tc>
        <w:tc>
          <w:tcPr>
            <w:tcW w:w="2052" w:type="dxa"/>
            <w:vMerge/>
            <w:shd w:val="clear" w:color="auto" w:fill="auto"/>
          </w:tcPr>
          <w:p w14:paraId="342D4C27" w14:textId="77777777" w:rsidR="00E2787B" w:rsidRPr="00C35007" w:rsidRDefault="00E2787B" w:rsidP="00CE6ACD">
            <w:pPr>
              <w:pStyle w:val="BodyText"/>
              <w:rPr>
                <w:rFonts w:ascii="현대하모니 L" w:eastAsia="현대하모니 L" w:hAnsi="현대하모니 L"/>
                <w:szCs w:val="22"/>
                <w:highlight w:val="yellow"/>
              </w:rPr>
            </w:pPr>
          </w:p>
        </w:tc>
        <w:tc>
          <w:tcPr>
            <w:tcW w:w="1417" w:type="dxa"/>
            <w:shd w:val="clear" w:color="auto" w:fill="auto"/>
          </w:tcPr>
          <w:p w14:paraId="1CCA454B"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nt="eastAsia"/>
                <w:highlight w:val="yellow"/>
              </w:rPr>
              <w:t>P1696</w:t>
            </w:r>
          </w:p>
        </w:tc>
        <w:tc>
          <w:tcPr>
            <w:tcW w:w="4395" w:type="dxa"/>
            <w:shd w:val="clear" w:color="auto" w:fill="auto"/>
          </w:tcPr>
          <w:p w14:paraId="5FC33AF4"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sz w:val="16"/>
                <w:szCs w:val="16"/>
                <w:highlight w:val="yellow"/>
              </w:rPr>
              <w:t>W</w:t>
            </w:r>
            <w:r w:rsidRPr="00C35007">
              <w:rPr>
                <w:rFonts w:ascii="현대하모니 L" w:eastAsia="현대하모니 L" w:hAnsi="현대하모니 L" w:hint="eastAsia"/>
                <w:sz w:val="16"/>
                <w:szCs w:val="16"/>
                <w:highlight w:val="yellow"/>
              </w:rPr>
              <w:t>rong VIN or MIN or RPN</w:t>
            </w:r>
          </w:p>
          <w:p w14:paraId="69900F5A"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sz w:val="16"/>
                <w:szCs w:val="16"/>
                <w:highlight w:val="yellow"/>
              </w:rPr>
              <w:t>T</w:t>
            </w:r>
            <w:r w:rsidRPr="00C35007">
              <w:rPr>
                <w:rFonts w:ascii="현대하모니 L" w:eastAsia="현대하모니 L" w:hAnsi="현대하모니 L" w:hint="eastAsia"/>
                <w:sz w:val="16"/>
                <w:szCs w:val="16"/>
                <w:highlight w:val="yellow"/>
              </w:rPr>
              <w:t xml:space="preserve">his error is set </w:t>
            </w:r>
            <w:smartTag w:uri="urn:schemas-microsoft-com:office:smarttags" w:element="place">
              <w:r w:rsidRPr="00C35007">
                <w:rPr>
                  <w:rFonts w:ascii="현대하모니 L" w:eastAsia="현대하모니 L" w:hAnsi="현대하모니 L" w:hint="eastAsia"/>
                  <w:sz w:val="16"/>
                  <w:szCs w:val="16"/>
                  <w:highlight w:val="yellow"/>
                </w:rPr>
                <w:t>EMS</w:t>
              </w:r>
            </w:smartTag>
            <w:r w:rsidRPr="00C35007">
              <w:rPr>
                <w:rFonts w:ascii="현대하모니 L" w:eastAsia="현대하모니 L" w:hAnsi="현대하모니 L" w:hint="eastAsia"/>
                <w:sz w:val="16"/>
                <w:szCs w:val="16"/>
                <w:highlight w:val="yellow"/>
              </w:rPr>
              <w:t xml:space="preserve"> </w:t>
            </w:r>
            <w:r w:rsidRPr="00C35007">
              <w:rPr>
                <w:rFonts w:ascii="현대하모니 L" w:eastAsia="현대하모니 L" w:hAnsi="현대하모니 L"/>
                <w:sz w:val="16"/>
                <w:szCs w:val="16"/>
                <w:highlight w:val="yellow"/>
              </w:rPr>
              <w:t>receive</w:t>
            </w:r>
            <w:r w:rsidRPr="00C35007">
              <w:rPr>
                <w:rFonts w:ascii="현대하모니 L" w:eastAsia="현대하모니 L" w:hAnsi="현대하모니 L" w:hint="eastAsia"/>
                <w:sz w:val="16"/>
                <w:szCs w:val="16"/>
                <w:highlight w:val="yellow"/>
              </w:rPr>
              <w:t xml:space="preserve"> wrong VIN,MIN or RPN.</w:t>
            </w:r>
            <w:r w:rsidRPr="00C35007">
              <w:rPr>
                <w:rFonts w:ascii="현대하모니 L" w:eastAsia="현대하모니 L" w:hAnsi="현대하모니 L"/>
                <w:sz w:val="16"/>
                <w:szCs w:val="16"/>
                <w:highlight w:val="yellow"/>
              </w:rPr>
              <w:br/>
            </w:r>
            <w:r w:rsidRPr="00C35007">
              <w:rPr>
                <w:rFonts w:ascii="현대하모니 L" w:eastAsia="현대하모니 L" w:hAnsi="현대하모니 L" w:hint="eastAsia"/>
                <w:sz w:val="16"/>
                <w:szCs w:val="16"/>
                <w:highlight w:val="yellow"/>
              </w:rPr>
              <w:t xml:space="preserve">(there is no data or timing error) </w:t>
            </w:r>
          </w:p>
          <w:p w14:paraId="73C6650E"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sz w:val="16"/>
                <w:szCs w:val="16"/>
                <w:highlight w:val="yellow"/>
              </w:rPr>
              <w:t>I</w:t>
            </w:r>
            <w:r w:rsidRPr="00C35007">
              <w:rPr>
                <w:rFonts w:ascii="현대하모니 L" w:eastAsia="현대하모니 L" w:hAnsi="현대하모니 L" w:hint="eastAsia"/>
                <w:sz w:val="16"/>
                <w:szCs w:val="16"/>
                <w:highlight w:val="yellow"/>
              </w:rPr>
              <w:t xml:space="preserve">n case that EMS receive NEGATIVE message from SMARTKEY ECU, </w:t>
            </w:r>
            <w:smartTag w:uri="urn:schemas-microsoft-com:office:smarttags" w:element="place">
              <w:r w:rsidRPr="00C35007">
                <w:rPr>
                  <w:rFonts w:ascii="현대하모니 L" w:eastAsia="현대하모니 L" w:hAnsi="현대하모니 L" w:hint="eastAsia"/>
                  <w:sz w:val="16"/>
                  <w:szCs w:val="16"/>
                  <w:highlight w:val="yellow"/>
                </w:rPr>
                <w:t>EMS</w:t>
              </w:r>
            </w:smartTag>
            <w:r w:rsidRPr="00C35007">
              <w:rPr>
                <w:rFonts w:ascii="현대하모니 L" w:eastAsia="현대하모니 L" w:hAnsi="현대하모니 L" w:hint="eastAsia"/>
                <w:sz w:val="16"/>
                <w:szCs w:val="16"/>
                <w:highlight w:val="yellow"/>
              </w:rPr>
              <w:t xml:space="preserve"> has not to set DTC.</w:t>
            </w:r>
          </w:p>
          <w:p w14:paraId="11B711EB"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cs="Arial"/>
                <w:sz w:val="16"/>
                <w:szCs w:val="16"/>
                <w:highlight w:val="yellow"/>
              </w:rPr>
              <w:t>DTC set is only allowed while IGN1</w:t>
            </w:r>
          </w:p>
        </w:tc>
        <w:tc>
          <w:tcPr>
            <w:tcW w:w="1474" w:type="dxa"/>
            <w:shd w:val="clear" w:color="auto" w:fill="auto"/>
          </w:tcPr>
          <w:p w14:paraId="0DD2843E"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nt="eastAsia"/>
                <w:highlight w:val="yellow"/>
              </w:rPr>
              <w:t>1 time</w:t>
            </w:r>
          </w:p>
        </w:tc>
      </w:tr>
      <w:tr w:rsidR="00E2787B" w:rsidRPr="00C35007" w14:paraId="6BAA1F39" w14:textId="77777777" w:rsidTr="00CE6ACD">
        <w:trPr>
          <w:trHeight w:val="1015"/>
        </w:trPr>
        <w:tc>
          <w:tcPr>
            <w:tcW w:w="1317" w:type="dxa"/>
            <w:shd w:val="clear" w:color="auto" w:fill="auto"/>
          </w:tcPr>
          <w:p w14:paraId="2974073D" w14:textId="77777777" w:rsidR="00E2787B" w:rsidRPr="00C35007" w:rsidRDefault="00E2787B" w:rsidP="00CE6ACD">
            <w:pPr>
              <w:rPr>
                <w:rFonts w:ascii="현대하모니 L" w:eastAsia="현대하모니 L" w:hAnsi="현대하모니 L"/>
                <w:highlight w:val="yellow"/>
              </w:rPr>
            </w:pPr>
            <w:smartTag w:uri="urn:schemas-microsoft-com:office:smarttags" w:element="place">
              <w:r w:rsidRPr="00C35007">
                <w:rPr>
                  <w:rFonts w:ascii="현대하모니 L" w:eastAsia="현대하모니 L" w:hAnsi="현대하모니 L"/>
                  <w:highlight w:val="yellow"/>
                </w:rPr>
                <w:t>EMS</w:t>
              </w:r>
            </w:smartTag>
            <w:r w:rsidRPr="00C35007">
              <w:rPr>
                <w:rFonts w:ascii="현대하모니 L" w:eastAsia="현대하모니 L" w:hAnsi="현대하모니 L"/>
                <w:highlight w:val="yellow"/>
              </w:rPr>
              <w:t xml:space="preserve"> Fault</w:t>
            </w:r>
          </w:p>
        </w:tc>
        <w:tc>
          <w:tcPr>
            <w:tcW w:w="2052" w:type="dxa"/>
            <w:shd w:val="clear" w:color="auto" w:fill="auto"/>
          </w:tcPr>
          <w:p w14:paraId="64F396F7"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nt="eastAsia"/>
                <w:highlight w:val="yellow"/>
              </w:rPr>
              <w:t>Exceeding the maximum limit of Twice IGN ON(≥32 times)</w:t>
            </w:r>
          </w:p>
          <w:p w14:paraId="31E3D49C"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noProof/>
              </w:rPr>
              <mc:AlternateContent>
                <mc:Choice Requires="wpg">
                  <w:drawing>
                    <wp:anchor distT="0" distB="0" distL="114300" distR="114300" simplePos="0" relativeHeight="251685888" behindDoc="0" locked="0" layoutInCell="1" allowOverlap="1" wp14:anchorId="53A1A3F5" wp14:editId="07777777">
                      <wp:simplePos x="0" y="0"/>
                      <wp:positionH relativeFrom="column">
                        <wp:posOffset>422910</wp:posOffset>
                      </wp:positionH>
                      <wp:positionV relativeFrom="paragraph">
                        <wp:posOffset>385445</wp:posOffset>
                      </wp:positionV>
                      <wp:extent cx="558800" cy="443865"/>
                      <wp:effectExtent l="0" t="0" r="0" b="0"/>
                      <wp:wrapNone/>
                      <wp:docPr id="26"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 cy="443865"/>
                                <a:chOff x="10305" y="3861"/>
                                <a:chExt cx="665" cy="699"/>
                              </a:xfrm>
                            </wpg:grpSpPr>
                            <wps:wsp>
                              <wps:cNvPr id="27" name="AutoShape 275"/>
                              <wps:cNvSpPr>
                                <a:spLocks noChangeArrowheads="1"/>
                              </wps:cNvSpPr>
                              <wps:spPr bwMode="auto">
                                <a:xfrm>
                                  <a:off x="10379" y="3861"/>
                                  <a:ext cx="489" cy="445"/>
                                </a:xfrm>
                                <a:prstGeom prst="flowChartExtract">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572E399" w14:textId="77777777" w:rsidR="00E2787B" w:rsidRPr="00F54747" w:rsidRDefault="00E2787B" w:rsidP="004544EB">
                                    <w:pPr>
                                      <w:rPr>
                                        <w:color w:val="FF0000"/>
                                      </w:rPr>
                                    </w:pPr>
                                  </w:p>
                                </w:txbxContent>
                              </wps:txbx>
                              <wps:bodyPr rot="0" vert="eaVert" wrap="square" lIns="91440" tIns="45720" rIns="91440" bIns="45720" anchor="t" anchorCtr="0" upright="1">
                                <a:noAutofit/>
                              </wps:bodyPr>
                            </wps:wsp>
                            <wps:wsp>
                              <wps:cNvPr id="28" name="Oval 276"/>
                              <wps:cNvSpPr>
                                <a:spLocks noChangeArrowheads="1"/>
                              </wps:cNvSpPr>
                              <wps:spPr bwMode="auto">
                                <a:xfrm>
                                  <a:off x="10305" y="3929"/>
                                  <a:ext cx="665" cy="631"/>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txbx>
                                <w:txbxContent>
                                  <w:p w14:paraId="12B9EBA6" w14:textId="77777777" w:rsidR="00E2787B" w:rsidRPr="008D4237" w:rsidRDefault="00E2787B" w:rsidP="004544EB">
                                    <w:pPr>
                                      <w:jc w:val="center"/>
                                      <w:rPr>
                                        <w:b/>
                                      </w:rPr>
                                    </w:pPr>
                                    <w:r>
                                      <w:rPr>
                                        <w:rFonts w:hint="eastAsia"/>
                                        <w:b/>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A1A3F5" id="Group 274" o:spid="_x0000_s1288" style="position:absolute;margin-left:33.3pt;margin-top:30.35pt;width:44pt;height:34.95pt;z-index:251685888;mso-position-horizontal-relative:text;mso-position-vertical-relative:text" coordorigin="10305,3861" coordsize="66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">
                      <v:shape id="AutoShape 275" o:spid="_x0000_s1289" type="#_x0000_t127" style="position:absolute;left:10379;top:3861;width:489;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" strokecolor="red">
                        <v:textbox style="layout-flow:vertical-ideographic">
                          <w:txbxContent>
                            <w:p w14:paraId="3572E399" w14:textId="77777777" w:rsidR="00E2787B" w:rsidRPr="00F54747" w:rsidRDefault="00E2787B" w:rsidP="004544EB">
                              <w:pPr>
                                <w:rPr>
                                  <w:color w:val="FF0000"/>
                                </w:rPr>
                              </w:pPr>
                            </w:p>
                          </w:txbxContent>
                        </v:textbox>
                      </v:shape>
                      <v:oval id="Oval 276" o:spid="_x0000_s1290" style="position:absolute;left:10305;top:3929;width:665;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" filled="f" stroked="f">
                        <v:textbox>
                          <w:txbxContent>
                            <w:p w14:paraId="12B9EBA6" w14:textId="77777777" w:rsidR="00E2787B" w:rsidRPr="008D4237" w:rsidRDefault="00E2787B" w:rsidP="004544EB">
                              <w:pPr>
                                <w:jc w:val="center"/>
                                <w:rPr>
                                  <w:b/>
                                </w:rPr>
                              </w:pPr>
                              <w:r>
                                <w:rPr>
                                  <w:rFonts w:hint="eastAsia"/>
                                  <w:b/>
                                </w:rPr>
                                <w:t>B</w:t>
                              </w:r>
                            </w:p>
                          </w:txbxContent>
                        </v:textbox>
                      </v:oval>
                    </v:group>
                  </w:pict>
                </mc:Fallback>
              </mc:AlternateContent>
            </w:r>
            <w:r w:rsidRPr="00C35007">
              <w:rPr>
                <w:rFonts w:ascii="현대하모니 L" w:eastAsia="현대하모니 L" w:hAnsi="현대하모니 L" w:cs="Arial" w:hint="eastAsia"/>
                <w:szCs w:val="22"/>
                <w:highlight w:val="green"/>
              </w:rPr>
              <w:t>(λ-Engine, μ-</w:t>
            </w:r>
            <w:r w:rsidRPr="00C35007">
              <w:rPr>
                <w:rFonts w:ascii="현대하모니 L" w:eastAsia="현대하모니 L" w:hAnsi="현대하모니 L" w:cs="Arial"/>
                <w:szCs w:val="22"/>
                <w:highlight w:val="green"/>
              </w:rPr>
              <w:t>Engine:</w:t>
            </w:r>
            <w:r w:rsidRPr="00C35007">
              <w:rPr>
                <w:rFonts w:ascii="현대하모니 L" w:eastAsia="현대하모니 L" w:hAnsi="현대하모니 L" w:cs="Arial" w:hint="eastAsia"/>
                <w:szCs w:val="22"/>
                <w:highlight w:val="green"/>
              </w:rPr>
              <w:t xml:space="preserve"> 64 Times)</w:t>
            </w:r>
          </w:p>
        </w:tc>
        <w:tc>
          <w:tcPr>
            <w:tcW w:w="1417" w:type="dxa"/>
            <w:shd w:val="clear" w:color="auto" w:fill="auto"/>
          </w:tcPr>
          <w:p w14:paraId="522FBDBF" w14:textId="77777777" w:rsidR="00E2787B" w:rsidRPr="00C35007" w:rsidRDefault="00E2787B" w:rsidP="00CE6ACD">
            <w:pPr>
              <w:rPr>
                <w:rFonts w:ascii="현대하모니 L" w:eastAsia="현대하모니 L" w:hAnsi="현대하모니 L"/>
                <w:highlight w:val="yellow"/>
              </w:rPr>
            </w:pPr>
            <w:r w:rsidRPr="00C35007">
              <w:rPr>
                <w:rFonts w:ascii="현대하모니 L" w:eastAsia="현대하모니 L" w:hAnsi="현대하모니 L"/>
                <w:highlight w:val="yellow"/>
              </w:rPr>
              <w:t>P1699</w:t>
            </w:r>
          </w:p>
        </w:tc>
        <w:tc>
          <w:tcPr>
            <w:tcW w:w="4395" w:type="dxa"/>
            <w:shd w:val="clear" w:color="auto" w:fill="auto"/>
          </w:tcPr>
          <w:p w14:paraId="6A09E912" w14:textId="77777777" w:rsidR="00E2787B" w:rsidRPr="00C35007" w:rsidRDefault="00E2787B" w:rsidP="00CE6ACD">
            <w:pPr>
              <w:rPr>
                <w:rFonts w:ascii="현대하모니 L" w:eastAsia="현대하모니 L" w:hAnsi="현대하모니 L"/>
                <w:sz w:val="16"/>
                <w:szCs w:val="16"/>
                <w:highlight w:val="yellow"/>
              </w:rPr>
            </w:pPr>
            <w:r w:rsidRPr="00C35007">
              <w:rPr>
                <w:rFonts w:ascii="현대하모니 L" w:eastAsia="현대하모니 L" w:hAnsi="현대하모니 L" w:hint="eastAsia"/>
                <w:sz w:val="16"/>
                <w:szCs w:val="16"/>
                <w:highlight w:val="yellow"/>
              </w:rPr>
              <w:t>-</w:t>
            </w:r>
          </w:p>
        </w:tc>
        <w:tc>
          <w:tcPr>
            <w:tcW w:w="1474" w:type="dxa"/>
            <w:shd w:val="clear" w:color="auto" w:fill="auto"/>
          </w:tcPr>
          <w:p w14:paraId="33E67AC6" w14:textId="77777777" w:rsidR="00E2787B" w:rsidRPr="00C35007" w:rsidRDefault="00E2787B" w:rsidP="00CE6ACD">
            <w:pPr>
              <w:rPr>
                <w:rFonts w:ascii="현대하모니 L" w:eastAsia="현대하모니 L" w:hAnsi="현대하모니 L"/>
              </w:rPr>
            </w:pPr>
            <w:r w:rsidRPr="00C35007">
              <w:rPr>
                <w:rFonts w:ascii="현대하모니 L" w:eastAsia="현대하모니 L" w:hAnsi="현대하모니 L" w:hint="eastAsia"/>
                <w:highlight w:val="yellow"/>
              </w:rPr>
              <w:t>-</w:t>
            </w:r>
          </w:p>
        </w:tc>
      </w:tr>
    </w:tbl>
    <w:p w14:paraId="66518E39" w14:textId="77777777" w:rsidR="00E2787B" w:rsidRPr="00C35007" w:rsidRDefault="00E2787B" w:rsidP="004544EB">
      <w:pPr>
        <w:pStyle w:val="BodyText"/>
        <w:rPr>
          <w:rFonts w:ascii="현대하모니 L" w:eastAsia="현대하모니 L" w:hAnsi="현대하모니 L"/>
          <w:szCs w:val="22"/>
        </w:rPr>
      </w:pPr>
    </w:p>
    <w:p w14:paraId="7E75FCD0" w14:textId="77777777" w:rsidR="00E2787B" w:rsidRPr="00C35007" w:rsidRDefault="00E2787B" w:rsidP="004544EB">
      <w:pPr>
        <w:pStyle w:val="BodyText"/>
        <w:rPr>
          <w:rFonts w:ascii="현대하모니 L" w:eastAsia="현대하모니 L" w:hAnsi="현대하모니 L"/>
        </w:rPr>
      </w:pPr>
      <w:r w:rsidRPr="00C35007">
        <w:rPr>
          <w:rFonts w:ascii="현대하모니 L" w:eastAsia="현대하모니 L" w:hAnsi="현대하모니 L"/>
        </w:rPr>
        <w:br w:type="page"/>
      </w:r>
    </w:p>
    <w:p w14:paraId="65F697AA"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lastRenderedPageBreak/>
        <w:t>Exchange of immobilization status</w:t>
      </w:r>
    </w:p>
    <w:p w14:paraId="10FDAA0E" w14:textId="77777777" w:rsidR="00E2787B" w:rsidRPr="00C35007" w:rsidRDefault="00E2787B" w:rsidP="004544EB">
      <w:pPr>
        <w:pStyle w:val="BodyText"/>
        <w:rPr>
          <w:rFonts w:ascii="현대하모니 L" w:eastAsia="현대하모니 L" w:hAnsi="현대하모니 L"/>
          <w:noProof/>
        </w:rPr>
      </w:pPr>
    </w:p>
    <w:p w14:paraId="52039C67" w14:textId="77777777" w:rsidR="00E2787B" w:rsidRPr="00C35007" w:rsidRDefault="00E2787B" w:rsidP="004544EB">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SERVICES</w:t>
      </w:r>
    </w:p>
    <w:p w14:paraId="394958E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All messages sent by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will use the Sid= </w:t>
      </w:r>
      <w:r w:rsidRPr="00C35007">
        <w:rPr>
          <w:rFonts w:ascii="현대하모니 L" w:eastAsia="현대하모니 L" w:hAnsi="현대하모니 L"/>
          <w:b/>
          <w:szCs w:val="22"/>
        </w:rPr>
        <w:t>49h</w:t>
      </w:r>
    </w:p>
    <w:p w14:paraId="3E17BC6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All messages sent by the IMMO_ECU will use the Sid= </w:t>
      </w:r>
      <w:r w:rsidRPr="00C35007">
        <w:rPr>
          <w:rFonts w:ascii="현대하모니 L" w:eastAsia="현대하모니 L" w:hAnsi="현대하모니 L"/>
          <w:b/>
          <w:szCs w:val="22"/>
        </w:rPr>
        <w:t>69h</w:t>
      </w:r>
    </w:p>
    <w:p w14:paraId="774AF2BF" w14:textId="77777777" w:rsidR="00E2787B" w:rsidRPr="00C35007" w:rsidRDefault="00E2787B" w:rsidP="004544EB">
      <w:pPr>
        <w:pStyle w:val="BodyText"/>
        <w:rPr>
          <w:rFonts w:ascii="현대하모니 L" w:eastAsia="현대하모니 L" w:hAnsi="현대하모니 L"/>
          <w:szCs w:val="22"/>
        </w:rPr>
      </w:pPr>
    </w:p>
    <w:p w14:paraId="065A0936" w14:textId="77777777" w:rsidR="00E2787B" w:rsidRPr="00C35007" w:rsidRDefault="00E2787B" w:rsidP="004544EB">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MESSAGES</w:t>
      </w:r>
    </w:p>
    <w:p w14:paraId="6AB9F433" w14:textId="77777777" w:rsidR="00E2787B" w:rsidRPr="00C35007" w:rsidRDefault="00E2787B" w:rsidP="004544EB">
      <w:pPr>
        <w:pStyle w:val="BodyText"/>
        <w:rPr>
          <w:rFonts w:ascii="현대하모니 L" w:eastAsia="현대하모니 L" w:hAnsi="현대하모니 L"/>
          <w:noProof/>
          <w:szCs w:val="22"/>
        </w:rPr>
      </w:pPr>
      <w:smartTag w:uri="urn:schemas-microsoft-com:office:smarttags" w:element="place">
        <w:r w:rsidRPr="00C35007">
          <w:rPr>
            <w:rFonts w:ascii="현대하모니 L" w:eastAsia="현대하모니 L" w:hAnsi="현대하모니 L"/>
            <w:noProof/>
            <w:szCs w:val="22"/>
          </w:rPr>
          <w:t>EMS</w:t>
        </w:r>
      </w:smartTag>
      <w:r w:rsidRPr="00C35007">
        <w:rPr>
          <w:rFonts w:ascii="현대하모니 L" w:eastAsia="현대하모니 L" w:hAnsi="현대하모니 L"/>
          <w:noProof/>
          <w:szCs w:val="22"/>
        </w:rPr>
        <w:t xml:space="preserve"> MESSAGES TO IMMO_ECU(Request)</w:t>
      </w:r>
    </w:p>
    <w:p w14:paraId="31E46EE7"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t xml:space="preserve">VIN request when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is in virgin mode:</w:t>
      </w:r>
    </w:p>
    <w:p w14:paraId="319A083D"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t>Ident</w:t>
      </w:r>
      <w:r w:rsidRPr="00C35007">
        <w:rPr>
          <w:rFonts w:ascii="현대하모니 L" w:eastAsia="현대하모니 L" w:hAnsi="현대하모니 L"/>
          <w:szCs w:val="22"/>
        </w:rPr>
        <w:tab/>
      </w:r>
      <w:r w:rsidRPr="00C35007">
        <w:rPr>
          <w:rFonts w:ascii="현대하모니 L" w:eastAsia="현대하모니 L" w:hAnsi="현대하모니 L"/>
          <w:szCs w:val="22"/>
        </w:rPr>
        <w:tab/>
        <w:t>:</w:t>
      </w:r>
      <w:r w:rsidRPr="00C35007">
        <w:rPr>
          <w:rFonts w:ascii="현대하모니 L" w:eastAsia="현대하모니 L" w:hAnsi="현대하모니 L"/>
          <w:szCs w:val="22"/>
        </w:rPr>
        <w:tab/>
        <w:t>03H</w:t>
      </w:r>
    </w:p>
    <w:p w14:paraId="4283C2D8"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RN</w:t>
      </w:r>
      <w:r w:rsidRPr="00C35007">
        <w:rPr>
          <w:rFonts w:ascii="현대하모니 L" w:eastAsia="현대하모니 L" w:hAnsi="현대하모니 L"/>
          <w:szCs w:val="22"/>
        </w:rPr>
        <w:t xml:space="preserve"> 1</w:t>
      </w:r>
      <w:r w:rsidRPr="00C35007">
        <w:rPr>
          <w:rFonts w:ascii="현대하모니 L" w:eastAsia="현대하모니 L" w:hAnsi="현대하모니 L" w:hint="eastAsia"/>
          <w:szCs w:val="22"/>
        </w:rPr>
        <w:t xml:space="preserve">,2 </w:t>
      </w:r>
      <w:r w:rsidRPr="00C35007">
        <w:rPr>
          <w:rFonts w:ascii="현대하모니 L" w:eastAsia="현대하모니 L" w:hAnsi="현대하모니 L"/>
          <w:szCs w:val="22"/>
        </w:rPr>
        <w:tab/>
      </w:r>
      <w:r w:rsidRPr="00C35007">
        <w:rPr>
          <w:rFonts w:ascii="현대하모니 L" w:eastAsia="현대하모니 L" w:hAnsi="현대하모니 L"/>
          <w:szCs w:val="22"/>
        </w:rPr>
        <w:tab/>
        <w:t>:</w:t>
      </w:r>
      <w:r w:rsidRPr="00C35007">
        <w:rPr>
          <w:rFonts w:ascii="현대하모니 L" w:eastAsia="현대하모니 L" w:hAnsi="현대하모니 L"/>
          <w:szCs w:val="22"/>
        </w:rPr>
        <w:tab/>
        <w:t>random number</w:t>
      </w:r>
    </w:p>
    <w:p w14:paraId="1D8465BA"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 xml:space="preserve">MIN   </w:t>
      </w:r>
      <w:r w:rsidRPr="00C35007">
        <w:rPr>
          <w:rFonts w:ascii="현대하모니 L" w:eastAsia="현대하모니 L" w:hAnsi="현대하모니 L"/>
          <w:szCs w:val="22"/>
        </w:rPr>
        <w:t xml:space="preserve"> </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ab/>
        <w:t>:</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01H</w:t>
      </w:r>
    </w:p>
    <w:p w14:paraId="15F65FAA"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 xml:space="preserve">VIN1,2 </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ab/>
        <w:t>:</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Zeros</w:t>
      </w:r>
    </w:p>
    <w:p w14:paraId="7A292896" w14:textId="77777777" w:rsidR="00E2787B" w:rsidRPr="00C35007" w:rsidRDefault="00E2787B" w:rsidP="004544EB">
      <w:pPr>
        <w:pStyle w:val="BodyText"/>
        <w:rPr>
          <w:rFonts w:ascii="현대하모니 L" w:eastAsia="현대하모니 L" w:hAnsi="현대하모니 L"/>
          <w:szCs w:val="22"/>
        </w:rPr>
      </w:pPr>
    </w:p>
    <w:p w14:paraId="64BF94F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t xml:space="preserve">VIN request when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is in neutral mode:</w:t>
      </w:r>
    </w:p>
    <w:p w14:paraId="1E23CD88"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t>Ident</w:t>
      </w:r>
      <w:r w:rsidRPr="00C35007">
        <w:rPr>
          <w:rFonts w:ascii="현대하모니 L" w:eastAsia="현대하모니 L" w:hAnsi="현대하모니 L"/>
          <w:szCs w:val="22"/>
        </w:rPr>
        <w:tab/>
      </w:r>
      <w:r w:rsidRPr="00C35007">
        <w:rPr>
          <w:rFonts w:ascii="현대하모니 L" w:eastAsia="현대하모니 L" w:hAnsi="현대하모니 L"/>
          <w:szCs w:val="22"/>
        </w:rPr>
        <w:tab/>
        <w:t>:</w:t>
      </w:r>
      <w:r w:rsidRPr="00C35007">
        <w:rPr>
          <w:rFonts w:ascii="현대하모니 L" w:eastAsia="현대하모니 L" w:hAnsi="현대하모니 L"/>
          <w:szCs w:val="22"/>
        </w:rPr>
        <w:tab/>
        <w:t>05H</w:t>
      </w:r>
    </w:p>
    <w:p w14:paraId="64AB8378"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RN1,2</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t>random number</w:t>
      </w:r>
    </w:p>
    <w:p w14:paraId="757E4022"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MIN</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01H</w:t>
      </w:r>
    </w:p>
    <w:p w14:paraId="16072B70"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VIN1,2</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t>Zero</w:t>
      </w:r>
      <w:r w:rsidRPr="00C35007">
        <w:rPr>
          <w:rFonts w:ascii="현대하모니 L" w:eastAsia="현대하모니 L" w:hAnsi="현대하모니 L" w:hint="eastAsia"/>
          <w:szCs w:val="22"/>
        </w:rPr>
        <w:t>s</w:t>
      </w:r>
    </w:p>
    <w:p w14:paraId="2191599E" w14:textId="77777777" w:rsidR="00E2787B" w:rsidRPr="00C35007" w:rsidRDefault="00E2787B" w:rsidP="004544EB">
      <w:pPr>
        <w:pStyle w:val="BodyText"/>
        <w:rPr>
          <w:rFonts w:ascii="현대하모니 L" w:eastAsia="현대하모니 L" w:hAnsi="현대하모니 L"/>
          <w:szCs w:val="22"/>
        </w:rPr>
      </w:pPr>
    </w:p>
    <w:p w14:paraId="68A1169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t xml:space="preserve">VIN request when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is in learnt mode:</w:t>
      </w:r>
    </w:p>
    <w:p w14:paraId="394B834A"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t>Ident</w:t>
      </w:r>
      <w:r w:rsidRPr="00C35007">
        <w:rPr>
          <w:rFonts w:ascii="현대하모니 L" w:eastAsia="현대하모니 L" w:hAnsi="현대하모니 L"/>
          <w:szCs w:val="22"/>
        </w:rPr>
        <w:tab/>
      </w:r>
      <w:r w:rsidRPr="00C35007">
        <w:rPr>
          <w:rFonts w:ascii="현대하모니 L" w:eastAsia="현대하모니 L" w:hAnsi="현대하모니 L"/>
          <w:szCs w:val="22"/>
        </w:rPr>
        <w:tab/>
        <w:t>:</w:t>
      </w:r>
      <w:r w:rsidRPr="00C35007">
        <w:rPr>
          <w:rFonts w:ascii="현대하모니 L" w:eastAsia="현대하모니 L" w:hAnsi="현대하모니 L"/>
          <w:szCs w:val="22"/>
        </w:rPr>
        <w:tab/>
        <w:t>07H</w:t>
      </w:r>
    </w:p>
    <w:p w14:paraId="22A9151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RN</w:t>
      </w:r>
      <w:r w:rsidRPr="00C35007">
        <w:rPr>
          <w:rFonts w:ascii="현대하모니 L" w:eastAsia="현대하모니 L" w:hAnsi="현대하모니 L"/>
          <w:szCs w:val="22"/>
        </w:rPr>
        <w:t>1,2</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t>random number</w:t>
      </w:r>
    </w:p>
    <w:p w14:paraId="1B134BDE"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MIN</w:t>
      </w:r>
      <w:r w:rsidRPr="00C35007">
        <w:rPr>
          <w:rFonts w:ascii="현대하모니 L" w:eastAsia="현대하모니 L" w:hAnsi="현대하모니 L"/>
          <w:szCs w:val="22"/>
        </w:rPr>
        <w:t xml:space="preserve"> </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01H</w:t>
      </w:r>
    </w:p>
    <w:p w14:paraId="7CAB0107"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VIN1</w:t>
      </w:r>
      <w:r w:rsidRPr="00C35007">
        <w:rPr>
          <w:rFonts w:ascii="현대하모니 L" w:eastAsia="현대하모니 L" w:hAnsi="현대하모니 L"/>
          <w:szCs w:val="22"/>
        </w:rPr>
        <w:t>,2</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Coded VIN</w:t>
      </w:r>
    </w:p>
    <w:p w14:paraId="7673E5AE" w14:textId="77777777" w:rsidR="00E2787B" w:rsidRPr="00C35007" w:rsidRDefault="00E2787B" w:rsidP="004544EB">
      <w:pPr>
        <w:pStyle w:val="BodyText"/>
        <w:rPr>
          <w:rFonts w:ascii="현대하모니 L" w:eastAsia="현대하모니 L" w:hAnsi="현대하모니 L"/>
          <w:szCs w:val="22"/>
        </w:rPr>
      </w:pPr>
    </w:p>
    <w:p w14:paraId="3DC51B1B" w14:textId="77777777" w:rsidR="00E2787B" w:rsidRPr="00C35007" w:rsidRDefault="00E2787B" w:rsidP="004544EB">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 xml:space="preserve">IMMO_ECUMESSAGES TO </w:t>
      </w:r>
      <w:smartTag w:uri="urn:schemas-microsoft-com:office:smarttags" w:element="place">
        <w:r w:rsidRPr="00C35007">
          <w:rPr>
            <w:rFonts w:ascii="현대하모니 L" w:eastAsia="현대하모니 L" w:hAnsi="현대하모니 L"/>
            <w:noProof/>
            <w:szCs w:val="22"/>
          </w:rPr>
          <w:t>EMS</w:t>
        </w:r>
      </w:smartTag>
      <w:r w:rsidRPr="00C35007">
        <w:rPr>
          <w:rFonts w:ascii="현대하모니 L" w:eastAsia="현대하모니 L" w:hAnsi="현대하모니 L"/>
          <w:noProof/>
          <w:szCs w:val="22"/>
        </w:rPr>
        <w:t xml:space="preserve"> (Response)</w:t>
      </w:r>
    </w:p>
    <w:p w14:paraId="416E52A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t>Negative /</w:t>
      </w:r>
      <w:r w:rsidRPr="00C35007">
        <w:rPr>
          <w:rFonts w:ascii="현대하모니 L" w:eastAsia="현대하모니 L" w:hAnsi="현대하모니 L" w:hint="eastAsia"/>
          <w:szCs w:val="22"/>
        </w:rPr>
        <w:t xml:space="preserve"> Neutral mode </w:t>
      </w:r>
      <w:r w:rsidRPr="00C35007">
        <w:rPr>
          <w:rFonts w:ascii="현대하모니 L" w:eastAsia="현대하모니 L" w:hAnsi="현대하모니 L"/>
          <w:szCs w:val="22"/>
        </w:rPr>
        <w:t>response for request key Service:</w:t>
      </w:r>
    </w:p>
    <w:p w14:paraId="04A72CF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t>Ident</w:t>
      </w:r>
      <w:r w:rsidRPr="00C35007">
        <w:rPr>
          <w:rFonts w:ascii="현대하모니 L" w:eastAsia="현대하모니 L" w:hAnsi="현대하모니 L"/>
          <w:szCs w:val="22"/>
        </w:rPr>
        <w:tab/>
      </w:r>
      <w:r w:rsidRPr="00C35007">
        <w:rPr>
          <w:rFonts w:ascii="현대하모니 L" w:eastAsia="현대하모니 L" w:hAnsi="현대하모니 L"/>
          <w:szCs w:val="22"/>
        </w:rPr>
        <w:tab/>
        <w:t>:</w:t>
      </w:r>
      <w:r w:rsidRPr="00C35007">
        <w:rPr>
          <w:rFonts w:ascii="현대하모니 L" w:eastAsia="현대하모니 L" w:hAnsi="현대하모니 L"/>
          <w:szCs w:val="22"/>
        </w:rPr>
        <w:tab/>
        <w:t>04H</w:t>
      </w:r>
      <w:r w:rsidRPr="00C35007">
        <w:rPr>
          <w:rFonts w:ascii="현대하모니 L" w:eastAsia="현대하모니 L" w:hAnsi="현대하모니 L"/>
          <w:szCs w:val="22"/>
        </w:rPr>
        <w:tab/>
        <w:t>(</w:t>
      </w:r>
      <w:r w:rsidRPr="00C35007">
        <w:rPr>
          <w:rFonts w:ascii="Batang" w:eastAsia="Batang" w:hAnsi="Batang" w:cs="Batang" w:hint="eastAsia"/>
          <w:szCs w:val="22"/>
        </w:rPr>
        <w:t>« </w:t>
      </w:r>
      <w:r w:rsidRPr="00C35007">
        <w:rPr>
          <w:rFonts w:ascii="현대하모니 L" w:eastAsia="현대하모니 L" w:hAnsi="현대하모니 L"/>
          <w:szCs w:val="22"/>
        </w:rPr>
        <w:t>no release answer</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23AF481A"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RN3,4</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ab/>
        <w:t>:</w:t>
      </w:r>
      <w:r w:rsidRPr="00C35007">
        <w:rPr>
          <w:rFonts w:ascii="현대하모니 L" w:eastAsia="현대하모니 L" w:hAnsi="현대하모니 L"/>
          <w:szCs w:val="22"/>
        </w:rPr>
        <w:tab/>
        <w:t xml:space="preserve">dummy data (resend </w:t>
      </w:r>
      <w:r w:rsidRPr="00C35007">
        <w:rPr>
          <w:rFonts w:ascii="현대하모니 L" w:eastAsia="현대하모니 L" w:hAnsi="현대하모니 L" w:hint="eastAsia"/>
          <w:szCs w:val="22"/>
        </w:rPr>
        <w:t xml:space="preserve">RN1,2 received from </w:t>
      </w:r>
      <w:smartTag w:uri="urn:schemas-microsoft-com:office:smarttags" w:element="place">
        <w:r w:rsidRPr="00C35007">
          <w:rPr>
            <w:rFonts w:ascii="현대하모니 L" w:eastAsia="현대하모니 L" w:hAnsi="현대하모니 L" w:hint="eastAsia"/>
            <w:szCs w:val="22"/>
          </w:rPr>
          <w:t>EMS</w:t>
        </w:r>
      </w:smartTag>
      <w:r w:rsidRPr="00C35007">
        <w:rPr>
          <w:rFonts w:ascii="현대하모니 L" w:eastAsia="현대하모니 L" w:hAnsi="현대하모니 L" w:hint="eastAsia"/>
          <w:szCs w:val="22"/>
        </w:rPr>
        <w:t>)</w:t>
      </w:r>
    </w:p>
    <w:p w14:paraId="210634E2"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lastRenderedPageBreak/>
        <w:t>MIN</w:t>
      </w:r>
      <w:r w:rsidRPr="00C35007">
        <w:rPr>
          <w:rFonts w:ascii="현대하모니 L" w:eastAsia="현대하모니 L" w:hAnsi="현대하모니 L"/>
          <w:szCs w:val="22"/>
        </w:rPr>
        <w:t xml:space="preserve"> </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01H</w:t>
      </w:r>
    </w:p>
    <w:p w14:paraId="43DD1300"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VIN3,4</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t xml:space="preserve">dummy data (resend </w:t>
      </w:r>
      <w:r w:rsidRPr="00C35007">
        <w:rPr>
          <w:rFonts w:ascii="현대하모니 L" w:eastAsia="현대하모니 L" w:hAnsi="현대하모니 L" w:hint="eastAsia"/>
          <w:szCs w:val="22"/>
        </w:rPr>
        <w:t xml:space="preserve">VIN1,2 received from </w:t>
      </w:r>
      <w:smartTag w:uri="urn:schemas-microsoft-com:office:smarttags" w:element="place">
        <w:r w:rsidRPr="00C35007">
          <w:rPr>
            <w:rFonts w:ascii="현대하모니 L" w:eastAsia="현대하모니 L" w:hAnsi="현대하모니 L" w:hint="eastAsia"/>
            <w:szCs w:val="22"/>
          </w:rPr>
          <w:t>EMS</w:t>
        </w:r>
      </w:smartTag>
      <w:r w:rsidRPr="00C35007">
        <w:rPr>
          <w:rFonts w:ascii="현대하모니 L" w:eastAsia="현대하모니 L" w:hAnsi="현대하모니 L" w:hint="eastAsia"/>
          <w:szCs w:val="22"/>
        </w:rPr>
        <w:t>)</w:t>
      </w:r>
    </w:p>
    <w:p w14:paraId="041D98D7" w14:textId="77777777" w:rsidR="00E2787B" w:rsidRPr="00C35007" w:rsidRDefault="00E2787B" w:rsidP="004544EB">
      <w:pPr>
        <w:pStyle w:val="BodyText"/>
        <w:ind w:firstLineChars="773" w:firstLine="1701"/>
        <w:rPr>
          <w:rFonts w:ascii="현대하모니 L" w:eastAsia="현대하모니 L" w:hAnsi="현대하모니 L"/>
          <w:szCs w:val="22"/>
        </w:rPr>
      </w:pPr>
    </w:p>
    <w:p w14:paraId="6DBD306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t>Do not learn key Service:</w:t>
      </w:r>
    </w:p>
    <w:p w14:paraId="483DA79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t>Ident</w:t>
      </w:r>
      <w:r w:rsidRPr="00C35007">
        <w:rPr>
          <w:rFonts w:ascii="현대하모니 L" w:eastAsia="현대하모니 L" w:hAnsi="현대하모니 L"/>
          <w:szCs w:val="22"/>
        </w:rPr>
        <w:tab/>
      </w:r>
      <w:r w:rsidRPr="00C35007">
        <w:rPr>
          <w:rFonts w:ascii="현대하모니 L" w:eastAsia="현대하모니 L" w:hAnsi="현대하모니 L"/>
          <w:szCs w:val="22"/>
        </w:rPr>
        <w:tab/>
        <w:t>:</w:t>
      </w:r>
      <w:r w:rsidRPr="00C35007">
        <w:rPr>
          <w:rFonts w:ascii="현대하모니 L" w:eastAsia="현대하모니 L" w:hAnsi="현대하모니 L"/>
          <w:szCs w:val="22"/>
        </w:rPr>
        <w:tab/>
        <w:t>09H</w:t>
      </w:r>
      <w:r w:rsidRPr="00C35007">
        <w:rPr>
          <w:rFonts w:ascii="현대하모니 L" w:eastAsia="현대하모니 L" w:hAnsi="현대하모니 L"/>
          <w:szCs w:val="22"/>
        </w:rPr>
        <w:tab/>
        <w:t>(</w:t>
      </w:r>
      <w:r w:rsidRPr="00C35007">
        <w:rPr>
          <w:rFonts w:ascii="Batang" w:eastAsia="Batang" w:hAnsi="Batang" w:cs="Batang" w:hint="eastAsia"/>
          <w:szCs w:val="22"/>
        </w:rPr>
        <w:t>« </w:t>
      </w:r>
      <w:r w:rsidRPr="00C35007">
        <w:rPr>
          <w:rFonts w:ascii="현대하모니 L" w:eastAsia="현대하모니 L" w:hAnsi="현대하모니 L"/>
          <w:szCs w:val="22"/>
        </w:rPr>
        <w:t>IMMO_ECU in Virgin state</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0258FF9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RN3,4</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 xml:space="preserve">coded </w:t>
      </w:r>
      <w:r w:rsidRPr="00C35007">
        <w:rPr>
          <w:rFonts w:ascii="현대하모니 L" w:eastAsia="현대하모니 L" w:hAnsi="현대하모니 L"/>
          <w:szCs w:val="22"/>
        </w:rPr>
        <w:t>random number</w:t>
      </w:r>
    </w:p>
    <w:p w14:paraId="4A3CB732" w14:textId="77777777" w:rsidR="00E2787B" w:rsidRPr="00C35007" w:rsidRDefault="00E2787B" w:rsidP="5CFDE825">
      <w:pPr>
        <w:pStyle w:val="BodyText"/>
        <w:ind w:firstLineChars="773" w:firstLine="1701"/>
        <w:rPr>
          <w:rFonts w:ascii="현대하모니 L" w:eastAsia="현대하모니 L" w:hAnsi="현대하모니 L"/>
        </w:rPr>
      </w:pPr>
      <w:r w:rsidRPr="5CFDE825">
        <w:rPr>
          <w:rFonts w:ascii="현대하모니 L" w:eastAsia="현대하모니 L" w:hAnsi="현대하모니 L"/>
        </w:rPr>
        <w:t>MIN</w:t>
      </w:r>
      <w:r>
        <w:tab/>
      </w:r>
      <w:r w:rsidRPr="5CFDE825">
        <w:rPr>
          <w:rFonts w:ascii="현대하모니 L" w:eastAsia="현대하모니 L" w:hAnsi="현대하모니 L"/>
        </w:rPr>
        <w:t xml:space="preserve">    </w:t>
      </w:r>
      <w:r>
        <w:tab/>
      </w:r>
      <w:r w:rsidRPr="5CFDE825">
        <w:rPr>
          <w:rFonts w:ascii="현대하모니 L" w:eastAsia="현대하모니 L" w:hAnsi="현대하모니 L"/>
        </w:rPr>
        <w:t>:</w:t>
      </w:r>
      <w:r>
        <w:tab/>
      </w:r>
      <w:r w:rsidRPr="5CFDE825">
        <w:rPr>
          <w:rFonts w:ascii="현대하모니 L" w:eastAsia="현대하모니 L" w:hAnsi="현대하모니 L"/>
        </w:rPr>
        <w:t>01H</w:t>
      </w:r>
    </w:p>
    <w:p w14:paraId="328A89DD" w14:textId="77777777" w:rsidR="00E2787B" w:rsidRPr="00C35007" w:rsidRDefault="00E2787B" w:rsidP="5CFDE825">
      <w:pPr>
        <w:pStyle w:val="BodyText"/>
        <w:ind w:firstLineChars="773" w:firstLine="1701"/>
        <w:rPr>
          <w:rFonts w:ascii="현대하모니 L" w:eastAsia="현대하모니 L" w:hAnsi="현대하모니 L"/>
          <w:lang w:val="de-DE"/>
        </w:rPr>
      </w:pPr>
      <w:r w:rsidRPr="5CFDE825">
        <w:rPr>
          <w:rFonts w:ascii="현대하모니 L" w:eastAsia="현대하모니 L" w:hAnsi="현대하모니 L"/>
          <w:lang w:val="de-DE"/>
        </w:rPr>
        <w:t>VIN3,4</w:t>
      </w:r>
      <w:r>
        <w:tab/>
      </w:r>
      <w:r w:rsidRPr="5CFDE825">
        <w:rPr>
          <w:rFonts w:ascii="현대하모니 L" w:eastAsia="현대하모니 L" w:hAnsi="현대하모니 L"/>
          <w:lang w:val="de-DE"/>
        </w:rPr>
        <w:t xml:space="preserve"> </w:t>
      </w:r>
      <w:r>
        <w:tab/>
      </w:r>
      <w:r w:rsidRPr="5CFDE825">
        <w:rPr>
          <w:rFonts w:ascii="현대하모니 L" w:eastAsia="현대하모니 L" w:hAnsi="현대하모니 L"/>
          <w:lang w:val="de-DE"/>
        </w:rPr>
        <w:t>:</w:t>
      </w:r>
      <w:r>
        <w:tab/>
      </w:r>
      <w:r w:rsidRPr="5CFDE825">
        <w:rPr>
          <w:rFonts w:ascii="현대하모니 L" w:eastAsia="현대하모니 L" w:hAnsi="현대하모니 L"/>
          <w:lang w:val="de-DE"/>
        </w:rPr>
        <w:t>zeros</w:t>
      </w:r>
    </w:p>
    <w:p w14:paraId="5AB7C0C5" w14:textId="77777777" w:rsidR="00E2787B" w:rsidRPr="00C35007" w:rsidRDefault="00E2787B" w:rsidP="004544EB">
      <w:pPr>
        <w:pStyle w:val="BodyText"/>
        <w:rPr>
          <w:rFonts w:ascii="현대하모니 L" w:eastAsia="현대하모니 L" w:hAnsi="현대하모니 L"/>
          <w:szCs w:val="22"/>
          <w:lang w:val="de-DE"/>
        </w:rPr>
      </w:pPr>
    </w:p>
    <w:p w14:paraId="73C4802B" w14:textId="77777777" w:rsidR="00E2787B" w:rsidRPr="00C35007" w:rsidRDefault="00E2787B" w:rsidP="004544EB">
      <w:pPr>
        <w:pStyle w:val="BodyText"/>
        <w:rPr>
          <w:rFonts w:ascii="현대하모니 L" w:eastAsia="현대하모니 L" w:hAnsi="현대하모니 L"/>
          <w:szCs w:val="22"/>
          <w:lang w:val="de-DE"/>
        </w:rPr>
      </w:pPr>
      <w:r w:rsidRPr="00C35007">
        <w:rPr>
          <w:rFonts w:ascii="현대하모니 L" w:eastAsia="현대하모니 L" w:hAnsi="현대하모니 L"/>
          <w:szCs w:val="22"/>
          <w:lang w:val="de-DE"/>
        </w:rPr>
        <w:tab/>
        <w:t>Send VIN Service :</w:t>
      </w:r>
    </w:p>
    <w:p w14:paraId="5E8C2D0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lang w:val="de-DE"/>
        </w:rPr>
        <w:tab/>
      </w:r>
      <w:r w:rsidRPr="00C35007">
        <w:rPr>
          <w:rFonts w:ascii="현대하모니 L" w:eastAsia="현대하모니 L" w:hAnsi="현대하모니 L"/>
          <w:szCs w:val="22"/>
          <w:lang w:val="de-DE"/>
        </w:rPr>
        <w:tab/>
      </w:r>
      <w:r w:rsidRPr="00C35007">
        <w:rPr>
          <w:rFonts w:ascii="현대하모니 L" w:eastAsia="현대하모니 L" w:hAnsi="현대하모니 L"/>
          <w:szCs w:val="22"/>
        </w:rPr>
        <w:t>Ident</w:t>
      </w:r>
      <w:r w:rsidRPr="00C35007">
        <w:rPr>
          <w:rFonts w:ascii="현대하모니 L" w:eastAsia="현대하모니 L" w:hAnsi="현대하모니 L"/>
          <w:szCs w:val="22"/>
        </w:rPr>
        <w:tab/>
      </w:r>
      <w:r w:rsidRPr="00C35007">
        <w:rPr>
          <w:rFonts w:ascii="현대하모니 L" w:eastAsia="현대하모니 L" w:hAnsi="현대하모니 L"/>
          <w:szCs w:val="22"/>
        </w:rPr>
        <w:tab/>
        <w:t>:</w:t>
      </w:r>
      <w:r w:rsidRPr="00C35007">
        <w:rPr>
          <w:rFonts w:ascii="현대하모니 L" w:eastAsia="현대하모니 L" w:hAnsi="현대하모니 L"/>
          <w:szCs w:val="22"/>
        </w:rPr>
        <w:tab/>
        <w:t>08H</w:t>
      </w:r>
      <w:r w:rsidRPr="00C35007">
        <w:rPr>
          <w:rFonts w:ascii="현대하모니 L" w:eastAsia="현대하모니 L" w:hAnsi="현대하모니 L"/>
          <w:szCs w:val="22"/>
        </w:rPr>
        <w:tab/>
        <w:t>(</w:t>
      </w:r>
      <w:r w:rsidRPr="00C35007">
        <w:rPr>
          <w:rFonts w:ascii="Batang" w:eastAsia="Batang" w:hAnsi="Batang" w:cs="Batang" w:hint="eastAsia"/>
          <w:szCs w:val="22"/>
        </w:rPr>
        <w:t>« </w:t>
      </w:r>
      <w:r w:rsidRPr="00C35007">
        <w:rPr>
          <w:rFonts w:ascii="현대하모니 L" w:eastAsia="현대하모니 L" w:hAnsi="현대하모니 L"/>
          <w:szCs w:val="22"/>
        </w:rPr>
        <w:t>IMMO_ECU in Learnt state</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2A96B04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RN3,4</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t>coded random number</w:t>
      </w:r>
    </w:p>
    <w:p w14:paraId="7D563908"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MIN</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01H</w:t>
      </w:r>
    </w:p>
    <w:p w14:paraId="0F0D37C7"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VIN3,4</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coded VIN in IMMO_ECU</w:t>
      </w:r>
    </w:p>
    <w:p w14:paraId="55B33694" w14:textId="77777777" w:rsidR="00E2787B" w:rsidRPr="00C35007" w:rsidRDefault="00E2787B" w:rsidP="004544EB">
      <w:pPr>
        <w:pStyle w:val="BodyText"/>
        <w:ind w:firstLineChars="773" w:firstLine="1701"/>
        <w:rPr>
          <w:rFonts w:ascii="현대하모니 L" w:eastAsia="현대하모니 L" w:hAnsi="현대하모니 L"/>
          <w:szCs w:val="22"/>
        </w:rPr>
      </w:pPr>
    </w:p>
    <w:p w14:paraId="3E9D89E1"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t>Neutralization Service:</w:t>
      </w:r>
    </w:p>
    <w:p w14:paraId="066B01A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t>Ident</w:t>
      </w:r>
      <w:r w:rsidRPr="00C35007">
        <w:rPr>
          <w:rFonts w:ascii="현대하모니 L" w:eastAsia="현대하모니 L" w:hAnsi="현대하모니 L"/>
          <w:szCs w:val="22"/>
        </w:rPr>
        <w:tab/>
      </w:r>
      <w:r w:rsidRPr="00C35007">
        <w:rPr>
          <w:rFonts w:ascii="현대하모니 L" w:eastAsia="현대하모니 L" w:hAnsi="현대하모니 L"/>
          <w:szCs w:val="22"/>
        </w:rPr>
        <w:tab/>
        <w:t>:</w:t>
      </w:r>
      <w:r w:rsidRPr="00C35007">
        <w:rPr>
          <w:rFonts w:ascii="현대하모니 L" w:eastAsia="현대하모니 L" w:hAnsi="현대하모니 L"/>
          <w:szCs w:val="22"/>
        </w:rPr>
        <w:tab/>
        <w:t>0AH</w:t>
      </w:r>
      <w:r w:rsidRPr="00C35007">
        <w:rPr>
          <w:rFonts w:ascii="현대하모니 L" w:eastAsia="현대하모니 L" w:hAnsi="현대하모니 L"/>
          <w:szCs w:val="22"/>
        </w:rPr>
        <w:tab/>
        <w:t>(</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should neutralize)</w:t>
      </w:r>
    </w:p>
    <w:p w14:paraId="60759186"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ab/>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RN3,4</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t>coded random number</w:t>
      </w:r>
    </w:p>
    <w:p w14:paraId="24991251"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MIN</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01H</w:t>
      </w:r>
    </w:p>
    <w:p w14:paraId="10901B21" w14:textId="77777777" w:rsidR="00E2787B" w:rsidRPr="00C35007" w:rsidRDefault="00E2787B" w:rsidP="004544EB">
      <w:pPr>
        <w:pStyle w:val="BodyText"/>
        <w:ind w:firstLineChars="773" w:firstLine="1701"/>
        <w:rPr>
          <w:rFonts w:ascii="현대하모니 L" w:eastAsia="현대하모니 L" w:hAnsi="현대하모니 L"/>
          <w:szCs w:val="22"/>
        </w:rPr>
      </w:pPr>
      <w:r w:rsidRPr="00C35007">
        <w:rPr>
          <w:rFonts w:ascii="현대하모니 L" w:eastAsia="현대하모니 L" w:hAnsi="현대하모니 L" w:hint="eastAsia"/>
          <w:szCs w:val="22"/>
        </w:rPr>
        <w:t>VIN3,4</w:t>
      </w:r>
      <w:r w:rsidRPr="00C35007">
        <w:rPr>
          <w:rFonts w:ascii="현대하모니 L" w:eastAsia="현대하모니 L" w:hAnsi="현대하모니 L" w:hint="eastAsia"/>
          <w:szCs w:val="22"/>
        </w:rPr>
        <w:tab/>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coded VIN from Diagnostic tool</w:t>
      </w:r>
    </w:p>
    <w:p w14:paraId="4455F193" w14:textId="77777777" w:rsidR="00E2787B" w:rsidRPr="00C35007" w:rsidRDefault="00E2787B" w:rsidP="004544EB">
      <w:pPr>
        <w:pStyle w:val="BodyText"/>
        <w:rPr>
          <w:rFonts w:ascii="현대하모니 L" w:eastAsia="현대하모니 L" w:hAnsi="현대하모니 L"/>
          <w:szCs w:val="22"/>
        </w:rPr>
      </w:pPr>
    </w:p>
    <w:p w14:paraId="1C2776EB" w14:textId="77777777" w:rsidR="00E2787B" w:rsidRPr="00C35007" w:rsidRDefault="00E2787B" w:rsidP="004544EB">
      <w:pPr>
        <w:pStyle w:val="BodyText"/>
        <w:rPr>
          <w:rFonts w:ascii="현대하모니 L" w:eastAsia="현대하모니 L" w:hAnsi="현대하모니 L"/>
        </w:rPr>
      </w:pPr>
    </w:p>
    <w:p w14:paraId="15342E60" w14:textId="77777777" w:rsidR="00E2787B" w:rsidRPr="00C35007" w:rsidRDefault="00E2787B" w:rsidP="004544EB">
      <w:pPr>
        <w:pStyle w:val="BodyText"/>
        <w:rPr>
          <w:rFonts w:ascii="현대하모니 L" w:eastAsia="현대하모니 L" w:hAnsi="현대하모니 L"/>
        </w:rPr>
      </w:pPr>
      <w:r w:rsidRPr="00C35007">
        <w:rPr>
          <w:rFonts w:ascii="현대하모니 L" w:eastAsia="현대하모니 L" w:hAnsi="현대하모니 L"/>
        </w:rPr>
        <w:br w:type="page"/>
      </w:r>
    </w:p>
    <w:p w14:paraId="3F78A242" w14:textId="77777777" w:rsidR="00E2787B" w:rsidRPr="00C35007" w:rsidRDefault="00E2787B" w:rsidP="00C35007">
      <w:pPr>
        <w:pStyle w:val="Heading5"/>
        <w:jc w:val="left"/>
        <w:rPr>
          <w:rFonts w:ascii="현대하모니 L" w:eastAsia="현대하모니 L" w:hAnsi="현대하모니 L"/>
          <w:szCs w:val="22"/>
        </w:rPr>
      </w:pPr>
      <w:r w:rsidRPr="00C35007">
        <w:rPr>
          <w:rFonts w:ascii="현대하모니 L" w:eastAsia="현대하모니 L" w:hAnsi="현대하모니 L"/>
          <w:noProof/>
        </w:rPr>
        <w:lastRenderedPageBreak/>
        <mc:AlternateContent>
          <mc:Choice Requires="wpg">
            <w:drawing>
              <wp:anchor distT="0" distB="0" distL="114300" distR="114300" simplePos="0" relativeHeight="251686912" behindDoc="0" locked="0" layoutInCell="1" allowOverlap="1" wp14:anchorId="4C05E1F9" wp14:editId="07777777">
                <wp:simplePos x="0" y="0"/>
                <wp:positionH relativeFrom="column">
                  <wp:posOffset>3810000</wp:posOffset>
                </wp:positionH>
                <wp:positionV relativeFrom="paragraph">
                  <wp:posOffset>-197485</wp:posOffset>
                </wp:positionV>
                <wp:extent cx="558800" cy="443865"/>
                <wp:effectExtent l="0" t="0" r="0" b="0"/>
                <wp:wrapNone/>
                <wp:docPr id="23"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800" cy="443865"/>
                          <a:chOff x="10305" y="3861"/>
                          <a:chExt cx="665" cy="699"/>
                        </a:xfrm>
                      </wpg:grpSpPr>
                      <wps:wsp>
                        <wps:cNvPr id="24" name="AutoShape 278"/>
                        <wps:cNvSpPr>
                          <a:spLocks noChangeArrowheads="1"/>
                        </wps:cNvSpPr>
                        <wps:spPr bwMode="auto">
                          <a:xfrm>
                            <a:off x="10379" y="3861"/>
                            <a:ext cx="489" cy="445"/>
                          </a:xfrm>
                          <a:prstGeom prst="flowChartExtract">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EB89DE8" w14:textId="77777777" w:rsidR="00E2787B" w:rsidRPr="00F54747" w:rsidRDefault="00E2787B" w:rsidP="004544EB">
                              <w:pPr>
                                <w:rPr>
                                  <w:color w:val="FF0000"/>
                                </w:rPr>
                              </w:pPr>
                            </w:p>
                          </w:txbxContent>
                        </wps:txbx>
                        <wps:bodyPr rot="0" vert="eaVert" wrap="square" lIns="91440" tIns="45720" rIns="91440" bIns="45720" anchor="t" anchorCtr="0" upright="1">
                          <a:noAutofit/>
                        </wps:bodyPr>
                      </wps:wsp>
                      <wps:wsp>
                        <wps:cNvPr id="25" name="Oval 279"/>
                        <wps:cNvSpPr>
                          <a:spLocks noChangeArrowheads="1"/>
                        </wps:cNvSpPr>
                        <wps:spPr bwMode="auto">
                          <a:xfrm>
                            <a:off x="10305" y="3929"/>
                            <a:ext cx="665" cy="631"/>
                          </a:xfrm>
                          <a:prstGeom prst="ellipse">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89B52EF" w14:textId="77777777" w:rsidR="00E2787B" w:rsidRPr="008D4237" w:rsidRDefault="00E2787B" w:rsidP="004544EB">
                              <w:pPr>
                                <w:jc w:val="center"/>
                                <w:rPr>
                                  <w:b/>
                                </w:rPr>
                              </w:pPr>
                              <w:r>
                                <w:rPr>
                                  <w:rFonts w:hint="eastAsia"/>
                                  <w:b/>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05E1F9" id="Group 277" o:spid="_x0000_s1291" style="position:absolute;left:0;text-align:left;margin-left:300pt;margin-top:-15.55pt;width:44pt;height:34.95pt;z-index:251686912;mso-position-horizontal-relative:text;mso-position-vertical-relative:text" coordorigin="10305,3861" coordsize="665,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">
                <v:shape id="AutoShape 278" o:spid="_x0000_s1292" type="#_x0000_t127" style="position:absolute;left:10379;top:3861;width:489;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" strokecolor="red">
                  <v:textbox style="layout-flow:vertical-ideographic">
                    <w:txbxContent>
                      <w:p w14:paraId="5EB89DE8" w14:textId="77777777" w:rsidR="00E2787B" w:rsidRPr="00F54747" w:rsidRDefault="00E2787B" w:rsidP="004544EB">
                        <w:pPr>
                          <w:rPr>
                            <w:color w:val="FF0000"/>
                          </w:rPr>
                        </w:pPr>
                      </w:p>
                    </w:txbxContent>
                  </v:textbox>
                </v:shape>
                <v:oval id="Oval 279" o:spid="_x0000_s1293" style="position:absolute;left:10305;top:3929;width:665;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" filled="f" stroked="f">
                  <v:textbox>
                    <w:txbxContent>
                      <w:p w14:paraId="789B52EF" w14:textId="77777777" w:rsidR="00E2787B" w:rsidRPr="008D4237" w:rsidRDefault="00E2787B" w:rsidP="004544EB">
                        <w:pPr>
                          <w:jc w:val="center"/>
                          <w:rPr>
                            <w:b/>
                          </w:rPr>
                        </w:pPr>
                        <w:r>
                          <w:rPr>
                            <w:rFonts w:hint="eastAsia"/>
                            <w:b/>
                          </w:rPr>
                          <w:t>B</w:t>
                        </w:r>
                      </w:p>
                    </w:txbxContent>
                  </v:textbox>
                </v:oval>
              </v:group>
            </w:pict>
          </mc:Fallback>
        </mc:AlternateContent>
      </w:r>
      <w:r w:rsidRPr="00C35007">
        <w:rPr>
          <w:rFonts w:ascii="현대하모니 L" w:eastAsia="현대하모니 L" w:hAnsi="현대하모니 L"/>
        </w:rPr>
        <w:t>Identification number matrix</w:t>
      </w:r>
    </w:p>
    <w:p w14:paraId="6594702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In below table shows Identification data value between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and IMMO_ECU communication data map.</w:t>
      </w:r>
    </w:p>
    <w:p w14:paraId="078B034E" w14:textId="77777777" w:rsidR="00E2787B" w:rsidRPr="00C35007" w:rsidRDefault="00E2787B" w:rsidP="004544EB">
      <w:pPr>
        <w:pStyle w:val="BodyText"/>
        <w:rPr>
          <w:rFonts w:ascii="현대하모니 L" w:eastAsia="현대하모니 L" w:hAnsi="현대하모니 L"/>
          <w:szCs w:val="22"/>
        </w:rPr>
      </w:pP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851"/>
        <w:gridCol w:w="851"/>
        <w:gridCol w:w="850"/>
        <w:gridCol w:w="841"/>
        <w:gridCol w:w="993"/>
        <w:gridCol w:w="1285"/>
        <w:gridCol w:w="850"/>
        <w:gridCol w:w="993"/>
        <w:gridCol w:w="992"/>
        <w:gridCol w:w="992"/>
      </w:tblGrid>
      <w:tr w:rsidR="00E2787B" w:rsidRPr="00C35007" w14:paraId="481EA544" w14:textId="77777777" w:rsidTr="00CE6ACD">
        <w:trPr>
          <w:cantSplit/>
          <w:trHeight w:val="300"/>
        </w:trPr>
        <w:tc>
          <w:tcPr>
            <w:tcW w:w="850" w:type="dxa"/>
            <w:vMerge w:val="restart"/>
            <w:vAlign w:val="center"/>
          </w:tcPr>
          <w:p w14:paraId="4DE71F0B" w14:textId="77777777" w:rsidR="00E2787B" w:rsidRPr="00C35007" w:rsidRDefault="00E2787B" w:rsidP="00CE6ACD">
            <w:pPr>
              <w:pStyle w:val="BodyText"/>
              <w:rPr>
                <w:rFonts w:ascii="현대하모니 L" w:eastAsia="현대하모니 L" w:hAnsi="현대하모니 L" w:cs="Arial"/>
                <w:sz w:val="18"/>
                <w:szCs w:val="18"/>
              </w:rPr>
            </w:pPr>
            <w:smartTag w:uri="urn:schemas-microsoft-com:office:smarttags" w:element="place">
              <w:r w:rsidRPr="00C35007">
                <w:rPr>
                  <w:rFonts w:ascii="현대하모니 L" w:eastAsia="현대하모니 L" w:hAnsi="현대하모니 L" w:cs="Arial"/>
                  <w:sz w:val="18"/>
                  <w:szCs w:val="18"/>
                </w:rPr>
                <w:t>EMS</w:t>
              </w:r>
            </w:smartTag>
          </w:p>
          <w:p w14:paraId="0B57711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state</w:t>
            </w:r>
          </w:p>
        </w:tc>
        <w:tc>
          <w:tcPr>
            <w:tcW w:w="851" w:type="dxa"/>
            <w:vMerge w:val="restart"/>
            <w:vAlign w:val="center"/>
          </w:tcPr>
          <w:p w14:paraId="23188EB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sz w:val="18"/>
                <w:szCs w:val="18"/>
              </w:rPr>
              <w:t>IMMO_ECU</w:t>
            </w:r>
            <w:r w:rsidRPr="00C35007">
              <w:rPr>
                <w:rFonts w:ascii="현대하모니 L" w:eastAsia="현대하모니 L" w:hAnsi="현대하모니 L"/>
                <w:szCs w:val="22"/>
              </w:rPr>
              <w:t xml:space="preserve"> </w:t>
            </w:r>
            <w:r w:rsidRPr="00C35007">
              <w:rPr>
                <w:rFonts w:ascii="현대하모니 L" w:eastAsia="현대하모니 L" w:hAnsi="현대하모니 L" w:cs="Arial"/>
                <w:sz w:val="18"/>
                <w:szCs w:val="18"/>
              </w:rPr>
              <w:t>state</w:t>
            </w:r>
          </w:p>
        </w:tc>
        <w:tc>
          <w:tcPr>
            <w:tcW w:w="1701" w:type="dxa"/>
            <w:gridSpan w:val="2"/>
            <w:vMerge w:val="restart"/>
            <w:vAlign w:val="center"/>
          </w:tcPr>
          <w:p w14:paraId="1221B2F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Communication result with</w:t>
            </w:r>
          </w:p>
          <w:p w14:paraId="7BAD46B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Transponder</w:t>
            </w:r>
          </w:p>
        </w:tc>
        <w:tc>
          <w:tcPr>
            <w:tcW w:w="841" w:type="dxa"/>
            <w:vMerge w:val="restart"/>
            <w:vAlign w:val="center"/>
          </w:tcPr>
          <w:p w14:paraId="4E9AED8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sz w:val="18"/>
                <w:szCs w:val="18"/>
              </w:rPr>
              <w:t>IMMO_ECU</w:t>
            </w:r>
            <w:r w:rsidRPr="00C35007">
              <w:rPr>
                <w:rFonts w:ascii="현대하모니 L" w:eastAsia="현대하모니 L" w:hAnsi="현대하모니 L" w:hint="eastAsia"/>
                <w:sz w:val="18"/>
                <w:szCs w:val="18"/>
              </w:rPr>
              <w:t xml:space="preserve"> </w:t>
            </w:r>
            <w:r w:rsidRPr="00C35007">
              <w:rPr>
                <w:rFonts w:ascii="현대하모니 L" w:eastAsia="현대하모니 L" w:hAnsi="현대하모니 L" w:cs="Arial"/>
                <w:sz w:val="18"/>
                <w:szCs w:val="18"/>
              </w:rPr>
              <w:t xml:space="preserve"> to </w:t>
            </w:r>
            <w:smartTag w:uri="urn:schemas-microsoft-com:office:smarttags" w:element="place">
              <w:r w:rsidRPr="00C35007">
                <w:rPr>
                  <w:rFonts w:ascii="현대하모니 L" w:eastAsia="현대하모니 L" w:hAnsi="현대하모니 L" w:cs="Arial"/>
                  <w:sz w:val="18"/>
                  <w:szCs w:val="18"/>
                </w:rPr>
                <w:t>EMS</w:t>
              </w:r>
            </w:smartTag>
          </w:p>
        </w:tc>
        <w:tc>
          <w:tcPr>
            <w:tcW w:w="993" w:type="dxa"/>
            <w:vMerge w:val="restart"/>
            <w:vAlign w:val="center"/>
          </w:tcPr>
          <w:p w14:paraId="5D42FA3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Current Data</w:t>
            </w:r>
          </w:p>
        </w:tc>
        <w:tc>
          <w:tcPr>
            <w:tcW w:w="1285" w:type="dxa"/>
            <w:vMerge w:val="restart"/>
            <w:vAlign w:val="center"/>
          </w:tcPr>
          <w:p w14:paraId="39BD07C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xml:space="preserve">Engine </w:t>
            </w:r>
            <w:proofErr w:type="spellStart"/>
            <w:r w:rsidRPr="00C35007">
              <w:rPr>
                <w:rFonts w:ascii="현대하모니 L" w:eastAsia="현대하모니 L" w:hAnsi="현대하모니 L" w:cs="Arial"/>
                <w:sz w:val="18"/>
                <w:szCs w:val="18"/>
              </w:rPr>
              <w:t>crank’g</w:t>
            </w:r>
            <w:proofErr w:type="spellEnd"/>
          </w:p>
        </w:tc>
        <w:tc>
          <w:tcPr>
            <w:tcW w:w="1843" w:type="dxa"/>
            <w:gridSpan w:val="2"/>
            <w:vAlign w:val="center"/>
          </w:tcPr>
          <w:p w14:paraId="06F406C5" w14:textId="77777777" w:rsidR="00E2787B" w:rsidRPr="00C35007" w:rsidRDefault="00E2787B" w:rsidP="00CE6ACD">
            <w:pPr>
              <w:pStyle w:val="BodyText"/>
              <w:rPr>
                <w:rFonts w:ascii="현대하모니 L" w:eastAsia="현대하모니 L" w:hAnsi="현대하모니 L" w:cs="Arial"/>
                <w:sz w:val="18"/>
                <w:szCs w:val="18"/>
              </w:rPr>
            </w:pPr>
            <w:smartTag w:uri="urn:schemas-microsoft-com:office:smarttags" w:element="place">
              <w:r w:rsidRPr="00C35007">
                <w:rPr>
                  <w:rFonts w:ascii="현대하모니 L" w:eastAsia="현대하모니 L" w:hAnsi="현대하모니 L" w:cs="Arial"/>
                  <w:sz w:val="18"/>
                  <w:szCs w:val="18"/>
                </w:rPr>
                <w:t>EMS</w:t>
              </w:r>
            </w:smartTag>
            <w:r w:rsidRPr="00C35007">
              <w:rPr>
                <w:rFonts w:ascii="현대하모니 L" w:eastAsia="현대하모니 L" w:hAnsi="현대하모니 L" w:cs="Arial"/>
                <w:sz w:val="18"/>
                <w:szCs w:val="18"/>
              </w:rPr>
              <w:t xml:space="preserve"> to </w:t>
            </w:r>
            <w:r w:rsidRPr="00C35007">
              <w:rPr>
                <w:rFonts w:ascii="현대하모니 L" w:eastAsia="현대하모니 L" w:hAnsi="현대하모니 L"/>
                <w:sz w:val="18"/>
                <w:szCs w:val="18"/>
              </w:rPr>
              <w:t>IMMO_ECU</w:t>
            </w:r>
          </w:p>
        </w:tc>
        <w:tc>
          <w:tcPr>
            <w:tcW w:w="1984" w:type="dxa"/>
            <w:gridSpan w:val="2"/>
            <w:vAlign w:val="center"/>
          </w:tcPr>
          <w:p w14:paraId="0C73C39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sz w:val="18"/>
                <w:szCs w:val="18"/>
              </w:rPr>
              <w:t>IMMO_ECU</w:t>
            </w:r>
            <w:r w:rsidRPr="00C35007">
              <w:rPr>
                <w:rFonts w:ascii="현대하모니 L" w:eastAsia="현대하모니 L" w:hAnsi="현대하모니 L" w:hint="eastAsia"/>
                <w:sz w:val="18"/>
                <w:szCs w:val="18"/>
              </w:rPr>
              <w:t xml:space="preserve"> </w:t>
            </w:r>
            <w:r w:rsidRPr="00C35007">
              <w:rPr>
                <w:rFonts w:ascii="현대하모니 L" w:eastAsia="현대하모니 L" w:hAnsi="현대하모니 L" w:cs="Arial"/>
                <w:sz w:val="18"/>
                <w:szCs w:val="18"/>
              </w:rPr>
              <w:t xml:space="preserve"> to </w:t>
            </w:r>
            <w:smartTag w:uri="urn:schemas-microsoft-com:office:smarttags" w:element="place">
              <w:r w:rsidRPr="00C35007">
                <w:rPr>
                  <w:rFonts w:ascii="현대하모니 L" w:eastAsia="현대하모니 L" w:hAnsi="현대하모니 L" w:cs="Arial"/>
                  <w:sz w:val="18"/>
                  <w:szCs w:val="18"/>
                </w:rPr>
                <w:t>EMS</w:t>
              </w:r>
            </w:smartTag>
          </w:p>
        </w:tc>
      </w:tr>
      <w:tr w:rsidR="00E2787B" w:rsidRPr="00C35007" w14:paraId="4F795529" w14:textId="77777777" w:rsidTr="00CE6ACD">
        <w:trPr>
          <w:cantSplit/>
          <w:trHeight w:val="390"/>
        </w:trPr>
        <w:tc>
          <w:tcPr>
            <w:tcW w:w="850" w:type="dxa"/>
            <w:vMerge/>
            <w:vAlign w:val="center"/>
          </w:tcPr>
          <w:p w14:paraId="492506DD"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31CD0C16"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Merge/>
            <w:vAlign w:val="center"/>
          </w:tcPr>
          <w:p w14:paraId="7FD8715F" w14:textId="77777777" w:rsidR="00E2787B" w:rsidRPr="00C35007" w:rsidRDefault="00E2787B" w:rsidP="00CE6ACD">
            <w:pPr>
              <w:pStyle w:val="BodyText"/>
              <w:rPr>
                <w:rFonts w:ascii="현대하모니 L" w:eastAsia="현대하모니 L" w:hAnsi="현대하모니 L" w:cs="Arial"/>
                <w:sz w:val="18"/>
                <w:szCs w:val="18"/>
              </w:rPr>
            </w:pPr>
          </w:p>
        </w:tc>
        <w:tc>
          <w:tcPr>
            <w:tcW w:w="841" w:type="dxa"/>
            <w:vMerge/>
            <w:vAlign w:val="center"/>
          </w:tcPr>
          <w:p w14:paraId="6BDFDFC2" w14:textId="77777777" w:rsidR="00E2787B" w:rsidRPr="00C35007" w:rsidRDefault="00E2787B" w:rsidP="00CE6ACD">
            <w:pPr>
              <w:pStyle w:val="BodyText"/>
              <w:rPr>
                <w:rFonts w:ascii="현대하모니 L" w:eastAsia="현대하모니 L" w:hAnsi="현대하모니 L" w:cs="Arial"/>
                <w:sz w:val="18"/>
                <w:szCs w:val="18"/>
              </w:rPr>
            </w:pPr>
          </w:p>
        </w:tc>
        <w:tc>
          <w:tcPr>
            <w:tcW w:w="993" w:type="dxa"/>
            <w:vMerge/>
            <w:vAlign w:val="center"/>
          </w:tcPr>
          <w:p w14:paraId="41F9AE5E" w14:textId="77777777" w:rsidR="00E2787B" w:rsidRPr="00C35007" w:rsidRDefault="00E2787B" w:rsidP="00CE6ACD">
            <w:pPr>
              <w:pStyle w:val="BodyText"/>
              <w:rPr>
                <w:rFonts w:ascii="현대하모니 L" w:eastAsia="현대하모니 L" w:hAnsi="현대하모니 L" w:cs="Arial"/>
                <w:sz w:val="18"/>
                <w:szCs w:val="18"/>
              </w:rPr>
            </w:pPr>
          </w:p>
        </w:tc>
        <w:tc>
          <w:tcPr>
            <w:tcW w:w="1285" w:type="dxa"/>
            <w:vMerge/>
            <w:vAlign w:val="center"/>
          </w:tcPr>
          <w:p w14:paraId="00F03A6D" w14:textId="77777777" w:rsidR="00E2787B" w:rsidRPr="00C35007" w:rsidRDefault="00E2787B" w:rsidP="00CE6ACD">
            <w:pPr>
              <w:pStyle w:val="BodyText"/>
              <w:rPr>
                <w:rFonts w:ascii="현대하모니 L" w:eastAsia="현대하모니 L" w:hAnsi="현대하모니 L" w:cs="Arial"/>
                <w:sz w:val="18"/>
                <w:szCs w:val="18"/>
              </w:rPr>
            </w:pPr>
          </w:p>
        </w:tc>
        <w:tc>
          <w:tcPr>
            <w:tcW w:w="850" w:type="dxa"/>
            <w:vMerge w:val="restart"/>
            <w:vAlign w:val="center"/>
          </w:tcPr>
          <w:p w14:paraId="530715D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Data</w:t>
            </w:r>
          </w:p>
          <w:p w14:paraId="3B0A58B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1,2</w:t>
            </w:r>
          </w:p>
        </w:tc>
        <w:tc>
          <w:tcPr>
            <w:tcW w:w="993" w:type="dxa"/>
            <w:vMerge w:val="restart"/>
            <w:vAlign w:val="center"/>
          </w:tcPr>
          <w:p w14:paraId="29816B6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Data</w:t>
            </w:r>
          </w:p>
          <w:p w14:paraId="07C1695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4,5</w:t>
            </w:r>
          </w:p>
          <w:p w14:paraId="4A0C892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(VIN)</w:t>
            </w:r>
          </w:p>
        </w:tc>
        <w:tc>
          <w:tcPr>
            <w:tcW w:w="992" w:type="dxa"/>
            <w:vMerge w:val="restart"/>
            <w:vAlign w:val="center"/>
          </w:tcPr>
          <w:p w14:paraId="011C063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Data</w:t>
            </w:r>
          </w:p>
          <w:p w14:paraId="00ABC74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1,2</w:t>
            </w:r>
          </w:p>
        </w:tc>
        <w:tc>
          <w:tcPr>
            <w:tcW w:w="992" w:type="dxa"/>
            <w:vMerge w:val="restart"/>
            <w:vAlign w:val="center"/>
          </w:tcPr>
          <w:p w14:paraId="7A01046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Data</w:t>
            </w:r>
          </w:p>
          <w:p w14:paraId="49BE827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4,5</w:t>
            </w:r>
          </w:p>
          <w:p w14:paraId="0E57E2A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(VIN)</w:t>
            </w:r>
          </w:p>
        </w:tc>
      </w:tr>
      <w:tr w:rsidR="00E2787B" w:rsidRPr="00C35007" w14:paraId="02273307" w14:textId="77777777" w:rsidTr="00CE6ACD">
        <w:trPr>
          <w:cantSplit/>
          <w:trHeight w:val="435"/>
        </w:trPr>
        <w:tc>
          <w:tcPr>
            <w:tcW w:w="850" w:type="dxa"/>
            <w:vMerge/>
            <w:vAlign w:val="center"/>
          </w:tcPr>
          <w:p w14:paraId="6930E822"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20E36DAB"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Merge/>
            <w:vAlign w:val="center"/>
          </w:tcPr>
          <w:p w14:paraId="32D85219" w14:textId="77777777" w:rsidR="00E2787B" w:rsidRPr="00C35007" w:rsidRDefault="00E2787B" w:rsidP="00CE6ACD">
            <w:pPr>
              <w:pStyle w:val="BodyText"/>
              <w:rPr>
                <w:rFonts w:ascii="현대하모니 L" w:eastAsia="현대하모니 L" w:hAnsi="현대하모니 L" w:cs="Arial"/>
                <w:sz w:val="18"/>
                <w:szCs w:val="18"/>
              </w:rPr>
            </w:pPr>
          </w:p>
        </w:tc>
        <w:tc>
          <w:tcPr>
            <w:tcW w:w="841" w:type="dxa"/>
            <w:vMerge/>
            <w:vAlign w:val="center"/>
          </w:tcPr>
          <w:p w14:paraId="0CE19BC3" w14:textId="77777777" w:rsidR="00E2787B" w:rsidRPr="00C35007" w:rsidRDefault="00E2787B" w:rsidP="00CE6ACD">
            <w:pPr>
              <w:pStyle w:val="BodyText"/>
              <w:rPr>
                <w:rFonts w:ascii="현대하모니 L" w:eastAsia="현대하모니 L" w:hAnsi="현대하모니 L" w:cs="Arial"/>
                <w:sz w:val="18"/>
                <w:szCs w:val="18"/>
              </w:rPr>
            </w:pPr>
          </w:p>
        </w:tc>
        <w:tc>
          <w:tcPr>
            <w:tcW w:w="993" w:type="dxa"/>
            <w:vAlign w:val="center"/>
          </w:tcPr>
          <w:p w14:paraId="11859C3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Key status</w:t>
            </w:r>
          </w:p>
        </w:tc>
        <w:tc>
          <w:tcPr>
            <w:tcW w:w="1285" w:type="dxa"/>
            <w:vMerge/>
            <w:tcBorders>
              <w:bottom w:val="single" w:sz="4" w:space="0" w:color="auto"/>
            </w:tcBorders>
            <w:vAlign w:val="center"/>
          </w:tcPr>
          <w:p w14:paraId="63966B72" w14:textId="77777777" w:rsidR="00E2787B" w:rsidRPr="00C35007" w:rsidRDefault="00E2787B" w:rsidP="00CE6ACD">
            <w:pPr>
              <w:pStyle w:val="BodyText"/>
              <w:rPr>
                <w:rFonts w:ascii="현대하모니 L" w:eastAsia="현대하모니 L" w:hAnsi="현대하모니 L" w:cs="Arial"/>
                <w:sz w:val="18"/>
                <w:szCs w:val="18"/>
              </w:rPr>
            </w:pPr>
          </w:p>
        </w:tc>
        <w:tc>
          <w:tcPr>
            <w:tcW w:w="850" w:type="dxa"/>
            <w:vMerge/>
            <w:tcBorders>
              <w:bottom w:val="single" w:sz="4" w:space="0" w:color="auto"/>
            </w:tcBorders>
            <w:vAlign w:val="center"/>
          </w:tcPr>
          <w:p w14:paraId="23536548" w14:textId="77777777" w:rsidR="00E2787B" w:rsidRPr="00C35007" w:rsidRDefault="00E2787B" w:rsidP="00CE6ACD">
            <w:pPr>
              <w:pStyle w:val="BodyText"/>
              <w:rPr>
                <w:rFonts w:ascii="현대하모니 L" w:eastAsia="현대하모니 L" w:hAnsi="현대하모니 L" w:cs="Arial"/>
                <w:sz w:val="18"/>
                <w:szCs w:val="18"/>
              </w:rPr>
            </w:pPr>
          </w:p>
        </w:tc>
        <w:tc>
          <w:tcPr>
            <w:tcW w:w="993" w:type="dxa"/>
            <w:vMerge/>
            <w:tcBorders>
              <w:bottom w:val="single" w:sz="4" w:space="0" w:color="auto"/>
            </w:tcBorders>
            <w:vAlign w:val="center"/>
          </w:tcPr>
          <w:p w14:paraId="271AE1F2" w14:textId="77777777" w:rsidR="00E2787B" w:rsidRPr="00C35007" w:rsidRDefault="00E2787B" w:rsidP="00CE6ACD">
            <w:pPr>
              <w:pStyle w:val="BodyText"/>
              <w:rPr>
                <w:rFonts w:ascii="현대하모니 L" w:eastAsia="현대하모니 L" w:hAnsi="현대하모니 L" w:cs="Arial"/>
                <w:sz w:val="18"/>
                <w:szCs w:val="18"/>
              </w:rPr>
            </w:pPr>
          </w:p>
        </w:tc>
        <w:tc>
          <w:tcPr>
            <w:tcW w:w="992" w:type="dxa"/>
            <w:vMerge/>
            <w:tcBorders>
              <w:bottom w:val="single" w:sz="4" w:space="0" w:color="auto"/>
            </w:tcBorders>
            <w:vAlign w:val="center"/>
          </w:tcPr>
          <w:p w14:paraId="4AE5B7AF" w14:textId="77777777" w:rsidR="00E2787B" w:rsidRPr="00C35007" w:rsidRDefault="00E2787B" w:rsidP="00CE6ACD">
            <w:pPr>
              <w:pStyle w:val="BodyText"/>
              <w:rPr>
                <w:rFonts w:ascii="현대하모니 L" w:eastAsia="현대하모니 L" w:hAnsi="현대하모니 L" w:cs="Arial"/>
                <w:sz w:val="18"/>
                <w:szCs w:val="18"/>
              </w:rPr>
            </w:pPr>
          </w:p>
        </w:tc>
        <w:tc>
          <w:tcPr>
            <w:tcW w:w="992" w:type="dxa"/>
            <w:vMerge/>
            <w:tcBorders>
              <w:bottom w:val="single" w:sz="4" w:space="0" w:color="auto"/>
            </w:tcBorders>
            <w:vAlign w:val="center"/>
          </w:tcPr>
          <w:p w14:paraId="3955E093" w14:textId="77777777" w:rsidR="00E2787B" w:rsidRPr="00C35007" w:rsidRDefault="00E2787B" w:rsidP="00CE6ACD">
            <w:pPr>
              <w:pStyle w:val="BodyText"/>
              <w:rPr>
                <w:rFonts w:ascii="현대하모니 L" w:eastAsia="현대하모니 L" w:hAnsi="현대하모니 L" w:cs="Arial"/>
                <w:sz w:val="18"/>
                <w:szCs w:val="18"/>
              </w:rPr>
            </w:pPr>
          </w:p>
        </w:tc>
      </w:tr>
      <w:tr w:rsidR="00E2787B" w:rsidRPr="00C35007" w14:paraId="4344887D" w14:textId="77777777" w:rsidTr="00CE6ACD">
        <w:trPr>
          <w:cantSplit/>
          <w:trHeight w:val="1000"/>
        </w:trPr>
        <w:tc>
          <w:tcPr>
            <w:tcW w:w="850" w:type="dxa"/>
            <w:vMerge w:val="restart"/>
            <w:vAlign w:val="center"/>
          </w:tcPr>
          <w:p w14:paraId="5F1D08D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p w14:paraId="3F80297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($03)</w:t>
            </w:r>
          </w:p>
        </w:tc>
        <w:tc>
          <w:tcPr>
            <w:tcW w:w="851" w:type="dxa"/>
            <w:vMerge w:val="restart"/>
            <w:vAlign w:val="center"/>
          </w:tcPr>
          <w:p w14:paraId="49C1A2F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701" w:type="dxa"/>
            <w:gridSpan w:val="2"/>
            <w:vAlign w:val="center"/>
          </w:tcPr>
          <w:p w14:paraId="42D5326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841" w:type="dxa"/>
            <w:vAlign w:val="center"/>
          </w:tcPr>
          <w:p w14:paraId="13EFB6A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$09</w:t>
            </w:r>
          </w:p>
        </w:tc>
        <w:tc>
          <w:tcPr>
            <w:tcW w:w="993" w:type="dxa"/>
            <w:vAlign w:val="center"/>
          </w:tcPr>
          <w:p w14:paraId="51F7F1A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285" w:type="dxa"/>
            <w:vAlign w:val="center"/>
          </w:tcPr>
          <w:p w14:paraId="237EF2C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Possible after twice “</w:t>
            </w:r>
            <w:smartTag w:uri="urn:schemas-microsoft-com:office:smarttags" w:element="place">
              <w:smartTag w:uri="urn:schemas-microsoft-com:office:smarttags" w:element="City">
                <w:r w:rsidRPr="00C35007">
                  <w:rPr>
                    <w:rFonts w:ascii="현대하모니 L" w:eastAsia="현대하모니 L" w:hAnsi="현대하모니 L" w:cs="Arial"/>
                    <w:sz w:val="18"/>
                    <w:szCs w:val="18"/>
                  </w:rPr>
                  <w:t>IGN</w:t>
                </w:r>
              </w:smartTag>
              <w:r w:rsidRPr="00C35007">
                <w:rPr>
                  <w:rFonts w:ascii="현대하모니 L" w:eastAsia="현대하모니 L" w:hAnsi="현대하모니 L" w:cs="Arial"/>
                  <w:sz w:val="18"/>
                  <w:szCs w:val="18"/>
                </w:rPr>
                <w:t xml:space="preserve"> </w:t>
              </w:r>
              <w:smartTag w:uri="urn:schemas-microsoft-com:office:smarttags" w:element="State">
                <w:r w:rsidRPr="00C35007">
                  <w:rPr>
                    <w:rFonts w:ascii="현대하모니 L" w:eastAsia="현대하모니 L" w:hAnsi="현대하모니 L" w:cs="Arial"/>
                    <w:sz w:val="18"/>
                    <w:szCs w:val="18"/>
                  </w:rPr>
                  <w:t>ON</w:t>
                </w:r>
              </w:smartTag>
            </w:smartTag>
            <w:r w:rsidRPr="00C35007">
              <w:rPr>
                <w:rFonts w:ascii="현대하모니 L" w:eastAsia="현대하모니 L" w:hAnsi="현대하모니 L" w:cs="Arial"/>
                <w:sz w:val="18"/>
                <w:szCs w:val="18"/>
              </w:rPr>
              <w:t>” only</w:t>
            </w:r>
          </w:p>
        </w:tc>
        <w:tc>
          <w:tcPr>
            <w:tcW w:w="850" w:type="dxa"/>
            <w:vAlign w:val="center"/>
          </w:tcPr>
          <w:p w14:paraId="2E04FA0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14B5651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3D7879F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EC20</w:t>
            </w:r>
          </w:p>
        </w:tc>
        <w:tc>
          <w:tcPr>
            <w:tcW w:w="992" w:type="dxa"/>
            <w:vAlign w:val="center"/>
          </w:tcPr>
          <w:p w14:paraId="2A2DBFD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086A5E29" w14:textId="77777777" w:rsidTr="00CE6ACD">
        <w:trPr>
          <w:cantSplit/>
          <w:trHeight w:hRule="exact" w:val="525"/>
        </w:trPr>
        <w:tc>
          <w:tcPr>
            <w:tcW w:w="850" w:type="dxa"/>
            <w:vMerge/>
            <w:vAlign w:val="center"/>
          </w:tcPr>
          <w:p w14:paraId="12C42424"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379CA55B"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7C5F16D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TP</w:t>
            </w:r>
          </w:p>
        </w:tc>
        <w:tc>
          <w:tcPr>
            <w:tcW w:w="841" w:type="dxa"/>
            <w:vAlign w:val="center"/>
          </w:tcPr>
          <w:p w14:paraId="619FBD5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6E955F3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vAlign w:val="center"/>
          </w:tcPr>
          <w:p w14:paraId="56B02D6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0646511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12DFF6A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4F363B4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7FC88CE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2576185C" w14:textId="77777777" w:rsidTr="00CE6ACD">
        <w:trPr>
          <w:cantSplit/>
          <w:trHeight w:val="533"/>
        </w:trPr>
        <w:tc>
          <w:tcPr>
            <w:tcW w:w="850" w:type="dxa"/>
            <w:vMerge/>
            <w:vAlign w:val="center"/>
          </w:tcPr>
          <w:p w14:paraId="5ABF93C4"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71DCB018"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460E07B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841" w:type="dxa"/>
            <w:vAlign w:val="center"/>
          </w:tcPr>
          <w:p w14:paraId="5CB871F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23E7713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285" w:type="dxa"/>
            <w:vAlign w:val="center"/>
          </w:tcPr>
          <w:p w14:paraId="322D9B2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w:t>
            </w:r>
          </w:p>
          <w:p w14:paraId="3C35E0C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possible</w:t>
            </w:r>
          </w:p>
        </w:tc>
        <w:tc>
          <w:tcPr>
            <w:tcW w:w="850" w:type="dxa"/>
            <w:vAlign w:val="center"/>
          </w:tcPr>
          <w:p w14:paraId="10273F9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3460C65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0A97A52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0940966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06DFC624" w14:textId="77777777" w:rsidTr="00CE6ACD">
        <w:trPr>
          <w:cantSplit/>
          <w:trHeight w:hRule="exact" w:val="546"/>
        </w:trPr>
        <w:tc>
          <w:tcPr>
            <w:tcW w:w="850" w:type="dxa"/>
            <w:vMerge/>
            <w:vAlign w:val="center"/>
          </w:tcPr>
          <w:p w14:paraId="4B644A8D"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665F445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701" w:type="dxa"/>
            <w:gridSpan w:val="2"/>
            <w:vAlign w:val="center"/>
          </w:tcPr>
          <w:p w14:paraId="03E9E7E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841" w:type="dxa"/>
            <w:vAlign w:val="center"/>
          </w:tcPr>
          <w:p w14:paraId="559E470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77CEF62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285" w:type="dxa"/>
            <w:vAlign w:val="center"/>
          </w:tcPr>
          <w:p w14:paraId="70A7ADF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574604D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1925A64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66E7E5D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45CF792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67452FBE" w14:textId="77777777" w:rsidTr="00CE6ACD">
        <w:trPr>
          <w:cantSplit/>
          <w:trHeight w:hRule="exact" w:val="526"/>
        </w:trPr>
        <w:tc>
          <w:tcPr>
            <w:tcW w:w="850" w:type="dxa"/>
            <w:vMerge/>
            <w:vAlign w:val="center"/>
          </w:tcPr>
          <w:p w14:paraId="082C48EB"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2677290C"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09F7A35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TP</w:t>
            </w:r>
          </w:p>
        </w:tc>
        <w:tc>
          <w:tcPr>
            <w:tcW w:w="841" w:type="dxa"/>
            <w:vAlign w:val="center"/>
          </w:tcPr>
          <w:p w14:paraId="08CEB17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4E4A844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vAlign w:val="center"/>
          </w:tcPr>
          <w:p w14:paraId="095FEBE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74C595F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230D29F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tcBorders>
              <w:bottom w:val="single" w:sz="4" w:space="0" w:color="auto"/>
            </w:tcBorders>
            <w:vAlign w:val="center"/>
          </w:tcPr>
          <w:p w14:paraId="1DEFFB8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74190CE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5B3DCD8F" w14:textId="77777777" w:rsidTr="00CE6ACD">
        <w:trPr>
          <w:cantSplit/>
          <w:trHeight w:val="436"/>
        </w:trPr>
        <w:tc>
          <w:tcPr>
            <w:tcW w:w="850" w:type="dxa"/>
            <w:vMerge/>
            <w:vAlign w:val="center"/>
          </w:tcPr>
          <w:p w14:paraId="249BF8C6"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0EF46479"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77016BD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850" w:type="dxa"/>
            <w:vAlign w:val="center"/>
          </w:tcPr>
          <w:p w14:paraId="682A723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Valid</w:t>
            </w:r>
          </w:p>
        </w:tc>
        <w:tc>
          <w:tcPr>
            <w:tcW w:w="841" w:type="dxa"/>
            <w:vAlign w:val="center"/>
          </w:tcPr>
          <w:p w14:paraId="18E513D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$08</w:t>
            </w:r>
          </w:p>
        </w:tc>
        <w:tc>
          <w:tcPr>
            <w:tcW w:w="993" w:type="dxa"/>
            <w:vAlign w:val="center"/>
          </w:tcPr>
          <w:p w14:paraId="4DA85E3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285" w:type="dxa"/>
            <w:vAlign w:val="center"/>
          </w:tcPr>
          <w:p w14:paraId="79B594C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w:t>
            </w:r>
          </w:p>
          <w:p w14:paraId="3FE8AF9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possible</w:t>
            </w:r>
          </w:p>
        </w:tc>
        <w:tc>
          <w:tcPr>
            <w:tcW w:w="850" w:type="dxa"/>
            <w:vAlign w:val="center"/>
          </w:tcPr>
          <w:p w14:paraId="6A6E0DC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271FDBD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01F8ED9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EC20</w:t>
            </w:r>
          </w:p>
        </w:tc>
        <w:tc>
          <w:tcPr>
            <w:tcW w:w="992" w:type="dxa"/>
            <w:vAlign w:val="center"/>
          </w:tcPr>
          <w:p w14:paraId="052D53E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D5C0</w:t>
            </w:r>
          </w:p>
        </w:tc>
      </w:tr>
      <w:tr w:rsidR="00E2787B" w:rsidRPr="00C35007" w14:paraId="55107C77" w14:textId="77777777" w:rsidTr="00CE6ACD">
        <w:trPr>
          <w:cantSplit/>
          <w:trHeight w:hRule="exact" w:val="531"/>
        </w:trPr>
        <w:tc>
          <w:tcPr>
            <w:tcW w:w="850" w:type="dxa"/>
            <w:vMerge/>
            <w:vAlign w:val="center"/>
          </w:tcPr>
          <w:p w14:paraId="3AB58C42"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tcBorders>
              <w:bottom w:val="single" w:sz="4" w:space="0" w:color="auto"/>
            </w:tcBorders>
            <w:vAlign w:val="center"/>
          </w:tcPr>
          <w:p w14:paraId="4EA9BA15"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tcBorders>
              <w:bottom w:val="single" w:sz="4" w:space="0" w:color="auto"/>
            </w:tcBorders>
            <w:vAlign w:val="center"/>
          </w:tcPr>
          <w:p w14:paraId="7332107B" w14:textId="77777777" w:rsidR="00E2787B" w:rsidRPr="00C35007" w:rsidRDefault="00E2787B" w:rsidP="00CE6ACD">
            <w:pPr>
              <w:pStyle w:val="BodyText"/>
              <w:rPr>
                <w:rFonts w:ascii="현대하모니 L" w:eastAsia="현대하모니 L" w:hAnsi="현대하모니 L" w:cs="Arial"/>
                <w:sz w:val="18"/>
                <w:szCs w:val="18"/>
              </w:rPr>
            </w:pPr>
          </w:p>
        </w:tc>
        <w:tc>
          <w:tcPr>
            <w:tcW w:w="850" w:type="dxa"/>
            <w:tcBorders>
              <w:bottom w:val="single" w:sz="4" w:space="0" w:color="auto"/>
            </w:tcBorders>
            <w:vAlign w:val="center"/>
          </w:tcPr>
          <w:p w14:paraId="33BA17A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Invalid</w:t>
            </w:r>
          </w:p>
        </w:tc>
        <w:tc>
          <w:tcPr>
            <w:tcW w:w="841" w:type="dxa"/>
            <w:tcBorders>
              <w:bottom w:val="single" w:sz="4" w:space="0" w:color="auto"/>
            </w:tcBorders>
            <w:vAlign w:val="center"/>
          </w:tcPr>
          <w:p w14:paraId="5619FD3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tcBorders>
              <w:bottom w:val="single" w:sz="4" w:space="0" w:color="auto"/>
            </w:tcBorders>
            <w:vAlign w:val="center"/>
          </w:tcPr>
          <w:p w14:paraId="7D06DC5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Invalid</w:t>
            </w:r>
          </w:p>
        </w:tc>
        <w:tc>
          <w:tcPr>
            <w:tcW w:w="1285" w:type="dxa"/>
            <w:tcBorders>
              <w:bottom w:val="single" w:sz="4" w:space="0" w:color="auto"/>
            </w:tcBorders>
            <w:vAlign w:val="center"/>
          </w:tcPr>
          <w:p w14:paraId="0B27E25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tcBorders>
              <w:bottom w:val="single" w:sz="4" w:space="0" w:color="auto"/>
            </w:tcBorders>
            <w:vAlign w:val="center"/>
          </w:tcPr>
          <w:p w14:paraId="6B152F9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tcBorders>
              <w:bottom w:val="single" w:sz="4" w:space="0" w:color="auto"/>
            </w:tcBorders>
            <w:vAlign w:val="center"/>
          </w:tcPr>
          <w:p w14:paraId="7B8AB5B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tcBorders>
              <w:bottom w:val="single" w:sz="4" w:space="0" w:color="auto"/>
            </w:tcBorders>
            <w:vAlign w:val="center"/>
          </w:tcPr>
          <w:p w14:paraId="28F27A5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tcBorders>
              <w:bottom w:val="single" w:sz="4" w:space="0" w:color="auto"/>
            </w:tcBorders>
            <w:vAlign w:val="center"/>
          </w:tcPr>
          <w:p w14:paraId="4F236C8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2BA996D1" w14:textId="77777777" w:rsidTr="00CE6ACD">
        <w:trPr>
          <w:cantSplit/>
          <w:trHeight w:hRule="exact" w:val="561"/>
        </w:trPr>
        <w:tc>
          <w:tcPr>
            <w:tcW w:w="850" w:type="dxa"/>
            <w:vMerge/>
            <w:vAlign w:val="center"/>
          </w:tcPr>
          <w:p w14:paraId="5D98A3F1"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527E642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 request</w:t>
            </w:r>
          </w:p>
          <w:p w14:paraId="506F2DB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w:t>
            </w:r>
            <w:r w:rsidRPr="00C35007">
              <w:rPr>
                <w:rFonts w:ascii="현대하모니 L" w:eastAsia="현대하모니 L" w:hAnsi="현대하모니 L"/>
                <w:sz w:val="18"/>
                <w:szCs w:val="18"/>
              </w:rPr>
              <w:t>IMMO_ECU</w:t>
            </w:r>
            <w:r w:rsidRPr="00C35007">
              <w:rPr>
                <w:rFonts w:ascii="현대하모니 L" w:eastAsia="현대하모니 L" w:hAnsi="현대하모니 L" w:cs="Arial"/>
                <w:sz w:val="18"/>
                <w:szCs w:val="18"/>
              </w:rPr>
              <w:t xml:space="preserve"> is Learnt)</w:t>
            </w:r>
          </w:p>
        </w:tc>
        <w:tc>
          <w:tcPr>
            <w:tcW w:w="1701" w:type="dxa"/>
            <w:gridSpan w:val="2"/>
            <w:vAlign w:val="center"/>
          </w:tcPr>
          <w:p w14:paraId="5D573D4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841" w:type="dxa"/>
            <w:vAlign w:val="center"/>
          </w:tcPr>
          <w:p w14:paraId="55F2C433"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$0</w:t>
            </w:r>
            <w:r w:rsidRPr="00C35007">
              <w:rPr>
                <w:rFonts w:ascii="현대하모니 L" w:eastAsia="현대하모니 L" w:hAnsi="현대하모니 L" w:cs="Arial" w:hint="eastAsia"/>
                <w:sz w:val="18"/>
                <w:szCs w:val="18"/>
                <w:highlight w:val="green"/>
              </w:rPr>
              <w:t>A</w:t>
            </w:r>
          </w:p>
        </w:tc>
        <w:tc>
          <w:tcPr>
            <w:tcW w:w="993" w:type="dxa"/>
            <w:vAlign w:val="center"/>
          </w:tcPr>
          <w:p w14:paraId="4A0A9052"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Not yet Checked</w:t>
            </w:r>
          </w:p>
        </w:tc>
        <w:tc>
          <w:tcPr>
            <w:tcW w:w="1285" w:type="dxa"/>
            <w:vAlign w:val="center"/>
          </w:tcPr>
          <w:p w14:paraId="18497D4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4694159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0063765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797F6AE1"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EC20</w:t>
            </w:r>
          </w:p>
        </w:tc>
        <w:tc>
          <w:tcPr>
            <w:tcW w:w="992" w:type="dxa"/>
            <w:vAlign w:val="center"/>
          </w:tcPr>
          <w:p w14:paraId="0D00929A"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D5C0</w:t>
            </w:r>
          </w:p>
        </w:tc>
      </w:tr>
      <w:tr w:rsidR="00E2787B" w:rsidRPr="00C35007" w14:paraId="2E192EC1" w14:textId="77777777" w:rsidTr="00CE6ACD">
        <w:trPr>
          <w:cantSplit/>
          <w:trHeight w:hRule="exact" w:val="533"/>
        </w:trPr>
        <w:tc>
          <w:tcPr>
            <w:tcW w:w="850" w:type="dxa"/>
            <w:vMerge/>
            <w:vAlign w:val="center"/>
          </w:tcPr>
          <w:p w14:paraId="50C86B8C"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60EDCC55"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2948279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TP</w:t>
            </w:r>
          </w:p>
        </w:tc>
        <w:tc>
          <w:tcPr>
            <w:tcW w:w="841" w:type="dxa"/>
            <w:vAlign w:val="center"/>
          </w:tcPr>
          <w:p w14:paraId="7FEFBCD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highlight w:val="green"/>
              </w:rPr>
              <w:t>$0</w:t>
            </w:r>
            <w:r w:rsidRPr="00C35007">
              <w:rPr>
                <w:rFonts w:ascii="현대하모니 L" w:eastAsia="현대하모니 L" w:hAnsi="현대하모니 L" w:cs="Arial" w:hint="eastAsia"/>
                <w:sz w:val="18"/>
                <w:szCs w:val="18"/>
                <w:highlight w:val="green"/>
              </w:rPr>
              <w:t>A</w:t>
            </w:r>
          </w:p>
        </w:tc>
        <w:tc>
          <w:tcPr>
            <w:tcW w:w="993" w:type="dxa"/>
            <w:vAlign w:val="center"/>
          </w:tcPr>
          <w:p w14:paraId="0FC1DF7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vAlign w:val="center"/>
          </w:tcPr>
          <w:p w14:paraId="6645B7F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32DAF73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58F4BFF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3B738902"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EC20</w:t>
            </w:r>
          </w:p>
        </w:tc>
        <w:tc>
          <w:tcPr>
            <w:tcW w:w="992" w:type="dxa"/>
            <w:vAlign w:val="center"/>
          </w:tcPr>
          <w:p w14:paraId="60C5D4C2"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D5C0</w:t>
            </w:r>
          </w:p>
        </w:tc>
      </w:tr>
      <w:tr w:rsidR="00E2787B" w:rsidRPr="00C35007" w14:paraId="69F4A945" w14:textId="77777777" w:rsidTr="00CE6ACD">
        <w:trPr>
          <w:cantSplit/>
          <w:trHeight w:hRule="exact" w:val="605"/>
        </w:trPr>
        <w:tc>
          <w:tcPr>
            <w:tcW w:w="850" w:type="dxa"/>
            <w:vMerge/>
            <w:vAlign w:val="center"/>
          </w:tcPr>
          <w:p w14:paraId="3BBB8815"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55B91B0D"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51969A4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850" w:type="dxa"/>
            <w:vAlign w:val="center"/>
          </w:tcPr>
          <w:p w14:paraId="3EB4B37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Valid</w:t>
            </w:r>
          </w:p>
        </w:tc>
        <w:tc>
          <w:tcPr>
            <w:tcW w:w="841" w:type="dxa"/>
            <w:vAlign w:val="center"/>
          </w:tcPr>
          <w:p w14:paraId="5D0D1B1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$0A</w:t>
            </w:r>
          </w:p>
        </w:tc>
        <w:tc>
          <w:tcPr>
            <w:tcW w:w="993" w:type="dxa"/>
            <w:vAlign w:val="center"/>
          </w:tcPr>
          <w:p w14:paraId="26D1F6E9"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Not yet Checked</w:t>
            </w:r>
          </w:p>
        </w:tc>
        <w:tc>
          <w:tcPr>
            <w:tcW w:w="1285" w:type="dxa"/>
            <w:vAlign w:val="center"/>
          </w:tcPr>
          <w:p w14:paraId="1336725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48E971C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02ACDEE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30344D6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EC20</w:t>
            </w:r>
          </w:p>
        </w:tc>
        <w:tc>
          <w:tcPr>
            <w:tcW w:w="992" w:type="dxa"/>
            <w:vAlign w:val="center"/>
          </w:tcPr>
          <w:p w14:paraId="6DB0DC2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D5C0</w:t>
            </w:r>
          </w:p>
        </w:tc>
      </w:tr>
      <w:tr w:rsidR="00E2787B" w:rsidRPr="00C35007" w14:paraId="2EA8EF3D" w14:textId="77777777" w:rsidTr="00CE6ACD">
        <w:trPr>
          <w:cantSplit/>
          <w:trHeight w:hRule="exact" w:val="511"/>
        </w:trPr>
        <w:tc>
          <w:tcPr>
            <w:tcW w:w="850" w:type="dxa"/>
            <w:vMerge/>
            <w:vAlign w:val="center"/>
          </w:tcPr>
          <w:p w14:paraId="6810F0D1"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74E797DC"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25AF7EAE" w14:textId="77777777" w:rsidR="00E2787B" w:rsidRPr="00C35007" w:rsidRDefault="00E2787B" w:rsidP="00CE6ACD">
            <w:pPr>
              <w:pStyle w:val="BodyText"/>
              <w:rPr>
                <w:rFonts w:ascii="현대하모니 L" w:eastAsia="현대하모니 L" w:hAnsi="현대하모니 L" w:cs="Arial"/>
                <w:sz w:val="18"/>
                <w:szCs w:val="18"/>
              </w:rPr>
            </w:pPr>
          </w:p>
        </w:tc>
        <w:tc>
          <w:tcPr>
            <w:tcW w:w="850" w:type="dxa"/>
            <w:vAlign w:val="center"/>
          </w:tcPr>
          <w:p w14:paraId="053AD8F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Invalid</w:t>
            </w:r>
          </w:p>
        </w:tc>
        <w:tc>
          <w:tcPr>
            <w:tcW w:w="841" w:type="dxa"/>
            <w:vAlign w:val="center"/>
          </w:tcPr>
          <w:p w14:paraId="290AC364"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$0</w:t>
            </w:r>
            <w:r w:rsidRPr="00C35007">
              <w:rPr>
                <w:rFonts w:ascii="현대하모니 L" w:eastAsia="현대하모니 L" w:hAnsi="현대하모니 L" w:cs="Arial" w:hint="eastAsia"/>
                <w:sz w:val="18"/>
                <w:szCs w:val="18"/>
                <w:highlight w:val="green"/>
              </w:rPr>
              <w:t>A</w:t>
            </w:r>
          </w:p>
        </w:tc>
        <w:tc>
          <w:tcPr>
            <w:tcW w:w="993" w:type="dxa"/>
            <w:vAlign w:val="center"/>
          </w:tcPr>
          <w:p w14:paraId="5ED8F905"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Not yet Checked</w:t>
            </w:r>
          </w:p>
        </w:tc>
        <w:tc>
          <w:tcPr>
            <w:tcW w:w="1285" w:type="dxa"/>
            <w:vAlign w:val="center"/>
          </w:tcPr>
          <w:p w14:paraId="1251C36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045DEE9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5ABD65E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0A961C3B"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EC20</w:t>
            </w:r>
          </w:p>
        </w:tc>
        <w:tc>
          <w:tcPr>
            <w:tcW w:w="992" w:type="dxa"/>
            <w:vAlign w:val="center"/>
          </w:tcPr>
          <w:p w14:paraId="388C3EFD"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D5C0</w:t>
            </w:r>
          </w:p>
        </w:tc>
      </w:tr>
      <w:tr w:rsidR="00E2787B" w:rsidRPr="00C35007" w14:paraId="3821D43F" w14:textId="77777777" w:rsidTr="00CE6ACD">
        <w:trPr>
          <w:cantSplit/>
          <w:trHeight w:hRule="exact" w:val="506"/>
        </w:trPr>
        <w:tc>
          <w:tcPr>
            <w:tcW w:w="850" w:type="dxa"/>
            <w:vMerge/>
            <w:vAlign w:val="center"/>
          </w:tcPr>
          <w:p w14:paraId="2633CEB9"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Align w:val="center"/>
          </w:tcPr>
          <w:p w14:paraId="21E3A77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1701" w:type="dxa"/>
            <w:gridSpan w:val="2"/>
            <w:vAlign w:val="center"/>
          </w:tcPr>
          <w:p w14:paraId="1BBD13F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hint="eastAsia"/>
                <w:sz w:val="18"/>
                <w:szCs w:val="18"/>
              </w:rPr>
              <w:t>-</w:t>
            </w:r>
          </w:p>
        </w:tc>
        <w:tc>
          <w:tcPr>
            <w:tcW w:w="841" w:type="dxa"/>
            <w:vAlign w:val="center"/>
          </w:tcPr>
          <w:p w14:paraId="4CBE2F3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4948495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vAlign w:val="center"/>
          </w:tcPr>
          <w:p w14:paraId="1AAC9DC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3FC77FC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4AFBEB8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2ECF604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3154B33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398C8084" w14:textId="77777777" w:rsidTr="00CE6ACD">
        <w:trPr>
          <w:cantSplit/>
          <w:trHeight w:hRule="exact" w:val="571"/>
        </w:trPr>
        <w:tc>
          <w:tcPr>
            <w:tcW w:w="850" w:type="dxa"/>
            <w:vMerge w:val="restart"/>
            <w:vAlign w:val="center"/>
          </w:tcPr>
          <w:p w14:paraId="4361D5E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p w14:paraId="301599B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($05)</w:t>
            </w:r>
          </w:p>
        </w:tc>
        <w:tc>
          <w:tcPr>
            <w:tcW w:w="851" w:type="dxa"/>
            <w:vMerge w:val="restart"/>
            <w:vAlign w:val="center"/>
          </w:tcPr>
          <w:p w14:paraId="1976312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701" w:type="dxa"/>
            <w:gridSpan w:val="2"/>
            <w:vAlign w:val="center"/>
          </w:tcPr>
          <w:p w14:paraId="174E358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841" w:type="dxa"/>
            <w:vAlign w:val="center"/>
          </w:tcPr>
          <w:p w14:paraId="576A00C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$09</w:t>
            </w:r>
          </w:p>
        </w:tc>
        <w:tc>
          <w:tcPr>
            <w:tcW w:w="993" w:type="dxa"/>
            <w:vAlign w:val="center"/>
          </w:tcPr>
          <w:p w14:paraId="2439D77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285" w:type="dxa"/>
            <w:vAlign w:val="center"/>
          </w:tcPr>
          <w:p w14:paraId="641846F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74438A0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71577B8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045EF70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EC20</w:t>
            </w:r>
          </w:p>
        </w:tc>
        <w:tc>
          <w:tcPr>
            <w:tcW w:w="992" w:type="dxa"/>
            <w:vAlign w:val="center"/>
          </w:tcPr>
          <w:p w14:paraId="60A1B1C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7060F864" w14:textId="77777777" w:rsidTr="00CE6ACD">
        <w:trPr>
          <w:cantSplit/>
          <w:trHeight w:hRule="exact" w:val="538"/>
        </w:trPr>
        <w:tc>
          <w:tcPr>
            <w:tcW w:w="850" w:type="dxa"/>
            <w:vMerge/>
            <w:vAlign w:val="center"/>
          </w:tcPr>
          <w:p w14:paraId="4B1D477B"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65BE1F1D"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59B6F4E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TP</w:t>
            </w:r>
          </w:p>
        </w:tc>
        <w:tc>
          <w:tcPr>
            <w:tcW w:w="841" w:type="dxa"/>
            <w:vAlign w:val="center"/>
          </w:tcPr>
          <w:p w14:paraId="1EE4916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5CCC4F8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vAlign w:val="center"/>
          </w:tcPr>
          <w:p w14:paraId="3E04405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7C614EE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4F16FA5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6B3C36E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0D4EDFC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16A460A2" w14:textId="77777777" w:rsidTr="00CE6ACD">
        <w:trPr>
          <w:cantSplit/>
          <w:trHeight w:hRule="exact" w:val="591"/>
        </w:trPr>
        <w:tc>
          <w:tcPr>
            <w:tcW w:w="850" w:type="dxa"/>
            <w:vMerge/>
            <w:vAlign w:val="center"/>
          </w:tcPr>
          <w:p w14:paraId="6AFAB436"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042C5D41"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08CE038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841" w:type="dxa"/>
            <w:vAlign w:val="center"/>
          </w:tcPr>
          <w:p w14:paraId="2F214C2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5E6C463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285" w:type="dxa"/>
            <w:vAlign w:val="center"/>
          </w:tcPr>
          <w:p w14:paraId="0B80087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w:t>
            </w:r>
          </w:p>
          <w:p w14:paraId="7EBDF92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possible</w:t>
            </w:r>
          </w:p>
        </w:tc>
        <w:tc>
          <w:tcPr>
            <w:tcW w:w="850" w:type="dxa"/>
            <w:vAlign w:val="center"/>
          </w:tcPr>
          <w:p w14:paraId="459A7CF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699DB06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1F4867B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35021B3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316B5FAE" w14:textId="77777777" w:rsidTr="00CE6ACD">
        <w:trPr>
          <w:cantSplit/>
          <w:trHeight w:hRule="exact" w:val="623"/>
        </w:trPr>
        <w:tc>
          <w:tcPr>
            <w:tcW w:w="850" w:type="dxa"/>
            <w:vMerge/>
            <w:vAlign w:val="center"/>
          </w:tcPr>
          <w:p w14:paraId="4D2E12B8"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612D855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701" w:type="dxa"/>
            <w:gridSpan w:val="2"/>
            <w:vAlign w:val="center"/>
          </w:tcPr>
          <w:p w14:paraId="32C409D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841" w:type="dxa"/>
            <w:vAlign w:val="center"/>
          </w:tcPr>
          <w:p w14:paraId="6054BC1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774889E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285" w:type="dxa"/>
            <w:vAlign w:val="center"/>
          </w:tcPr>
          <w:p w14:paraId="4D56BE6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7F2CA0C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505F658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63052ED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6BD5D37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3E7B6C2A" w14:textId="77777777" w:rsidTr="00CE6ACD">
        <w:trPr>
          <w:cantSplit/>
          <w:trHeight w:hRule="exact" w:val="538"/>
        </w:trPr>
        <w:tc>
          <w:tcPr>
            <w:tcW w:w="850" w:type="dxa"/>
            <w:vMerge/>
            <w:vAlign w:val="center"/>
          </w:tcPr>
          <w:p w14:paraId="308F224F"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5E6D6F63"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42260B2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TP</w:t>
            </w:r>
          </w:p>
        </w:tc>
        <w:tc>
          <w:tcPr>
            <w:tcW w:w="841" w:type="dxa"/>
            <w:vAlign w:val="center"/>
          </w:tcPr>
          <w:p w14:paraId="759D8A2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3CD5854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vAlign w:val="center"/>
          </w:tcPr>
          <w:p w14:paraId="46901FD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2825937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038B455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6B8B128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7075590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64860BEE" w14:textId="77777777" w:rsidTr="00CE6ACD">
        <w:trPr>
          <w:cantSplit/>
          <w:trHeight w:hRule="exact" w:val="602"/>
        </w:trPr>
        <w:tc>
          <w:tcPr>
            <w:tcW w:w="850" w:type="dxa"/>
            <w:vMerge/>
            <w:vAlign w:val="center"/>
          </w:tcPr>
          <w:p w14:paraId="7B969857"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0FE634FD"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42AD9D4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850" w:type="dxa"/>
            <w:vAlign w:val="center"/>
          </w:tcPr>
          <w:p w14:paraId="30605C5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Valid</w:t>
            </w:r>
          </w:p>
        </w:tc>
        <w:tc>
          <w:tcPr>
            <w:tcW w:w="841" w:type="dxa"/>
            <w:vAlign w:val="center"/>
          </w:tcPr>
          <w:p w14:paraId="40F69DB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$08</w:t>
            </w:r>
          </w:p>
        </w:tc>
        <w:tc>
          <w:tcPr>
            <w:tcW w:w="993" w:type="dxa"/>
            <w:vAlign w:val="center"/>
          </w:tcPr>
          <w:p w14:paraId="231D39B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285" w:type="dxa"/>
            <w:vAlign w:val="center"/>
          </w:tcPr>
          <w:p w14:paraId="2F7BA2D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338D989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5889093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706BF7A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EC20</w:t>
            </w:r>
          </w:p>
        </w:tc>
        <w:tc>
          <w:tcPr>
            <w:tcW w:w="992" w:type="dxa"/>
            <w:vAlign w:val="center"/>
          </w:tcPr>
          <w:p w14:paraId="7E526F1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D5C0</w:t>
            </w:r>
          </w:p>
        </w:tc>
      </w:tr>
      <w:tr w:rsidR="00E2787B" w:rsidRPr="00C35007" w14:paraId="2B0CC196" w14:textId="77777777" w:rsidTr="00CE6ACD">
        <w:trPr>
          <w:cantSplit/>
          <w:trHeight w:hRule="exact" w:val="531"/>
        </w:trPr>
        <w:tc>
          <w:tcPr>
            <w:tcW w:w="850" w:type="dxa"/>
            <w:vMerge/>
            <w:vAlign w:val="center"/>
          </w:tcPr>
          <w:p w14:paraId="62A1F980"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300079F4"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299D8616" w14:textId="77777777" w:rsidR="00E2787B" w:rsidRPr="00C35007" w:rsidRDefault="00E2787B" w:rsidP="00CE6ACD">
            <w:pPr>
              <w:pStyle w:val="BodyText"/>
              <w:rPr>
                <w:rFonts w:ascii="현대하모니 L" w:eastAsia="현대하모니 L" w:hAnsi="현대하모니 L" w:cs="Arial"/>
                <w:sz w:val="18"/>
                <w:szCs w:val="18"/>
              </w:rPr>
            </w:pPr>
          </w:p>
        </w:tc>
        <w:tc>
          <w:tcPr>
            <w:tcW w:w="850" w:type="dxa"/>
            <w:vAlign w:val="center"/>
          </w:tcPr>
          <w:p w14:paraId="0E4A5D3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Invalid</w:t>
            </w:r>
          </w:p>
        </w:tc>
        <w:tc>
          <w:tcPr>
            <w:tcW w:w="841" w:type="dxa"/>
            <w:vAlign w:val="center"/>
          </w:tcPr>
          <w:p w14:paraId="3C76E88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6383982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Invalid</w:t>
            </w:r>
          </w:p>
        </w:tc>
        <w:tc>
          <w:tcPr>
            <w:tcW w:w="1285" w:type="dxa"/>
            <w:vAlign w:val="center"/>
          </w:tcPr>
          <w:p w14:paraId="560E6EB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14B9E61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69ED768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28AA1CD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44B82E6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4C591DB8" w14:textId="77777777" w:rsidTr="00CE6ACD">
        <w:trPr>
          <w:cantSplit/>
          <w:trHeight w:hRule="exact" w:val="745"/>
        </w:trPr>
        <w:tc>
          <w:tcPr>
            <w:tcW w:w="850" w:type="dxa"/>
            <w:vMerge/>
            <w:vAlign w:val="center"/>
          </w:tcPr>
          <w:p w14:paraId="491D2769"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02FF22D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 request</w:t>
            </w:r>
          </w:p>
          <w:p w14:paraId="60FDD68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w:t>
            </w:r>
            <w:r w:rsidRPr="00C35007">
              <w:rPr>
                <w:rFonts w:ascii="현대하모니 L" w:eastAsia="현대하모니 L" w:hAnsi="현대하모니 L"/>
                <w:sz w:val="18"/>
                <w:szCs w:val="18"/>
              </w:rPr>
              <w:t>IMMO_ECU</w:t>
            </w:r>
            <w:r w:rsidRPr="00C35007">
              <w:rPr>
                <w:rFonts w:ascii="현대하모니 L" w:eastAsia="현대하모니 L" w:hAnsi="현대하모니 L" w:cs="Arial"/>
                <w:sz w:val="18"/>
                <w:szCs w:val="18"/>
              </w:rPr>
              <w:t xml:space="preserve"> is Learnt)</w:t>
            </w:r>
          </w:p>
        </w:tc>
        <w:tc>
          <w:tcPr>
            <w:tcW w:w="1701" w:type="dxa"/>
            <w:gridSpan w:val="2"/>
            <w:vAlign w:val="center"/>
          </w:tcPr>
          <w:p w14:paraId="7E60EB2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841" w:type="dxa"/>
            <w:vAlign w:val="center"/>
          </w:tcPr>
          <w:p w14:paraId="6FFE3A90"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$0</w:t>
            </w:r>
            <w:r w:rsidRPr="00C35007">
              <w:rPr>
                <w:rFonts w:ascii="현대하모니 L" w:eastAsia="현대하모니 L" w:hAnsi="현대하모니 L" w:cs="Arial" w:hint="eastAsia"/>
                <w:sz w:val="18"/>
                <w:szCs w:val="18"/>
                <w:highlight w:val="green"/>
              </w:rPr>
              <w:t>A</w:t>
            </w:r>
          </w:p>
        </w:tc>
        <w:tc>
          <w:tcPr>
            <w:tcW w:w="993" w:type="dxa"/>
            <w:vAlign w:val="center"/>
          </w:tcPr>
          <w:p w14:paraId="6FAE7C33"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Not yet Checked</w:t>
            </w:r>
          </w:p>
        </w:tc>
        <w:tc>
          <w:tcPr>
            <w:tcW w:w="1285" w:type="dxa"/>
            <w:vAlign w:val="center"/>
          </w:tcPr>
          <w:p w14:paraId="6D21284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08315F2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31B29E6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12CE5B52"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EC20</w:t>
            </w:r>
          </w:p>
        </w:tc>
        <w:tc>
          <w:tcPr>
            <w:tcW w:w="992" w:type="dxa"/>
            <w:vAlign w:val="center"/>
          </w:tcPr>
          <w:p w14:paraId="40589A12"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D5C0</w:t>
            </w:r>
          </w:p>
        </w:tc>
      </w:tr>
      <w:tr w:rsidR="00E2787B" w:rsidRPr="00C35007" w14:paraId="6E9D25BA" w14:textId="77777777" w:rsidTr="00CE6ACD">
        <w:trPr>
          <w:cantSplit/>
          <w:trHeight w:hRule="exact" w:val="581"/>
        </w:trPr>
        <w:tc>
          <w:tcPr>
            <w:tcW w:w="850" w:type="dxa"/>
            <w:vMerge/>
            <w:vAlign w:val="center"/>
          </w:tcPr>
          <w:p w14:paraId="6F5CD9ED"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4EF7FBD7"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0E7CEC6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TP</w:t>
            </w:r>
          </w:p>
        </w:tc>
        <w:tc>
          <w:tcPr>
            <w:tcW w:w="841" w:type="dxa"/>
            <w:vAlign w:val="center"/>
          </w:tcPr>
          <w:p w14:paraId="05040C2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68FE1AF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vAlign w:val="center"/>
          </w:tcPr>
          <w:p w14:paraId="38CA403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49837CE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6B26CB3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vAlign w:val="center"/>
          </w:tcPr>
          <w:p w14:paraId="6E453D71"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EC20</w:t>
            </w:r>
          </w:p>
        </w:tc>
        <w:tc>
          <w:tcPr>
            <w:tcW w:w="992" w:type="dxa"/>
            <w:vAlign w:val="center"/>
          </w:tcPr>
          <w:p w14:paraId="27E88A5E"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D5C0</w:t>
            </w:r>
          </w:p>
        </w:tc>
      </w:tr>
      <w:tr w:rsidR="00E2787B" w:rsidRPr="00C35007" w14:paraId="0A416BC2" w14:textId="77777777" w:rsidTr="00CE6ACD">
        <w:trPr>
          <w:cantSplit/>
          <w:trHeight w:hRule="exact" w:val="570"/>
        </w:trPr>
        <w:tc>
          <w:tcPr>
            <w:tcW w:w="850" w:type="dxa"/>
            <w:vMerge/>
            <w:vAlign w:val="center"/>
          </w:tcPr>
          <w:p w14:paraId="740C982E"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15C78039"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6713C90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850" w:type="dxa"/>
            <w:vAlign w:val="center"/>
          </w:tcPr>
          <w:p w14:paraId="4BAA773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Valid</w:t>
            </w:r>
          </w:p>
        </w:tc>
        <w:tc>
          <w:tcPr>
            <w:tcW w:w="841" w:type="dxa"/>
            <w:vAlign w:val="center"/>
          </w:tcPr>
          <w:p w14:paraId="552CF78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$0A</w:t>
            </w:r>
          </w:p>
        </w:tc>
        <w:tc>
          <w:tcPr>
            <w:tcW w:w="993" w:type="dxa"/>
            <w:vAlign w:val="center"/>
          </w:tcPr>
          <w:p w14:paraId="70AC4CBB"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Not yet Checked</w:t>
            </w:r>
          </w:p>
        </w:tc>
        <w:tc>
          <w:tcPr>
            <w:tcW w:w="1285" w:type="dxa"/>
            <w:vAlign w:val="center"/>
          </w:tcPr>
          <w:p w14:paraId="15BF9B9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tcBorders>
              <w:bottom w:val="single" w:sz="4" w:space="0" w:color="auto"/>
            </w:tcBorders>
            <w:vAlign w:val="center"/>
          </w:tcPr>
          <w:p w14:paraId="1140593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tcBorders>
              <w:bottom w:val="single" w:sz="4" w:space="0" w:color="auto"/>
            </w:tcBorders>
            <w:vAlign w:val="center"/>
          </w:tcPr>
          <w:p w14:paraId="2629599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tcBorders>
              <w:bottom w:val="single" w:sz="4" w:space="0" w:color="auto"/>
            </w:tcBorders>
            <w:vAlign w:val="center"/>
          </w:tcPr>
          <w:p w14:paraId="715A597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EC20</w:t>
            </w:r>
          </w:p>
        </w:tc>
        <w:tc>
          <w:tcPr>
            <w:tcW w:w="992" w:type="dxa"/>
            <w:tcBorders>
              <w:bottom w:val="single" w:sz="4" w:space="0" w:color="auto"/>
            </w:tcBorders>
            <w:vAlign w:val="center"/>
          </w:tcPr>
          <w:p w14:paraId="2969E5D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D5C0</w:t>
            </w:r>
          </w:p>
        </w:tc>
      </w:tr>
      <w:tr w:rsidR="00E2787B" w:rsidRPr="00C35007" w14:paraId="38C5FC0A" w14:textId="77777777" w:rsidTr="00CE6ACD">
        <w:trPr>
          <w:cantSplit/>
          <w:trHeight w:hRule="exact" w:val="723"/>
        </w:trPr>
        <w:tc>
          <w:tcPr>
            <w:tcW w:w="850" w:type="dxa"/>
            <w:vMerge/>
            <w:vAlign w:val="center"/>
          </w:tcPr>
          <w:p w14:paraId="527D639D"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5101B52C"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3C8EC45C" w14:textId="77777777" w:rsidR="00E2787B" w:rsidRPr="00C35007" w:rsidRDefault="00E2787B" w:rsidP="00CE6ACD">
            <w:pPr>
              <w:pStyle w:val="BodyText"/>
              <w:rPr>
                <w:rFonts w:ascii="현대하모니 L" w:eastAsia="현대하모니 L" w:hAnsi="현대하모니 L" w:cs="Arial"/>
                <w:sz w:val="18"/>
                <w:szCs w:val="18"/>
              </w:rPr>
            </w:pPr>
          </w:p>
        </w:tc>
        <w:tc>
          <w:tcPr>
            <w:tcW w:w="850" w:type="dxa"/>
            <w:vAlign w:val="center"/>
          </w:tcPr>
          <w:p w14:paraId="02F090B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Invalid</w:t>
            </w:r>
          </w:p>
        </w:tc>
        <w:tc>
          <w:tcPr>
            <w:tcW w:w="841" w:type="dxa"/>
            <w:vAlign w:val="center"/>
          </w:tcPr>
          <w:p w14:paraId="13D5BAA0"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$0</w:t>
            </w:r>
            <w:r w:rsidRPr="00C35007">
              <w:rPr>
                <w:rFonts w:ascii="현대하모니 L" w:eastAsia="현대하모니 L" w:hAnsi="현대하모니 L" w:cs="Arial" w:hint="eastAsia"/>
                <w:sz w:val="18"/>
                <w:szCs w:val="18"/>
                <w:highlight w:val="green"/>
              </w:rPr>
              <w:t>A</w:t>
            </w:r>
          </w:p>
        </w:tc>
        <w:tc>
          <w:tcPr>
            <w:tcW w:w="993" w:type="dxa"/>
            <w:vAlign w:val="center"/>
          </w:tcPr>
          <w:p w14:paraId="3080E544"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Not yet Checked</w:t>
            </w:r>
          </w:p>
        </w:tc>
        <w:tc>
          <w:tcPr>
            <w:tcW w:w="1285" w:type="dxa"/>
            <w:vAlign w:val="center"/>
          </w:tcPr>
          <w:p w14:paraId="60044CA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tcBorders>
              <w:bottom w:val="single" w:sz="4" w:space="0" w:color="auto"/>
            </w:tcBorders>
            <w:vAlign w:val="center"/>
          </w:tcPr>
          <w:p w14:paraId="0DBD9A6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tcBorders>
              <w:bottom w:val="single" w:sz="4" w:space="0" w:color="auto"/>
            </w:tcBorders>
            <w:vAlign w:val="center"/>
          </w:tcPr>
          <w:p w14:paraId="1B803B9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tcBorders>
              <w:bottom w:val="single" w:sz="4" w:space="0" w:color="auto"/>
            </w:tcBorders>
            <w:vAlign w:val="center"/>
          </w:tcPr>
          <w:p w14:paraId="4BA7A4CA"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EC20</w:t>
            </w:r>
          </w:p>
        </w:tc>
        <w:tc>
          <w:tcPr>
            <w:tcW w:w="992" w:type="dxa"/>
            <w:tcBorders>
              <w:bottom w:val="single" w:sz="4" w:space="0" w:color="auto"/>
            </w:tcBorders>
            <w:vAlign w:val="center"/>
          </w:tcPr>
          <w:p w14:paraId="3CD9A4CD"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D5C0</w:t>
            </w:r>
          </w:p>
        </w:tc>
      </w:tr>
      <w:tr w:rsidR="00E2787B" w:rsidRPr="00C35007" w14:paraId="1B526E9D" w14:textId="77777777" w:rsidTr="00CE6ACD">
        <w:trPr>
          <w:cantSplit/>
          <w:trHeight w:hRule="exact" w:val="574"/>
        </w:trPr>
        <w:tc>
          <w:tcPr>
            <w:tcW w:w="850" w:type="dxa"/>
            <w:vMerge/>
            <w:vAlign w:val="center"/>
          </w:tcPr>
          <w:p w14:paraId="326DC100"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Align w:val="center"/>
          </w:tcPr>
          <w:p w14:paraId="567516D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1701" w:type="dxa"/>
            <w:gridSpan w:val="2"/>
            <w:vAlign w:val="center"/>
          </w:tcPr>
          <w:p w14:paraId="0BE1480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hint="eastAsia"/>
                <w:sz w:val="18"/>
                <w:szCs w:val="18"/>
              </w:rPr>
              <w:t>-</w:t>
            </w:r>
          </w:p>
        </w:tc>
        <w:tc>
          <w:tcPr>
            <w:tcW w:w="841" w:type="dxa"/>
            <w:vAlign w:val="center"/>
          </w:tcPr>
          <w:p w14:paraId="36C5748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40632EE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vAlign w:val="center"/>
          </w:tcPr>
          <w:p w14:paraId="003942E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tcBorders>
              <w:bottom w:val="single" w:sz="4" w:space="0" w:color="auto"/>
            </w:tcBorders>
            <w:vAlign w:val="center"/>
          </w:tcPr>
          <w:p w14:paraId="17EF5E8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tcBorders>
              <w:bottom w:val="single" w:sz="4" w:space="0" w:color="auto"/>
            </w:tcBorders>
            <w:vAlign w:val="center"/>
          </w:tcPr>
          <w:p w14:paraId="7550BD7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c>
          <w:tcPr>
            <w:tcW w:w="992" w:type="dxa"/>
            <w:tcBorders>
              <w:bottom w:val="single" w:sz="4" w:space="0" w:color="auto"/>
            </w:tcBorders>
            <w:vAlign w:val="center"/>
          </w:tcPr>
          <w:p w14:paraId="03EDAAE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tcBorders>
              <w:bottom w:val="single" w:sz="4" w:space="0" w:color="auto"/>
            </w:tcBorders>
            <w:vAlign w:val="center"/>
          </w:tcPr>
          <w:p w14:paraId="7EE0709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571215D7" w14:textId="77777777" w:rsidTr="00CE6ACD">
        <w:trPr>
          <w:cantSplit/>
          <w:trHeight w:hRule="exact" w:val="479"/>
        </w:trPr>
        <w:tc>
          <w:tcPr>
            <w:tcW w:w="850" w:type="dxa"/>
            <w:vMerge w:val="restart"/>
            <w:vAlign w:val="center"/>
          </w:tcPr>
          <w:p w14:paraId="201767F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p w14:paraId="63B58FD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($05)</w:t>
            </w:r>
          </w:p>
          <w:p w14:paraId="0A821549"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55F4679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701" w:type="dxa"/>
            <w:gridSpan w:val="2"/>
            <w:vAlign w:val="center"/>
          </w:tcPr>
          <w:p w14:paraId="44794A5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841" w:type="dxa"/>
            <w:vAlign w:val="center"/>
          </w:tcPr>
          <w:p w14:paraId="4FE88B1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$09</w:t>
            </w:r>
          </w:p>
        </w:tc>
        <w:tc>
          <w:tcPr>
            <w:tcW w:w="993" w:type="dxa"/>
            <w:vAlign w:val="center"/>
          </w:tcPr>
          <w:p w14:paraId="3BF7A4E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285" w:type="dxa"/>
            <w:vAlign w:val="center"/>
          </w:tcPr>
          <w:p w14:paraId="5BB67EE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382E8E9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484D29E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vAlign w:val="center"/>
          </w:tcPr>
          <w:p w14:paraId="1F07508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EC20</w:t>
            </w:r>
          </w:p>
        </w:tc>
        <w:tc>
          <w:tcPr>
            <w:tcW w:w="992" w:type="dxa"/>
            <w:vAlign w:val="center"/>
          </w:tcPr>
          <w:p w14:paraId="0B854AF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601BB80D" w14:textId="77777777" w:rsidTr="00CE6ACD">
        <w:trPr>
          <w:cantSplit/>
          <w:trHeight w:hRule="exact" w:val="538"/>
        </w:trPr>
        <w:tc>
          <w:tcPr>
            <w:tcW w:w="850" w:type="dxa"/>
            <w:vMerge/>
            <w:vAlign w:val="center"/>
          </w:tcPr>
          <w:p w14:paraId="66FDCF4E"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3BEE236D"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3505369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TP</w:t>
            </w:r>
          </w:p>
        </w:tc>
        <w:tc>
          <w:tcPr>
            <w:tcW w:w="841" w:type="dxa"/>
            <w:vAlign w:val="center"/>
          </w:tcPr>
          <w:p w14:paraId="5E1FEA3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729030F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vAlign w:val="center"/>
          </w:tcPr>
          <w:p w14:paraId="13262F9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6001B4D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6C07652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vAlign w:val="center"/>
          </w:tcPr>
          <w:p w14:paraId="49FBA1C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169DF8C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49173ADD" w14:textId="77777777" w:rsidTr="00CE6ACD">
        <w:trPr>
          <w:cantSplit/>
          <w:trHeight w:hRule="exact" w:val="537"/>
        </w:trPr>
        <w:tc>
          <w:tcPr>
            <w:tcW w:w="850" w:type="dxa"/>
            <w:vMerge/>
            <w:vAlign w:val="center"/>
          </w:tcPr>
          <w:p w14:paraId="0CCC0888"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4A990D24"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134BAE6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841" w:type="dxa"/>
            <w:vAlign w:val="center"/>
          </w:tcPr>
          <w:p w14:paraId="3435E37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7BC1A99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285" w:type="dxa"/>
            <w:vAlign w:val="center"/>
          </w:tcPr>
          <w:p w14:paraId="3F18B53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2AB5060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693BEA7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vAlign w:val="center"/>
          </w:tcPr>
          <w:p w14:paraId="72B0A24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65E30512"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0000</w:t>
            </w:r>
          </w:p>
        </w:tc>
      </w:tr>
      <w:tr w:rsidR="00E2787B" w:rsidRPr="00C35007" w14:paraId="5F49C8FC" w14:textId="77777777" w:rsidTr="00CE6ACD">
        <w:trPr>
          <w:cantSplit/>
          <w:trHeight w:hRule="exact" w:val="564"/>
        </w:trPr>
        <w:tc>
          <w:tcPr>
            <w:tcW w:w="850" w:type="dxa"/>
            <w:vMerge/>
            <w:vAlign w:val="center"/>
          </w:tcPr>
          <w:p w14:paraId="603CC4DB"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75FC34F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701" w:type="dxa"/>
            <w:gridSpan w:val="2"/>
            <w:vAlign w:val="center"/>
          </w:tcPr>
          <w:p w14:paraId="794228C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841" w:type="dxa"/>
            <w:vAlign w:val="center"/>
          </w:tcPr>
          <w:p w14:paraId="577B9BD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7DB416B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285" w:type="dxa"/>
            <w:vAlign w:val="center"/>
          </w:tcPr>
          <w:p w14:paraId="0B569B8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384C1A4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21124D2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vAlign w:val="center"/>
          </w:tcPr>
          <w:p w14:paraId="7A63F97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373159F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r>
      <w:tr w:rsidR="00E2787B" w:rsidRPr="00C35007" w14:paraId="4B2AD9FC" w14:textId="77777777" w:rsidTr="00CE6ACD">
        <w:trPr>
          <w:cantSplit/>
          <w:trHeight w:hRule="exact" w:val="538"/>
        </w:trPr>
        <w:tc>
          <w:tcPr>
            <w:tcW w:w="850" w:type="dxa"/>
            <w:vMerge/>
            <w:vAlign w:val="center"/>
          </w:tcPr>
          <w:p w14:paraId="5BAD3425"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0C7D08AC"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64F3317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TP</w:t>
            </w:r>
          </w:p>
        </w:tc>
        <w:tc>
          <w:tcPr>
            <w:tcW w:w="841" w:type="dxa"/>
            <w:vAlign w:val="center"/>
          </w:tcPr>
          <w:p w14:paraId="31FBF88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5737D08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tcBorders>
              <w:bottom w:val="single" w:sz="4" w:space="0" w:color="auto"/>
            </w:tcBorders>
            <w:vAlign w:val="center"/>
          </w:tcPr>
          <w:p w14:paraId="4446463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tcBorders>
              <w:bottom w:val="single" w:sz="4" w:space="0" w:color="auto"/>
            </w:tcBorders>
            <w:vAlign w:val="center"/>
          </w:tcPr>
          <w:p w14:paraId="245531D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tcBorders>
              <w:bottom w:val="single" w:sz="4" w:space="0" w:color="auto"/>
            </w:tcBorders>
            <w:vAlign w:val="center"/>
          </w:tcPr>
          <w:p w14:paraId="27FD264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tcBorders>
              <w:bottom w:val="single" w:sz="4" w:space="0" w:color="auto"/>
            </w:tcBorders>
            <w:vAlign w:val="center"/>
          </w:tcPr>
          <w:p w14:paraId="0A874B6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tcBorders>
              <w:bottom w:val="single" w:sz="4" w:space="0" w:color="auto"/>
            </w:tcBorders>
            <w:vAlign w:val="center"/>
          </w:tcPr>
          <w:p w14:paraId="52E4396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r>
      <w:tr w:rsidR="00E2787B" w:rsidRPr="00C35007" w14:paraId="2F75D496" w14:textId="77777777" w:rsidTr="00CE6ACD">
        <w:trPr>
          <w:cantSplit/>
          <w:trHeight w:hRule="exact" w:val="537"/>
        </w:trPr>
        <w:tc>
          <w:tcPr>
            <w:tcW w:w="850" w:type="dxa"/>
            <w:vMerge/>
            <w:vAlign w:val="center"/>
          </w:tcPr>
          <w:p w14:paraId="37A31054"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7DC8C081"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45D3462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850" w:type="dxa"/>
            <w:vAlign w:val="center"/>
          </w:tcPr>
          <w:p w14:paraId="1C6DBC9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Valid</w:t>
            </w:r>
          </w:p>
        </w:tc>
        <w:tc>
          <w:tcPr>
            <w:tcW w:w="841" w:type="dxa"/>
            <w:vAlign w:val="center"/>
          </w:tcPr>
          <w:p w14:paraId="142D654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$08</w:t>
            </w:r>
          </w:p>
        </w:tc>
        <w:tc>
          <w:tcPr>
            <w:tcW w:w="993" w:type="dxa"/>
            <w:vAlign w:val="center"/>
          </w:tcPr>
          <w:p w14:paraId="776C46F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285" w:type="dxa"/>
            <w:vAlign w:val="center"/>
          </w:tcPr>
          <w:p w14:paraId="28DBB5E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possible</w:t>
            </w:r>
          </w:p>
        </w:tc>
        <w:tc>
          <w:tcPr>
            <w:tcW w:w="850" w:type="dxa"/>
            <w:vAlign w:val="center"/>
          </w:tcPr>
          <w:p w14:paraId="2FC74EA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5080F1C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vAlign w:val="center"/>
          </w:tcPr>
          <w:p w14:paraId="706F9D3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EC20</w:t>
            </w:r>
          </w:p>
        </w:tc>
        <w:tc>
          <w:tcPr>
            <w:tcW w:w="992" w:type="dxa"/>
            <w:vAlign w:val="center"/>
          </w:tcPr>
          <w:p w14:paraId="0A92173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D5C0</w:t>
            </w:r>
          </w:p>
        </w:tc>
      </w:tr>
      <w:tr w:rsidR="00E2787B" w:rsidRPr="00C35007" w14:paraId="237F7C56" w14:textId="77777777" w:rsidTr="00CE6ACD">
        <w:trPr>
          <w:cantSplit/>
          <w:trHeight w:hRule="exact" w:val="602"/>
        </w:trPr>
        <w:tc>
          <w:tcPr>
            <w:tcW w:w="850" w:type="dxa"/>
            <w:vMerge/>
            <w:vAlign w:val="center"/>
          </w:tcPr>
          <w:p w14:paraId="0477E574"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3FD9042A"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052D4810" w14:textId="77777777" w:rsidR="00E2787B" w:rsidRPr="00C35007" w:rsidRDefault="00E2787B" w:rsidP="00CE6ACD">
            <w:pPr>
              <w:pStyle w:val="BodyText"/>
              <w:rPr>
                <w:rFonts w:ascii="현대하모니 L" w:eastAsia="현대하모니 L" w:hAnsi="현대하모니 L" w:cs="Arial"/>
                <w:sz w:val="18"/>
                <w:szCs w:val="18"/>
              </w:rPr>
            </w:pPr>
          </w:p>
        </w:tc>
        <w:tc>
          <w:tcPr>
            <w:tcW w:w="850" w:type="dxa"/>
            <w:vAlign w:val="center"/>
          </w:tcPr>
          <w:p w14:paraId="256DA50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Invalid</w:t>
            </w:r>
          </w:p>
        </w:tc>
        <w:tc>
          <w:tcPr>
            <w:tcW w:w="841" w:type="dxa"/>
            <w:vAlign w:val="center"/>
          </w:tcPr>
          <w:p w14:paraId="0EDF1C6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4563333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Invalid</w:t>
            </w:r>
          </w:p>
        </w:tc>
        <w:tc>
          <w:tcPr>
            <w:tcW w:w="1285" w:type="dxa"/>
            <w:vAlign w:val="center"/>
          </w:tcPr>
          <w:p w14:paraId="01608E0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6BE01AD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373E991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vAlign w:val="center"/>
          </w:tcPr>
          <w:p w14:paraId="1B0B003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21E8A8C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r>
      <w:tr w:rsidR="00E2787B" w:rsidRPr="00C35007" w14:paraId="142676CD" w14:textId="77777777" w:rsidTr="00CE6ACD">
        <w:trPr>
          <w:cantSplit/>
          <w:trHeight w:hRule="exact" w:val="540"/>
        </w:trPr>
        <w:tc>
          <w:tcPr>
            <w:tcW w:w="850" w:type="dxa"/>
            <w:vMerge/>
            <w:vAlign w:val="center"/>
          </w:tcPr>
          <w:p w14:paraId="62D3F89E"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6C5D8DD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 request</w:t>
            </w:r>
          </w:p>
          <w:p w14:paraId="5DDEE74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w:t>
            </w:r>
            <w:r w:rsidRPr="00C35007">
              <w:rPr>
                <w:rFonts w:ascii="현대하모니 L" w:eastAsia="현대하모니 L" w:hAnsi="현대하모니 L"/>
                <w:sz w:val="18"/>
                <w:szCs w:val="18"/>
              </w:rPr>
              <w:t>IMMO_ECU</w:t>
            </w:r>
            <w:r w:rsidRPr="00C35007">
              <w:rPr>
                <w:rFonts w:ascii="현대하모니 L" w:eastAsia="현대하모니 L" w:hAnsi="현대하모니 L" w:cs="Arial"/>
                <w:sz w:val="18"/>
                <w:szCs w:val="18"/>
              </w:rPr>
              <w:t xml:space="preserve"> is </w:t>
            </w:r>
            <w:r w:rsidRPr="00C35007">
              <w:rPr>
                <w:rFonts w:ascii="현대하모니 L" w:eastAsia="현대하모니 L" w:hAnsi="현대하모니 L" w:cs="Arial"/>
                <w:sz w:val="18"/>
                <w:szCs w:val="18"/>
              </w:rPr>
              <w:lastRenderedPageBreak/>
              <w:t>Learnt)</w:t>
            </w:r>
          </w:p>
        </w:tc>
        <w:tc>
          <w:tcPr>
            <w:tcW w:w="1701" w:type="dxa"/>
            <w:gridSpan w:val="2"/>
            <w:vAlign w:val="center"/>
          </w:tcPr>
          <w:p w14:paraId="262FB0B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lastRenderedPageBreak/>
              <w:t>Virgin</w:t>
            </w:r>
          </w:p>
        </w:tc>
        <w:tc>
          <w:tcPr>
            <w:tcW w:w="841" w:type="dxa"/>
            <w:vAlign w:val="center"/>
          </w:tcPr>
          <w:p w14:paraId="513F0103"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$0</w:t>
            </w:r>
            <w:r w:rsidRPr="00C35007">
              <w:rPr>
                <w:rFonts w:ascii="현대하모니 L" w:eastAsia="현대하모니 L" w:hAnsi="현대하모니 L" w:cs="Arial" w:hint="eastAsia"/>
                <w:sz w:val="18"/>
                <w:szCs w:val="18"/>
                <w:highlight w:val="green"/>
              </w:rPr>
              <w:t>A</w:t>
            </w:r>
          </w:p>
        </w:tc>
        <w:tc>
          <w:tcPr>
            <w:tcW w:w="993" w:type="dxa"/>
            <w:vAlign w:val="center"/>
          </w:tcPr>
          <w:p w14:paraId="52758540"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Not yet Checked</w:t>
            </w:r>
          </w:p>
        </w:tc>
        <w:tc>
          <w:tcPr>
            <w:tcW w:w="1285" w:type="dxa"/>
            <w:vAlign w:val="center"/>
          </w:tcPr>
          <w:p w14:paraId="6714AE1D"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685A703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522889CF"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vAlign w:val="center"/>
          </w:tcPr>
          <w:p w14:paraId="15C40524"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EC20</w:t>
            </w:r>
          </w:p>
        </w:tc>
        <w:tc>
          <w:tcPr>
            <w:tcW w:w="992" w:type="dxa"/>
            <w:vAlign w:val="center"/>
          </w:tcPr>
          <w:p w14:paraId="091FFB6F"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D5C0</w:t>
            </w:r>
          </w:p>
        </w:tc>
      </w:tr>
      <w:tr w:rsidR="00E2787B" w:rsidRPr="00C35007" w14:paraId="39DF3B35" w14:textId="77777777" w:rsidTr="00CE6ACD">
        <w:trPr>
          <w:cantSplit/>
          <w:trHeight w:hRule="exact" w:val="538"/>
        </w:trPr>
        <w:tc>
          <w:tcPr>
            <w:tcW w:w="850" w:type="dxa"/>
            <w:vMerge/>
            <w:vAlign w:val="center"/>
          </w:tcPr>
          <w:p w14:paraId="2780AF0D"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46FC4A0D" w14:textId="77777777" w:rsidR="00E2787B" w:rsidRPr="00C35007" w:rsidRDefault="00E2787B" w:rsidP="00CE6ACD">
            <w:pPr>
              <w:pStyle w:val="BodyText"/>
              <w:rPr>
                <w:rFonts w:ascii="현대하모니 L" w:eastAsia="현대하모니 L" w:hAnsi="현대하모니 L" w:cs="Arial"/>
                <w:sz w:val="18"/>
                <w:szCs w:val="18"/>
              </w:rPr>
            </w:pPr>
          </w:p>
        </w:tc>
        <w:tc>
          <w:tcPr>
            <w:tcW w:w="1701" w:type="dxa"/>
            <w:gridSpan w:val="2"/>
            <w:vAlign w:val="center"/>
          </w:tcPr>
          <w:p w14:paraId="240630AA"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TP</w:t>
            </w:r>
          </w:p>
        </w:tc>
        <w:tc>
          <w:tcPr>
            <w:tcW w:w="841" w:type="dxa"/>
            <w:vAlign w:val="center"/>
          </w:tcPr>
          <w:p w14:paraId="0622588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42A0DC1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vAlign w:val="center"/>
          </w:tcPr>
          <w:p w14:paraId="17B73B9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77AE020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0E350695"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vAlign w:val="center"/>
          </w:tcPr>
          <w:p w14:paraId="7487C96F"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EC20</w:t>
            </w:r>
          </w:p>
        </w:tc>
        <w:tc>
          <w:tcPr>
            <w:tcW w:w="992" w:type="dxa"/>
            <w:vAlign w:val="center"/>
          </w:tcPr>
          <w:p w14:paraId="28D563A8"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D5C0</w:t>
            </w:r>
          </w:p>
        </w:tc>
      </w:tr>
      <w:tr w:rsidR="00E2787B" w:rsidRPr="00C35007" w14:paraId="4CDF5BE9" w14:textId="77777777" w:rsidTr="00CE6ACD">
        <w:trPr>
          <w:cantSplit/>
          <w:trHeight w:hRule="exact" w:val="595"/>
        </w:trPr>
        <w:tc>
          <w:tcPr>
            <w:tcW w:w="850" w:type="dxa"/>
            <w:vMerge/>
            <w:vAlign w:val="center"/>
          </w:tcPr>
          <w:p w14:paraId="4DC2ECC6"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79796693"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restart"/>
            <w:vAlign w:val="center"/>
          </w:tcPr>
          <w:p w14:paraId="49D3A14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850" w:type="dxa"/>
            <w:vAlign w:val="center"/>
          </w:tcPr>
          <w:p w14:paraId="02FF7A1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Valid</w:t>
            </w:r>
          </w:p>
        </w:tc>
        <w:tc>
          <w:tcPr>
            <w:tcW w:w="841" w:type="dxa"/>
            <w:vAlign w:val="center"/>
          </w:tcPr>
          <w:p w14:paraId="1A7225A6"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$0A</w:t>
            </w:r>
          </w:p>
        </w:tc>
        <w:tc>
          <w:tcPr>
            <w:tcW w:w="993" w:type="dxa"/>
            <w:vAlign w:val="center"/>
          </w:tcPr>
          <w:p w14:paraId="2EAFBA85"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Not yet Checked</w:t>
            </w:r>
          </w:p>
        </w:tc>
        <w:tc>
          <w:tcPr>
            <w:tcW w:w="1285" w:type="dxa"/>
            <w:vAlign w:val="center"/>
          </w:tcPr>
          <w:p w14:paraId="597A009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1BB89FE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3626B960"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vAlign w:val="center"/>
          </w:tcPr>
          <w:p w14:paraId="22CB849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EC20</w:t>
            </w:r>
          </w:p>
        </w:tc>
        <w:tc>
          <w:tcPr>
            <w:tcW w:w="992" w:type="dxa"/>
            <w:vAlign w:val="center"/>
          </w:tcPr>
          <w:p w14:paraId="3179718C"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D5C0</w:t>
            </w:r>
          </w:p>
        </w:tc>
      </w:tr>
      <w:tr w:rsidR="00E2787B" w:rsidRPr="00C35007" w14:paraId="31CFFAC9" w14:textId="77777777" w:rsidTr="00CE6ACD">
        <w:trPr>
          <w:cantSplit/>
          <w:trHeight w:hRule="exact" w:val="606"/>
        </w:trPr>
        <w:tc>
          <w:tcPr>
            <w:tcW w:w="850" w:type="dxa"/>
            <w:vMerge/>
            <w:vAlign w:val="center"/>
          </w:tcPr>
          <w:p w14:paraId="47297C67"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048740F3"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Merge/>
            <w:vAlign w:val="center"/>
          </w:tcPr>
          <w:p w14:paraId="51371A77" w14:textId="77777777" w:rsidR="00E2787B" w:rsidRPr="00C35007" w:rsidRDefault="00E2787B" w:rsidP="00CE6ACD">
            <w:pPr>
              <w:pStyle w:val="BodyText"/>
              <w:rPr>
                <w:rFonts w:ascii="현대하모니 L" w:eastAsia="현대하모니 L" w:hAnsi="현대하모니 L" w:cs="Arial"/>
                <w:sz w:val="18"/>
                <w:szCs w:val="18"/>
              </w:rPr>
            </w:pPr>
          </w:p>
        </w:tc>
        <w:tc>
          <w:tcPr>
            <w:tcW w:w="850" w:type="dxa"/>
            <w:vAlign w:val="center"/>
          </w:tcPr>
          <w:p w14:paraId="3D8C0F27"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Invalid</w:t>
            </w:r>
          </w:p>
        </w:tc>
        <w:tc>
          <w:tcPr>
            <w:tcW w:w="841" w:type="dxa"/>
            <w:vAlign w:val="center"/>
          </w:tcPr>
          <w:p w14:paraId="24C64280"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$0</w:t>
            </w:r>
            <w:r w:rsidRPr="00C35007">
              <w:rPr>
                <w:rFonts w:ascii="현대하모니 L" w:eastAsia="현대하모니 L" w:hAnsi="현대하모니 L" w:cs="Arial" w:hint="eastAsia"/>
                <w:sz w:val="18"/>
                <w:szCs w:val="18"/>
                <w:highlight w:val="green"/>
              </w:rPr>
              <w:t>A</w:t>
            </w:r>
          </w:p>
        </w:tc>
        <w:tc>
          <w:tcPr>
            <w:tcW w:w="993" w:type="dxa"/>
            <w:vAlign w:val="center"/>
          </w:tcPr>
          <w:p w14:paraId="33C0835A"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Not yet Checked</w:t>
            </w:r>
          </w:p>
        </w:tc>
        <w:tc>
          <w:tcPr>
            <w:tcW w:w="1285" w:type="dxa"/>
            <w:vAlign w:val="center"/>
          </w:tcPr>
          <w:p w14:paraId="70BB537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299FC12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7365E58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vAlign w:val="center"/>
          </w:tcPr>
          <w:p w14:paraId="2ED14A21"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EC20</w:t>
            </w:r>
          </w:p>
        </w:tc>
        <w:tc>
          <w:tcPr>
            <w:tcW w:w="992" w:type="dxa"/>
            <w:vAlign w:val="center"/>
          </w:tcPr>
          <w:p w14:paraId="5F428C7E" w14:textId="77777777" w:rsidR="00E2787B" w:rsidRPr="00C35007" w:rsidRDefault="00E2787B" w:rsidP="00CE6ACD">
            <w:pPr>
              <w:pStyle w:val="BodyText"/>
              <w:rPr>
                <w:rFonts w:ascii="현대하모니 L" w:eastAsia="현대하모니 L" w:hAnsi="현대하모니 L" w:cs="Arial"/>
                <w:sz w:val="18"/>
                <w:szCs w:val="18"/>
                <w:highlight w:val="green"/>
              </w:rPr>
            </w:pPr>
            <w:r w:rsidRPr="00C35007">
              <w:rPr>
                <w:rFonts w:ascii="현대하모니 L" w:eastAsia="현대하모니 L" w:hAnsi="현대하모니 L" w:cs="Arial"/>
                <w:sz w:val="18"/>
                <w:szCs w:val="18"/>
                <w:highlight w:val="green"/>
              </w:rPr>
              <w:t>D5C0</w:t>
            </w:r>
          </w:p>
        </w:tc>
      </w:tr>
      <w:tr w:rsidR="00E2787B" w:rsidRPr="00C35007" w14:paraId="1451D82D" w14:textId="77777777" w:rsidTr="00CE6ACD">
        <w:trPr>
          <w:cantSplit/>
          <w:trHeight w:hRule="exact" w:val="558"/>
        </w:trPr>
        <w:tc>
          <w:tcPr>
            <w:tcW w:w="850" w:type="dxa"/>
            <w:vMerge/>
            <w:vAlign w:val="center"/>
          </w:tcPr>
          <w:p w14:paraId="732434A0" w14:textId="77777777" w:rsidR="00E2787B" w:rsidRPr="00C35007" w:rsidRDefault="00E2787B" w:rsidP="00CE6ACD">
            <w:pPr>
              <w:pStyle w:val="BodyText"/>
              <w:rPr>
                <w:rFonts w:ascii="현대하모니 L" w:eastAsia="현대하모니 L" w:hAnsi="현대하모니 L" w:cs="Arial"/>
                <w:sz w:val="18"/>
                <w:szCs w:val="18"/>
              </w:rPr>
            </w:pPr>
          </w:p>
        </w:tc>
        <w:tc>
          <w:tcPr>
            <w:tcW w:w="851" w:type="dxa"/>
            <w:vAlign w:val="center"/>
          </w:tcPr>
          <w:p w14:paraId="5D124A33"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1701" w:type="dxa"/>
            <w:gridSpan w:val="2"/>
            <w:vAlign w:val="center"/>
          </w:tcPr>
          <w:p w14:paraId="09FA2A7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hint="eastAsia"/>
                <w:sz w:val="18"/>
                <w:szCs w:val="18"/>
              </w:rPr>
              <w:t>-</w:t>
            </w:r>
          </w:p>
        </w:tc>
        <w:tc>
          <w:tcPr>
            <w:tcW w:w="841" w:type="dxa"/>
            <w:vAlign w:val="center"/>
          </w:tcPr>
          <w:p w14:paraId="19CEDE39"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w:t>
            </w:r>
          </w:p>
        </w:tc>
        <w:tc>
          <w:tcPr>
            <w:tcW w:w="993" w:type="dxa"/>
            <w:vAlign w:val="center"/>
          </w:tcPr>
          <w:p w14:paraId="7802E9B4"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yet Checked</w:t>
            </w:r>
          </w:p>
        </w:tc>
        <w:tc>
          <w:tcPr>
            <w:tcW w:w="1285" w:type="dxa"/>
            <w:vAlign w:val="center"/>
          </w:tcPr>
          <w:p w14:paraId="3CB951B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Not possible</w:t>
            </w:r>
          </w:p>
        </w:tc>
        <w:tc>
          <w:tcPr>
            <w:tcW w:w="850" w:type="dxa"/>
            <w:vAlign w:val="center"/>
          </w:tcPr>
          <w:p w14:paraId="500CE1DB"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3" w:type="dxa"/>
            <w:vAlign w:val="center"/>
          </w:tcPr>
          <w:p w14:paraId="5DF60B3E"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c>
          <w:tcPr>
            <w:tcW w:w="992" w:type="dxa"/>
            <w:vAlign w:val="center"/>
          </w:tcPr>
          <w:p w14:paraId="0427C0A1"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5B73</w:t>
            </w:r>
          </w:p>
        </w:tc>
        <w:tc>
          <w:tcPr>
            <w:tcW w:w="992" w:type="dxa"/>
            <w:vAlign w:val="center"/>
          </w:tcPr>
          <w:p w14:paraId="1C283A58" w14:textId="77777777" w:rsidR="00E2787B" w:rsidRPr="00C35007" w:rsidRDefault="00E2787B" w:rsidP="00CE6ACD">
            <w:pPr>
              <w:pStyle w:val="BodyText"/>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6293</w:t>
            </w:r>
          </w:p>
        </w:tc>
      </w:tr>
    </w:tbl>
    <w:p w14:paraId="2328BB07" w14:textId="77777777" w:rsidR="00E2787B" w:rsidRPr="00C35007" w:rsidRDefault="00E2787B" w:rsidP="004544EB">
      <w:pPr>
        <w:pStyle w:val="BodyText"/>
        <w:rPr>
          <w:rFonts w:ascii="현대하모니 L" w:eastAsia="현대하모니 L" w:hAnsi="현대하모니 L"/>
          <w:szCs w:val="22"/>
        </w:rPr>
      </w:pPr>
    </w:p>
    <w:p w14:paraId="1D1070B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W</w:t>
      </w:r>
      <w:r w:rsidRPr="00C35007">
        <w:rPr>
          <w:rFonts w:ascii="현대하모니 L" w:eastAsia="현대하모니 L" w:hAnsi="현대하모니 L"/>
          <w:szCs w:val="22"/>
        </w:rPr>
        <w:t>hen IMMO_ECU is virgin, Valid TP is a virgin TP</w:t>
      </w:r>
    </w:p>
    <w:p w14:paraId="73F2F19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When IMMO_ECU is virgin, Not valid TP is a locked TP or No TP</w:t>
      </w:r>
    </w:p>
    <w:p w14:paraId="40F56A0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When IMMO_ECU is learnt, Valid TP is a Learnt and authenticated TP</w:t>
      </w:r>
    </w:p>
    <w:p w14:paraId="7D3D926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When IMMO_ECU is learnt, Not valid TP is a not learnt TP or no TP</w:t>
      </w:r>
    </w:p>
    <w:p w14:paraId="256AC6DA" w14:textId="77777777" w:rsidR="00E2787B" w:rsidRPr="00C35007" w:rsidRDefault="00E2787B" w:rsidP="004544EB">
      <w:pPr>
        <w:pStyle w:val="BodyText"/>
        <w:rPr>
          <w:rFonts w:ascii="현대하모니 L" w:eastAsia="현대하모니 L" w:hAnsi="현대하모니 L"/>
          <w:szCs w:val="22"/>
        </w:rPr>
      </w:pPr>
    </w:p>
    <w:p w14:paraId="14ADF71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During Teaching procedure, IMMO_ECU is considered as "Virgin"</w:t>
      </w:r>
      <w:r w:rsidRPr="00C35007">
        <w:rPr>
          <w:rFonts w:ascii="현대하모니 L" w:eastAsia="현대하모니 L" w:hAnsi="현대하모니 L" w:hint="eastAsia"/>
          <w:szCs w:val="22"/>
        </w:rPr>
        <w:t xml:space="preserve"> </w:t>
      </w:r>
      <w:r w:rsidRPr="00C35007">
        <w:rPr>
          <w:rFonts w:ascii="현대하모니 L" w:eastAsia="현대하모니 L" w:hAnsi="현대하모니 L"/>
          <w:szCs w:val="22"/>
        </w:rPr>
        <w:t xml:space="preserve">  before 1</w:t>
      </w:r>
      <w:r w:rsidRPr="00C35007">
        <w:rPr>
          <w:rFonts w:ascii="현대하모니 L" w:eastAsia="현대하모니 L" w:hAnsi="현대하모니 L"/>
          <w:szCs w:val="22"/>
          <w:vertAlign w:val="superscript"/>
        </w:rPr>
        <w:t>st</w:t>
      </w:r>
      <w:r w:rsidRPr="00C35007">
        <w:rPr>
          <w:rFonts w:ascii="현대하모니 L" w:eastAsia="현대하모니 L" w:hAnsi="현대하모니 L"/>
          <w:szCs w:val="22"/>
        </w:rPr>
        <w:t xml:space="preserve"> key teaching and as "Learnt" after the 1'st key teaching</w:t>
      </w:r>
    </w:p>
    <w:p w14:paraId="100C5B58" w14:textId="77777777" w:rsidR="00E2787B" w:rsidRPr="00C35007" w:rsidRDefault="00E2787B" w:rsidP="004544EB">
      <w:pPr>
        <w:pStyle w:val="BodyText"/>
        <w:rPr>
          <w:rFonts w:ascii="현대하모니 L" w:eastAsia="현대하모니 L" w:hAnsi="현대하모니 L"/>
        </w:rPr>
      </w:pPr>
      <w:r w:rsidRPr="00C35007">
        <w:rPr>
          <w:rFonts w:ascii="현대하모니 L" w:eastAsia="현대하모니 L" w:hAnsi="현대하모니 L"/>
        </w:rPr>
        <w:t xml:space="preserve"> </w:t>
      </w:r>
    </w:p>
    <w:p w14:paraId="38AA98D6" w14:textId="77777777" w:rsidR="00E2787B" w:rsidRPr="00C35007" w:rsidRDefault="00E2787B" w:rsidP="004544EB">
      <w:pPr>
        <w:pStyle w:val="BodyText"/>
        <w:rPr>
          <w:rFonts w:ascii="현대하모니 L" w:eastAsia="현대하모니 L" w:hAnsi="현대하모니 L"/>
        </w:rPr>
      </w:pPr>
    </w:p>
    <w:p w14:paraId="665A1408" w14:textId="77777777" w:rsidR="00E2787B" w:rsidRPr="00C35007" w:rsidRDefault="00E2787B" w:rsidP="004544EB">
      <w:pPr>
        <w:pStyle w:val="BodyText"/>
        <w:rPr>
          <w:rFonts w:ascii="현대하모니 L" w:eastAsia="현대하모니 L" w:hAnsi="현대하모니 L"/>
        </w:rPr>
      </w:pPr>
    </w:p>
    <w:p w14:paraId="4698AF29" w14:textId="77777777" w:rsidR="00E2787B" w:rsidRPr="00C35007" w:rsidRDefault="00E2787B" w:rsidP="00C35007">
      <w:pPr>
        <w:pStyle w:val="Heading5"/>
        <w:jc w:val="left"/>
        <w:rPr>
          <w:rFonts w:ascii="현대하모니 L" w:eastAsia="현대하모니 L" w:hAnsi="현대하모니 L"/>
          <w:szCs w:val="22"/>
        </w:rPr>
      </w:pPr>
      <w:proofErr w:type="spellStart"/>
      <w:r w:rsidRPr="00C35007">
        <w:rPr>
          <w:rFonts w:ascii="현대하모니 L" w:eastAsia="현대하모니 L" w:hAnsi="현대하모니 L"/>
        </w:rPr>
        <w:t>Summarizaton</w:t>
      </w:r>
      <w:proofErr w:type="spellEnd"/>
      <w:r w:rsidRPr="00C35007">
        <w:rPr>
          <w:rFonts w:ascii="현대하모니 L" w:eastAsia="현대하모니 L" w:hAnsi="현대하모니 L"/>
        </w:rPr>
        <w:t xml:space="preserve"> of engine start operation</w:t>
      </w:r>
    </w:p>
    <w:p w14:paraId="016229D3"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In below table shows engine cranking condition with IMMO_ECU and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communication ID data </w:t>
      </w:r>
    </w:p>
    <w:p w14:paraId="71049383" w14:textId="77777777" w:rsidR="00E2787B" w:rsidRPr="00C35007" w:rsidRDefault="00E2787B" w:rsidP="004544EB">
      <w:pPr>
        <w:pStyle w:val="BodyText"/>
        <w:rPr>
          <w:rFonts w:ascii="현대하모니 L" w:eastAsia="현대하모니 L" w:hAnsi="현대하모니 L"/>
          <w:szCs w:val="22"/>
        </w:rPr>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9"/>
        <w:gridCol w:w="1091"/>
        <w:gridCol w:w="1080"/>
        <w:gridCol w:w="1200"/>
        <w:gridCol w:w="600"/>
        <w:gridCol w:w="849"/>
        <w:gridCol w:w="1311"/>
        <w:gridCol w:w="720"/>
        <w:gridCol w:w="804"/>
        <w:gridCol w:w="1956"/>
      </w:tblGrid>
      <w:tr w:rsidR="00E2787B" w:rsidRPr="00C35007" w14:paraId="28671F39" w14:textId="77777777" w:rsidTr="00CE6ACD">
        <w:trPr>
          <w:cantSplit/>
          <w:trHeight w:val="689"/>
        </w:trPr>
        <w:tc>
          <w:tcPr>
            <w:tcW w:w="589" w:type="dxa"/>
            <w:vMerge w:val="restart"/>
            <w:tcBorders>
              <w:top w:val="single" w:sz="4" w:space="0" w:color="auto"/>
              <w:left w:val="single" w:sz="4" w:space="0" w:color="auto"/>
              <w:bottom w:val="single" w:sz="4" w:space="0" w:color="auto"/>
              <w:right w:val="single" w:sz="4" w:space="0" w:color="auto"/>
            </w:tcBorders>
            <w:vAlign w:val="center"/>
          </w:tcPr>
          <w:p w14:paraId="74231C3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Step</w:t>
            </w:r>
          </w:p>
        </w:tc>
        <w:tc>
          <w:tcPr>
            <w:tcW w:w="1091" w:type="dxa"/>
            <w:vMerge w:val="restart"/>
            <w:tcBorders>
              <w:top w:val="single" w:sz="4" w:space="0" w:color="auto"/>
              <w:left w:val="single" w:sz="4" w:space="0" w:color="auto"/>
              <w:bottom w:val="single" w:sz="4" w:space="0" w:color="auto"/>
              <w:right w:val="single" w:sz="4" w:space="0" w:color="auto"/>
            </w:tcBorders>
            <w:vAlign w:val="center"/>
          </w:tcPr>
          <w:p w14:paraId="69A0EFD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IMMO_ECU</w:t>
            </w:r>
          </w:p>
        </w:tc>
        <w:tc>
          <w:tcPr>
            <w:tcW w:w="1080" w:type="dxa"/>
            <w:vMerge w:val="restart"/>
            <w:tcBorders>
              <w:top w:val="single" w:sz="4" w:space="0" w:color="auto"/>
              <w:left w:val="single" w:sz="4" w:space="0" w:color="auto"/>
              <w:bottom w:val="single" w:sz="4" w:space="0" w:color="auto"/>
              <w:right w:val="single" w:sz="4" w:space="0" w:color="auto"/>
            </w:tcBorders>
            <w:vAlign w:val="center"/>
          </w:tcPr>
          <w:p w14:paraId="4E2D2C73" w14:textId="77777777" w:rsidR="00E2787B" w:rsidRPr="00C35007" w:rsidRDefault="00E2787B" w:rsidP="00CE6ACD">
            <w:pPr>
              <w:pStyle w:val="BodyText"/>
              <w:jc w:val="center"/>
              <w:rPr>
                <w:rFonts w:ascii="현대하모니 L" w:eastAsia="현대하모니 L" w:hAnsi="현대하모니 L" w:cs="Arial"/>
                <w:sz w:val="18"/>
                <w:szCs w:val="18"/>
              </w:rPr>
            </w:pPr>
            <w:smartTag w:uri="urn:schemas-microsoft-com:office:smarttags" w:element="place">
              <w:r w:rsidRPr="00C35007">
                <w:rPr>
                  <w:rFonts w:ascii="현대하모니 L" w:eastAsia="현대하모니 L" w:hAnsi="현대하모니 L" w:cs="Arial"/>
                  <w:sz w:val="18"/>
                  <w:szCs w:val="18"/>
                </w:rPr>
                <w:t>EMS</w:t>
              </w:r>
            </w:smartTag>
          </w:p>
          <w:p w14:paraId="0CFDF3F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state</w:t>
            </w:r>
          </w:p>
        </w:tc>
        <w:tc>
          <w:tcPr>
            <w:tcW w:w="1200" w:type="dxa"/>
            <w:vMerge w:val="restart"/>
            <w:tcBorders>
              <w:top w:val="single" w:sz="4" w:space="0" w:color="auto"/>
              <w:left w:val="single" w:sz="4" w:space="0" w:color="auto"/>
              <w:bottom w:val="single" w:sz="4" w:space="0" w:color="auto"/>
              <w:right w:val="single" w:sz="4" w:space="0" w:color="auto"/>
            </w:tcBorders>
            <w:vAlign w:val="center"/>
          </w:tcPr>
          <w:p w14:paraId="00786E6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Command</w:t>
            </w:r>
          </w:p>
          <w:p w14:paraId="6B43E40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By TESTER</w:t>
            </w:r>
          </w:p>
        </w:tc>
        <w:tc>
          <w:tcPr>
            <w:tcW w:w="1449" w:type="dxa"/>
            <w:gridSpan w:val="2"/>
            <w:tcBorders>
              <w:top w:val="single" w:sz="4" w:space="0" w:color="auto"/>
              <w:left w:val="single" w:sz="4" w:space="0" w:color="auto"/>
              <w:bottom w:val="single" w:sz="4" w:space="0" w:color="auto"/>
              <w:right w:val="single" w:sz="4" w:space="0" w:color="auto"/>
            </w:tcBorders>
            <w:vAlign w:val="center"/>
          </w:tcPr>
          <w:p w14:paraId="4F42BE0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IMMO_ECU</w:t>
            </w:r>
          </w:p>
        </w:tc>
        <w:tc>
          <w:tcPr>
            <w:tcW w:w="1311" w:type="dxa"/>
            <w:vMerge w:val="restart"/>
            <w:tcBorders>
              <w:top w:val="single" w:sz="4" w:space="0" w:color="auto"/>
              <w:left w:val="single" w:sz="4" w:space="0" w:color="auto"/>
              <w:bottom w:val="single" w:sz="4" w:space="0" w:color="auto"/>
              <w:right w:val="single" w:sz="4" w:space="0" w:color="auto"/>
            </w:tcBorders>
            <w:vAlign w:val="center"/>
          </w:tcPr>
          <w:p w14:paraId="0A97036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ID</w:t>
            </w:r>
          </w:p>
        </w:tc>
        <w:tc>
          <w:tcPr>
            <w:tcW w:w="1524" w:type="dxa"/>
            <w:gridSpan w:val="2"/>
            <w:tcBorders>
              <w:top w:val="single" w:sz="4" w:space="0" w:color="auto"/>
              <w:left w:val="single" w:sz="4" w:space="0" w:color="auto"/>
              <w:bottom w:val="single" w:sz="4" w:space="0" w:color="auto"/>
              <w:right w:val="single" w:sz="4" w:space="0" w:color="auto"/>
            </w:tcBorders>
            <w:vAlign w:val="center"/>
          </w:tcPr>
          <w:p w14:paraId="31E76CAE" w14:textId="77777777" w:rsidR="00E2787B" w:rsidRPr="00C35007" w:rsidRDefault="00E2787B" w:rsidP="00CE6ACD">
            <w:pPr>
              <w:pStyle w:val="BodyText"/>
              <w:jc w:val="center"/>
              <w:rPr>
                <w:rFonts w:ascii="현대하모니 L" w:eastAsia="현대하모니 L" w:hAnsi="현대하모니 L" w:cs="Arial"/>
                <w:sz w:val="18"/>
                <w:szCs w:val="18"/>
              </w:rPr>
            </w:pPr>
            <w:smartTag w:uri="urn:schemas-microsoft-com:office:smarttags" w:element="place">
              <w:r w:rsidRPr="00C35007">
                <w:rPr>
                  <w:rFonts w:ascii="현대하모니 L" w:eastAsia="현대하모니 L" w:hAnsi="현대하모니 L" w:cs="Arial"/>
                  <w:sz w:val="18"/>
                  <w:szCs w:val="18"/>
                </w:rPr>
                <w:t>EMS</w:t>
              </w:r>
            </w:smartTag>
          </w:p>
        </w:tc>
        <w:tc>
          <w:tcPr>
            <w:tcW w:w="1956" w:type="dxa"/>
            <w:vMerge w:val="restart"/>
            <w:tcBorders>
              <w:top w:val="single" w:sz="4" w:space="0" w:color="auto"/>
              <w:left w:val="single" w:sz="4" w:space="0" w:color="auto"/>
              <w:bottom w:val="single" w:sz="4" w:space="0" w:color="auto"/>
              <w:right w:val="single" w:sz="4" w:space="0" w:color="auto"/>
            </w:tcBorders>
            <w:vAlign w:val="center"/>
          </w:tcPr>
          <w:p w14:paraId="04D9715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Engine Cranking</w:t>
            </w:r>
          </w:p>
        </w:tc>
      </w:tr>
      <w:tr w:rsidR="00E2787B" w:rsidRPr="00C35007" w14:paraId="1034DA14" w14:textId="77777777" w:rsidTr="00CE6ACD">
        <w:trPr>
          <w:cantSplit/>
          <w:trHeight w:hRule="exact" w:val="400"/>
        </w:trPr>
        <w:tc>
          <w:tcPr>
            <w:tcW w:w="589" w:type="dxa"/>
            <w:vMerge/>
            <w:tcBorders>
              <w:top w:val="single" w:sz="4" w:space="0" w:color="auto"/>
              <w:left w:val="single" w:sz="4" w:space="0" w:color="auto"/>
              <w:bottom w:val="single" w:sz="4" w:space="0" w:color="auto"/>
              <w:right w:val="single" w:sz="4" w:space="0" w:color="auto"/>
            </w:tcBorders>
            <w:vAlign w:val="center"/>
          </w:tcPr>
          <w:p w14:paraId="4D16AC41"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91" w:type="dxa"/>
            <w:vMerge/>
            <w:tcBorders>
              <w:top w:val="single" w:sz="4" w:space="0" w:color="auto"/>
              <w:left w:val="single" w:sz="4" w:space="0" w:color="auto"/>
              <w:bottom w:val="single" w:sz="4" w:space="0" w:color="auto"/>
              <w:right w:val="single" w:sz="4" w:space="0" w:color="auto"/>
            </w:tcBorders>
            <w:vAlign w:val="center"/>
          </w:tcPr>
          <w:p w14:paraId="12A4EA11"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5A1EA135" w14:textId="77777777" w:rsidR="00E2787B" w:rsidRPr="00C35007" w:rsidRDefault="00E2787B" w:rsidP="00CE6ACD">
            <w:pPr>
              <w:jc w:val="center"/>
              <w:rPr>
                <w:rFonts w:ascii="현대하모니 L" w:eastAsia="현대하모니 L" w:hAnsi="현대하모니 L" w:cs="Arial"/>
                <w:sz w:val="18"/>
                <w:szCs w:val="18"/>
                <w:lang w:val="fr-FR"/>
              </w:rPr>
            </w:pPr>
          </w:p>
        </w:tc>
        <w:tc>
          <w:tcPr>
            <w:tcW w:w="1200" w:type="dxa"/>
            <w:vMerge/>
            <w:tcBorders>
              <w:top w:val="single" w:sz="4" w:space="0" w:color="auto"/>
              <w:left w:val="single" w:sz="4" w:space="0" w:color="auto"/>
              <w:bottom w:val="single" w:sz="4" w:space="0" w:color="auto"/>
              <w:right w:val="single" w:sz="4" w:space="0" w:color="auto"/>
            </w:tcBorders>
            <w:vAlign w:val="center"/>
          </w:tcPr>
          <w:p w14:paraId="58717D39" w14:textId="77777777" w:rsidR="00E2787B" w:rsidRPr="00C35007" w:rsidRDefault="00E2787B" w:rsidP="00CE6ACD">
            <w:pPr>
              <w:jc w:val="center"/>
              <w:rPr>
                <w:rFonts w:ascii="현대하모니 L" w:eastAsia="현대하모니 L" w:hAnsi="현대하모니 L" w:cs="Arial"/>
                <w:sz w:val="18"/>
                <w:szCs w:val="18"/>
                <w:lang w:val="fr-FR"/>
              </w:rPr>
            </w:pPr>
          </w:p>
        </w:tc>
        <w:tc>
          <w:tcPr>
            <w:tcW w:w="600" w:type="dxa"/>
            <w:tcBorders>
              <w:top w:val="single" w:sz="4" w:space="0" w:color="auto"/>
              <w:left w:val="single" w:sz="4" w:space="0" w:color="auto"/>
              <w:bottom w:val="single" w:sz="4" w:space="0" w:color="auto"/>
              <w:right w:val="single" w:sz="4" w:space="0" w:color="auto"/>
            </w:tcBorders>
            <w:vAlign w:val="center"/>
          </w:tcPr>
          <w:p w14:paraId="2ED5C1A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MIN</w:t>
            </w:r>
          </w:p>
        </w:tc>
        <w:tc>
          <w:tcPr>
            <w:tcW w:w="849" w:type="dxa"/>
            <w:tcBorders>
              <w:top w:val="single" w:sz="4" w:space="0" w:color="auto"/>
              <w:left w:val="single" w:sz="4" w:space="0" w:color="auto"/>
              <w:bottom w:val="single" w:sz="4" w:space="0" w:color="auto"/>
              <w:right w:val="single" w:sz="4" w:space="0" w:color="auto"/>
            </w:tcBorders>
            <w:vAlign w:val="center"/>
          </w:tcPr>
          <w:p w14:paraId="325DFE4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VIN</w:t>
            </w:r>
          </w:p>
        </w:tc>
        <w:tc>
          <w:tcPr>
            <w:tcW w:w="1311" w:type="dxa"/>
            <w:vMerge/>
            <w:tcBorders>
              <w:top w:val="single" w:sz="4" w:space="0" w:color="auto"/>
              <w:left w:val="single" w:sz="4" w:space="0" w:color="auto"/>
              <w:bottom w:val="single" w:sz="4" w:space="0" w:color="auto"/>
              <w:right w:val="single" w:sz="4" w:space="0" w:color="auto"/>
            </w:tcBorders>
            <w:vAlign w:val="center"/>
          </w:tcPr>
          <w:p w14:paraId="5338A720" w14:textId="77777777" w:rsidR="00E2787B" w:rsidRPr="00C35007" w:rsidRDefault="00E2787B" w:rsidP="00CE6ACD">
            <w:pPr>
              <w:jc w:val="center"/>
              <w:rPr>
                <w:rFonts w:ascii="현대하모니 L" w:eastAsia="현대하모니 L" w:hAnsi="현대하모니 L" w:cs="Arial"/>
                <w:sz w:val="18"/>
                <w:szCs w:val="18"/>
                <w:lang w:val="fr-FR"/>
              </w:rPr>
            </w:pPr>
          </w:p>
        </w:tc>
        <w:tc>
          <w:tcPr>
            <w:tcW w:w="720" w:type="dxa"/>
            <w:tcBorders>
              <w:top w:val="single" w:sz="4" w:space="0" w:color="auto"/>
              <w:left w:val="single" w:sz="4" w:space="0" w:color="auto"/>
              <w:bottom w:val="single" w:sz="4" w:space="0" w:color="auto"/>
              <w:right w:val="single" w:sz="4" w:space="0" w:color="auto"/>
            </w:tcBorders>
            <w:vAlign w:val="center"/>
          </w:tcPr>
          <w:p w14:paraId="23135C2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MIN</w:t>
            </w:r>
          </w:p>
        </w:tc>
        <w:tc>
          <w:tcPr>
            <w:tcW w:w="804" w:type="dxa"/>
            <w:tcBorders>
              <w:top w:val="single" w:sz="4" w:space="0" w:color="auto"/>
              <w:left w:val="single" w:sz="4" w:space="0" w:color="auto"/>
              <w:bottom w:val="single" w:sz="4" w:space="0" w:color="auto"/>
              <w:right w:val="single" w:sz="4" w:space="0" w:color="auto"/>
            </w:tcBorders>
            <w:vAlign w:val="center"/>
          </w:tcPr>
          <w:p w14:paraId="6A6DC17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VIN</w:t>
            </w:r>
          </w:p>
        </w:tc>
        <w:tc>
          <w:tcPr>
            <w:tcW w:w="1956" w:type="dxa"/>
            <w:vMerge/>
            <w:tcBorders>
              <w:top w:val="single" w:sz="4" w:space="0" w:color="auto"/>
              <w:left w:val="single" w:sz="4" w:space="0" w:color="auto"/>
              <w:bottom w:val="single" w:sz="4" w:space="0" w:color="auto"/>
              <w:right w:val="single" w:sz="4" w:space="0" w:color="auto"/>
            </w:tcBorders>
            <w:vAlign w:val="center"/>
          </w:tcPr>
          <w:p w14:paraId="61DAA4D5" w14:textId="77777777" w:rsidR="00E2787B" w:rsidRPr="00C35007" w:rsidRDefault="00E2787B" w:rsidP="00CE6ACD">
            <w:pPr>
              <w:jc w:val="center"/>
              <w:rPr>
                <w:rFonts w:ascii="현대하모니 L" w:eastAsia="현대하모니 L" w:hAnsi="현대하모니 L" w:cs="Arial"/>
                <w:sz w:val="18"/>
                <w:szCs w:val="18"/>
                <w:lang w:val="fr-FR"/>
              </w:rPr>
            </w:pPr>
          </w:p>
        </w:tc>
      </w:tr>
      <w:tr w:rsidR="00E2787B" w:rsidRPr="00C35007" w14:paraId="5A1DCF8F" w14:textId="77777777" w:rsidTr="00CE6ACD">
        <w:trPr>
          <w:cantSplit/>
          <w:trHeight w:hRule="exact" w:val="1002"/>
        </w:trPr>
        <w:tc>
          <w:tcPr>
            <w:tcW w:w="589" w:type="dxa"/>
            <w:vMerge w:val="restart"/>
            <w:tcBorders>
              <w:top w:val="single" w:sz="4" w:space="0" w:color="auto"/>
              <w:left w:val="single" w:sz="4" w:space="0" w:color="auto"/>
              <w:bottom w:val="single" w:sz="4" w:space="0" w:color="auto"/>
              <w:right w:val="single" w:sz="4" w:space="0" w:color="auto"/>
            </w:tcBorders>
            <w:vAlign w:val="center"/>
          </w:tcPr>
          <w:p w14:paraId="56A92D0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61312" behindDoc="0" locked="0" layoutInCell="0" allowOverlap="1" wp14:anchorId="7B11CDE2" wp14:editId="07777777">
                      <wp:simplePos x="0" y="0"/>
                      <wp:positionH relativeFrom="column">
                        <wp:posOffset>3749040</wp:posOffset>
                      </wp:positionH>
                      <wp:positionV relativeFrom="paragraph">
                        <wp:posOffset>655320</wp:posOffset>
                      </wp:positionV>
                      <wp:extent cx="365760" cy="0"/>
                      <wp:effectExtent l="0" t="0" r="0" b="0"/>
                      <wp:wrapNone/>
                      <wp:docPr id="22"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EF93430">
                    <v:line id="Line 182"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51.6pt" to="324pt,51.6pt" w14:anchorId="27B7F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">
                      <v:stroke endarrow="block"/>
                    </v:line>
                  </w:pict>
                </mc:Fallback>
              </mc:AlternateContent>
            </w: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60288" behindDoc="0" locked="0" layoutInCell="0" allowOverlap="1" wp14:anchorId="761DA0B5" wp14:editId="07777777">
                      <wp:simplePos x="0" y="0"/>
                      <wp:positionH relativeFrom="column">
                        <wp:posOffset>3749040</wp:posOffset>
                      </wp:positionH>
                      <wp:positionV relativeFrom="paragraph">
                        <wp:posOffset>198120</wp:posOffset>
                      </wp:positionV>
                      <wp:extent cx="365760" cy="0"/>
                      <wp:effectExtent l="0" t="0" r="0" b="0"/>
                      <wp:wrapNone/>
                      <wp:docPr id="21"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4A88FD1E">
                    <v:line id="Line 181"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15.6pt" to="324pt,15.6pt" w14:anchorId="0FF532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">
                      <v:stroke endarrow="block"/>
                    </v:line>
                  </w:pict>
                </mc:Fallback>
              </mc:AlternateContent>
            </w:r>
            <w:r w:rsidRPr="00C35007">
              <w:rPr>
                <w:rFonts w:ascii="현대하모니 L" w:eastAsia="현대하모니 L" w:hAnsi="현대하모니 L" w:cs="Arial"/>
                <w:sz w:val="18"/>
                <w:szCs w:val="18"/>
              </w:rPr>
              <w:t>1</w:t>
            </w:r>
          </w:p>
        </w:tc>
        <w:tc>
          <w:tcPr>
            <w:tcW w:w="1091" w:type="dxa"/>
            <w:vMerge w:val="restart"/>
            <w:tcBorders>
              <w:top w:val="single" w:sz="4" w:space="0" w:color="auto"/>
              <w:left w:val="single" w:sz="4" w:space="0" w:color="auto"/>
              <w:bottom w:val="single" w:sz="4" w:space="0" w:color="auto"/>
              <w:right w:val="single" w:sz="4" w:space="0" w:color="auto"/>
            </w:tcBorders>
            <w:vAlign w:val="center"/>
          </w:tcPr>
          <w:p w14:paraId="2AEAF47F" w14:textId="77777777" w:rsidR="00E2787B" w:rsidRPr="00C35007" w:rsidRDefault="00E2787B" w:rsidP="00CE6ACD">
            <w:pPr>
              <w:pStyle w:val="BodyText"/>
              <w:jc w:val="center"/>
              <w:rPr>
                <w:rFonts w:ascii="현대하모니 L" w:eastAsia="현대하모니 L" w:hAnsi="현대하모니 L" w:cs="Arial"/>
                <w:sz w:val="18"/>
                <w:szCs w:val="18"/>
              </w:rPr>
            </w:pPr>
          </w:p>
          <w:p w14:paraId="44FCFB7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080" w:type="dxa"/>
            <w:vMerge w:val="restart"/>
            <w:tcBorders>
              <w:top w:val="single" w:sz="4" w:space="0" w:color="auto"/>
              <w:left w:val="single" w:sz="4" w:space="0" w:color="auto"/>
              <w:bottom w:val="single" w:sz="4" w:space="0" w:color="auto"/>
              <w:right w:val="single" w:sz="4" w:space="0" w:color="auto"/>
            </w:tcBorders>
            <w:vAlign w:val="center"/>
          </w:tcPr>
          <w:p w14:paraId="281B37BA" w14:textId="77777777" w:rsidR="00E2787B" w:rsidRPr="00C35007" w:rsidRDefault="00E2787B" w:rsidP="00CE6ACD">
            <w:pPr>
              <w:pStyle w:val="BodyText"/>
              <w:jc w:val="center"/>
              <w:rPr>
                <w:rFonts w:ascii="현대하모니 L" w:eastAsia="현대하모니 L" w:hAnsi="현대하모니 L" w:cs="Arial"/>
                <w:sz w:val="18"/>
                <w:szCs w:val="18"/>
              </w:rPr>
            </w:pPr>
          </w:p>
          <w:p w14:paraId="14417C5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200" w:type="dxa"/>
            <w:tcBorders>
              <w:top w:val="single" w:sz="4" w:space="0" w:color="auto"/>
              <w:left w:val="single" w:sz="4" w:space="0" w:color="auto"/>
              <w:bottom w:val="single" w:sz="4" w:space="0" w:color="auto"/>
              <w:right w:val="single" w:sz="4" w:space="0" w:color="auto"/>
            </w:tcBorders>
            <w:vAlign w:val="center"/>
          </w:tcPr>
          <w:p w14:paraId="0F3F3936" w14:textId="77777777" w:rsidR="00E2787B" w:rsidRPr="00C35007" w:rsidRDefault="00E2787B" w:rsidP="00CE6ACD">
            <w:pPr>
              <w:pStyle w:val="BodyText"/>
              <w:jc w:val="center"/>
              <w:rPr>
                <w:rFonts w:ascii="현대하모니 L" w:eastAsia="현대하모니 L" w:hAnsi="현대하모니 L" w:cs="Arial"/>
                <w:sz w:val="18"/>
                <w:szCs w:val="18"/>
              </w:rPr>
            </w:pPr>
            <w:smartTag w:uri="urn:schemas-microsoft-com:office:smarttags" w:element="City">
              <w:smartTag w:uri="urn:schemas-microsoft-com:office:smarttags" w:element="place">
                <w:r w:rsidRPr="00C35007">
                  <w:rPr>
                    <w:rFonts w:ascii="현대하모니 L" w:eastAsia="현대하모니 L" w:hAnsi="현대하모니 L" w:cs="Arial"/>
                    <w:sz w:val="18"/>
                    <w:szCs w:val="18"/>
                  </w:rPr>
                  <w:t>NORMAL</w:t>
                </w:r>
              </w:smartTag>
            </w:smartTag>
          </w:p>
        </w:tc>
        <w:tc>
          <w:tcPr>
            <w:tcW w:w="600" w:type="dxa"/>
            <w:tcBorders>
              <w:top w:val="single" w:sz="4" w:space="0" w:color="auto"/>
              <w:left w:val="single" w:sz="4" w:space="0" w:color="auto"/>
              <w:bottom w:val="single" w:sz="4" w:space="0" w:color="auto"/>
              <w:right w:val="single" w:sz="4" w:space="0" w:color="auto"/>
            </w:tcBorders>
            <w:vAlign w:val="center"/>
          </w:tcPr>
          <w:p w14:paraId="5C2A6AF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2E500C74"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311" w:type="dxa"/>
            <w:tcBorders>
              <w:top w:val="single" w:sz="4" w:space="0" w:color="auto"/>
              <w:left w:val="single" w:sz="4" w:space="0" w:color="auto"/>
              <w:bottom w:val="single" w:sz="4" w:space="0" w:color="auto"/>
              <w:right w:val="single" w:sz="4" w:space="0" w:color="auto"/>
            </w:tcBorders>
            <w:vAlign w:val="center"/>
          </w:tcPr>
          <w:p w14:paraId="0858541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$03</w:t>
            </w:r>
          </w:p>
          <w:p w14:paraId="7643F24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$09/04</w:t>
            </w:r>
          </w:p>
        </w:tc>
        <w:tc>
          <w:tcPr>
            <w:tcW w:w="720" w:type="dxa"/>
            <w:tcBorders>
              <w:top w:val="single" w:sz="4" w:space="0" w:color="auto"/>
              <w:left w:val="single" w:sz="4" w:space="0" w:color="auto"/>
              <w:bottom w:val="single" w:sz="4" w:space="0" w:color="auto"/>
              <w:right w:val="single" w:sz="4" w:space="0" w:color="auto"/>
            </w:tcBorders>
            <w:vAlign w:val="center"/>
          </w:tcPr>
          <w:p w14:paraId="6AC152F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74CD1D1F"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956" w:type="dxa"/>
            <w:tcBorders>
              <w:top w:val="single" w:sz="4" w:space="0" w:color="auto"/>
              <w:left w:val="single" w:sz="4" w:space="0" w:color="auto"/>
              <w:bottom w:val="single" w:sz="4" w:space="0" w:color="auto"/>
              <w:right w:val="single" w:sz="4" w:space="0" w:color="auto"/>
            </w:tcBorders>
            <w:vAlign w:val="center"/>
          </w:tcPr>
          <w:p w14:paraId="5B44F67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04H- Not possible</w:t>
            </w:r>
          </w:p>
          <w:p w14:paraId="2438A8A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xml:space="preserve">09H - Possible after twice “IGN </w:t>
            </w:r>
            <w:smartTag w:uri="urn:schemas-microsoft-com:office:smarttags" w:element="place">
              <w:smartTag w:uri="urn:schemas-microsoft-com:office:smarttags" w:element="City">
                <w:r w:rsidRPr="00C35007">
                  <w:rPr>
                    <w:rFonts w:ascii="현대하모니 L" w:eastAsia="현대하모니 L" w:hAnsi="현대하모니 L" w:cs="Arial"/>
                    <w:sz w:val="18"/>
                    <w:szCs w:val="18"/>
                  </w:rPr>
                  <w:t>KEY</w:t>
                </w:r>
              </w:smartTag>
              <w:r w:rsidRPr="00C35007">
                <w:rPr>
                  <w:rFonts w:ascii="현대하모니 L" w:eastAsia="현대하모니 L" w:hAnsi="현대하모니 L" w:cs="Arial"/>
                  <w:sz w:val="18"/>
                  <w:szCs w:val="18"/>
                </w:rPr>
                <w:t xml:space="preserve"> </w:t>
              </w:r>
              <w:smartTag w:uri="urn:schemas-microsoft-com:office:smarttags" w:element="State">
                <w:r w:rsidRPr="00C35007">
                  <w:rPr>
                    <w:rFonts w:ascii="현대하모니 L" w:eastAsia="현대하모니 L" w:hAnsi="현대하모니 L" w:cs="Arial"/>
                    <w:sz w:val="18"/>
                    <w:szCs w:val="18"/>
                  </w:rPr>
                  <w:t>ON</w:t>
                </w:r>
              </w:smartTag>
            </w:smartTag>
            <w:r w:rsidRPr="00C35007">
              <w:rPr>
                <w:rFonts w:ascii="현대하모니 L" w:eastAsia="현대하모니 L" w:hAnsi="현대하모니 L" w:cs="Arial"/>
                <w:sz w:val="18"/>
                <w:szCs w:val="18"/>
              </w:rPr>
              <w:t>” only</w:t>
            </w:r>
          </w:p>
          <w:p w14:paraId="1C5BEDD8" w14:textId="77777777" w:rsidR="00E2787B" w:rsidRPr="00C35007" w:rsidRDefault="00E2787B" w:rsidP="00CE6ACD">
            <w:pPr>
              <w:pStyle w:val="BodyText"/>
              <w:jc w:val="center"/>
              <w:rPr>
                <w:rFonts w:ascii="현대하모니 L" w:eastAsia="현대하모니 L" w:hAnsi="현대하모니 L" w:cs="Arial"/>
                <w:sz w:val="18"/>
                <w:szCs w:val="18"/>
              </w:rPr>
            </w:pPr>
          </w:p>
          <w:p w14:paraId="02915484" w14:textId="77777777" w:rsidR="00E2787B" w:rsidRPr="00C35007" w:rsidRDefault="00E2787B" w:rsidP="00CE6ACD">
            <w:pPr>
              <w:pStyle w:val="BodyText"/>
              <w:jc w:val="center"/>
              <w:rPr>
                <w:rFonts w:ascii="현대하모니 L" w:eastAsia="현대하모니 L" w:hAnsi="현대하모니 L" w:cs="Arial"/>
                <w:sz w:val="18"/>
                <w:szCs w:val="18"/>
              </w:rPr>
            </w:pPr>
          </w:p>
        </w:tc>
      </w:tr>
      <w:tr w:rsidR="00E2787B" w:rsidRPr="00C35007" w14:paraId="33D1D410" w14:textId="77777777" w:rsidTr="00CE6ACD">
        <w:trPr>
          <w:cantSplit/>
          <w:trHeight w:hRule="exact" w:val="809"/>
        </w:trPr>
        <w:tc>
          <w:tcPr>
            <w:tcW w:w="589" w:type="dxa"/>
            <w:vMerge/>
            <w:tcBorders>
              <w:top w:val="single" w:sz="4" w:space="0" w:color="auto"/>
              <w:left w:val="single" w:sz="4" w:space="0" w:color="auto"/>
              <w:bottom w:val="single" w:sz="4" w:space="0" w:color="auto"/>
              <w:right w:val="single" w:sz="4" w:space="0" w:color="auto"/>
            </w:tcBorders>
            <w:vAlign w:val="center"/>
          </w:tcPr>
          <w:p w14:paraId="03B94F49" w14:textId="77777777" w:rsidR="00E2787B" w:rsidRPr="00C35007" w:rsidRDefault="00E2787B" w:rsidP="00CE6ACD">
            <w:pPr>
              <w:jc w:val="center"/>
              <w:rPr>
                <w:rFonts w:ascii="현대하모니 L" w:eastAsia="현대하모니 L" w:hAnsi="현대하모니 L" w:cs="Arial"/>
                <w:sz w:val="18"/>
                <w:szCs w:val="18"/>
              </w:rPr>
            </w:pPr>
          </w:p>
        </w:tc>
        <w:tc>
          <w:tcPr>
            <w:tcW w:w="1091" w:type="dxa"/>
            <w:vMerge/>
            <w:tcBorders>
              <w:top w:val="single" w:sz="4" w:space="0" w:color="auto"/>
              <w:left w:val="single" w:sz="4" w:space="0" w:color="auto"/>
              <w:bottom w:val="single" w:sz="4" w:space="0" w:color="auto"/>
              <w:right w:val="single" w:sz="4" w:space="0" w:color="auto"/>
            </w:tcBorders>
            <w:vAlign w:val="center"/>
          </w:tcPr>
          <w:p w14:paraId="6D846F5D" w14:textId="77777777" w:rsidR="00E2787B" w:rsidRPr="00C35007" w:rsidRDefault="00E2787B" w:rsidP="00CE6ACD">
            <w:pPr>
              <w:jc w:val="center"/>
              <w:rPr>
                <w:rFonts w:ascii="현대하모니 L" w:eastAsia="현대하모니 L" w:hAnsi="현대하모니 L" w:cs="Arial"/>
                <w:sz w:val="18"/>
                <w:szCs w:val="18"/>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62F015AF" w14:textId="77777777" w:rsidR="00E2787B" w:rsidRPr="00C35007" w:rsidRDefault="00E2787B" w:rsidP="00CE6ACD">
            <w:pPr>
              <w:jc w:val="center"/>
              <w:rPr>
                <w:rFonts w:ascii="현대하모니 L" w:eastAsia="현대하모니 L" w:hAnsi="현대하모니 L" w:cs="Arial"/>
                <w:sz w:val="18"/>
                <w:szCs w:val="18"/>
              </w:rPr>
            </w:pPr>
          </w:p>
        </w:tc>
        <w:tc>
          <w:tcPr>
            <w:tcW w:w="1200" w:type="dxa"/>
            <w:tcBorders>
              <w:top w:val="single" w:sz="4" w:space="0" w:color="auto"/>
              <w:left w:val="single" w:sz="4" w:space="0" w:color="auto"/>
              <w:bottom w:val="single" w:sz="4" w:space="0" w:color="auto"/>
              <w:right w:val="single" w:sz="4" w:space="0" w:color="auto"/>
            </w:tcBorders>
            <w:vAlign w:val="center"/>
          </w:tcPr>
          <w:p w14:paraId="20C4DBF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KEY TEACHING</w:t>
            </w:r>
          </w:p>
        </w:tc>
        <w:tc>
          <w:tcPr>
            <w:tcW w:w="600" w:type="dxa"/>
            <w:tcBorders>
              <w:top w:val="single" w:sz="4" w:space="0" w:color="auto"/>
              <w:left w:val="single" w:sz="4" w:space="0" w:color="auto"/>
              <w:bottom w:val="single" w:sz="4" w:space="0" w:color="auto"/>
              <w:right w:val="single" w:sz="4" w:space="0" w:color="auto"/>
            </w:tcBorders>
            <w:vAlign w:val="center"/>
          </w:tcPr>
          <w:p w14:paraId="31DD328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48FE3C0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w:t>
            </w:r>
            <w:r w:rsidRPr="00C35007">
              <w:rPr>
                <w:rFonts w:ascii="현대하모니 L" w:eastAsia="현대하모니 L" w:hAnsi="현대하모니 L" w:cs="Arial" w:hint="eastAsia"/>
                <w:sz w:val="18"/>
                <w:szCs w:val="18"/>
              </w:rPr>
              <w:t>t</w:t>
            </w:r>
          </w:p>
        </w:tc>
        <w:tc>
          <w:tcPr>
            <w:tcW w:w="1311" w:type="dxa"/>
            <w:tcBorders>
              <w:top w:val="single" w:sz="4" w:space="0" w:color="auto"/>
              <w:left w:val="single" w:sz="4" w:space="0" w:color="auto"/>
              <w:bottom w:val="single" w:sz="4" w:space="0" w:color="auto"/>
              <w:right w:val="single" w:sz="4" w:space="0" w:color="auto"/>
            </w:tcBorders>
            <w:vAlign w:val="center"/>
          </w:tcPr>
          <w:p w14:paraId="7CC9C87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$03</w:t>
            </w:r>
          </w:p>
          <w:p w14:paraId="090F57B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noProof/>
                <w:sz w:val="18"/>
                <w:szCs w:val="18"/>
              </w:rPr>
              <w:t>à</w:t>
            </w:r>
            <w:smartTag w:uri="urn:schemas-microsoft-com:office:smarttags" w:element="date">
              <w:smartTagPr>
                <w:attr w:uri="urn:schemas-microsoft-com:office:office" w:name="ls" w:val="trans"/>
                <w:attr w:name="Year" w:val="2008"/>
                <w:attr w:name="Month" w:val="9"/>
                <w:attr w:name="Day" w:val="4"/>
              </w:smartTagPr>
              <w:r w:rsidRPr="00C35007">
                <w:rPr>
                  <w:rFonts w:ascii="현대하모니 L" w:eastAsia="현대하모니 L" w:hAnsi="현대하모니 L" w:cs="Arial"/>
                  <w:sz w:val="18"/>
                  <w:szCs w:val="18"/>
                </w:rPr>
                <w:t>08/09/04</w:t>
              </w:r>
            </w:smartTag>
          </w:p>
        </w:tc>
        <w:tc>
          <w:tcPr>
            <w:tcW w:w="720" w:type="dxa"/>
            <w:tcBorders>
              <w:top w:val="single" w:sz="4" w:space="0" w:color="auto"/>
              <w:left w:val="single" w:sz="4" w:space="0" w:color="auto"/>
              <w:bottom w:val="single" w:sz="4" w:space="0" w:color="auto"/>
              <w:right w:val="single" w:sz="4" w:space="0" w:color="auto"/>
            </w:tcBorders>
            <w:vAlign w:val="center"/>
          </w:tcPr>
          <w:p w14:paraId="1131081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705C7F8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w:t>
            </w:r>
            <w:r w:rsidRPr="00C35007">
              <w:rPr>
                <w:rFonts w:ascii="현대하모니 L" w:eastAsia="현대하모니 L" w:hAnsi="현대하모니 L" w:cs="Arial" w:hint="eastAsia"/>
                <w:sz w:val="18"/>
                <w:szCs w:val="18"/>
              </w:rPr>
              <w:t>t</w:t>
            </w:r>
          </w:p>
        </w:tc>
        <w:tc>
          <w:tcPr>
            <w:tcW w:w="1956" w:type="dxa"/>
            <w:tcBorders>
              <w:top w:val="single" w:sz="4" w:space="0" w:color="auto"/>
              <w:left w:val="single" w:sz="4" w:space="0" w:color="auto"/>
              <w:bottom w:val="single" w:sz="4" w:space="0" w:color="auto"/>
              <w:right w:val="single" w:sz="4" w:space="0" w:color="auto"/>
            </w:tcBorders>
            <w:vAlign w:val="center"/>
          </w:tcPr>
          <w:p w14:paraId="40F68CA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response</w:t>
            </w:r>
          </w:p>
          <w:p w14:paraId="3E0353C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Change step 2</w:t>
            </w:r>
          </w:p>
        </w:tc>
      </w:tr>
      <w:tr w:rsidR="00E2787B" w:rsidRPr="00C35007" w14:paraId="15ED1398" w14:textId="77777777" w:rsidTr="00CE6ACD">
        <w:trPr>
          <w:cantSplit/>
          <w:trHeight w:hRule="exact" w:val="814"/>
        </w:trPr>
        <w:tc>
          <w:tcPr>
            <w:tcW w:w="589" w:type="dxa"/>
            <w:vMerge w:val="restart"/>
            <w:tcBorders>
              <w:top w:val="single" w:sz="4" w:space="0" w:color="auto"/>
              <w:left w:val="single" w:sz="4" w:space="0" w:color="auto"/>
              <w:bottom w:val="nil"/>
              <w:right w:val="single" w:sz="4" w:space="0" w:color="auto"/>
            </w:tcBorders>
            <w:vAlign w:val="center"/>
          </w:tcPr>
          <w:p w14:paraId="6EDE0F6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63360" behindDoc="0" locked="0" layoutInCell="0" allowOverlap="1" wp14:anchorId="45E2A003" wp14:editId="07777777">
                      <wp:simplePos x="0" y="0"/>
                      <wp:positionH relativeFrom="column">
                        <wp:posOffset>3749040</wp:posOffset>
                      </wp:positionH>
                      <wp:positionV relativeFrom="paragraph">
                        <wp:posOffset>655320</wp:posOffset>
                      </wp:positionV>
                      <wp:extent cx="365760" cy="0"/>
                      <wp:effectExtent l="0" t="0" r="0" b="0"/>
                      <wp:wrapNone/>
                      <wp:docPr id="2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0FF809E1">
                    <v:line id="Line 184"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51.6pt" to="324pt,51.6pt" w14:anchorId="3320E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">
                      <v:stroke endarrow="block"/>
                    </v:line>
                  </w:pict>
                </mc:Fallback>
              </mc:AlternateContent>
            </w: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62336" behindDoc="0" locked="0" layoutInCell="0" allowOverlap="1" wp14:anchorId="4CDC9D0C" wp14:editId="07777777">
                      <wp:simplePos x="0" y="0"/>
                      <wp:positionH relativeFrom="column">
                        <wp:posOffset>3749040</wp:posOffset>
                      </wp:positionH>
                      <wp:positionV relativeFrom="paragraph">
                        <wp:posOffset>198120</wp:posOffset>
                      </wp:positionV>
                      <wp:extent cx="365760" cy="0"/>
                      <wp:effectExtent l="0" t="0" r="0" b="0"/>
                      <wp:wrapNone/>
                      <wp:docPr id="19"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4BF99B7">
                    <v:line id="Line 183"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15.6pt" to="324pt,15.6pt" w14:anchorId="6B8E95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">
                      <v:stroke endarrow="block"/>
                    </v:line>
                  </w:pict>
                </mc:Fallback>
              </mc:AlternateContent>
            </w:r>
            <w:r w:rsidRPr="00C35007">
              <w:rPr>
                <w:rFonts w:ascii="현대하모니 L" w:eastAsia="현대하모니 L" w:hAnsi="현대하모니 L" w:cs="Arial"/>
                <w:sz w:val="18"/>
                <w:szCs w:val="18"/>
              </w:rPr>
              <w:t>2</w:t>
            </w:r>
          </w:p>
        </w:tc>
        <w:tc>
          <w:tcPr>
            <w:tcW w:w="1091" w:type="dxa"/>
            <w:vMerge w:val="restart"/>
            <w:tcBorders>
              <w:top w:val="single" w:sz="4" w:space="0" w:color="auto"/>
              <w:left w:val="single" w:sz="4" w:space="0" w:color="auto"/>
              <w:bottom w:val="nil"/>
              <w:right w:val="single" w:sz="4" w:space="0" w:color="auto"/>
            </w:tcBorders>
            <w:vAlign w:val="center"/>
          </w:tcPr>
          <w:p w14:paraId="4F396B0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080" w:type="dxa"/>
            <w:vMerge w:val="restart"/>
            <w:tcBorders>
              <w:top w:val="single" w:sz="4" w:space="0" w:color="auto"/>
              <w:left w:val="single" w:sz="4" w:space="0" w:color="auto"/>
              <w:bottom w:val="nil"/>
              <w:right w:val="single" w:sz="4" w:space="0" w:color="auto"/>
            </w:tcBorders>
            <w:vAlign w:val="center"/>
          </w:tcPr>
          <w:p w14:paraId="4D66ACF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200" w:type="dxa"/>
            <w:tcBorders>
              <w:top w:val="single" w:sz="4" w:space="0" w:color="auto"/>
              <w:left w:val="single" w:sz="4" w:space="0" w:color="auto"/>
              <w:bottom w:val="single" w:sz="4" w:space="0" w:color="auto"/>
              <w:right w:val="single" w:sz="4" w:space="0" w:color="auto"/>
            </w:tcBorders>
            <w:vAlign w:val="center"/>
          </w:tcPr>
          <w:p w14:paraId="2C9C3A99" w14:textId="77777777" w:rsidR="00E2787B" w:rsidRPr="00C35007" w:rsidRDefault="00E2787B" w:rsidP="00CE6ACD">
            <w:pPr>
              <w:pStyle w:val="BodyText"/>
              <w:jc w:val="center"/>
              <w:rPr>
                <w:rFonts w:ascii="현대하모니 L" w:eastAsia="현대하모니 L" w:hAnsi="현대하모니 L" w:cs="Arial"/>
                <w:sz w:val="18"/>
                <w:szCs w:val="18"/>
              </w:rPr>
            </w:pPr>
            <w:smartTag w:uri="urn:schemas-microsoft-com:office:smarttags" w:element="City">
              <w:smartTag w:uri="urn:schemas-microsoft-com:office:smarttags" w:element="place">
                <w:r w:rsidRPr="00C35007">
                  <w:rPr>
                    <w:rFonts w:ascii="현대하모니 L" w:eastAsia="현대하모니 L" w:hAnsi="현대하모니 L" w:cs="Arial"/>
                    <w:sz w:val="18"/>
                    <w:szCs w:val="18"/>
                  </w:rPr>
                  <w:t>NORMAL</w:t>
                </w:r>
              </w:smartTag>
            </w:smartTag>
          </w:p>
        </w:tc>
        <w:tc>
          <w:tcPr>
            <w:tcW w:w="600" w:type="dxa"/>
            <w:tcBorders>
              <w:top w:val="single" w:sz="4" w:space="0" w:color="auto"/>
              <w:left w:val="single" w:sz="4" w:space="0" w:color="auto"/>
              <w:bottom w:val="single" w:sz="4" w:space="0" w:color="auto"/>
              <w:right w:val="single" w:sz="4" w:space="0" w:color="auto"/>
            </w:tcBorders>
            <w:vAlign w:val="center"/>
          </w:tcPr>
          <w:p w14:paraId="54AB6BA2"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5B7FDD2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2C2D1FF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$07</w:t>
            </w:r>
          </w:p>
          <w:p w14:paraId="0ABCC04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$08 / $04</w:t>
            </w:r>
          </w:p>
        </w:tc>
        <w:tc>
          <w:tcPr>
            <w:tcW w:w="720" w:type="dxa"/>
            <w:tcBorders>
              <w:top w:val="single" w:sz="4" w:space="0" w:color="auto"/>
              <w:left w:val="single" w:sz="4" w:space="0" w:color="auto"/>
              <w:bottom w:val="single" w:sz="4" w:space="0" w:color="auto"/>
              <w:right w:val="single" w:sz="4" w:space="0" w:color="auto"/>
            </w:tcBorders>
            <w:vAlign w:val="center"/>
          </w:tcPr>
          <w:p w14:paraId="5523973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55764F0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956" w:type="dxa"/>
            <w:tcBorders>
              <w:top w:val="single" w:sz="4" w:space="0" w:color="auto"/>
              <w:left w:val="single" w:sz="4" w:space="0" w:color="auto"/>
              <w:bottom w:val="single" w:sz="4" w:space="0" w:color="auto"/>
              <w:right w:val="single" w:sz="4" w:space="0" w:color="auto"/>
            </w:tcBorders>
            <w:vAlign w:val="center"/>
          </w:tcPr>
          <w:p w14:paraId="6728E66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$08 possible</w:t>
            </w:r>
          </w:p>
          <w:p w14:paraId="7A8B122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$04 not Possible</w:t>
            </w:r>
          </w:p>
        </w:tc>
      </w:tr>
      <w:tr w:rsidR="00E2787B" w:rsidRPr="00C35007" w14:paraId="54C2F35F" w14:textId="77777777" w:rsidTr="00CE6ACD">
        <w:trPr>
          <w:cantSplit/>
          <w:trHeight w:hRule="exact" w:val="989"/>
        </w:trPr>
        <w:tc>
          <w:tcPr>
            <w:tcW w:w="589" w:type="dxa"/>
            <w:vMerge/>
            <w:tcBorders>
              <w:top w:val="single" w:sz="4" w:space="0" w:color="auto"/>
              <w:left w:val="single" w:sz="4" w:space="0" w:color="auto"/>
              <w:bottom w:val="nil"/>
              <w:right w:val="single" w:sz="4" w:space="0" w:color="auto"/>
            </w:tcBorders>
            <w:vAlign w:val="center"/>
          </w:tcPr>
          <w:p w14:paraId="1B15DD1D"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91" w:type="dxa"/>
            <w:vMerge/>
            <w:tcBorders>
              <w:top w:val="single" w:sz="4" w:space="0" w:color="auto"/>
              <w:left w:val="single" w:sz="4" w:space="0" w:color="auto"/>
              <w:bottom w:val="nil"/>
              <w:right w:val="single" w:sz="4" w:space="0" w:color="auto"/>
            </w:tcBorders>
            <w:vAlign w:val="center"/>
          </w:tcPr>
          <w:p w14:paraId="6E681184"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80" w:type="dxa"/>
            <w:vMerge/>
            <w:tcBorders>
              <w:top w:val="single" w:sz="4" w:space="0" w:color="auto"/>
              <w:left w:val="single" w:sz="4" w:space="0" w:color="auto"/>
              <w:bottom w:val="nil"/>
              <w:right w:val="single" w:sz="4" w:space="0" w:color="auto"/>
            </w:tcBorders>
            <w:vAlign w:val="center"/>
          </w:tcPr>
          <w:p w14:paraId="230165FA" w14:textId="77777777" w:rsidR="00E2787B" w:rsidRPr="00C35007" w:rsidRDefault="00E2787B" w:rsidP="00CE6ACD">
            <w:pPr>
              <w:jc w:val="center"/>
              <w:rPr>
                <w:rFonts w:ascii="현대하모니 L" w:eastAsia="현대하모니 L" w:hAnsi="현대하모니 L" w:cs="Arial"/>
                <w:sz w:val="18"/>
                <w:szCs w:val="18"/>
                <w:lang w:val="fr-FR"/>
              </w:rPr>
            </w:pPr>
          </w:p>
        </w:tc>
        <w:tc>
          <w:tcPr>
            <w:tcW w:w="1200" w:type="dxa"/>
            <w:tcBorders>
              <w:top w:val="single" w:sz="4" w:space="0" w:color="auto"/>
              <w:left w:val="single" w:sz="4" w:space="0" w:color="auto"/>
              <w:bottom w:val="single" w:sz="4" w:space="0" w:color="auto"/>
              <w:right w:val="single" w:sz="4" w:space="0" w:color="auto"/>
            </w:tcBorders>
            <w:vAlign w:val="center"/>
          </w:tcPr>
          <w:p w14:paraId="28EA845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KEY TEACHING</w:t>
            </w:r>
          </w:p>
        </w:tc>
        <w:tc>
          <w:tcPr>
            <w:tcW w:w="600" w:type="dxa"/>
            <w:tcBorders>
              <w:top w:val="single" w:sz="4" w:space="0" w:color="auto"/>
              <w:left w:val="single" w:sz="4" w:space="0" w:color="auto"/>
              <w:bottom w:val="single" w:sz="4" w:space="0" w:color="auto"/>
              <w:right w:val="single" w:sz="4" w:space="0" w:color="auto"/>
            </w:tcBorders>
            <w:vAlign w:val="center"/>
          </w:tcPr>
          <w:p w14:paraId="7C9898D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65F0DFC2"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5860DA4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$07</w:t>
            </w:r>
          </w:p>
          <w:p w14:paraId="323A160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noProof/>
                <w:sz w:val="18"/>
                <w:szCs w:val="18"/>
              </w:rPr>
              <w:t>à</w:t>
            </w:r>
            <w:smartTag w:uri="urn:schemas-microsoft-com:office:smarttags" w:element="date">
              <w:smartTagPr>
                <w:attr w:uri="urn:schemas-microsoft-com:office:office" w:name="ls" w:val="trans"/>
                <w:attr w:name="Year" w:val="2008"/>
                <w:attr w:name="Month" w:val="9"/>
                <w:attr w:name="Day" w:val="4"/>
              </w:smartTagPr>
              <w:r w:rsidRPr="00C35007">
                <w:rPr>
                  <w:rFonts w:ascii="현대하모니 L" w:eastAsia="현대하모니 L" w:hAnsi="현대하모니 L" w:cs="Arial"/>
                  <w:sz w:val="18"/>
                  <w:szCs w:val="18"/>
                </w:rPr>
                <w:t>08/09/04</w:t>
              </w:r>
            </w:smartTag>
          </w:p>
        </w:tc>
        <w:tc>
          <w:tcPr>
            <w:tcW w:w="720" w:type="dxa"/>
            <w:tcBorders>
              <w:top w:val="single" w:sz="4" w:space="0" w:color="auto"/>
              <w:left w:val="single" w:sz="4" w:space="0" w:color="auto"/>
              <w:bottom w:val="single" w:sz="4" w:space="0" w:color="auto"/>
              <w:right w:val="single" w:sz="4" w:space="0" w:color="auto"/>
            </w:tcBorders>
            <w:vAlign w:val="center"/>
          </w:tcPr>
          <w:p w14:paraId="604D630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3C1B5E4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956" w:type="dxa"/>
            <w:tcBorders>
              <w:top w:val="single" w:sz="4" w:space="0" w:color="auto"/>
              <w:left w:val="single" w:sz="4" w:space="0" w:color="auto"/>
              <w:bottom w:val="single" w:sz="4" w:space="0" w:color="auto"/>
              <w:right w:val="single" w:sz="4" w:space="0" w:color="auto"/>
            </w:tcBorders>
            <w:vAlign w:val="center"/>
          </w:tcPr>
          <w:p w14:paraId="4015363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response</w:t>
            </w:r>
          </w:p>
        </w:tc>
      </w:tr>
      <w:tr w:rsidR="00E2787B" w:rsidRPr="00C35007" w14:paraId="08A6B9B3" w14:textId="77777777" w:rsidTr="00CE6ACD">
        <w:trPr>
          <w:cantSplit/>
          <w:trHeight w:hRule="exact" w:val="977"/>
        </w:trPr>
        <w:tc>
          <w:tcPr>
            <w:tcW w:w="589" w:type="dxa"/>
            <w:vMerge/>
            <w:tcBorders>
              <w:top w:val="single" w:sz="4" w:space="0" w:color="auto"/>
              <w:left w:val="single" w:sz="4" w:space="0" w:color="auto"/>
              <w:bottom w:val="nil"/>
              <w:right w:val="single" w:sz="4" w:space="0" w:color="auto"/>
            </w:tcBorders>
            <w:vAlign w:val="center"/>
          </w:tcPr>
          <w:p w14:paraId="7CB33CA5"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91" w:type="dxa"/>
            <w:vMerge/>
            <w:tcBorders>
              <w:top w:val="single" w:sz="4" w:space="0" w:color="auto"/>
              <w:left w:val="single" w:sz="4" w:space="0" w:color="auto"/>
              <w:bottom w:val="nil"/>
              <w:right w:val="single" w:sz="4" w:space="0" w:color="auto"/>
            </w:tcBorders>
            <w:vAlign w:val="center"/>
          </w:tcPr>
          <w:p w14:paraId="17414610"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80" w:type="dxa"/>
            <w:vMerge/>
            <w:tcBorders>
              <w:top w:val="single" w:sz="4" w:space="0" w:color="auto"/>
              <w:left w:val="single" w:sz="4" w:space="0" w:color="auto"/>
              <w:bottom w:val="nil"/>
              <w:right w:val="single" w:sz="4" w:space="0" w:color="auto"/>
            </w:tcBorders>
            <w:vAlign w:val="center"/>
          </w:tcPr>
          <w:p w14:paraId="781DF2CB" w14:textId="77777777" w:rsidR="00E2787B" w:rsidRPr="00C35007" w:rsidRDefault="00E2787B" w:rsidP="00CE6ACD">
            <w:pPr>
              <w:jc w:val="center"/>
              <w:rPr>
                <w:rFonts w:ascii="현대하모니 L" w:eastAsia="현대하모니 L" w:hAnsi="현대하모니 L" w:cs="Arial"/>
                <w:sz w:val="18"/>
                <w:szCs w:val="18"/>
                <w:lang w:val="fr-FR"/>
              </w:rPr>
            </w:pPr>
          </w:p>
        </w:tc>
        <w:tc>
          <w:tcPr>
            <w:tcW w:w="1200" w:type="dxa"/>
            <w:tcBorders>
              <w:top w:val="single" w:sz="4" w:space="0" w:color="auto"/>
              <w:left w:val="single" w:sz="4" w:space="0" w:color="auto"/>
              <w:bottom w:val="nil"/>
              <w:right w:val="single" w:sz="4" w:space="0" w:color="auto"/>
            </w:tcBorders>
            <w:vAlign w:val="center"/>
          </w:tcPr>
          <w:p w14:paraId="2858C7D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600" w:type="dxa"/>
            <w:tcBorders>
              <w:top w:val="single" w:sz="4" w:space="0" w:color="auto"/>
              <w:left w:val="single" w:sz="4" w:space="0" w:color="auto"/>
              <w:bottom w:val="nil"/>
              <w:right w:val="single" w:sz="4" w:space="0" w:color="auto"/>
            </w:tcBorders>
            <w:vAlign w:val="center"/>
          </w:tcPr>
          <w:p w14:paraId="7836084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nil"/>
              <w:right w:val="single" w:sz="4" w:space="0" w:color="auto"/>
            </w:tcBorders>
            <w:vAlign w:val="center"/>
          </w:tcPr>
          <w:p w14:paraId="4482E6A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nil"/>
              <w:right w:val="single" w:sz="4" w:space="0" w:color="auto"/>
            </w:tcBorders>
            <w:vAlign w:val="center"/>
          </w:tcPr>
          <w:p w14:paraId="2408245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$07</w:t>
            </w:r>
          </w:p>
          <w:p w14:paraId="0E12066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$0A</w:t>
            </w:r>
          </w:p>
        </w:tc>
        <w:tc>
          <w:tcPr>
            <w:tcW w:w="720" w:type="dxa"/>
            <w:tcBorders>
              <w:top w:val="single" w:sz="4" w:space="0" w:color="auto"/>
              <w:left w:val="single" w:sz="4" w:space="0" w:color="auto"/>
              <w:bottom w:val="nil"/>
              <w:right w:val="single" w:sz="4" w:space="0" w:color="auto"/>
            </w:tcBorders>
            <w:vAlign w:val="center"/>
          </w:tcPr>
          <w:p w14:paraId="0746FD2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nil"/>
              <w:right w:val="single" w:sz="4" w:space="0" w:color="auto"/>
            </w:tcBorders>
            <w:vAlign w:val="center"/>
          </w:tcPr>
          <w:p w14:paraId="1CBDFED2"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956" w:type="dxa"/>
            <w:tcBorders>
              <w:top w:val="single" w:sz="4" w:space="0" w:color="auto"/>
              <w:left w:val="single" w:sz="4" w:space="0" w:color="auto"/>
              <w:bottom w:val="nil"/>
              <w:right w:val="single" w:sz="4" w:space="0" w:color="auto"/>
            </w:tcBorders>
            <w:vAlign w:val="center"/>
          </w:tcPr>
          <w:p w14:paraId="3E3A6C2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w:t>
            </w:r>
          </w:p>
          <w:p w14:paraId="73E765F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Change step 3</w:t>
            </w:r>
          </w:p>
        </w:tc>
      </w:tr>
      <w:tr w:rsidR="00E2787B" w:rsidRPr="00C35007" w14:paraId="131E3CFC" w14:textId="77777777" w:rsidTr="00CE6ACD">
        <w:trPr>
          <w:cantSplit/>
          <w:trHeight w:hRule="exact" w:val="793"/>
        </w:trPr>
        <w:tc>
          <w:tcPr>
            <w:tcW w:w="589" w:type="dxa"/>
            <w:vMerge w:val="restart"/>
            <w:tcBorders>
              <w:top w:val="single" w:sz="4" w:space="0" w:color="auto"/>
              <w:left w:val="single" w:sz="4" w:space="0" w:color="auto"/>
              <w:bottom w:val="single" w:sz="4" w:space="0" w:color="auto"/>
              <w:right w:val="single" w:sz="4" w:space="0" w:color="auto"/>
            </w:tcBorders>
            <w:vAlign w:val="center"/>
          </w:tcPr>
          <w:p w14:paraId="415E026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65408" behindDoc="0" locked="0" layoutInCell="0" allowOverlap="1" wp14:anchorId="6D2E6B55" wp14:editId="07777777">
                      <wp:simplePos x="0" y="0"/>
                      <wp:positionH relativeFrom="column">
                        <wp:posOffset>3749040</wp:posOffset>
                      </wp:positionH>
                      <wp:positionV relativeFrom="paragraph">
                        <wp:posOffset>655320</wp:posOffset>
                      </wp:positionV>
                      <wp:extent cx="365760" cy="0"/>
                      <wp:effectExtent l="0" t="0" r="0" b="0"/>
                      <wp:wrapNone/>
                      <wp:docPr id="18"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45E84E95">
                    <v:line id="Line 18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51.6pt" to="324pt,51.6pt" w14:anchorId="23936E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">
                      <v:stroke endarrow="block"/>
                    </v:line>
                  </w:pict>
                </mc:Fallback>
              </mc:AlternateContent>
            </w: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64384" behindDoc="0" locked="0" layoutInCell="0" allowOverlap="1" wp14:anchorId="5D50B265" wp14:editId="07777777">
                      <wp:simplePos x="0" y="0"/>
                      <wp:positionH relativeFrom="column">
                        <wp:posOffset>3749040</wp:posOffset>
                      </wp:positionH>
                      <wp:positionV relativeFrom="paragraph">
                        <wp:posOffset>198120</wp:posOffset>
                      </wp:positionV>
                      <wp:extent cx="365760" cy="0"/>
                      <wp:effectExtent l="0" t="0" r="0" b="0"/>
                      <wp:wrapNone/>
                      <wp:docPr id="17"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7453F36">
                    <v:line id="Line 185"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15.6pt" to="324pt,15.6pt" w14:anchorId="25E69F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">
                      <v:stroke endarrow="block"/>
                    </v:line>
                  </w:pict>
                </mc:Fallback>
              </mc:AlternateContent>
            </w:r>
            <w:r w:rsidRPr="00C35007">
              <w:rPr>
                <w:rFonts w:ascii="현대하모니 L" w:eastAsia="현대하모니 L" w:hAnsi="현대하모니 L" w:cs="Arial"/>
                <w:sz w:val="18"/>
                <w:szCs w:val="18"/>
              </w:rPr>
              <w:t>3</w:t>
            </w:r>
          </w:p>
        </w:tc>
        <w:tc>
          <w:tcPr>
            <w:tcW w:w="1091" w:type="dxa"/>
            <w:vMerge w:val="restart"/>
            <w:tcBorders>
              <w:top w:val="single" w:sz="4" w:space="0" w:color="auto"/>
              <w:left w:val="single" w:sz="4" w:space="0" w:color="auto"/>
              <w:bottom w:val="single" w:sz="4" w:space="0" w:color="auto"/>
              <w:right w:val="single" w:sz="4" w:space="0" w:color="auto"/>
            </w:tcBorders>
            <w:vAlign w:val="center"/>
          </w:tcPr>
          <w:p w14:paraId="43FFAD6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080" w:type="dxa"/>
            <w:vMerge w:val="restart"/>
            <w:tcBorders>
              <w:top w:val="single" w:sz="4" w:space="0" w:color="auto"/>
              <w:left w:val="single" w:sz="4" w:space="0" w:color="auto"/>
              <w:bottom w:val="single" w:sz="4" w:space="0" w:color="auto"/>
              <w:right w:val="single" w:sz="4" w:space="0" w:color="auto"/>
            </w:tcBorders>
            <w:vAlign w:val="center"/>
          </w:tcPr>
          <w:p w14:paraId="7450F3A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1200" w:type="dxa"/>
            <w:tcBorders>
              <w:top w:val="single" w:sz="4" w:space="0" w:color="auto"/>
              <w:left w:val="single" w:sz="4" w:space="0" w:color="auto"/>
              <w:bottom w:val="single" w:sz="4" w:space="0" w:color="auto"/>
              <w:right w:val="single" w:sz="4" w:space="0" w:color="auto"/>
            </w:tcBorders>
            <w:vAlign w:val="center"/>
          </w:tcPr>
          <w:p w14:paraId="6130CCC5" w14:textId="77777777" w:rsidR="00E2787B" w:rsidRPr="00C35007" w:rsidRDefault="00E2787B" w:rsidP="00CE6ACD">
            <w:pPr>
              <w:pStyle w:val="BodyText"/>
              <w:jc w:val="center"/>
              <w:rPr>
                <w:rFonts w:ascii="현대하모니 L" w:eastAsia="현대하모니 L" w:hAnsi="현대하모니 L" w:cs="Arial"/>
                <w:sz w:val="18"/>
                <w:szCs w:val="18"/>
              </w:rPr>
            </w:pPr>
            <w:smartTag w:uri="urn:schemas-microsoft-com:office:smarttags" w:element="City">
              <w:smartTag w:uri="urn:schemas-microsoft-com:office:smarttags" w:element="place">
                <w:r w:rsidRPr="00C35007">
                  <w:rPr>
                    <w:rFonts w:ascii="현대하모니 L" w:eastAsia="현대하모니 L" w:hAnsi="현대하모니 L" w:cs="Arial"/>
                    <w:sz w:val="18"/>
                    <w:szCs w:val="18"/>
                  </w:rPr>
                  <w:t>NORMAL</w:t>
                </w:r>
              </w:smartTag>
            </w:smartTag>
          </w:p>
        </w:tc>
        <w:tc>
          <w:tcPr>
            <w:tcW w:w="600" w:type="dxa"/>
            <w:tcBorders>
              <w:top w:val="single" w:sz="4" w:space="0" w:color="auto"/>
              <w:left w:val="single" w:sz="4" w:space="0" w:color="auto"/>
              <w:bottom w:val="single" w:sz="4" w:space="0" w:color="auto"/>
              <w:right w:val="single" w:sz="4" w:space="0" w:color="auto"/>
            </w:tcBorders>
            <w:vAlign w:val="center"/>
          </w:tcPr>
          <w:p w14:paraId="0C571BB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537CF9A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0DEC3FF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$05</w:t>
            </w:r>
          </w:p>
          <w:p w14:paraId="7584981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$08 / $04</w:t>
            </w:r>
          </w:p>
        </w:tc>
        <w:tc>
          <w:tcPr>
            <w:tcW w:w="720" w:type="dxa"/>
            <w:tcBorders>
              <w:top w:val="single" w:sz="4" w:space="0" w:color="auto"/>
              <w:left w:val="single" w:sz="4" w:space="0" w:color="auto"/>
              <w:bottom w:val="single" w:sz="4" w:space="0" w:color="auto"/>
              <w:right w:val="single" w:sz="4" w:space="0" w:color="auto"/>
            </w:tcBorders>
            <w:vAlign w:val="center"/>
          </w:tcPr>
          <w:p w14:paraId="377F313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38E3883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w:t>
            </w:r>
            <w:r w:rsidRPr="00C35007">
              <w:rPr>
                <w:rFonts w:ascii="현대하모니 L" w:eastAsia="현대하모니 L" w:hAnsi="현대하모니 L" w:cs="Arial" w:hint="eastAsia"/>
                <w:sz w:val="18"/>
                <w:szCs w:val="18"/>
              </w:rPr>
              <w:t>t</w:t>
            </w:r>
          </w:p>
        </w:tc>
        <w:tc>
          <w:tcPr>
            <w:tcW w:w="1956" w:type="dxa"/>
            <w:tcBorders>
              <w:top w:val="single" w:sz="4" w:space="0" w:color="auto"/>
              <w:left w:val="single" w:sz="4" w:space="0" w:color="auto"/>
              <w:bottom w:val="single" w:sz="4" w:space="0" w:color="auto"/>
              <w:right w:val="single" w:sz="4" w:space="0" w:color="auto"/>
            </w:tcBorders>
            <w:vAlign w:val="center"/>
          </w:tcPr>
          <w:p w14:paraId="1930C64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$08 possible</w:t>
            </w:r>
          </w:p>
          <w:p w14:paraId="01B640D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$04 not Possible</w:t>
            </w:r>
          </w:p>
        </w:tc>
      </w:tr>
      <w:tr w:rsidR="00E2787B" w:rsidRPr="00C35007" w14:paraId="26B9B3AA" w14:textId="77777777" w:rsidTr="00CE6ACD">
        <w:trPr>
          <w:cantSplit/>
          <w:trHeight w:hRule="exact" w:val="713"/>
        </w:trPr>
        <w:tc>
          <w:tcPr>
            <w:tcW w:w="589" w:type="dxa"/>
            <w:vMerge/>
            <w:tcBorders>
              <w:top w:val="single" w:sz="4" w:space="0" w:color="auto"/>
              <w:left w:val="single" w:sz="4" w:space="0" w:color="auto"/>
              <w:bottom w:val="single" w:sz="4" w:space="0" w:color="auto"/>
              <w:right w:val="single" w:sz="4" w:space="0" w:color="auto"/>
            </w:tcBorders>
            <w:vAlign w:val="center"/>
          </w:tcPr>
          <w:p w14:paraId="16788234"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91" w:type="dxa"/>
            <w:vMerge/>
            <w:tcBorders>
              <w:top w:val="single" w:sz="4" w:space="0" w:color="auto"/>
              <w:left w:val="single" w:sz="4" w:space="0" w:color="auto"/>
              <w:bottom w:val="single" w:sz="4" w:space="0" w:color="auto"/>
              <w:right w:val="single" w:sz="4" w:space="0" w:color="auto"/>
            </w:tcBorders>
            <w:vAlign w:val="center"/>
          </w:tcPr>
          <w:p w14:paraId="57A6A0F0"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7DF0CA62" w14:textId="77777777" w:rsidR="00E2787B" w:rsidRPr="00C35007" w:rsidRDefault="00E2787B" w:rsidP="00CE6ACD">
            <w:pPr>
              <w:jc w:val="center"/>
              <w:rPr>
                <w:rFonts w:ascii="현대하모니 L" w:eastAsia="현대하모니 L" w:hAnsi="현대하모니 L" w:cs="Arial"/>
                <w:sz w:val="18"/>
                <w:szCs w:val="18"/>
                <w:lang w:val="fr-FR"/>
              </w:rPr>
            </w:pPr>
          </w:p>
        </w:tc>
        <w:tc>
          <w:tcPr>
            <w:tcW w:w="1200" w:type="dxa"/>
            <w:tcBorders>
              <w:top w:val="single" w:sz="4" w:space="0" w:color="auto"/>
              <w:left w:val="single" w:sz="4" w:space="0" w:color="auto"/>
              <w:bottom w:val="single" w:sz="4" w:space="0" w:color="auto"/>
              <w:right w:val="single" w:sz="4" w:space="0" w:color="auto"/>
            </w:tcBorders>
            <w:vAlign w:val="center"/>
          </w:tcPr>
          <w:p w14:paraId="64ABFA9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KEY TEACHING</w:t>
            </w:r>
          </w:p>
        </w:tc>
        <w:tc>
          <w:tcPr>
            <w:tcW w:w="600" w:type="dxa"/>
            <w:tcBorders>
              <w:top w:val="single" w:sz="4" w:space="0" w:color="auto"/>
              <w:left w:val="single" w:sz="4" w:space="0" w:color="auto"/>
              <w:bottom w:val="single" w:sz="4" w:space="0" w:color="auto"/>
              <w:right w:val="single" w:sz="4" w:space="0" w:color="auto"/>
            </w:tcBorders>
            <w:vAlign w:val="center"/>
          </w:tcPr>
          <w:p w14:paraId="47990E7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7E9182D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6AF7A24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$05</w:t>
            </w:r>
          </w:p>
          <w:p w14:paraId="1E1868F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noProof/>
                <w:sz w:val="18"/>
                <w:szCs w:val="18"/>
              </w:rPr>
              <w:t>à</w:t>
            </w:r>
            <w:smartTag w:uri="urn:schemas-microsoft-com:office:smarttags" w:element="date">
              <w:smartTagPr>
                <w:attr w:uri="urn:schemas-microsoft-com:office:office" w:name="ls" w:val="trans"/>
                <w:attr w:name="Year" w:val="2008"/>
                <w:attr w:name="Month" w:val="9"/>
                <w:attr w:name="Day" w:val="4"/>
              </w:smartTagPr>
              <w:r w:rsidRPr="00C35007">
                <w:rPr>
                  <w:rFonts w:ascii="현대하모니 L" w:eastAsia="현대하모니 L" w:hAnsi="현대하모니 L" w:cs="Arial"/>
                  <w:sz w:val="18"/>
                  <w:szCs w:val="18"/>
                </w:rPr>
                <w:t>08/09/04</w:t>
              </w:r>
            </w:smartTag>
          </w:p>
        </w:tc>
        <w:tc>
          <w:tcPr>
            <w:tcW w:w="720" w:type="dxa"/>
            <w:tcBorders>
              <w:top w:val="single" w:sz="4" w:space="0" w:color="auto"/>
              <w:left w:val="single" w:sz="4" w:space="0" w:color="auto"/>
              <w:bottom w:val="single" w:sz="4" w:space="0" w:color="auto"/>
              <w:right w:val="single" w:sz="4" w:space="0" w:color="auto"/>
            </w:tcBorders>
            <w:vAlign w:val="center"/>
          </w:tcPr>
          <w:p w14:paraId="670A023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265BC52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w:t>
            </w:r>
            <w:r w:rsidRPr="00C35007">
              <w:rPr>
                <w:rFonts w:ascii="현대하모니 L" w:eastAsia="현대하모니 L" w:hAnsi="현대하모니 L" w:cs="Arial" w:hint="eastAsia"/>
                <w:sz w:val="18"/>
                <w:szCs w:val="18"/>
              </w:rPr>
              <w:t>t</w:t>
            </w:r>
          </w:p>
        </w:tc>
        <w:tc>
          <w:tcPr>
            <w:tcW w:w="1956" w:type="dxa"/>
            <w:tcBorders>
              <w:top w:val="single" w:sz="4" w:space="0" w:color="auto"/>
              <w:left w:val="single" w:sz="4" w:space="0" w:color="auto"/>
              <w:bottom w:val="single" w:sz="4" w:space="0" w:color="auto"/>
              <w:right w:val="single" w:sz="4" w:space="0" w:color="auto"/>
            </w:tcBorders>
            <w:vAlign w:val="center"/>
          </w:tcPr>
          <w:p w14:paraId="44BA3426" w14:textId="77777777" w:rsidR="00E2787B" w:rsidRPr="00C35007" w:rsidRDefault="00E2787B" w:rsidP="00CE6ACD">
            <w:pPr>
              <w:pStyle w:val="BodyText"/>
              <w:jc w:val="center"/>
              <w:rPr>
                <w:rFonts w:ascii="현대하모니 L" w:eastAsia="현대하모니 L" w:hAnsi="현대하모니 L" w:cs="Arial"/>
                <w:sz w:val="18"/>
                <w:szCs w:val="18"/>
              </w:rPr>
            </w:pPr>
          </w:p>
          <w:p w14:paraId="61306E9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response</w:t>
            </w:r>
          </w:p>
          <w:p w14:paraId="175D53C2" w14:textId="77777777" w:rsidR="00E2787B" w:rsidRPr="00C35007" w:rsidRDefault="00E2787B" w:rsidP="00CE6ACD">
            <w:pPr>
              <w:pStyle w:val="BodyText"/>
              <w:jc w:val="center"/>
              <w:rPr>
                <w:rFonts w:ascii="현대하모니 L" w:eastAsia="현대하모니 L" w:hAnsi="현대하모니 L" w:cs="Arial"/>
                <w:sz w:val="18"/>
                <w:szCs w:val="18"/>
              </w:rPr>
            </w:pPr>
          </w:p>
        </w:tc>
      </w:tr>
      <w:tr w:rsidR="00E2787B" w:rsidRPr="00C35007" w14:paraId="25C1086B" w14:textId="77777777" w:rsidTr="00CE6ACD">
        <w:trPr>
          <w:cantSplit/>
          <w:trHeight w:hRule="exact" w:val="930"/>
        </w:trPr>
        <w:tc>
          <w:tcPr>
            <w:tcW w:w="589" w:type="dxa"/>
            <w:vMerge/>
            <w:tcBorders>
              <w:top w:val="single" w:sz="4" w:space="0" w:color="auto"/>
              <w:left w:val="single" w:sz="4" w:space="0" w:color="auto"/>
              <w:bottom w:val="single" w:sz="4" w:space="0" w:color="auto"/>
              <w:right w:val="single" w:sz="4" w:space="0" w:color="auto"/>
            </w:tcBorders>
            <w:vAlign w:val="center"/>
          </w:tcPr>
          <w:p w14:paraId="7DB1D1D4"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91" w:type="dxa"/>
            <w:vMerge/>
            <w:tcBorders>
              <w:top w:val="single" w:sz="4" w:space="0" w:color="auto"/>
              <w:left w:val="single" w:sz="4" w:space="0" w:color="auto"/>
              <w:bottom w:val="single" w:sz="4" w:space="0" w:color="auto"/>
              <w:right w:val="single" w:sz="4" w:space="0" w:color="auto"/>
            </w:tcBorders>
            <w:vAlign w:val="center"/>
          </w:tcPr>
          <w:p w14:paraId="0841E4F5"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80" w:type="dxa"/>
            <w:vMerge/>
            <w:tcBorders>
              <w:top w:val="single" w:sz="4" w:space="0" w:color="auto"/>
              <w:left w:val="single" w:sz="4" w:space="0" w:color="auto"/>
              <w:bottom w:val="single" w:sz="4" w:space="0" w:color="auto"/>
              <w:right w:val="single" w:sz="4" w:space="0" w:color="auto"/>
            </w:tcBorders>
            <w:vAlign w:val="center"/>
          </w:tcPr>
          <w:p w14:paraId="711A9A35" w14:textId="77777777" w:rsidR="00E2787B" w:rsidRPr="00C35007" w:rsidRDefault="00E2787B" w:rsidP="00CE6ACD">
            <w:pPr>
              <w:jc w:val="center"/>
              <w:rPr>
                <w:rFonts w:ascii="현대하모니 L" w:eastAsia="현대하모니 L" w:hAnsi="현대하모니 L" w:cs="Arial"/>
                <w:sz w:val="18"/>
                <w:szCs w:val="18"/>
                <w:lang w:val="fr-FR"/>
              </w:rPr>
            </w:pPr>
          </w:p>
        </w:tc>
        <w:tc>
          <w:tcPr>
            <w:tcW w:w="1200" w:type="dxa"/>
            <w:tcBorders>
              <w:top w:val="single" w:sz="4" w:space="0" w:color="auto"/>
              <w:left w:val="single" w:sz="4" w:space="0" w:color="auto"/>
              <w:bottom w:val="single" w:sz="4" w:space="0" w:color="auto"/>
              <w:right w:val="single" w:sz="4" w:space="0" w:color="auto"/>
            </w:tcBorders>
            <w:vAlign w:val="center"/>
          </w:tcPr>
          <w:p w14:paraId="5A2AB38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600" w:type="dxa"/>
            <w:tcBorders>
              <w:top w:val="single" w:sz="4" w:space="0" w:color="auto"/>
              <w:left w:val="single" w:sz="4" w:space="0" w:color="auto"/>
              <w:bottom w:val="single" w:sz="4" w:space="0" w:color="auto"/>
              <w:right w:val="single" w:sz="4" w:space="0" w:color="auto"/>
            </w:tcBorders>
            <w:vAlign w:val="center"/>
          </w:tcPr>
          <w:p w14:paraId="0AC2A54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5289417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25EAEB7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$05</w:t>
            </w:r>
          </w:p>
          <w:p w14:paraId="17E2533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$0A</w:t>
            </w:r>
          </w:p>
        </w:tc>
        <w:tc>
          <w:tcPr>
            <w:tcW w:w="720" w:type="dxa"/>
            <w:tcBorders>
              <w:top w:val="single" w:sz="4" w:space="0" w:color="auto"/>
              <w:left w:val="single" w:sz="4" w:space="0" w:color="auto"/>
              <w:bottom w:val="single" w:sz="4" w:space="0" w:color="auto"/>
              <w:right w:val="single" w:sz="4" w:space="0" w:color="auto"/>
            </w:tcBorders>
            <w:vAlign w:val="center"/>
          </w:tcPr>
          <w:p w14:paraId="58DF9A1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4EE333D4"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956" w:type="dxa"/>
            <w:tcBorders>
              <w:top w:val="single" w:sz="4" w:space="0" w:color="auto"/>
              <w:left w:val="single" w:sz="4" w:space="0" w:color="auto"/>
              <w:bottom w:val="single" w:sz="4" w:space="0" w:color="auto"/>
              <w:right w:val="single" w:sz="4" w:space="0" w:color="auto"/>
            </w:tcBorders>
            <w:vAlign w:val="center"/>
          </w:tcPr>
          <w:p w14:paraId="11A4EE6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w:t>
            </w:r>
          </w:p>
          <w:p w14:paraId="0D6BC734" w14:textId="77777777" w:rsidR="00E2787B" w:rsidRPr="00C35007" w:rsidRDefault="00E2787B" w:rsidP="00CE6ACD">
            <w:pPr>
              <w:pStyle w:val="BodyText"/>
              <w:jc w:val="center"/>
              <w:rPr>
                <w:rFonts w:ascii="현대하모니 L" w:eastAsia="현대하모니 L" w:hAnsi="현대하모니 L" w:cs="Arial"/>
                <w:sz w:val="18"/>
                <w:szCs w:val="18"/>
              </w:rPr>
            </w:pPr>
          </w:p>
        </w:tc>
      </w:tr>
      <w:tr w:rsidR="00E2787B" w:rsidRPr="00C35007" w14:paraId="74EEAF99" w14:textId="77777777" w:rsidTr="00CE6ACD">
        <w:trPr>
          <w:cantSplit/>
          <w:trHeight w:hRule="exact" w:val="739"/>
        </w:trPr>
        <w:tc>
          <w:tcPr>
            <w:tcW w:w="589" w:type="dxa"/>
            <w:vMerge w:val="restart"/>
            <w:tcBorders>
              <w:top w:val="single" w:sz="4" w:space="0" w:color="auto"/>
              <w:left w:val="single" w:sz="4" w:space="0" w:color="auto"/>
              <w:right w:val="single" w:sz="4" w:space="0" w:color="auto"/>
            </w:tcBorders>
            <w:vAlign w:val="center"/>
          </w:tcPr>
          <w:p w14:paraId="781F8A8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67456" behindDoc="0" locked="0" layoutInCell="0" allowOverlap="1" wp14:anchorId="1B3CAD11" wp14:editId="07777777">
                      <wp:simplePos x="0" y="0"/>
                      <wp:positionH relativeFrom="column">
                        <wp:posOffset>3749040</wp:posOffset>
                      </wp:positionH>
                      <wp:positionV relativeFrom="paragraph">
                        <wp:posOffset>655320</wp:posOffset>
                      </wp:positionV>
                      <wp:extent cx="365760" cy="0"/>
                      <wp:effectExtent l="0" t="0" r="0" b="0"/>
                      <wp:wrapNone/>
                      <wp:docPr id="16"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1A81A3DF">
                    <v:line id="Line 188" style="position:absolute;left:0;text-align:lef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51.6pt" to="324pt,51.6pt" w14:anchorId="36A15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">
                      <v:stroke endarrow="block"/>
                    </v:line>
                  </w:pict>
                </mc:Fallback>
              </mc:AlternateContent>
            </w: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66432" behindDoc="0" locked="0" layoutInCell="0" allowOverlap="1" wp14:anchorId="2377B192" wp14:editId="07777777">
                      <wp:simplePos x="0" y="0"/>
                      <wp:positionH relativeFrom="column">
                        <wp:posOffset>3749040</wp:posOffset>
                      </wp:positionH>
                      <wp:positionV relativeFrom="paragraph">
                        <wp:posOffset>198120</wp:posOffset>
                      </wp:positionV>
                      <wp:extent cx="365760" cy="0"/>
                      <wp:effectExtent l="0" t="0" r="0" b="0"/>
                      <wp:wrapNone/>
                      <wp:docPr id="15"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34EC062">
                    <v:line id="Line 187"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15.6pt" to="324pt,15.6pt" w14:anchorId="5D85AF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">
                      <v:stroke endarrow="block"/>
                    </v:line>
                  </w:pict>
                </mc:Fallback>
              </mc:AlternateContent>
            </w:r>
            <w:r w:rsidRPr="00C35007">
              <w:rPr>
                <w:rFonts w:ascii="현대하모니 L" w:eastAsia="현대하모니 L" w:hAnsi="현대하모니 L" w:cs="Arial"/>
                <w:sz w:val="18"/>
                <w:szCs w:val="18"/>
              </w:rPr>
              <w:t>4</w:t>
            </w:r>
          </w:p>
        </w:tc>
        <w:tc>
          <w:tcPr>
            <w:tcW w:w="1091" w:type="dxa"/>
            <w:vMerge w:val="restart"/>
            <w:tcBorders>
              <w:top w:val="single" w:sz="4" w:space="0" w:color="auto"/>
              <w:left w:val="single" w:sz="4" w:space="0" w:color="auto"/>
              <w:right w:val="single" w:sz="4" w:space="0" w:color="auto"/>
            </w:tcBorders>
            <w:vAlign w:val="center"/>
          </w:tcPr>
          <w:p w14:paraId="3958BD7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Exchange</w:t>
            </w:r>
          </w:p>
          <w:p w14:paraId="363372B2"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TO</w:t>
            </w:r>
          </w:p>
          <w:p w14:paraId="7C6D1C8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080" w:type="dxa"/>
            <w:vMerge w:val="restart"/>
            <w:tcBorders>
              <w:top w:val="single" w:sz="4" w:space="0" w:color="auto"/>
              <w:left w:val="single" w:sz="4" w:space="0" w:color="auto"/>
              <w:right w:val="single" w:sz="4" w:space="0" w:color="auto"/>
            </w:tcBorders>
            <w:vAlign w:val="center"/>
          </w:tcPr>
          <w:p w14:paraId="37B2E85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200" w:type="dxa"/>
            <w:tcBorders>
              <w:top w:val="single" w:sz="4" w:space="0" w:color="auto"/>
              <w:left w:val="single" w:sz="4" w:space="0" w:color="auto"/>
              <w:bottom w:val="single" w:sz="4" w:space="0" w:color="auto"/>
              <w:right w:val="single" w:sz="4" w:space="0" w:color="auto"/>
            </w:tcBorders>
            <w:vAlign w:val="center"/>
          </w:tcPr>
          <w:p w14:paraId="225AFD76" w14:textId="77777777" w:rsidR="00E2787B" w:rsidRPr="00C35007" w:rsidRDefault="00E2787B" w:rsidP="00CE6ACD">
            <w:pPr>
              <w:pStyle w:val="BodyText"/>
              <w:jc w:val="center"/>
              <w:rPr>
                <w:rFonts w:ascii="현대하모니 L" w:eastAsia="현대하모니 L" w:hAnsi="현대하모니 L" w:cs="Arial"/>
                <w:sz w:val="18"/>
                <w:szCs w:val="18"/>
              </w:rPr>
            </w:pPr>
            <w:smartTag w:uri="urn:schemas-microsoft-com:office:smarttags" w:element="City">
              <w:smartTag w:uri="urn:schemas-microsoft-com:office:smarttags" w:element="place">
                <w:r w:rsidRPr="00C35007">
                  <w:rPr>
                    <w:rFonts w:ascii="현대하모니 L" w:eastAsia="현대하모니 L" w:hAnsi="현대하모니 L" w:cs="Arial"/>
                    <w:sz w:val="18"/>
                    <w:szCs w:val="18"/>
                  </w:rPr>
                  <w:t>NORMAL</w:t>
                </w:r>
              </w:smartTag>
            </w:smartTag>
          </w:p>
        </w:tc>
        <w:tc>
          <w:tcPr>
            <w:tcW w:w="600" w:type="dxa"/>
            <w:tcBorders>
              <w:top w:val="single" w:sz="4" w:space="0" w:color="auto"/>
              <w:left w:val="single" w:sz="4" w:space="0" w:color="auto"/>
              <w:bottom w:val="single" w:sz="4" w:space="0" w:color="auto"/>
              <w:right w:val="single" w:sz="4" w:space="0" w:color="auto"/>
            </w:tcBorders>
            <w:vAlign w:val="center"/>
          </w:tcPr>
          <w:p w14:paraId="4F3E370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34A104AC"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311" w:type="dxa"/>
            <w:tcBorders>
              <w:top w:val="single" w:sz="4" w:space="0" w:color="auto"/>
              <w:left w:val="single" w:sz="4" w:space="0" w:color="auto"/>
              <w:bottom w:val="single" w:sz="4" w:space="0" w:color="auto"/>
              <w:right w:val="single" w:sz="4" w:space="0" w:color="auto"/>
            </w:tcBorders>
            <w:vAlign w:val="center"/>
          </w:tcPr>
          <w:p w14:paraId="427C992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$07</w:t>
            </w:r>
          </w:p>
          <w:p w14:paraId="5D8B76B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$09 / $04</w:t>
            </w:r>
          </w:p>
        </w:tc>
        <w:tc>
          <w:tcPr>
            <w:tcW w:w="720" w:type="dxa"/>
            <w:tcBorders>
              <w:top w:val="single" w:sz="4" w:space="0" w:color="auto"/>
              <w:left w:val="single" w:sz="4" w:space="0" w:color="auto"/>
              <w:bottom w:val="single" w:sz="4" w:space="0" w:color="auto"/>
              <w:right w:val="single" w:sz="4" w:space="0" w:color="auto"/>
            </w:tcBorders>
            <w:vAlign w:val="center"/>
          </w:tcPr>
          <w:p w14:paraId="3CCE069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079BEB4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956" w:type="dxa"/>
            <w:tcBorders>
              <w:top w:val="single" w:sz="4" w:space="0" w:color="auto"/>
              <w:left w:val="single" w:sz="4" w:space="0" w:color="auto"/>
              <w:bottom w:val="single" w:sz="4" w:space="0" w:color="auto"/>
              <w:right w:val="single" w:sz="4" w:space="0" w:color="auto"/>
            </w:tcBorders>
            <w:vAlign w:val="center"/>
          </w:tcPr>
          <w:p w14:paraId="47AAF28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w:t>
            </w:r>
          </w:p>
          <w:p w14:paraId="114B4F84" w14:textId="77777777" w:rsidR="00E2787B" w:rsidRPr="00C35007" w:rsidRDefault="00E2787B" w:rsidP="00CE6ACD">
            <w:pPr>
              <w:pStyle w:val="BodyText"/>
              <w:jc w:val="center"/>
              <w:rPr>
                <w:rFonts w:ascii="현대하모니 L" w:eastAsia="현대하모니 L" w:hAnsi="현대하모니 L" w:cs="Arial"/>
                <w:sz w:val="18"/>
                <w:szCs w:val="18"/>
              </w:rPr>
            </w:pPr>
          </w:p>
        </w:tc>
      </w:tr>
      <w:tr w:rsidR="00E2787B" w:rsidRPr="00C35007" w14:paraId="036D9AFB" w14:textId="77777777" w:rsidTr="00CE6ACD">
        <w:trPr>
          <w:cantSplit/>
          <w:trHeight w:hRule="exact" w:val="647"/>
        </w:trPr>
        <w:tc>
          <w:tcPr>
            <w:tcW w:w="589" w:type="dxa"/>
            <w:vMerge/>
            <w:tcBorders>
              <w:left w:val="single" w:sz="4" w:space="0" w:color="auto"/>
              <w:right w:val="single" w:sz="4" w:space="0" w:color="auto"/>
            </w:tcBorders>
            <w:vAlign w:val="center"/>
          </w:tcPr>
          <w:p w14:paraId="1AABDC09"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91" w:type="dxa"/>
            <w:vMerge/>
            <w:tcBorders>
              <w:left w:val="single" w:sz="4" w:space="0" w:color="auto"/>
              <w:right w:val="single" w:sz="4" w:space="0" w:color="auto"/>
            </w:tcBorders>
            <w:vAlign w:val="center"/>
          </w:tcPr>
          <w:p w14:paraId="3F82752B"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80" w:type="dxa"/>
            <w:vMerge/>
            <w:tcBorders>
              <w:left w:val="single" w:sz="4" w:space="0" w:color="auto"/>
              <w:right w:val="single" w:sz="4" w:space="0" w:color="auto"/>
            </w:tcBorders>
            <w:vAlign w:val="center"/>
          </w:tcPr>
          <w:p w14:paraId="6CA203BD" w14:textId="77777777" w:rsidR="00E2787B" w:rsidRPr="00C35007" w:rsidRDefault="00E2787B" w:rsidP="00CE6ACD">
            <w:pPr>
              <w:jc w:val="center"/>
              <w:rPr>
                <w:rFonts w:ascii="현대하모니 L" w:eastAsia="현대하모니 L" w:hAnsi="현대하모니 L" w:cs="Arial"/>
                <w:sz w:val="18"/>
                <w:szCs w:val="18"/>
                <w:lang w:val="fr-FR"/>
              </w:rPr>
            </w:pPr>
          </w:p>
        </w:tc>
        <w:tc>
          <w:tcPr>
            <w:tcW w:w="1200" w:type="dxa"/>
            <w:tcBorders>
              <w:top w:val="single" w:sz="4" w:space="0" w:color="auto"/>
              <w:left w:val="single" w:sz="4" w:space="0" w:color="auto"/>
              <w:bottom w:val="single" w:sz="4" w:space="0" w:color="auto"/>
              <w:right w:val="single" w:sz="4" w:space="0" w:color="auto"/>
            </w:tcBorders>
            <w:vAlign w:val="center"/>
          </w:tcPr>
          <w:p w14:paraId="17CCC422"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KEY TEACHING</w:t>
            </w:r>
          </w:p>
        </w:tc>
        <w:tc>
          <w:tcPr>
            <w:tcW w:w="600" w:type="dxa"/>
            <w:tcBorders>
              <w:top w:val="single" w:sz="4" w:space="0" w:color="auto"/>
              <w:left w:val="single" w:sz="4" w:space="0" w:color="auto"/>
              <w:bottom w:val="single" w:sz="4" w:space="0" w:color="auto"/>
              <w:right w:val="single" w:sz="4" w:space="0" w:color="auto"/>
            </w:tcBorders>
            <w:vAlign w:val="center"/>
          </w:tcPr>
          <w:p w14:paraId="4D3A4F3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6C6CE49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w:t>
            </w:r>
            <w:r w:rsidRPr="00C35007">
              <w:rPr>
                <w:rFonts w:ascii="현대하모니 L" w:eastAsia="현대하모니 L" w:hAnsi="현대하모니 L" w:cs="Arial" w:hint="eastAsia"/>
                <w:sz w:val="18"/>
                <w:szCs w:val="18"/>
              </w:rPr>
              <w:t>t</w:t>
            </w:r>
          </w:p>
        </w:tc>
        <w:tc>
          <w:tcPr>
            <w:tcW w:w="1311" w:type="dxa"/>
            <w:tcBorders>
              <w:top w:val="single" w:sz="4" w:space="0" w:color="auto"/>
              <w:left w:val="single" w:sz="4" w:space="0" w:color="auto"/>
              <w:bottom w:val="single" w:sz="4" w:space="0" w:color="auto"/>
              <w:right w:val="single" w:sz="4" w:space="0" w:color="auto"/>
            </w:tcBorders>
            <w:vAlign w:val="center"/>
          </w:tcPr>
          <w:p w14:paraId="33ED2F9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$07</w:t>
            </w:r>
          </w:p>
          <w:p w14:paraId="6089AE2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noProof/>
                <w:sz w:val="18"/>
                <w:szCs w:val="18"/>
              </w:rPr>
              <w:t>à</w:t>
            </w:r>
            <w:smartTag w:uri="urn:schemas-microsoft-com:office:smarttags" w:element="date">
              <w:smartTagPr>
                <w:attr w:uri="urn:schemas-microsoft-com:office:office" w:name="ls" w:val="trans"/>
                <w:attr w:name="Year" w:val="2008"/>
                <w:attr w:name="Month" w:val="9"/>
                <w:attr w:name="Day" w:val="4"/>
              </w:smartTagPr>
              <w:r w:rsidRPr="00C35007">
                <w:rPr>
                  <w:rFonts w:ascii="현대하모니 L" w:eastAsia="현대하모니 L" w:hAnsi="현대하모니 L" w:cs="Arial"/>
                  <w:sz w:val="18"/>
                  <w:szCs w:val="18"/>
                </w:rPr>
                <w:t>08/09/04</w:t>
              </w:r>
            </w:smartTag>
          </w:p>
        </w:tc>
        <w:tc>
          <w:tcPr>
            <w:tcW w:w="720" w:type="dxa"/>
            <w:tcBorders>
              <w:top w:val="single" w:sz="4" w:space="0" w:color="auto"/>
              <w:left w:val="single" w:sz="4" w:space="0" w:color="auto"/>
              <w:bottom w:val="single" w:sz="4" w:space="0" w:color="auto"/>
              <w:right w:val="single" w:sz="4" w:space="0" w:color="auto"/>
            </w:tcBorders>
            <w:vAlign w:val="center"/>
          </w:tcPr>
          <w:p w14:paraId="1544D90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7AD3801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956" w:type="dxa"/>
            <w:tcBorders>
              <w:top w:val="single" w:sz="4" w:space="0" w:color="auto"/>
              <w:left w:val="single" w:sz="4" w:space="0" w:color="auto"/>
              <w:bottom w:val="single" w:sz="4" w:space="0" w:color="auto"/>
              <w:right w:val="single" w:sz="4" w:space="0" w:color="auto"/>
            </w:tcBorders>
            <w:vAlign w:val="center"/>
          </w:tcPr>
          <w:p w14:paraId="7F2080F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response</w:t>
            </w:r>
          </w:p>
        </w:tc>
      </w:tr>
      <w:tr w:rsidR="00E2787B" w:rsidRPr="00C35007" w14:paraId="31F0EF43" w14:textId="77777777" w:rsidTr="00CE6ACD">
        <w:trPr>
          <w:cantSplit/>
          <w:trHeight w:hRule="exact" w:val="569"/>
        </w:trPr>
        <w:tc>
          <w:tcPr>
            <w:tcW w:w="589" w:type="dxa"/>
            <w:vMerge/>
            <w:tcBorders>
              <w:left w:val="single" w:sz="4" w:space="0" w:color="auto"/>
              <w:right w:val="single" w:sz="4" w:space="0" w:color="auto"/>
            </w:tcBorders>
            <w:vAlign w:val="center"/>
          </w:tcPr>
          <w:p w14:paraId="1EEB5C65"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91" w:type="dxa"/>
            <w:vMerge/>
            <w:tcBorders>
              <w:left w:val="single" w:sz="4" w:space="0" w:color="auto"/>
              <w:right w:val="single" w:sz="4" w:space="0" w:color="auto"/>
            </w:tcBorders>
            <w:vAlign w:val="center"/>
          </w:tcPr>
          <w:p w14:paraId="27EFE50A" w14:textId="77777777" w:rsidR="00E2787B" w:rsidRPr="00C35007" w:rsidRDefault="00E2787B" w:rsidP="00CE6ACD">
            <w:pPr>
              <w:jc w:val="center"/>
              <w:rPr>
                <w:rFonts w:ascii="현대하모니 L" w:eastAsia="현대하모니 L" w:hAnsi="현대하모니 L" w:cs="Arial"/>
                <w:sz w:val="18"/>
                <w:szCs w:val="18"/>
                <w:lang w:val="fr-FR"/>
              </w:rPr>
            </w:pPr>
          </w:p>
        </w:tc>
        <w:tc>
          <w:tcPr>
            <w:tcW w:w="1080" w:type="dxa"/>
            <w:vMerge/>
            <w:tcBorders>
              <w:left w:val="single" w:sz="4" w:space="0" w:color="auto"/>
              <w:right w:val="single" w:sz="4" w:space="0" w:color="auto"/>
            </w:tcBorders>
            <w:vAlign w:val="center"/>
          </w:tcPr>
          <w:p w14:paraId="44D1216F" w14:textId="77777777" w:rsidR="00E2787B" w:rsidRPr="00C35007" w:rsidRDefault="00E2787B" w:rsidP="00CE6ACD">
            <w:pPr>
              <w:jc w:val="center"/>
              <w:rPr>
                <w:rFonts w:ascii="현대하모니 L" w:eastAsia="현대하모니 L" w:hAnsi="현대하모니 L" w:cs="Arial"/>
                <w:sz w:val="18"/>
                <w:szCs w:val="18"/>
                <w:lang w:val="fr-FR"/>
              </w:rPr>
            </w:pPr>
          </w:p>
        </w:tc>
        <w:tc>
          <w:tcPr>
            <w:tcW w:w="1200" w:type="dxa"/>
            <w:tcBorders>
              <w:top w:val="single" w:sz="4" w:space="0" w:color="auto"/>
              <w:left w:val="single" w:sz="4" w:space="0" w:color="auto"/>
              <w:bottom w:val="single" w:sz="4" w:space="0" w:color="auto"/>
              <w:right w:val="single" w:sz="4" w:space="0" w:color="auto"/>
            </w:tcBorders>
            <w:vAlign w:val="center"/>
          </w:tcPr>
          <w:p w14:paraId="0CD3479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600" w:type="dxa"/>
            <w:tcBorders>
              <w:top w:val="single" w:sz="4" w:space="0" w:color="auto"/>
              <w:left w:val="single" w:sz="4" w:space="0" w:color="auto"/>
              <w:bottom w:val="single" w:sz="4" w:space="0" w:color="auto"/>
              <w:right w:val="single" w:sz="4" w:space="0" w:color="auto"/>
            </w:tcBorders>
            <w:vAlign w:val="center"/>
          </w:tcPr>
          <w:p w14:paraId="5F45088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62971FA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33F9BE1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$07</w:t>
            </w:r>
          </w:p>
          <w:p w14:paraId="2832BFA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highlight w:val="yellow"/>
              </w:rPr>
              <w:t>à</w:t>
            </w:r>
            <w:r w:rsidRPr="00C35007">
              <w:rPr>
                <w:rFonts w:ascii="현대하모니 L" w:eastAsia="현대하모니 L" w:hAnsi="현대하모니 L" w:cs="Arial"/>
                <w:sz w:val="18"/>
                <w:szCs w:val="18"/>
                <w:highlight w:val="yellow"/>
              </w:rPr>
              <w:t xml:space="preserve"> $0</w:t>
            </w:r>
            <w:r w:rsidRPr="00C35007">
              <w:rPr>
                <w:rFonts w:ascii="현대하모니 L" w:eastAsia="현대하모니 L" w:hAnsi="현대하모니 L" w:cs="Arial" w:hint="eastAsia"/>
                <w:sz w:val="18"/>
                <w:szCs w:val="18"/>
                <w:highlight w:val="yellow"/>
              </w:rPr>
              <w:t>A</w:t>
            </w:r>
          </w:p>
        </w:tc>
        <w:tc>
          <w:tcPr>
            <w:tcW w:w="720" w:type="dxa"/>
            <w:tcBorders>
              <w:top w:val="single" w:sz="4" w:space="0" w:color="auto"/>
              <w:left w:val="single" w:sz="4" w:space="0" w:color="auto"/>
              <w:bottom w:val="single" w:sz="4" w:space="0" w:color="auto"/>
              <w:right w:val="single" w:sz="4" w:space="0" w:color="auto"/>
            </w:tcBorders>
            <w:vAlign w:val="center"/>
          </w:tcPr>
          <w:p w14:paraId="4B1238D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3517F98F"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956" w:type="dxa"/>
            <w:tcBorders>
              <w:top w:val="single" w:sz="4" w:space="0" w:color="auto"/>
              <w:left w:val="single" w:sz="4" w:space="0" w:color="auto"/>
              <w:bottom w:val="single" w:sz="4" w:space="0" w:color="auto"/>
              <w:right w:val="single" w:sz="4" w:space="0" w:color="auto"/>
            </w:tcBorders>
            <w:vAlign w:val="center"/>
          </w:tcPr>
          <w:p w14:paraId="2944585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 with</w:t>
            </w:r>
          </w:p>
          <w:p w14:paraId="2A1D00D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Incorrect VIN</w:t>
            </w:r>
          </w:p>
        </w:tc>
      </w:tr>
      <w:tr w:rsidR="00E2787B" w:rsidRPr="00C35007" w14:paraId="2BD9F480" w14:textId="77777777" w:rsidTr="00CE6ACD">
        <w:trPr>
          <w:cantSplit/>
          <w:trHeight w:hRule="exact" w:val="909"/>
        </w:trPr>
        <w:tc>
          <w:tcPr>
            <w:tcW w:w="589" w:type="dxa"/>
            <w:vMerge w:val="restart"/>
            <w:tcBorders>
              <w:left w:val="single" w:sz="4" w:space="0" w:color="auto"/>
              <w:right w:val="single" w:sz="4" w:space="0" w:color="auto"/>
            </w:tcBorders>
            <w:vAlign w:val="center"/>
          </w:tcPr>
          <w:p w14:paraId="0A445EA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69504" behindDoc="0" locked="0" layoutInCell="0" allowOverlap="1" wp14:anchorId="570C777A" wp14:editId="07777777">
                      <wp:simplePos x="0" y="0"/>
                      <wp:positionH relativeFrom="column">
                        <wp:posOffset>3749040</wp:posOffset>
                      </wp:positionH>
                      <wp:positionV relativeFrom="paragraph">
                        <wp:posOffset>655320</wp:posOffset>
                      </wp:positionV>
                      <wp:extent cx="365760" cy="0"/>
                      <wp:effectExtent l="0" t="0" r="0" b="0"/>
                      <wp:wrapNone/>
                      <wp:docPr id="14"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21FE6CA">
                    <v:line id="Line 190" style="position:absolute;left:0;text-align:lef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51.6pt" to="324pt,51.6pt" w14:anchorId="336192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">
                      <v:stroke endarrow="block"/>
                    </v:line>
                  </w:pict>
                </mc:Fallback>
              </mc:AlternateContent>
            </w: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68480" behindDoc="0" locked="0" layoutInCell="0" allowOverlap="1" wp14:anchorId="1F19BBA7" wp14:editId="07777777">
                      <wp:simplePos x="0" y="0"/>
                      <wp:positionH relativeFrom="column">
                        <wp:posOffset>3749040</wp:posOffset>
                      </wp:positionH>
                      <wp:positionV relativeFrom="paragraph">
                        <wp:posOffset>198120</wp:posOffset>
                      </wp:positionV>
                      <wp:extent cx="365760" cy="0"/>
                      <wp:effectExtent l="0" t="0" r="0" b="0"/>
                      <wp:wrapNone/>
                      <wp:docPr id="13"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1FB45468">
                    <v:line id="Line 189"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15.6pt" to="324pt,15.6pt" w14:anchorId="541F1F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">
                      <v:stroke endarrow="block"/>
                    </v:line>
                  </w:pict>
                </mc:Fallback>
              </mc:AlternateContent>
            </w:r>
            <w:r w:rsidRPr="00C35007">
              <w:rPr>
                <w:rFonts w:ascii="현대하모니 L" w:eastAsia="현대하모니 L" w:hAnsi="현대하모니 L" w:cs="Arial"/>
                <w:sz w:val="18"/>
                <w:szCs w:val="18"/>
              </w:rPr>
              <w:t>5</w:t>
            </w:r>
          </w:p>
        </w:tc>
        <w:tc>
          <w:tcPr>
            <w:tcW w:w="1091" w:type="dxa"/>
            <w:vMerge w:val="restart"/>
            <w:tcBorders>
              <w:left w:val="single" w:sz="4" w:space="0" w:color="auto"/>
              <w:right w:val="single" w:sz="4" w:space="0" w:color="auto"/>
            </w:tcBorders>
            <w:vAlign w:val="center"/>
          </w:tcPr>
          <w:p w14:paraId="215355B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tc>
        <w:tc>
          <w:tcPr>
            <w:tcW w:w="1080" w:type="dxa"/>
            <w:vMerge w:val="restart"/>
            <w:tcBorders>
              <w:left w:val="single" w:sz="4" w:space="0" w:color="auto"/>
              <w:right w:val="single" w:sz="4" w:space="0" w:color="auto"/>
            </w:tcBorders>
            <w:vAlign w:val="center"/>
          </w:tcPr>
          <w:p w14:paraId="5F7E609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Exchange</w:t>
            </w:r>
          </w:p>
          <w:p w14:paraId="2DBE6D3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TO</w:t>
            </w:r>
          </w:p>
          <w:p w14:paraId="682C32E2"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200" w:type="dxa"/>
            <w:tcBorders>
              <w:top w:val="single" w:sz="4" w:space="0" w:color="auto"/>
              <w:left w:val="single" w:sz="4" w:space="0" w:color="auto"/>
              <w:bottom w:val="single" w:sz="4" w:space="0" w:color="auto"/>
              <w:right w:val="single" w:sz="4" w:space="0" w:color="auto"/>
            </w:tcBorders>
            <w:vAlign w:val="center"/>
          </w:tcPr>
          <w:p w14:paraId="56CBE21B" w14:textId="77777777" w:rsidR="00E2787B" w:rsidRPr="00C35007" w:rsidRDefault="00E2787B" w:rsidP="00CE6ACD">
            <w:pPr>
              <w:pStyle w:val="BodyText"/>
              <w:jc w:val="center"/>
              <w:rPr>
                <w:rFonts w:ascii="현대하모니 L" w:eastAsia="현대하모니 L" w:hAnsi="현대하모니 L" w:cs="Arial"/>
                <w:sz w:val="18"/>
                <w:szCs w:val="18"/>
              </w:rPr>
            </w:pPr>
            <w:smartTag w:uri="urn:schemas-microsoft-com:office:smarttags" w:element="City">
              <w:smartTag w:uri="urn:schemas-microsoft-com:office:smarttags" w:element="place">
                <w:r w:rsidRPr="00C35007">
                  <w:rPr>
                    <w:rFonts w:ascii="현대하모니 L" w:eastAsia="현대하모니 L" w:hAnsi="현대하모니 L" w:cs="Arial"/>
                    <w:sz w:val="18"/>
                    <w:szCs w:val="18"/>
                  </w:rPr>
                  <w:t>NORMAL</w:t>
                </w:r>
              </w:smartTag>
            </w:smartTag>
          </w:p>
        </w:tc>
        <w:tc>
          <w:tcPr>
            <w:tcW w:w="600" w:type="dxa"/>
            <w:tcBorders>
              <w:top w:val="single" w:sz="4" w:space="0" w:color="auto"/>
              <w:left w:val="single" w:sz="4" w:space="0" w:color="auto"/>
              <w:bottom w:val="single" w:sz="4" w:space="0" w:color="auto"/>
              <w:right w:val="single" w:sz="4" w:space="0" w:color="auto"/>
            </w:tcBorders>
            <w:vAlign w:val="center"/>
          </w:tcPr>
          <w:p w14:paraId="6A263F1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68EDF0D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455B835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$03</w:t>
            </w:r>
          </w:p>
          <w:p w14:paraId="7FE4449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$08 / $04</w:t>
            </w:r>
          </w:p>
        </w:tc>
        <w:tc>
          <w:tcPr>
            <w:tcW w:w="720" w:type="dxa"/>
            <w:tcBorders>
              <w:top w:val="single" w:sz="4" w:space="0" w:color="auto"/>
              <w:left w:val="single" w:sz="4" w:space="0" w:color="auto"/>
              <w:bottom w:val="single" w:sz="4" w:space="0" w:color="auto"/>
              <w:right w:val="single" w:sz="4" w:space="0" w:color="auto"/>
            </w:tcBorders>
            <w:vAlign w:val="center"/>
          </w:tcPr>
          <w:p w14:paraId="63BE758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1CF4923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w:t>
            </w:r>
            <w:r w:rsidRPr="00C35007">
              <w:rPr>
                <w:rFonts w:ascii="현대하모니 L" w:eastAsia="현대하모니 L" w:hAnsi="현대하모니 L" w:cs="Arial" w:hint="eastAsia"/>
                <w:sz w:val="18"/>
                <w:szCs w:val="18"/>
              </w:rPr>
              <w:t>t</w:t>
            </w:r>
          </w:p>
        </w:tc>
        <w:tc>
          <w:tcPr>
            <w:tcW w:w="1956" w:type="dxa"/>
            <w:tcBorders>
              <w:top w:val="single" w:sz="4" w:space="0" w:color="auto"/>
              <w:left w:val="single" w:sz="4" w:space="0" w:color="auto"/>
              <w:bottom w:val="single" w:sz="4" w:space="0" w:color="auto"/>
              <w:right w:val="single" w:sz="4" w:space="0" w:color="auto"/>
            </w:tcBorders>
            <w:vAlign w:val="center"/>
          </w:tcPr>
          <w:p w14:paraId="4B0C3F6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$08 possible</w:t>
            </w:r>
          </w:p>
          <w:p w14:paraId="0FDD488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$04 not possible</w:t>
            </w:r>
          </w:p>
          <w:p w14:paraId="4873E3F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Change step 2</w:t>
            </w:r>
          </w:p>
        </w:tc>
      </w:tr>
      <w:tr w:rsidR="00E2787B" w:rsidRPr="00C35007" w14:paraId="389F5243" w14:textId="77777777" w:rsidTr="00CE6ACD">
        <w:trPr>
          <w:cantSplit/>
          <w:trHeight w:hRule="exact" w:val="678"/>
        </w:trPr>
        <w:tc>
          <w:tcPr>
            <w:tcW w:w="589" w:type="dxa"/>
            <w:vMerge/>
            <w:tcBorders>
              <w:left w:val="single" w:sz="4" w:space="0" w:color="auto"/>
              <w:right w:val="single" w:sz="4" w:space="0" w:color="auto"/>
            </w:tcBorders>
            <w:vAlign w:val="center"/>
          </w:tcPr>
          <w:p w14:paraId="34223B45" w14:textId="77777777" w:rsidR="00E2787B" w:rsidRPr="00C35007" w:rsidRDefault="00E2787B" w:rsidP="00CE6ACD">
            <w:pPr>
              <w:jc w:val="center"/>
              <w:rPr>
                <w:rFonts w:ascii="현대하모니 L" w:eastAsia="현대하모니 L" w:hAnsi="현대하모니 L" w:cs="Arial"/>
                <w:sz w:val="18"/>
                <w:szCs w:val="18"/>
              </w:rPr>
            </w:pPr>
          </w:p>
        </w:tc>
        <w:tc>
          <w:tcPr>
            <w:tcW w:w="1091" w:type="dxa"/>
            <w:vMerge/>
            <w:tcBorders>
              <w:left w:val="single" w:sz="4" w:space="0" w:color="auto"/>
              <w:right w:val="single" w:sz="4" w:space="0" w:color="auto"/>
            </w:tcBorders>
            <w:vAlign w:val="center"/>
          </w:tcPr>
          <w:p w14:paraId="539CD7A1" w14:textId="77777777" w:rsidR="00E2787B" w:rsidRPr="00C35007" w:rsidRDefault="00E2787B" w:rsidP="00CE6ACD">
            <w:pPr>
              <w:jc w:val="center"/>
              <w:rPr>
                <w:rFonts w:ascii="현대하모니 L" w:eastAsia="현대하모니 L" w:hAnsi="현대하모니 L" w:cs="Arial"/>
                <w:sz w:val="18"/>
                <w:szCs w:val="18"/>
              </w:rPr>
            </w:pPr>
          </w:p>
        </w:tc>
        <w:tc>
          <w:tcPr>
            <w:tcW w:w="1080" w:type="dxa"/>
            <w:vMerge/>
            <w:tcBorders>
              <w:left w:val="single" w:sz="4" w:space="0" w:color="auto"/>
              <w:right w:val="single" w:sz="4" w:space="0" w:color="auto"/>
            </w:tcBorders>
            <w:vAlign w:val="center"/>
          </w:tcPr>
          <w:p w14:paraId="6A9A2604" w14:textId="77777777" w:rsidR="00E2787B" w:rsidRPr="00C35007" w:rsidRDefault="00E2787B" w:rsidP="00CE6ACD">
            <w:pPr>
              <w:jc w:val="center"/>
              <w:rPr>
                <w:rFonts w:ascii="현대하모니 L" w:eastAsia="현대하모니 L" w:hAnsi="현대하모니 L" w:cs="Arial"/>
                <w:sz w:val="18"/>
                <w:szCs w:val="18"/>
              </w:rPr>
            </w:pPr>
          </w:p>
        </w:tc>
        <w:tc>
          <w:tcPr>
            <w:tcW w:w="1200" w:type="dxa"/>
            <w:tcBorders>
              <w:top w:val="single" w:sz="4" w:space="0" w:color="auto"/>
              <w:left w:val="single" w:sz="4" w:space="0" w:color="auto"/>
              <w:bottom w:val="single" w:sz="4" w:space="0" w:color="auto"/>
              <w:right w:val="single" w:sz="4" w:space="0" w:color="auto"/>
            </w:tcBorders>
            <w:vAlign w:val="center"/>
          </w:tcPr>
          <w:p w14:paraId="3A45AE5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KEY TEACHING</w:t>
            </w:r>
          </w:p>
        </w:tc>
        <w:tc>
          <w:tcPr>
            <w:tcW w:w="600" w:type="dxa"/>
            <w:tcBorders>
              <w:top w:val="single" w:sz="4" w:space="0" w:color="auto"/>
              <w:left w:val="single" w:sz="4" w:space="0" w:color="auto"/>
              <w:bottom w:val="single" w:sz="4" w:space="0" w:color="auto"/>
              <w:right w:val="single" w:sz="4" w:space="0" w:color="auto"/>
            </w:tcBorders>
            <w:vAlign w:val="center"/>
          </w:tcPr>
          <w:p w14:paraId="3232330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31F7E8A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6BCBAD5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$03</w:t>
            </w:r>
          </w:p>
          <w:p w14:paraId="789CEDF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noProof/>
                <w:sz w:val="18"/>
                <w:szCs w:val="18"/>
              </w:rPr>
              <w:t>à</w:t>
            </w:r>
            <w:smartTag w:uri="urn:schemas-microsoft-com:office:smarttags" w:element="date">
              <w:smartTagPr>
                <w:attr w:uri="urn:schemas-microsoft-com:office:office" w:name="ls" w:val="trans"/>
                <w:attr w:name="Year" w:val="2008"/>
                <w:attr w:name="Month" w:val="9"/>
                <w:attr w:name="Day" w:val="4"/>
              </w:smartTagPr>
              <w:r w:rsidRPr="00C35007">
                <w:rPr>
                  <w:rFonts w:ascii="현대하모니 L" w:eastAsia="현대하모니 L" w:hAnsi="현대하모니 L" w:cs="Arial"/>
                  <w:sz w:val="18"/>
                  <w:szCs w:val="18"/>
                </w:rPr>
                <w:t>08/09/04</w:t>
              </w:r>
            </w:smartTag>
          </w:p>
        </w:tc>
        <w:tc>
          <w:tcPr>
            <w:tcW w:w="720" w:type="dxa"/>
            <w:tcBorders>
              <w:top w:val="single" w:sz="4" w:space="0" w:color="auto"/>
              <w:left w:val="single" w:sz="4" w:space="0" w:color="auto"/>
              <w:bottom w:val="single" w:sz="4" w:space="0" w:color="auto"/>
              <w:right w:val="single" w:sz="4" w:space="0" w:color="auto"/>
            </w:tcBorders>
            <w:vAlign w:val="center"/>
          </w:tcPr>
          <w:p w14:paraId="003A867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05DFF3F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w:t>
            </w:r>
            <w:r w:rsidRPr="00C35007">
              <w:rPr>
                <w:rFonts w:ascii="현대하모니 L" w:eastAsia="현대하모니 L" w:hAnsi="현대하모니 L" w:cs="Arial" w:hint="eastAsia"/>
                <w:sz w:val="18"/>
                <w:szCs w:val="18"/>
              </w:rPr>
              <w:t>t</w:t>
            </w:r>
          </w:p>
        </w:tc>
        <w:tc>
          <w:tcPr>
            <w:tcW w:w="1956" w:type="dxa"/>
            <w:tcBorders>
              <w:top w:val="single" w:sz="4" w:space="0" w:color="auto"/>
              <w:left w:val="single" w:sz="4" w:space="0" w:color="auto"/>
              <w:bottom w:val="single" w:sz="4" w:space="0" w:color="auto"/>
              <w:right w:val="single" w:sz="4" w:space="0" w:color="auto"/>
            </w:tcBorders>
            <w:vAlign w:val="center"/>
          </w:tcPr>
          <w:p w14:paraId="518452F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response</w:t>
            </w:r>
          </w:p>
          <w:p w14:paraId="626E466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Change step 2</w:t>
            </w:r>
          </w:p>
        </w:tc>
      </w:tr>
      <w:tr w:rsidR="00E2787B" w:rsidRPr="00C35007" w14:paraId="66D3A0FC" w14:textId="77777777" w:rsidTr="00CE6ACD">
        <w:trPr>
          <w:cantSplit/>
          <w:trHeight w:hRule="exact" w:val="733"/>
        </w:trPr>
        <w:tc>
          <w:tcPr>
            <w:tcW w:w="589" w:type="dxa"/>
            <w:vMerge/>
            <w:tcBorders>
              <w:left w:val="single" w:sz="4" w:space="0" w:color="auto"/>
              <w:right w:val="single" w:sz="4" w:space="0" w:color="auto"/>
            </w:tcBorders>
            <w:vAlign w:val="center"/>
          </w:tcPr>
          <w:p w14:paraId="3DD220FA" w14:textId="77777777" w:rsidR="00E2787B" w:rsidRPr="00C35007" w:rsidRDefault="00E2787B" w:rsidP="00CE6ACD">
            <w:pPr>
              <w:jc w:val="center"/>
              <w:rPr>
                <w:rFonts w:ascii="현대하모니 L" w:eastAsia="현대하모니 L" w:hAnsi="현대하모니 L" w:cs="Arial"/>
                <w:sz w:val="18"/>
                <w:szCs w:val="18"/>
              </w:rPr>
            </w:pPr>
          </w:p>
        </w:tc>
        <w:tc>
          <w:tcPr>
            <w:tcW w:w="1091" w:type="dxa"/>
            <w:vMerge/>
            <w:tcBorders>
              <w:left w:val="single" w:sz="4" w:space="0" w:color="auto"/>
              <w:right w:val="single" w:sz="4" w:space="0" w:color="auto"/>
            </w:tcBorders>
            <w:vAlign w:val="center"/>
          </w:tcPr>
          <w:p w14:paraId="7B186A81" w14:textId="77777777" w:rsidR="00E2787B" w:rsidRPr="00C35007" w:rsidRDefault="00E2787B" w:rsidP="00CE6ACD">
            <w:pPr>
              <w:jc w:val="center"/>
              <w:rPr>
                <w:rFonts w:ascii="현대하모니 L" w:eastAsia="현대하모니 L" w:hAnsi="현대하모니 L" w:cs="Arial"/>
                <w:sz w:val="18"/>
                <w:szCs w:val="18"/>
              </w:rPr>
            </w:pPr>
          </w:p>
        </w:tc>
        <w:tc>
          <w:tcPr>
            <w:tcW w:w="1080" w:type="dxa"/>
            <w:vMerge/>
            <w:tcBorders>
              <w:left w:val="single" w:sz="4" w:space="0" w:color="auto"/>
              <w:right w:val="single" w:sz="4" w:space="0" w:color="auto"/>
            </w:tcBorders>
            <w:vAlign w:val="center"/>
          </w:tcPr>
          <w:p w14:paraId="4F24943C" w14:textId="77777777" w:rsidR="00E2787B" w:rsidRPr="00C35007" w:rsidRDefault="00E2787B" w:rsidP="00CE6ACD">
            <w:pPr>
              <w:jc w:val="center"/>
              <w:rPr>
                <w:rFonts w:ascii="현대하모니 L" w:eastAsia="현대하모니 L" w:hAnsi="현대하모니 L" w:cs="Arial"/>
                <w:sz w:val="18"/>
                <w:szCs w:val="18"/>
              </w:rPr>
            </w:pPr>
          </w:p>
        </w:tc>
        <w:tc>
          <w:tcPr>
            <w:tcW w:w="1200" w:type="dxa"/>
            <w:tcBorders>
              <w:top w:val="single" w:sz="4" w:space="0" w:color="auto"/>
              <w:left w:val="single" w:sz="4" w:space="0" w:color="auto"/>
              <w:bottom w:val="single" w:sz="4" w:space="0" w:color="auto"/>
              <w:right w:val="single" w:sz="4" w:space="0" w:color="auto"/>
            </w:tcBorders>
            <w:vAlign w:val="center"/>
          </w:tcPr>
          <w:p w14:paraId="0936B84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600" w:type="dxa"/>
            <w:tcBorders>
              <w:top w:val="single" w:sz="4" w:space="0" w:color="auto"/>
              <w:left w:val="single" w:sz="4" w:space="0" w:color="auto"/>
              <w:bottom w:val="single" w:sz="4" w:space="0" w:color="auto"/>
              <w:right w:val="single" w:sz="4" w:space="0" w:color="auto"/>
            </w:tcBorders>
            <w:vAlign w:val="center"/>
          </w:tcPr>
          <w:p w14:paraId="150862E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6C69ABC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1125416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$03</w:t>
            </w:r>
          </w:p>
          <w:p w14:paraId="4FB690C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$0A</w:t>
            </w:r>
          </w:p>
        </w:tc>
        <w:tc>
          <w:tcPr>
            <w:tcW w:w="720" w:type="dxa"/>
            <w:tcBorders>
              <w:top w:val="single" w:sz="4" w:space="0" w:color="auto"/>
              <w:left w:val="single" w:sz="4" w:space="0" w:color="auto"/>
              <w:bottom w:val="single" w:sz="4" w:space="0" w:color="auto"/>
              <w:right w:val="single" w:sz="4" w:space="0" w:color="auto"/>
            </w:tcBorders>
            <w:vAlign w:val="center"/>
          </w:tcPr>
          <w:p w14:paraId="3286CC3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6AD9664E"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956" w:type="dxa"/>
            <w:tcBorders>
              <w:top w:val="single" w:sz="4" w:space="0" w:color="auto"/>
              <w:left w:val="single" w:sz="4" w:space="0" w:color="auto"/>
              <w:bottom w:val="single" w:sz="4" w:space="0" w:color="auto"/>
              <w:right w:val="single" w:sz="4" w:space="0" w:color="auto"/>
            </w:tcBorders>
            <w:vAlign w:val="center"/>
          </w:tcPr>
          <w:p w14:paraId="2414B84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w:t>
            </w:r>
          </w:p>
        </w:tc>
      </w:tr>
      <w:tr w:rsidR="00E2787B" w:rsidRPr="00C35007" w14:paraId="0A6798BE" w14:textId="77777777" w:rsidTr="00CE6ACD">
        <w:trPr>
          <w:cantSplit/>
          <w:trHeight w:hRule="exact" w:val="728"/>
        </w:trPr>
        <w:tc>
          <w:tcPr>
            <w:tcW w:w="589" w:type="dxa"/>
            <w:vMerge w:val="restart"/>
            <w:tcBorders>
              <w:left w:val="single" w:sz="4" w:space="0" w:color="auto"/>
              <w:right w:val="single" w:sz="4" w:space="0" w:color="auto"/>
            </w:tcBorders>
            <w:vAlign w:val="center"/>
          </w:tcPr>
          <w:p w14:paraId="39CDF90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71552" behindDoc="0" locked="0" layoutInCell="0" allowOverlap="1" wp14:anchorId="782E3DFF" wp14:editId="07777777">
                      <wp:simplePos x="0" y="0"/>
                      <wp:positionH relativeFrom="column">
                        <wp:posOffset>3749040</wp:posOffset>
                      </wp:positionH>
                      <wp:positionV relativeFrom="paragraph">
                        <wp:posOffset>655320</wp:posOffset>
                      </wp:positionV>
                      <wp:extent cx="365760" cy="0"/>
                      <wp:effectExtent l="0" t="0" r="0" b="0"/>
                      <wp:wrapNone/>
                      <wp:docPr id="12"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4862C189">
                    <v:line id="Line 192"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51.6pt" to="324pt,51.6pt" w14:anchorId="397F07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">
                      <v:stroke endarrow="block"/>
                    </v:line>
                  </w:pict>
                </mc:Fallback>
              </mc:AlternateContent>
            </w: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70528" behindDoc="0" locked="0" layoutInCell="0" allowOverlap="1" wp14:anchorId="5FBF7400" wp14:editId="07777777">
                      <wp:simplePos x="0" y="0"/>
                      <wp:positionH relativeFrom="column">
                        <wp:posOffset>3749040</wp:posOffset>
                      </wp:positionH>
                      <wp:positionV relativeFrom="paragraph">
                        <wp:posOffset>198120</wp:posOffset>
                      </wp:positionV>
                      <wp:extent cx="365760" cy="0"/>
                      <wp:effectExtent l="0" t="0" r="0" b="0"/>
                      <wp:wrapNone/>
                      <wp:docPr id="11"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66B75C5">
                    <v:line id="Line 191"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15.6pt" to="324pt,15.6pt" w14:anchorId="402BC4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">
                      <v:stroke endarrow="block"/>
                    </v:line>
                  </w:pict>
                </mc:Fallback>
              </mc:AlternateContent>
            </w:r>
            <w:r w:rsidRPr="00C35007">
              <w:rPr>
                <w:rFonts w:ascii="현대하모니 L" w:eastAsia="현대하모니 L" w:hAnsi="현대하모니 L" w:cs="Arial"/>
                <w:sz w:val="18"/>
                <w:szCs w:val="18"/>
              </w:rPr>
              <w:t>6</w:t>
            </w:r>
          </w:p>
        </w:tc>
        <w:tc>
          <w:tcPr>
            <w:tcW w:w="1091" w:type="dxa"/>
            <w:vMerge w:val="restart"/>
            <w:tcBorders>
              <w:left w:val="single" w:sz="4" w:space="0" w:color="auto"/>
              <w:right w:val="single" w:sz="4" w:space="0" w:color="auto"/>
            </w:tcBorders>
            <w:vAlign w:val="center"/>
          </w:tcPr>
          <w:p w14:paraId="359542B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p w14:paraId="5D8185B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Exchange</w:t>
            </w:r>
          </w:p>
          <w:p w14:paraId="43284FD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from</w:t>
            </w:r>
          </w:p>
          <w:p w14:paraId="37CB843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other</w:t>
            </w:r>
          </w:p>
          <w:p w14:paraId="1048F4D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vehicle</w:t>
            </w:r>
          </w:p>
        </w:tc>
        <w:tc>
          <w:tcPr>
            <w:tcW w:w="1080" w:type="dxa"/>
            <w:vMerge w:val="restart"/>
            <w:tcBorders>
              <w:left w:val="single" w:sz="4" w:space="0" w:color="auto"/>
              <w:right w:val="single" w:sz="4" w:space="0" w:color="auto"/>
            </w:tcBorders>
            <w:vAlign w:val="center"/>
          </w:tcPr>
          <w:p w14:paraId="277FED4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Exchange</w:t>
            </w:r>
          </w:p>
          <w:p w14:paraId="16A817F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TO</w:t>
            </w:r>
          </w:p>
          <w:p w14:paraId="183CBE3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w:t>
            </w:r>
            <w:r w:rsidRPr="00C35007">
              <w:rPr>
                <w:rFonts w:ascii="현대하모니 L" w:eastAsia="현대하모니 L" w:hAnsi="현대하모니 L" w:cs="Arial" w:hint="eastAsia"/>
                <w:sz w:val="18"/>
                <w:szCs w:val="18"/>
              </w:rPr>
              <w:t>R</w:t>
            </w:r>
            <w:r w:rsidRPr="00C35007">
              <w:rPr>
                <w:rFonts w:ascii="현대하모니 L" w:eastAsia="현대하모니 L" w:hAnsi="현대하모니 L" w:cs="Arial"/>
                <w:sz w:val="18"/>
                <w:szCs w:val="18"/>
              </w:rPr>
              <w:t>GIN</w:t>
            </w:r>
          </w:p>
        </w:tc>
        <w:tc>
          <w:tcPr>
            <w:tcW w:w="1200" w:type="dxa"/>
            <w:tcBorders>
              <w:top w:val="single" w:sz="4" w:space="0" w:color="auto"/>
              <w:left w:val="single" w:sz="4" w:space="0" w:color="auto"/>
              <w:bottom w:val="single" w:sz="4" w:space="0" w:color="auto"/>
              <w:right w:val="single" w:sz="4" w:space="0" w:color="auto"/>
            </w:tcBorders>
            <w:vAlign w:val="center"/>
          </w:tcPr>
          <w:p w14:paraId="2D8EB656" w14:textId="77777777" w:rsidR="00E2787B" w:rsidRPr="00C35007" w:rsidRDefault="00E2787B" w:rsidP="00CE6ACD">
            <w:pPr>
              <w:pStyle w:val="BodyText"/>
              <w:jc w:val="center"/>
              <w:rPr>
                <w:rFonts w:ascii="현대하모니 L" w:eastAsia="현대하모니 L" w:hAnsi="현대하모니 L" w:cs="Arial"/>
                <w:sz w:val="18"/>
                <w:szCs w:val="18"/>
              </w:rPr>
            </w:pPr>
            <w:smartTag w:uri="urn:schemas-microsoft-com:office:smarttags" w:element="City">
              <w:smartTag w:uri="urn:schemas-microsoft-com:office:smarttags" w:element="place">
                <w:r w:rsidRPr="00C35007">
                  <w:rPr>
                    <w:rFonts w:ascii="현대하모니 L" w:eastAsia="현대하모니 L" w:hAnsi="현대하모니 L" w:cs="Arial"/>
                    <w:sz w:val="18"/>
                    <w:szCs w:val="18"/>
                  </w:rPr>
                  <w:t>NORMAL</w:t>
                </w:r>
              </w:smartTag>
            </w:smartTag>
          </w:p>
        </w:tc>
        <w:tc>
          <w:tcPr>
            <w:tcW w:w="600" w:type="dxa"/>
            <w:tcBorders>
              <w:top w:val="single" w:sz="4" w:space="0" w:color="auto"/>
              <w:left w:val="single" w:sz="4" w:space="0" w:color="auto"/>
              <w:bottom w:val="single" w:sz="4" w:space="0" w:color="auto"/>
              <w:right w:val="single" w:sz="4" w:space="0" w:color="auto"/>
            </w:tcBorders>
            <w:vAlign w:val="center"/>
          </w:tcPr>
          <w:p w14:paraId="7136354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7582913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04C3D2A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$03</w:t>
            </w:r>
          </w:p>
          <w:p w14:paraId="746D58B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$08 / $04</w:t>
            </w:r>
          </w:p>
        </w:tc>
        <w:tc>
          <w:tcPr>
            <w:tcW w:w="720" w:type="dxa"/>
            <w:tcBorders>
              <w:top w:val="single" w:sz="4" w:space="0" w:color="auto"/>
              <w:left w:val="single" w:sz="4" w:space="0" w:color="auto"/>
              <w:bottom w:val="single" w:sz="4" w:space="0" w:color="auto"/>
              <w:right w:val="single" w:sz="4" w:space="0" w:color="auto"/>
            </w:tcBorders>
            <w:vAlign w:val="center"/>
          </w:tcPr>
          <w:p w14:paraId="247DC80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00005FB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956" w:type="dxa"/>
            <w:tcBorders>
              <w:top w:val="single" w:sz="4" w:space="0" w:color="auto"/>
              <w:left w:val="single" w:sz="4" w:space="0" w:color="auto"/>
              <w:bottom w:val="single" w:sz="4" w:space="0" w:color="auto"/>
              <w:right w:val="single" w:sz="4" w:space="0" w:color="auto"/>
            </w:tcBorders>
            <w:vAlign w:val="center"/>
          </w:tcPr>
          <w:p w14:paraId="26F0950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 with</w:t>
            </w:r>
          </w:p>
          <w:p w14:paraId="0EACFB5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Incorrect VIN</w:t>
            </w:r>
          </w:p>
        </w:tc>
      </w:tr>
      <w:tr w:rsidR="00E2787B" w:rsidRPr="00C35007" w14:paraId="5CD532CC" w14:textId="77777777" w:rsidTr="00CE6ACD">
        <w:trPr>
          <w:cantSplit/>
          <w:trHeight w:hRule="exact" w:val="664"/>
        </w:trPr>
        <w:tc>
          <w:tcPr>
            <w:tcW w:w="589" w:type="dxa"/>
            <w:vMerge/>
            <w:tcBorders>
              <w:left w:val="single" w:sz="4" w:space="0" w:color="auto"/>
              <w:right w:val="single" w:sz="4" w:space="0" w:color="auto"/>
            </w:tcBorders>
            <w:vAlign w:val="center"/>
          </w:tcPr>
          <w:p w14:paraId="6BF7610E" w14:textId="77777777" w:rsidR="00E2787B" w:rsidRPr="00C35007" w:rsidRDefault="00E2787B" w:rsidP="00CE6ACD">
            <w:pPr>
              <w:jc w:val="center"/>
              <w:rPr>
                <w:rFonts w:ascii="현대하모니 L" w:eastAsia="현대하모니 L" w:hAnsi="현대하모니 L" w:cs="Arial"/>
                <w:sz w:val="18"/>
                <w:szCs w:val="18"/>
              </w:rPr>
            </w:pPr>
          </w:p>
        </w:tc>
        <w:tc>
          <w:tcPr>
            <w:tcW w:w="1091" w:type="dxa"/>
            <w:vMerge/>
            <w:tcBorders>
              <w:left w:val="single" w:sz="4" w:space="0" w:color="auto"/>
              <w:right w:val="single" w:sz="4" w:space="0" w:color="auto"/>
            </w:tcBorders>
            <w:vAlign w:val="center"/>
          </w:tcPr>
          <w:p w14:paraId="25DC539F" w14:textId="77777777" w:rsidR="00E2787B" w:rsidRPr="00C35007" w:rsidRDefault="00E2787B" w:rsidP="00CE6ACD">
            <w:pPr>
              <w:jc w:val="center"/>
              <w:rPr>
                <w:rFonts w:ascii="현대하모니 L" w:eastAsia="현대하모니 L" w:hAnsi="현대하모니 L" w:cs="Arial"/>
                <w:sz w:val="18"/>
                <w:szCs w:val="18"/>
              </w:rPr>
            </w:pPr>
          </w:p>
        </w:tc>
        <w:tc>
          <w:tcPr>
            <w:tcW w:w="1080" w:type="dxa"/>
            <w:vMerge/>
            <w:tcBorders>
              <w:left w:val="single" w:sz="4" w:space="0" w:color="auto"/>
              <w:right w:val="single" w:sz="4" w:space="0" w:color="auto"/>
            </w:tcBorders>
            <w:vAlign w:val="center"/>
          </w:tcPr>
          <w:p w14:paraId="63E83F18" w14:textId="77777777" w:rsidR="00E2787B" w:rsidRPr="00C35007" w:rsidRDefault="00E2787B" w:rsidP="00CE6ACD">
            <w:pPr>
              <w:jc w:val="center"/>
              <w:rPr>
                <w:rFonts w:ascii="현대하모니 L" w:eastAsia="현대하모니 L" w:hAnsi="현대하모니 L" w:cs="Arial"/>
                <w:sz w:val="18"/>
                <w:szCs w:val="18"/>
              </w:rPr>
            </w:pPr>
          </w:p>
        </w:tc>
        <w:tc>
          <w:tcPr>
            <w:tcW w:w="1200" w:type="dxa"/>
            <w:tcBorders>
              <w:top w:val="single" w:sz="4" w:space="0" w:color="auto"/>
              <w:left w:val="single" w:sz="4" w:space="0" w:color="auto"/>
              <w:bottom w:val="single" w:sz="4" w:space="0" w:color="auto"/>
              <w:right w:val="single" w:sz="4" w:space="0" w:color="auto"/>
            </w:tcBorders>
            <w:vAlign w:val="center"/>
          </w:tcPr>
          <w:p w14:paraId="1FE8362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KEY TEACHING</w:t>
            </w:r>
          </w:p>
        </w:tc>
        <w:tc>
          <w:tcPr>
            <w:tcW w:w="600" w:type="dxa"/>
            <w:tcBorders>
              <w:top w:val="single" w:sz="4" w:space="0" w:color="auto"/>
              <w:left w:val="single" w:sz="4" w:space="0" w:color="auto"/>
              <w:bottom w:val="single" w:sz="4" w:space="0" w:color="auto"/>
              <w:right w:val="single" w:sz="4" w:space="0" w:color="auto"/>
            </w:tcBorders>
            <w:vAlign w:val="center"/>
          </w:tcPr>
          <w:p w14:paraId="043E1EB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2055D44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5B30005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$03</w:t>
            </w:r>
          </w:p>
          <w:p w14:paraId="0B39523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noProof/>
                <w:sz w:val="18"/>
                <w:szCs w:val="18"/>
              </w:rPr>
              <w:t>à</w:t>
            </w:r>
            <w:smartTag w:uri="urn:schemas-microsoft-com:office:smarttags" w:element="date">
              <w:smartTagPr>
                <w:attr w:uri="urn:schemas-microsoft-com:office:office" w:name="ls" w:val="trans"/>
                <w:attr w:name="Year" w:val="2008"/>
                <w:attr w:name="Month" w:val="9"/>
                <w:attr w:name="Day" w:val="4"/>
              </w:smartTagPr>
              <w:r w:rsidRPr="00C35007">
                <w:rPr>
                  <w:rFonts w:ascii="현대하모니 L" w:eastAsia="현대하모니 L" w:hAnsi="현대하모니 L" w:cs="Arial"/>
                  <w:sz w:val="18"/>
                  <w:szCs w:val="18"/>
                </w:rPr>
                <w:t>08/09/04</w:t>
              </w:r>
            </w:smartTag>
          </w:p>
        </w:tc>
        <w:tc>
          <w:tcPr>
            <w:tcW w:w="720" w:type="dxa"/>
            <w:tcBorders>
              <w:top w:val="single" w:sz="4" w:space="0" w:color="auto"/>
              <w:left w:val="single" w:sz="4" w:space="0" w:color="auto"/>
              <w:bottom w:val="single" w:sz="4" w:space="0" w:color="auto"/>
              <w:right w:val="single" w:sz="4" w:space="0" w:color="auto"/>
            </w:tcBorders>
            <w:vAlign w:val="center"/>
          </w:tcPr>
          <w:p w14:paraId="5D3D075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02D37C8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956" w:type="dxa"/>
            <w:tcBorders>
              <w:top w:val="single" w:sz="4" w:space="0" w:color="auto"/>
              <w:left w:val="single" w:sz="4" w:space="0" w:color="auto"/>
              <w:bottom w:val="single" w:sz="4" w:space="0" w:color="auto"/>
              <w:right w:val="single" w:sz="4" w:space="0" w:color="auto"/>
            </w:tcBorders>
            <w:vAlign w:val="center"/>
          </w:tcPr>
          <w:p w14:paraId="6FBAD364" w14:textId="77777777" w:rsidR="00E2787B" w:rsidRPr="00C35007" w:rsidRDefault="00E2787B" w:rsidP="00CE6ACD">
            <w:pPr>
              <w:pStyle w:val="BodyText"/>
              <w:jc w:val="center"/>
              <w:rPr>
                <w:rFonts w:ascii="현대하모니 L" w:eastAsia="현대하모니 L" w:hAnsi="현대하모니 L" w:cs="Arial"/>
                <w:sz w:val="18"/>
                <w:szCs w:val="18"/>
              </w:rPr>
            </w:pPr>
          </w:p>
          <w:p w14:paraId="7518F25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response</w:t>
            </w:r>
          </w:p>
        </w:tc>
      </w:tr>
      <w:tr w:rsidR="00E2787B" w:rsidRPr="00C35007" w14:paraId="53E59F27" w14:textId="77777777" w:rsidTr="00CE6ACD">
        <w:trPr>
          <w:cantSplit/>
          <w:trHeight w:hRule="exact" w:val="990"/>
        </w:trPr>
        <w:tc>
          <w:tcPr>
            <w:tcW w:w="589" w:type="dxa"/>
            <w:vMerge/>
            <w:tcBorders>
              <w:left w:val="single" w:sz="4" w:space="0" w:color="auto"/>
              <w:right w:val="single" w:sz="4" w:space="0" w:color="auto"/>
            </w:tcBorders>
            <w:vAlign w:val="center"/>
          </w:tcPr>
          <w:p w14:paraId="5DC4596E" w14:textId="77777777" w:rsidR="00E2787B" w:rsidRPr="00C35007" w:rsidRDefault="00E2787B" w:rsidP="00CE6ACD">
            <w:pPr>
              <w:jc w:val="center"/>
              <w:rPr>
                <w:rFonts w:ascii="현대하모니 L" w:eastAsia="현대하모니 L" w:hAnsi="현대하모니 L" w:cs="Arial"/>
                <w:sz w:val="18"/>
                <w:szCs w:val="18"/>
              </w:rPr>
            </w:pPr>
          </w:p>
        </w:tc>
        <w:tc>
          <w:tcPr>
            <w:tcW w:w="1091" w:type="dxa"/>
            <w:vMerge/>
            <w:tcBorders>
              <w:left w:val="single" w:sz="4" w:space="0" w:color="auto"/>
              <w:right w:val="single" w:sz="4" w:space="0" w:color="auto"/>
            </w:tcBorders>
            <w:vAlign w:val="center"/>
          </w:tcPr>
          <w:p w14:paraId="71E9947C" w14:textId="77777777" w:rsidR="00E2787B" w:rsidRPr="00C35007" w:rsidRDefault="00E2787B" w:rsidP="00CE6ACD">
            <w:pPr>
              <w:jc w:val="center"/>
              <w:rPr>
                <w:rFonts w:ascii="현대하모니 L" w:eastAsia="현대하모니 L" w:hAnsi="현대하모니 L" w:cs="Arial"/>
                <w:sz w:val="18"/>
                <w:szCs w:val="18"/>
              </w:rPr>
            </w:pPr>
          </w:p>
        </w:tc>
        <w:tc>
          <w:tcPr>
            <w:tcW w:w="1080" w:type="dxa"/>
            <w:vMerge/>
            <w:tcBorders>
              <w:left w:val="single" w:sz="4" w:space="0" w:color="auto"/>
              <w:right w:val="single" w:sz="4" w:space="0" w:color="auto"/>
            </w:tcBorders>
            <w:vAlign w:val="center"/>
          </w:tcPr>
          <w:p w14:paraId="1413D853" w14:textId="77777777" w:rsidR="00E2787B" w:rsidRPr="00C35007" w:rsidRDefault="00E2787B" w:rsidP="00CE6ACD">
            <w:pPr>
              <w:jc w:val="center"/>
              <w:rPr>
                <w:rFonts w:ascii="현대하모니 L" w:eastAsia="현대하모니 L" w:hAnsi="현대하모니 L" w:cs="Arial"/>
                <w:sz w:val="18"/>
                <w:szCs w:val="18"/>
              </w:rPr>
            </w:pPr>
          </w:p>
        </w:tc>
        <w:tc>
          <w:tcPr>
            <w:tcW w:w="1200" w:type="dxa"/>
            <w:tcBorders>
              <w:top w:val="single" w:sz="4" w:space="0" w:color="auto"/>
              <w:left w:val="single" w:sz="4" w:space="0" w:color="auto"/>
              <w:bottom w:val="single" w:sz="4" w:space="0" w:color="auto"/>
              <w:right w:val="single" w:sz="4" w:space="0" w:color="auto"/>
            </w:tcBorders>
            <w:vAlign w:val="center"/>
          </w:tcPr>
          <w:p w14:paraId="15B679D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600" w:type="dxa"/>
            <w:tcBorders>
              <w:top w:val="single" w:sz="4" w:space="0" w:color="auto"/>
              <w:left w:val="single" w:sz="4" w:space="0" w:color="auto"/>
              <w:bottom w:val="single" w:sz="4" w:space="0" w:color="auto"/>
              <w:right w:val="single" w:sz="4" w:space="0" w:color="auto"/>
            </w:tcBorders>
            <w:vAlign w:val="center"/>
          </w:tcPr>
          <w:p w14:paraId="67D1EB0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1E38E3D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4FC1E8D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$03</w:t>
            </w:r>
          </w:p>
          <w:p w14:paraId="2A7A9836"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5BA2D69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329FF3B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956" w:type="dxa"/>
            <w:tcBorders>
              <w:top w:val="single" w:sz="4" w:space="0" w:color="auto"/>
              <w:left w:val="single" w:sz="4" w:space="0" w:color="auto"/>
              <w:bottom w:val="single" w:sz="4" w:space="0" w:color="auto"/>
              <w:right w:val="single" w:sz="4" w:space="0" w:color="auto"/>
            </w:tcBorders>
            <w:vAlign w:val="center"/>
          </w:tcPr>
          <w:p w14:paraId="66B97BE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w:t>
            </w:r>
          </w:p>
          <w:p w14:paraId="47CE7A2C" w14:textId="77777777" w:rsidR="00E2787B" w:rsidRPr="00C35007" w:rsidRDefault="00E2787B" w:rsidP="00CE6ACD">
            <w:pPr>
              <w:pStyle w:val="BodyText"/>
              <w:jc w:val="center"/>
              <w:rPr>
                <w:rFonts w:ascii="현대하모니 L" w:eastAsia="현대하모니 L" w:hAnsi="현대하모니 L" w:cs="Arial"/>
                <w:sz w:val="18"/>
                <w:szCs w:val="18"/>
              </w:rPr>
            </w:pPr>
          </w:p>
        </w:tc>
      </w:tr>
      <w:tr w:rsidR="00E2787B" w:rsidRPr="00C35007" w14:paraId="06F28612" w14:textId="77777777" w:rsidTr="00CE6ACD">
        <w:trPr>
          <w:cantSplit/>
          <w:trHeight w:hRule="exact" w:val="741"/>
        </w:trPr>
        <w:tc>
          <w:tcPr>
            <w:tcW w:w="589" w:type="dxa"/>
            <w:vMerge w:val="restart"/>
            <w:tcBorders>
              <w:left w:val="single" w:sz="4" w:space="0" w:color="auto"/>
              <w:right w:val="single" w:sz="4" w:space="0" w:color="auto"/>
            </w:tcBorders>
            <w:vAlign w:val="center"/>
          </w:tcPr>
          <w:p w14:paraId="7753FFF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73600" behindDoc="0" locked="0" layoutInCell="0" allowOverlap="1" wp14:anchorId="12812F2B" wp14:editId="07777777">
                      <wp:simplePos x="0" y="0"/>
                      <wp:positionH relativeFrom="column">
                        <wp:posOffset>3749040</wp:posOffset>
                      </wp:positionH>
                      <wp:positionV relativeFrom="paragraph">
                        <wp:posOffset>655320</wp:posOffset>
                      </wp:positionV>
                      <wp:extent cx="365760" cy="0"/>
                      <wp:effectExtent l="0" t="0" r="0" b="0"/>
                      <wp:wrapNone/>
                      <wp:docPr id="10"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27CDBB37">
                    <v:line id="Line 194"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51.6pt" to="324pt,51.6pt" w14:anchorId="2A4B26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">
                      <v:stroke endarrow="block"/>
                    </v:line>
                  </w:pict>
                </mc:Fallback>
              </mc:AlternateContent>
            </w: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72576" behindDoc="0" locked="0" layoutInCell="0" allowOverlap="1" wp14:anchorId="5CE2368E" wp14:editId="07777777">
                      <wp:simplePos x="0" y="0"/>
                      <wp:positionH relativeFrom="column">
                        <wp:posOffset>3749040</wp:posOffset>
                      </wp:positionH>
                      <wp:positionV relativeFrom="paragraph">
                        <wp:posOffset>198120</wp:posOffset>
                      </wp:positionV>
                      <wp:extent cx="365760" cy="0"/>
                      <wp:effectExtent l="0" t="0" r="0" b="0"/>
                      <wp:wrapNone/>
                      <wp:docPr id="9"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0F9C2C2">
                    <v:line id="Line 193"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15.6pt" to="324pt,15.6pt" w14:anchorId="118C1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">
                      <v:stroke endarrow="block"/>
                    </v:line>
                  </w:pict>
                </mc:Fallback>
              </mc:AlternateContent>
            </w:r>
            <w:r w:rsidRPr="00C35007">
              <w:rPr>
                <w:rFonts w:ascii="현대하모니 L" w:eastAsia="현대하모니 L" w:hAnsi="현대하모니 L" w:cs="Arial"/>
                <w:sz w:val="18"/>
                <w:szCs w:val="18"/>
              </w:rPr>
              <w:t>7</w:t>
            </w:r>
          </w:p>
        </w:tc>
        <w:tc>
          <w:tcPr>
            <w:tcW w:w="1091" w:type="dxa"/>
            <w:vMerge w:val="restart"/>
            <w:tcBorders>
              <w:left w:val="single" w:sz="4" w:space="0" w:color="auto"/>
              <w:right w:val="single" w:sz="4" w:space="0" w:color="auto"/>
            </w:tcBorders>
            <w:vAlign w:val="center"/>
          </w:tcPr>
          <w:p w14:paraId="20535DB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p w14:paraId="2C7DA92C"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080" w:type="dxa"/>
            <w:vMerge w:val="restart"/>
            <w:tcBorders>
              <w:left w:val="single" w:sz="4" w:space="0" w:color="auto"/>
              <w:right w:val="single" w:sz="4" w:space="0" w:color="auto"/>
            </w:tcBorders>
            <w:vAlign w:val="center"/>
          </w:tcPr>
          <w:p w14:paraId="7EACAA1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LEARNT</w:t>
            </w:r>
          </w:p>
          <w:p w14:paraId="6285BF0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Exchange</w:t>
            </w:r>
          </w:p>
          <w:p w14:paraId="46F4624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from</w:t>
            </w:r>
          </w:p>
          <w:p w14:paraId="568256E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lastRenderedPageBreak/>
              <w:t>other</w:t>
            </w:r>
          </w:p>
          <w:p w14:paraId="63A6BFD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vehicle</w:t>
            </w:r>
          </w:p>
        </w:tc>
        <w:tc>
          <w:tcPr>
            <w:tcW w:w="1200" w:type="dxa"/>
            <w:tcBorders>
              <w:top w:val="single" w:sz="4" w:space="0" w:color="auto"/>
              <w:left w:val="single" w:sz="4" w:space="0" w:color="auto"/>
              <w:bottom w:val="single" w:sz="4" w:space="0" w:color="auto"/>
              <w:right w:val="single" w:sz="4" w:space="0" w:color="auto"/>
            </w:tcBorders>
            <w:vAlign w:val="center"/>
          </w:tcPr>
          <w:p w14:paraId="076F55D5" w14:textId="77777777" w:rsidR="00E2787B" w:rsidRPr="00C35007" w:rsidRDefault="00E2787B" w:rsidP="00CE6ACD">
            <w:pPr>
              <w:pStyle w:val="BodyText"/>
              <w:jc w:val="center"/>
              <w:rPr>
                <w:rFonts w:ascii="현대하모니 L" w:eastAsia="현대하모니 L" w:hAnsi="현대하모니 L" w:cs="Arial"/>
                <w:sz w:val="18"/>
                <w:szCs w:val="18"/>
              </w:rPr>
            </w:pPr>
            <w:smartTag w:uri="urn:schemas-microsoft-com:office:smarttags" w:element="City">
              <w:smartTag w:uri="urn:schemas-microsoft-com:office:smarttags" w:element="place">
                <w:r w:rsidRPr="00C35007">
                  <w:rPr>
                    <w:rFonts w:ascii="현대하모니 L" w:eastAsia="현대하모니 L" w:hAnsi="현대하모니 L" w:cs="Arial"/>
                    <w:sz w:val="18"/>
                    <w:szCs w:val="18"/>
                  </w:rPr>
                  <w:lastRenderedPageBreak/>
                  <w:t>NORMAL</w:t>
                </w:r>
              </w:smartTag>
            </w:smartTag>
          </w:p>
        </w:tc>
        <w:tc>
          <w:tcPr>
            <w:tcW w:w="600" w:type="dxa"/>
            <w:tcBorders>
              <w:top w:val="single" w:sz="4" w:space="0" w:color="auto"/>
              <w:left w:val="single" w:sz="4" w:space="0" w:color="auto"/>
              <w:bottom w:val="single" w:sz="4" w:space="0" w:color="auto"/>
              <w:right w:val="single" w:sz="4" w:space="0" w:color="auto"/>
            </w:tcBorders>
            <w:vAlign w:val="center"/>
          </w:tcPr>
          <w:p w14:paraId="04EC828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7D0AD10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3C352B22"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$07</w:t>
            </w:r>
          </w:p>
          <w:p w14:paraId="2309A5D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$08 / $04</w:t>
            </w:r>
          </w:p>
        </w:tc>
        <w:tc>
          <w:tcPr>
            <w:tcW w:w="720" w:type="dxa"/>
            <w:tcBorders>
              <w:top w:val="single" w:sz="4" w:space="0" w:color="auto"/>
              <w:left w:val="single" w:sz="4" w:space="0" w:color="auto"/>
              <w:bottom w:val="single" w:sz="4" w:space="0" w:color="auto"/>
              <w:right w:val="single" w:sz="4" w:space="0" w:color="auto"/>
            </w:tcBorders>
            <w:vAlign w:val="center"/>
          </w:tcPr>
          <w:p w14:paraId="753B789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33F04C4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956" w:type="dxa"/>
            <w:tcBorders>
              <w:top w:val="single" w:sz="4" w:space="0" w:color="auto"/>
              <w:left w:val="single" w:sz="4" w:space="0" w:color="auto"/>
              <w:bottom w:val="single" w:sz="4" w:space="0" w:color="auto"/>
              <w:right w:val="single" w:sz="4" w:space="0" w:color="auto"/>
            </w:tcBorders>
            <w:vAlign w:val="center"/>
          </w:tcPr>
          <w:p w14:paraId="6991D54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 with</w:t>
            </w:r>
          </w:p>
          <w:p w14:paraId="0E4BEC9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Incorrect VIN</w:t>
            </w:r>
          </w:p>
        </w:tc>
      </w:tr>
      <w:tr w:rsidR="00E2787B" w:rsidRPr="00C35007" w14:paraId="68593A17" w14:textId="77777777" w:rsidTr="00CE6ACD">
        <w:trPr>
          <w:cantSplit/>
          <w:trHeight w:hRule="exact" w:val="695"/>
        </w:trPr>
        <w:tc>
          <w:tcPr>
            <w:tcW w:w="589" w:type="dxa"/>
            <w:vMerge/>
            <w:tcBorders>
              <w:left w:val="single" w:sz="4" w:space="0" w:color="auto"/>
              <w:right w:val="single" w:sz="4" w:space="0" w:color="auto"/>
            </w:tcBorders>
            <w:vAlign w:val="center"/>
          </w:tcPr>
          <w:p w14:paraId="3F904CCB" w14:textId="77777777" w:rsidR="00E2787B" w:rsidRPr="00C35007" w:rsidRDefault="00E2787B" w:rsidP="00CE6ACD">
            <w:pPr>
              <w:jc w:val="center"/>
              <w:rPr>
                <w:rFonts w:ascii="현대하모니 L" w:eastAsia="현대하모니 L" w:hAnsi="현대하모니 L" w:cs="Arial"/>
                <w:sz w:val="18"/>
                <w:szCs w:val="18"/>
              </w:rPr>
            </w:pPr>
          </w:p>
        </w:tc>
        <w:tc>
          <w:tcPr>
            <w:tcW w:w="1091" w:type="dxa"/>
            <w:vMerge/>
            <w:tcBorders>
              <w:left w:val="single" w:sz="4" w:space="0" w:color="auto"/>
              <w:right w:val="single" w:sz="4" w:space="0" w:color="auto"/>
            </w:tcBorders>
            <w:vAlign w:val="center"/>
          </w:tcPr>
          <w:p w14:paraId="040360B8" w14:textId="77777777" w:rsidR="00E2787B" w:rsidRPr="00C35007" w:rsidRDefault="00E2787B" w:rsidP="00CE6ACD">
            <w:pPr>
              <w:jc w:val="center"/>
              <w:rPr>
                <w:rFonts w:ascii="현대하모니 L" w:eastAsia="현대하모니 L" w:hAnsi="현대하모니 L" w:cs="Arial"/>
                <w:sz w:val="18"/>
                <w:szCs w:val="18"/>
              </w:rPr>
            </w:pPr>
          </w:p>
        </w:tc>
        <w:tc>
          <w:tcPr>
            <w:tcW w:w="1080" w:type="dxa"/>
            <w:vMerge/>
            <w:tcBorders>
              <w:left w:val="single" w:sz="4" w:space="0" w:color="auto"/>
              <w:right w:val="single" w:sz="4" w:space="0" w:color="auto"/>
            </w:tcBorders>
            <w:vAlign w:val="center"/>
          </w:tcPr>
          <w:p w14:paraId="17A1CA98" w14:textId="77777777" w:rsidR="00E2787B" w:rsidRPr="00C35007" w:rsidRDefault="00E2787B" w:rsidP="00CE6ACD">
            <w:pPr>
              <w:jc w:val="center"/>
              <w:rPr>
                <w:rFonts w:ascii="현대하모니 L" w:eastAsia="현대하모니 L" w:hAnsi="현대하모니 L" w:cs="Arial"/>
                <w:sz w:val="18"/>
                <w:szCs w:val="18"/>
              </w:rPr>
            </w:pPr>
          </w:p>
        </w:tc>
        <w:tc>
          <w:tcPr>
            <w:tcW w:w="1200" w:type="dxa"/>
            <w:tcBorders>
              <w:top w:val="single" w:sz="4" w:space="0" w:color="auto"/>
              <w:left w:val="single" w:sz="4" w:space="0" w:color="auto"/>
              <w:bottom w:val="single" w:sz="4" w:space="0" w:color="auto"/>
              <w:right w:val="single" w:sz="4" w:space="0" w:color="auto"/>
            </w:tcBorders>
            <w:vAlign w:val="center"/>
          </w:tcPr>
          <w:p w14:paraId="361C229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KEY TEACHING</w:t>
            </w:r>
          </w:p>
        </w:tc>
        <w:tc>
          <w:tcPr>
            <w:tcW w:w="600" w:type="dxa"/>
            <w:tcBorders>
              <w:top w:val="single" w:sz="4" w:space="0" w:color="auto"/>
              <w:left w:val="single" w:sz="4" w:space="0" w:color="auto"/>
              <w:bottom w:val="single" w:sz="4" w:space="0" w:color="auto"/>
              <w:right w:val="single" w:sz="4" w:space="0" w:color="auto"/>
            </w:tcBorders>
            <w:vAlign w:val="center"/>
          </w:tcPr>
          <w:p w14:paraId="210C452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37460F6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5877094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$07</w:t>
            </w:r>
          </w:p>
          <w:p w14:paraId="42EE653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noProof/>
                <w:sz w:val="18"/>
                <w:szCs w:val="18"/>
              </w:rPr>
              <w:t>à</w:t>
            </w:r>
            <w:smartTag w:uri="urn:schemas-microsoft-com:office:smarttags" w:element="date">
              <w:smartTagPr>
                <w:attr w:uri="urn:schemas-microsoft-com:office:office" w:name="ls" w:val="trans"/>
                <w:attr w:name="Year" w:val="2008"/>
                <w:attr w:name="Month" w:val="9"/>
                <w:attr w:name="Day" w:val="4"/>
              </w:smartTagPr>
              <w:r w:rsidRPr="00C35007">
                <w:rPr>
                  <w:rFonts w:ascii="현대하모니 L" w:eastAsia="현대하모니 L" w:hAnsi="현대하모니 L" w:cs="Arial"/>
                  <w:sz w:val="18"/>
                  <w:szCs w:val="18"/>
                </w:rPr>
                <w:t>08/09/04</w:t>
              </w:r>
            </w:smartTag>
          </w:p>
        </w:tc>
        <w:tc>
          <w:tcPr>
            <w:tcW w:w="720" w:type="dxa"/>
            <w:tcBorders>
              <w:top w:val="single" w:sz="4" w:space="0" w:color="auto"/>
              <w:left w:val="single" w:sz="4" w:space="0" w:color="auto"/>
              <w:bottom w:val="single" w:sz="4" w:space="0" w:color="auto"/>
              <w:right w:val="single" w:sz="4" w:space="0" w:color="auto"/>
            </w:tcBorders>
            <w:vAlign w:val="center"/>
          </w:tcPr>
          <w:p w14:paraId="189C8A0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4EB1D68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956" w:type="dxa"/>
            <w:tcBorders>
              <w:top w:val="single" w:sz="4" w:space="0" w:color="auto"/>
              <w:left w:val="single" w:sz="4" w:space="0" w:color="auto"/>
              <w:bottom w:val="single" w:sz="4" w:space="0" w:color="auto"/>
              <w:right w:val="single" w:sz="4" w:space="0" w:color="auto"/>
            </w:tcBorders>
            <w:vAlign w:val="center"/>
          </w:tcPr>
          <w:p w14:paraId="4FFA89A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response</w:t>
            </w:r>
          </w:p>
        </w:tc>
      </w:tr>
      <w:tr w:rsidR="00E2787B" w:rsidRPr="00C35007" w14:paraId="566A1012" w14:textId="77777777" w:rsidTr="00CE6ACD">
        <w:trPr>
          <w:cantSplit/>
          <w:trHeight w:hRule="exact" w:val="578"/>
        </w:trPr>
        <w:tc>
          <w:tcPr>
            <w:tcW w:w="589" w:type="dxa"/>
            <w:vMerge/>
            <w:tcBorders>
              <w:left w:val="single" w:sz="4" w:space="0" w:color="auto"/>
              <w:right w:val="single" w:sz="4" w:space="0" w:color="auto"/>
            </w:tcBorders>
            <w:vAlign w:val="center"/>
          </w:tcPr>
          <w:p w14:paraId="1A55251A" w14:textId="77777777" w:rsidR="00E2787B" w:rsidRPr="00C35007" w:rsidRDefault="00E2787B" w:rsidP="00CE6ACD">
            <w:pPr>
              <w:jc w:val="center"/>
              <w:rPr>
                <w:rFonts w:ascii="현대하모니 L" w:eastAsia="현대하모니 L" w:hAnsi="현대하모니 L" w:cs="Arial"/>
                <w:sz w:val="18"/>
                <w:szCs w:val="18"/>
              </w:rPr>
            </w:pPr>
          </w:p>
        </w:tc>
        <w:tc>
          <w:tcPr>
            <w:tcW w:w="1091" w:type="dxa"/>
            <w:vMerge/>
            <w:tcBorders>
              <w:left w:val="single" w:sz="4" w:space="0" w:color="auto"/>
              <w:right w:val="single" w:sz="4" w:space="0" w:color="auto"/>
            </w:tcBorders>
            <w:vAlign w:val="center"/>
          </w:tcPr>
          <w:p w14:paraId="4F6D2C48" w14:textId="77777777" w:rsidR="00E2787B" w:rsidRPr="00C35007" w:rsidRDefault="00E2787B" w:rsidP="00CE6ACD">
            <w:pPr>
              <w:jc w:val="center"/>
              <w:rPr>
                <w:rFonts w:ascii="현대하모니 L" w:eastAsia="현대하모니 L" w:hAnsi="현대하모니 L" w:cs="Arial"/>
                <w:sz w:val="18"/>
                <w:szCs w:val="18"/>
              </w:rPr>
            </w:pPr>
          </w:p>
        </w:tc>
        <w:tc>
          <w:tcPr>
            <w:tcW w:w="1080" w:type="dxa"/>
            <w:vMerge/>
            <w:tcBorders>
              <w:left w:val="single" w:sz="4" w:space="0" w:color="auto"/>
              <w:right w:val="single" w:sz="4" w:space="0" w:color="auto"/>
            </w:tcBorders>
            <w:vAlign w:val="center"/>
          </w:tcPr>
          <w:p w14:paraId="31F27C88" w14:textId="77777777" w:rsidR="00E2787B" w:rsidRPr="00C35007" w:rsidRDefault="00E2787B" w:rsidP="00CE6ACD">
            <w:pPr>
              <w:jc w:val="center"/>
              <w:rPr>
                <w:rFonts w:ascii="현대하모니 L" w:eastAsia="현대하모니 L" w:hAnsi="현대하모니 L" w:cs="Arial"/>
                <w:sz w:val="18"/>
                <w:szCs w:val="18"/>
              </w:rPr>
            </w:pPr>
          </w:p>
        </w:tc>
        <w:tc>
          <w:tcPr>
            <w:tcW w:w="1200" w:type="dxa"/>
            <w:tcBorders>
              <w:top w:val="single" w:sz="4" w:space="0" w:color="auto"/>
              <w:left w:val="single" w:sz="4" w:space="0" w:color="auto"/>
              <w:bottom w:val="single" w:sz="4" w:space="0" w:color="auto"/>
              <w:right w:val="single" w:sz="4" w:space="0" w:color="auto"/>
            </w:tcBorders>
            <w:vAlign w:val="center"/>
          </w:tcPr>
          <w:p w14:paraId="105BE23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600" w:type="dxa"/>
            <w:tcBorders>
              <w:top w:val="single" w:sz="4" w:space="0" w:color="auto"/>
              <w:left w:val="single" w:sz="4" w:space="0" w:color="auto"/>
              <w:bottom w:val="single" w:sz="4" w:space="0" w:color="auto"/>
              <w:right w:val="single" w:sz="4" w:space="0" w:color="auto"/>
            </w:tcBorders>
            <w:vAlign w:val="center"/>
          </w:tcPr>
          <w:p w14:paraId="106E457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1B8E2C5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311" w:type="dxa"/>
            <w:tcBorders>
              <w:top w:val="single" w:sz="4" w:space="0" w:color="auto"/>
              <w:left w:val="single" w:sz="4" w:space="0" w:color="auto"/>
              <w:bottom w:val="single" w:sz="4" w:space="0" w:color="auto"/>
              <w:right w:val="single" w:sz="4" w:space="0" w:color="auto"/>
            </w:tcBorders>
            <w:vAlign w:val="center"/>
          </w:tcPr>
          <w:p w14:paraId="42AFEAA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$07</w:t>
            </w:r>
          </w:p>
          <w:p w14:paraId="4A3C8A4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$0A</w:t>
            </w:r>
          </w:p>
        </w:tc>
        <w:tc>
          <w:tcPr>
            <w:tcW w:w="720" w:type="dxa"/>
            <w:tcBorders>
              <w:top w:val="single" w:sz="4" w:space="0" w:color="auto"/>
              <w:left w:val="single" w:sz="4" w:space="0" w:color="auto"/>
              <w:bottom w:val="single" w:sz="4" w:space="0" w:color="auto"/>
              <w:right w:val="single" w:sz="4" w:space="0" w:color="auto"/>
            </w:tcBorders>
            <w:vAlign w:val="center"/>
          </w:tcPr>
          <w:p w14:paraId="4AD7F9E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0621158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1956" w:type="dxa"/>
            <w:tcBorders>
              <w:top w:val="single" w:sz="4" w:space="0" w:color="auto"/>
              <w:left w:val="single" w:sz="4" w:space="0" w:color="auto"/>
              <w:bottom w:val="single" w:sz="4" w:space="0" w:color="auto"/>
              <w:right w:val="single" w:sz="4" w:space="0" w:color="auto"/>
            </w:tcBorders>
            <w:vAlign w:val="center"/>
          </w:tcPr>
          <w:p w14:paraId="3178F7A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 with</w:t>
            </w:r>
          </w:p>
          <w:p w14:paraId="645B425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Incorrect VIN</w:t>
            </w:r>
          </w:p>
          <w:p w14:paraId="79B88F8C" w14:textId="77777777" w:rsidR="00E2787B" w:rsidRPr="00C35007" w:rsidRDefault="00E2787B" w:rsidP="00CE6ACD">
            <w:pPr>
              <w:pStyle w:val="BodyText"/>
              <w:jc w:val="center"/>
              <w:rPr>
                <w:rFonts w:ascii="현대하모니 L" w:eastAsia="현대하모니 L" w:hAnsi="현대하모니 L" w:cs="Arial"/>
                <w:sz w:val="18"/>
                <w:szCs w:val="18"/>
              </w:rPr>
            </w:pPr>
          </w:p>
        </w:tc>
      </w:tr>
      <w:tr w:rsidR="00E2787B" w:rsidRPr="00C35007" w14:paraId="5E52C658" w14:textId="77777777" w:rsidTr="00CE6ACD">
        <w:trPr>
          <w:cantSplit/>
          <w:trHeight w:hRule="exact" w:val="558"/>
        </w:trPr>
        <w:tc>
          <w:tcPr>
            <w:tcW w:w="589" w:type="dxa"/>
            <w:vMerge w:val="restart"/>
            <w:tcBorders>
              <w:left w:val="single" w:sz="4" w:space="0" w:color="auto"/>
              <w:right w:val="single" w:sz="4" w:space="0" w:color="auto"/>
            </w:tcBorders>
            <w:vAlign w:val="center"/>
          </w:tcPr>
          <w:p w14:paraId="6B870E6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75648" behindDoc="0" locked="0" layoutInCell="0" allowOverlap="1" wp14:anchorId="169EDED1" wp14:editId="07777777">
                      <wp:simplePos x="0" y="0"/>
                      <wp:positionH relativeFrom="column">
                        <wp:posOffset>3749040</wp:posOffset>
                      </wp:positionH>
                      <wp:positionV relativeFrom="paragraph">
                        <wp:posOffset>655320</wp:posOffset>
                      </wp:positionV>
                      <wp:extent cx="365760" cy="0"/>
                      <wp:effectExtent l="0" t="0" r="0" b="0"/>
                      <wp:wrapNone/>
                      <wp:docPr id="8" name="Lin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1B276F47">
                    <v:line id="Line 19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51.6pt" to="324pt,51.6pt" w14:anchorId="413216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">
                      <v:stroke endarrow="block"/>
                    </v:line>
                  </w:pict>
                </mc:Fallback>
              </mc:AlternateContent>
            </w: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74624" behindDoc="0" locked="0" layoutInCell="0" allowOverlap="1" wp14:anchorId="39B73086" wp14:editId="07777777">
                      <wp:simplePos x="0" y="0"/>
                      <wp:positionH relativeFrom="column">
                        <wp:posOffset>3749040</wp:posOffset>
                      </wp:positionH>
                      <wp:positionV relativeFrom="paragraph">
                        <wp:posOffset>198120</wp:posOffset>
                      </wp:positionV>
                      <wp:extent cx="365760" cy="0"/>
                      <wp:effectExtent l="0" t="0" r="0" b="0"/>
                      <wp:wrapNone/>
                      <wp:docPr id="7"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671D28C6">
                    <v:line id="Line 195"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15.6pt" to="324pt,15.6pt" w14:anchorId="5AD881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">
                      <v:stroke endarrow="block"/>
                    </v:line>
                  </w:pict>
                </mc:Fallback>
              </mc:AlternateContent>
            </w:r>
            <w:r w:rsidRPr="00C35007">
              <w:rPr>
                <w:rFonts w:ascii="현대하모니 L" w:eastAsia="현대하모니 L" w:hAnsi="현대하모니 L" w:cs="Arial"/>
                <w:sz w:val="18"/>
                <w:szCs w:val="18"/>
              </w:rPr>
              <w:t>8</w:t>
            </w:r>
          </w:p>
        </w:tc>
        <w:tc>
          <w:tcPr>
            <w:tcW w:w="1091" w:type="dxa"/>
            <w:vMerge w:val="restart"/>
            <w:tcBorders>
              <w:left w:val="single" w:sz="4" w:space="0" w:color="auto"/>
              <w:right w:val="single" w:sz="4" w:space="0" w:color="auto"/>
            </w:tcBorders>
            <w:vAlign w:val="center"/>
          </w:tcPr>
          <w:p w14:paraId="3027EF6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VIRGIN</w:t>
            </w:r>
          </w:p>
        </w:tc>
        <w:tc>
          <w:tcPr>
            <w:tcW w:w="1080" w:type="dxa"/>
            <w:vMerge w:val="restart"/>
            <w:tcBorders>
              <w:left w:val="single" w:sz="4" w:space="0" w:color="auto"/>
              <w:right w:val="single" w:sz="4" w:space="0" w:color="auto"/>
            </w:tcBorders>
            <w:vAlign w:val="center"/>
          </w:tcPr>
          <w:p w14:paraId="7C666FE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1200" w:type="dxa"/>
            <w:tcBorders>
              <w:top w:val="single" w:sz="4" w:space="0" w:color="auto"/>
              <w:left w:val="single" w:sz="4" w:space="0" w:color="auto"/>
              <w:bottom w:val="single" w:sz="4" w:space="0" w:color="auto"/>
              <w:right w:val="single" w:sz="4" w:space="0" w:color="auto"/>
            </w:tcBorders>
            <w:vAlign w:val="center"/>
          </w:tcPr>
          <w:p w14:paraId="67C09DA0" w14:textId="77777777" w:rsidR="00E2787B" w:rsidRPr="00C35007" w:rsidRDefault="00E2787B" w:rsidP="00CE6ACD">
            <w:pPr>
              <w:pStyle w:val="BodyText"/>
              <w:jc w:val="center"/>
              <w:rPr>
                <w:rFonts w:ascii="현대하모니 L" w:eastAsia="현대하모니 L" w:hAnsi="현대하모니 L" w:cs="Arial"/>
                <w:sz w:val="18"/>
                <w:szCs w:val="18"/>
              </w:rPr>
            </w:pPr>
            <w:smartTag w:uri="urn:schemas-microsoft-com:office:smarttags" w:element="City">
              <w:smartTag w:uri="urn:schemas-microsoft-com:office:smarttags" w:element="place">
                <w:r w:rsidRPr="00C35007">
                  <w:rPr>
                    <w:rFonts w:ascii="현대하모니 L" w:eastAsia="현대하모니 L" w:hAnsi="현대하모니 L" w:cs="Arial"/>
                    <w:sz w:val="18"/>
                    <w:szCs w:val="18"/>
                  </w:rPr>
                  <w:t>NORMAL</w:t>
                </w:r>
              </w:smartTag>
            </w:smartTag>
          </w:p>
        </w:tc>
        <w:tc>
          <w:tcPr>
            <w:tcW w:w="600" w:type="dxa"/>
            <w:tcBorders>
              <w:top w:val="single" w:sz="4" w:space="0" w:color="auto"/>
              <w:left w:val="single" w:sz="4" w:space="0" w:color="auto"/>
              <w:bottom w:val="single" w:sz="4" w:space="0" w:color="auto"/>
              <w:right w:val="single" w:sz="4" w:space="0" w:color="auto"/>
            </w:tcBorders>
            <w:vAlign w:val="center"/>
          </w:tcPr>
          <w:p w14:paraId="56C6CDE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145C11DD"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311" w:type="dxa"/>
            <w:tcBorders>
              <w:top w:val="single" w:sz="4" w:space="0" w:color="auto"/>
              <w:left w:val="single" w:sz="4" w:space="0" w:color="auto"/>
              <w:bottom w:val="single" w:sz="4" w:space="0" w:color="auto"/>
              <w:right w:val="single" w:sz="4" w:space="0" w:color="auto"/>
            </w:tcBorders>
            <w:vAlign w:val="center"/>
          </w:tcPr>
          <w:p w14:paraId="1A8F4F3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$05</w:t>
            </w:r>
          </w:p>
          <w:p w14:paraId="4CE13752"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$09</w:t>
            </w:r>
          </w:p>
        </w:tc>
        <w:tc>
          <w:tcPr>
            <w:tcW w:w="720" w:type="dxa"/>
            <w:tcBorders>
              <w:top w:val="single" w:sz="4" w:space="0" w:color="auto"/>
              <w:left w:val="single" w:sz="4" w:space="0" w:color="auto"/>
              <w:bottom w:val="single" w:sz="4" w:space="0" w:color="auto"/>
              <w:right w:val="single" w:sz="4" w:space="0" w:color="auto"/>
            </w:tcBorders>
            <w:vAlign w:val="center"/>
          </w:tcPr>
          <w:p w14:paraId="39DE79A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6B40E7A7"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956" w:type="dxa"/>
            <w:tcBorders>
              <w:top w:val="single" w:sz="4" w:space="0" w:color="auto"/>
              <w:left w:val="single" w:sz="4" w:space="0" w:color="auto"/>
              <w:bottom w:val="single" w:sz="4" w:space="0" w:color="auto"/>
              <w:right w:val="single" w:sz="4" w:space="0" w:color="auto"/>
            </w:tcBorders>
            <w:vAlign w:val="center"/>
          </w:tcPr>
          <w:p w14:paraId="684F0F7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w:t>
            </w:r>
          </w:p>
        </w:tc>
      </w:tr>
      <w:tr w:rsidR="00E2787B" w:rsidRPr="00C35007" w14:paraId="211FB7DA" w14:textId="77777777" w:rsidTr="00CE6ACD">
        <w:trPr>
          <w:cantSplit/>
          <w:trHeight w:hRule="exact" w:val="708"/>
        </w:trPr>
        <w:tc>
          <w:tcPr>
            <w:tcW w:w="589" w:type="dxa"/>
            <w:vMerge/>
            <w:tcBorders>
              <w:left w:val="single" w:sz="4" w:space="0" w:color="auto"/>
              <w:right w:val="single" w:sz="4" w:space="0" w:color="auto"/>
            </w:tcBorders>
            <w:vAlign w:val="center"/>
          </w:tcPr>
          <w:p w14:paraId="3FFF7D4A" w14:textId="77777777" w:rsidR="00E2787B" w:rsidRPr="00C35007" w:rsidRDefault="00E2787B" w:rsidP="00CE6ACD">
            <w:pPr>
              <w:jc w:val="center"/>
              <w:rPr>
                <w:rFonts w:ascii="현대하모니 L" w:eastAsia="현대하모니 L" w:hAnsi="현대하모니 L" w:cs="Arial"/>
                <w:sz w:val="18"/>
                <w:szCs w:val="18"/>
              </w:rPr>
            </w:pPr>
          </w:p>
        </w:tc>
        <w:tc>
          <w:tcPr>
            <w:tcW w:w="1091" w:type="dxa"/>
            <w:vMerge/>
            <w:tcBorders>
              <w:left w:val="single" w:sz="4" w:space="0" w:color="auto"/>
              <w:right w:val="single" w:sz="4" w:space="0" w:color="auto"/>
            </w:tcBorders>
            <w:vAlign w:val="center"/>
          </w:tcPr>
          <w:p w14:paraId="287B69A3" w14:textId="77777777" w:rsidR="00E2787B" w:rsidRPr="00C35007" w:rsidRDefault="00E2787B" w:rsidP="00CE6ACD">
            <w:pPr>
              <w:jc w:val="center"/>
              <w:rPr>
                <w:rFonts w:ascii="현대하모니 L" w:eastAsia="현대하모니 L" w:hAnsi="현대하모니 L" w:cs="Arial"/>
                <w:sz w:val="18"/>
                <w:szCs w:val="18"/>
              </w:rPr>
            </w:pPr>
          </w:p>
        </w:tc>
        <w:tc>
          <w:tcPr>
            <w:tcW w:w="1080" w:type="dxa"/>
            <w:vMerge/>
            <w:tcBorders>
              <w:left w:val="single" w:sz="4" w:space="0" w:color="auto"/>
              <w:right w:val="single" w:sz="4" w:space="0" w:color="auto"/>
            </w:tcBorders>
            <w:vAlign w:val="center"/>
          </w:tcPr>
          <w:p w14:paraId="63A0829D" w14:textId="77777777" w:rsidR="00E2787B" w:rsidRPr="00C35007" w:rsidRDefault="00E2787B" w:rsidP="00CE6ACD">
            <w:pPr>
              <w:jc w:val="center"/>
              <w:rPr>
                <w:rFonts w:ascii="현대하모니 L" w:eastAsia="현대하모니 L" w:hAnsi="현대하모니 L" w:cs="Arial"/>
                <w:sz w:val="18"/>
                <w:szCs w:val="18"/>
              </w:rPr>
            </w:pPr>
          </w:p>
        </w:tc>
        <w:tc>
          <w:tcPr>
            <w:tcW w:w="1200" w:type="dxa"/>
            <w:tcBorders>
              <w:top w:val="single" w:sz="4" w:space="0" w:color="auto"/>
              <w:left w:val="single" w:sz="4" w:space="0" w:color="auto"/>
              <w:bottom w:val="single" w:sz="4" w:space="0" w:color="auto"/>
              <w:right w:val="single" w:sz="4" w:space="0" w:color="auto"/>
            </w:tcBorders>
            <w:vAlign w:val="center"/>
          </w:tcPr>
          <w:p w14:paraId="3F84647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KEY TEACHING</w:t>
            </w:r>
          </w:p>
        </w:tc>
        <w:tc>
          <w:tcPr>
            <w:tcW w:w="600" w:type="dxa"/>
            <w:tcBorders>
              <w:top w:val="single" w:sz="4" w:space="0" w:color="auto"/>
              <w:left w:val="single" w:sz="4" w:space="0" w:color="auto"/>
              <w:bottom w:val="single" w:sz="4" w:space="0" w:color="auto"/>
              <w:right w:val="single" w:sz="4" w:space="0" w:color="auto"/>
            </w:tcBorders>
            <w:vAlign w:val="center"/>
          </w:tcPr>
          <w:p w14:paraId="0055113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3BE6C4F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w:t>
            </w:r>
            <w:r w:rsidRPr="00C35007">
              <w:rPr>
                <w:rFonts w:ascii="현대하모니 L" w:eastAsia="현대하모니 L" w:hAnsi="현대하모니 L" w:cs="Arial" w:hint="eastAsia"/>
                <w:sz w:val="18"/>
                <w:szCs w:val="18"/>
              </w:rPr>
              <w:t>t</w:t>
            </w:r>
          </w:p>
        </w:tc>
        <w:tc>
          <w:tcPr>
            <w:tcW w:w="1311" w:type="dxa"/>
            <w:tcBorders>
              <w:top w:val="single" w:sz="4" w:space="0" w:color="auto"/>
              <w:left w:val="single" w:sz="4" w:space="0" w:color="auto"/>
              <w:bottom w:val="single" w:sz="4" w:space="0" w:color="auto"/>
              <w:right w:val="single" w:sz="4" w:space="0" w:color="auto"/>
            </w:tcBorders>
            <w:vAlign w:val="center"/>
          </w:tcPr>
          <w:p w14:paraId="68E525B2"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$05</w:t>
            </w:r>
          </w:p>
          <w:p w14:paraId="0A8F8FB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noProof/>
                <w:sz w:val="18"/>
                <w:szCs w:val="18"/>
              </w:rPr>
              <w:t>à</w:t>
            </w:r>
            <w:smartTag w:uri="urn:schemas-microsoft-com:office:smarttags" w:element="date">
              <w:smartTagPr>
                <w:attr w:uri="urn:schemas-microsoft-com:office:office" w:name="ls" w:val="trans"/>
                <w:attr w:name="Year" w:val="2008"/>
                <w:attr w:name="Month" w:val="9"/>
                <w:attr w:name="Day" w:val="4"/>
              </w:smartTagPr>
              <w:r w:rsidRPr="00C35007">
                <w:rPr>
                  <w:rFonts w:ascii="현대하모니 L" w:eastAsia="현대하모니 L" w:hAnsi="현대하모니 L" w:cs="Arial"/>
                  <w:sz w:val="18"/>
                  <w:szCs w:val="18"/>
                </w:rPr>
                <w:t>08/09/04</w:t>
              </w:r>
            </w:smartTag>
          </w:p>
        </w:tc>
        <w:tc>
          <w:tcPr>
            <w:tcW w:w="720" w:type="dxa"/>
            <w:tcBorders>
              <w:top w:val="single" w:sz="4" w:space="0" w:color="auto"/>
              <w:left w:val="single" w:sz="4" w:space="0" w:color="auto"/>
              <w:bottom w:val="single" w:sz="4" w:space="0" w:color="auto"/>
              <w:right w:val="single" w:sz="4" w:space="0" w:color="auto"/>
            </w:tcBorders>
            <w:vAlign w:val="center"/>
          </w:tcPr>
          <w:p w14:paraId="287A802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09AC9CE8"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w:t>
            </w:r>
            <w:r w:rsidRPr="00C35007">
              <w:rPr>
                <w:rFonts w:ascii="현대하모니 L" w:eastAsia="현대하모니 L" w:hAnsi="현대하모니 L" w:cs="Arial" w:hint="eastAsia"/>
                <w:sz w:val="18"/>
                <w:szCs w:val="18"/>
              </w:rPr>
              <w:t>t</w:t>
            </w:r>
          </w:p>
        </w:tc>
        <w:tc>
          <w:tcPr>
            <w:tcW w:w="1956" w:type="dxa"/>
            <w:tcBorders>
              <w:top w:val="single" w:sz="4" w:space="0" w:color="auto"/>
              <w:left w:val="single" w:sz="4" w:space="0" w:color="auto"/>
              <w:bottom w:val="single" w:sz="4" w:space="0" w:color="auto"/>
              <w:right w:val="single" w:sz="4" w:space="0" w:color="auto"/>
            </w:tcBorders>
            <w:vAlign w:val="center"/>
          </w:tcPr>
          <w:p w14:paraId="5EC39C0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response</w:t>
            </w:r>
          </w:p>
          <w:p w14:paraId="48F61AD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Change step 2</w:t>
            </w:r>
          </w:p>
        </w:tc>
      </w:tr>
      <w:tr w:rsidR="00E2787B" w:rsidRPr="00C35007" w14:paraId="0A78F54C" w14:textId="77777777" w:rsidTr="00CE6ACD">
        <w:trPr>
          <w:cantSplit/>
          <w:trHeight w:hRule="exact" w:val="810"/>
        </w:trPr>
        <w:tc>
          <w:tcPr>
            <w:tcW w:w="589" w:type="dxa"/>
            <w:vMerge/>
            <w:tcBorders>
              <w:left w:val="single" w:sz="4" w:space="0" w:color="auto"/>
              <w:right w:val="single" w:sz="4" w:space="0" w:color="auto"/>
            </w:tcBorders>
            <w:vAlign w:val="center"/>
          </w:tcPr>
          <w:p w14:paraId="39CA8924" w14:textId="77777777" w:rsidR="00E2787B" w:rsidRPr="00C35007" w:rsidRDefault="00E2787B" w:rsidP="00CE6ACD">
            <w:pPr>
              <w:jc w:val="center"/>
              <w:rPr>
                <w:rFonts w:ascii="현대하모니 L" w:eastAsia="현대하모니 L" w:hAnsi="현대하모니 L" w:cs="Arial"/>
                <w:sz w:val="18"/>
                <w:szCs w:val="18"/>
              </w:rPr>
            </w:pPr>
          </w:p>
        </w:tc>
        <w:tc>
          <w:tcPr>
            <w:tcW w:w="1091" w:type="dxa"/>
            <w:vMerge/>
            <w:tcBorders>
              <w:left w:val="single" w:sz="4" w:space="0" w:color="auto"/>
              <w:right w:val="single" w:sz="4" w:space="0" w:color="auto"/>
            </w:tcBorders>
            <w:vAlign w:val="center"/>
          </w:tcPr>
          <w:p w14:paraId="1BB6F150" w14:textId="77777777" w:rsidR="00E2787B" w:rsidRPr="00C35007" w:rsidRDefault="00E2787B" w:rsidP="00CE6ACD">
            <w:pPr>
              <w:jc w:val="center"/>
              <w:rPr>
                <w:rFonts w:ascii="현대하모니 L" w:eastAsia="현대하모니 L" w:hAnsi="현대하모니 L" w:cs="Arial"/>
                <w:sz w:val="18"/>
                <w:szCs w:val="18"/>
              </w:rPr>
            </w:pPr>
          </w:p>
        </w:tc>
        <w:tc>
          <w:tcPr>
            <w:tcW w:w="1080" w:type="dxa"/>
            <w:vMerge/>
            <w:tcBorders>
              <w:left w:val="single" w:sz="4" w:space="0" w:color="auto"/>
              <w:right w:val="single" w:sz="4" w:space="0" w:color="auto"/>
            </w:tcBorders>
            <w:vAlign w:val="center"/>
          </w:tcPr>
          <w:p w14:paraId="04338875" w14:textId="77777777" w:rsidR="00E2787B" w:rsidRPr="00C35007" w:rsidRDefault="00E2787B" w:rsidP="00CE6ACD">
            <w:pPr>
              <w:jc w:val="center"/>
              <w:rPr>
                <w:rFonts w:ascii="현대하모니 L" w:eastAsia="현대하모니 L" w:hAnsi="현대하모니 L" w:cs="Arial"/>
                <w:sz w:val="18"/>
                <w:szCs w:val="18"/>
              </w:rPr>
            </w:pPr>
          </w:p>
        </w:tc>
        <w:tc>
          <w:tcPr>
            <w:tcW w:w="1200" w:type="dxa"/>
            <w:tcBorders>
              <w:top w:val="single" w:sz="4" w:space="0" w:color="auto"/>
              <w:left w:val="single" w:sz="4" w:space="0" w:color="auto"/>
              <w:bottom w:val="single" w:sz="4" w:space="0" w:color="auto"/>
              <w:right w:val="single" w:sz="4" w:space="0" w:color="auto"/>
            </w:tcBorders>
            <w:vAlign w:val="center"/>
          </w:tcPr>
          <w:p w14:paraId="1C02286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600" w:type="dxa"/>
            <w:tcBorders>
              <w:top w:val="single" w:sz="4" w:space="0" w:color="auto"/>
              <w:left w:val="single" w:sz="4" w:space="0" w:color="auto"/>
              <w:bottom w:val="single" w:sz="4" w:space="0" w:color="auto"/>
              <w:right w:val="single" w:sz="4" w:space="0" w:color="auto"/>
            </w:tcBorders>
            <w:vAlign w:val="center"/>
          </w:tcPr>
          <w:p w14:paraId="5230052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2CCB938B"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311" w:type="dxa"/>
            <w:tcBorders>
              <w:top w:val="single" w:sz="4" w:space="0" w:color="auto"/>
              <w:left w:val="single" w:sz="4" w:space="0" w:color="auto"/>
              <w:bottom w:val="single" w:sz="4" w:space="0" w:color="auto"/>
              <w:right w:val="single" w:sz="4" w:space="0" w:color="auto"/>
            </w:tcBorders>
            <w:vAlign w:val="center"/>
          </w:tcPr>
          <w:p w14:paraId="114C297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 xml:space="preserve"> $05</w:t>
            </w:r>
          </w:p>
          <w:p w14:paraId="6F3E93E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highlight w:val="yellow"/>
              </w:rPr>
              <w:t>à</w:t>
            </w:r>
            <w:r w:rsidRPr="00C35007">
              <w:rPr>
                <w:rFonts w:ascii="현대하모니 L" w:eastAsia="현대하모니 L" w:hAnsi="현대하모니 L" w:cs="Arial"/>
                <w:sz w:val="18"/>
                <w:szCs w:val="18"/>
                <w:highlight w:val="yellow"/>
              </w:rPr>
              <w:t xml:space="preserve"> $0</w:t>
            </w:r>
            <w:r w:rsidRPr="00C35007">
              <w:rPr>
                <w:rFonts w:ascii="현대하모니 L" w:eastAsia="현대하모니 L" w:hAnsi="현대하모니 L" w:cs="Arial" w:hint="eastAsia"/>
                <w:sz w:val="18"/>
                <w:szCs w:val="18"/>
                <w:highlight w:val="yellow"/>
              </w:rPr>
              <w:t>A</w:t>
            </w:r>
          </w:p>
        </w:tc>
        <w:tc>
          <w:tcPr>
            <w:tcW w:w="720" w:type="dxa"/>
            <w:tcBorders>
              <w:top w:val="single" w:sz="4" w:space="0" w:color="auto"/>
              <w:left w:val="single" w:sz="4" w:space="0" w:color="auto"/>
              <w:bottom w:val="single" w:sz="4" w:space="0" w:color="auto"/>
              <w:right w:val="single" w:sz="4" w:space="0" w:color="auto"/>
            </w:tcBorders>
            <w:vAlign w:val="center"/>
          </w:tcPr>
          <w:p w14:paraId="72D75CB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796B98D5"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956" w:type="dxa"/>
            <w:tcBorders>
              <w:top w:val="single" w:sz="4" w:space="0" w:color="auto"/>
              <w:left w:val="single" w:sz="4" w:space="0" w:color="auto"/>
              <w:bottom w:val="single" w:sz="4" w:space="0" w:color="auto"/>
              <w:right w:val="single" w:sz="4" w:space="0" w:color="auto"/>
            </w:tcBorders>
            <w:vAlign w:val="center"/>
          </w:tcPr>
          <w:p w14:paraId="01397DB5"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w:t>
            </w:r>
          </w:p>
          <w:p w14:paraId="344BE600" w14:textId="77777777" w:rsidR="00E2787B" w:rsidRPr="00C35007" w:rsidRDefault="00E2787B" w:rsidP="00CE6ACD">
            <w:pPr>
              <w:pStyle w:val="BodyText"/>
              <w:jc w:val="center"/>
              <w:rPr>
                <w:rFonts w:ascii="현대하모니 L" w:eastAsia="현대하모니 L" w:hAnsi="현대하모니 L" w:cs="Arial"/>
                <w:sz w:val="18"/>
                <w:szCs w:val="18"/>
              </w:rPr>
            </w:pPr>
          </w:p>
        </w:tc>
      </w:tr>
      <w:tr w:rsidR="00E2787B" w:rsidRPr="00C35007" w14:paraId="467189B8" w14:textId="77777777" w:rsidTr="00CE6ACD">
        <w:trPr>
          <w:cantSplit/>
          <w:trHeight w:hRule="exact" w:val="615"/>
        </w:trPr>
        <w:tc>
          <w:tcPr>
            <w:tcW w:w="589" w:type="dxa"/>
            <w:vMerge w:val="restart"/>
            <w:tcBorders>
              <w:left w:val="single" w:sz="4" w:space="0" w:color="auto"/>
              <w:right w:val="single" w:sz="4" w:space="0" w:color="auto"/>
            </w:tcBorders>
            <w:vAlign w:val="center"/>
          </w:tcPr>
          <w:p w14:paraId="0FB5DC4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77696" behindDoc="0" locked="0" layoutInCell="0" allowOverlap="1" wp14:anchorId="37E9F723" wp14:editId="07777777">
                      <wp:simplePos x="0" y="0"/>
                      <wp:positionH relativeFrom="column">
                        <wp:posOffset>3749040</wp:posOffset>
                      </wp:positionH>
                      <wp:positionV relativeFrom="paragraph">
                        <wp:posOffset>655320</wp:posOffset>
                      </wp:positionV>
                      <wp:extent cx="365760" cy="0"/>
                      <wp:effectExtent l="0" t="0" r="0" b="0"/>
                      <wp:wrapNone/>
                      <wp:docPr id="6"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66B8525F">
                    <v:line id="Line 198"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51.6pt" to="324pt,51.6pt" w14:anchorId="6C52C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">
                      <v:stroke endarrow="block"/>
                    </v:line>
                  </w:pict>
                </mc:Fallback>
              </mc:AlternateContent>
            </w:r>
            <w:r w:rsidRPr="00C35007">
              <w:rPr>
                <w:rFonts w:ascii="현대하모니 L" w:eastAsia="현대하모니 L" w:hAnsi="현대하모니 L" w:cs="Arial"/>
                <w:noProof/>
                <w:sz w:val="18"/>
                <w:szCs w:val="18"/>
              </w:rPr>
              <mc:AlternateContent>
                <mc:Choice Requires="wps">
                  <w:drawing>
                    <wp:anchor distT="0" distB="0" distL="114300" distR="114300" simplePos="0" relativeHeight="251676672" behindDoc="0" locked="0" layoutInCell="0" allowOverlap="1" wp14:anchorId="36806C9F" wp14:editId="07777777">
                      <wp:simplePos x="0" y="0"/>
                      <wp:positionH relativeFrom="column">
                        <wp:posOffset>3749040</wp:posOffset>
                      </wp:positionH>
                      <wp:positionV relativeFrom="paragraph">
                        <wp:posOffset>198120</wp:posOffset>
                      </wp:positionV>
                      <wp:extent cx="365760" cy="0"/>
                      <wp:effectExtent l="0" t="0" r="0" b="0"/>
                      <wp:wrapNone/>
                      <wp:docPr id="5" name="Lin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type="triangle" w="med" len="med"/>
                                  </a14:hiddenLine>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403B1E1B">
                    <v:line id="Line 197"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d="f" from="295.2pt,15.6pt" to="324pt,15.6pt" w14:anchorId="5F6C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">
                      <v:stroke endarrow="block"/>
                    </v:line>
                  </w:pict>
                </mc:Fallback>
              </mc:AlternateContent>
            </w:r>
            <w:r w:rsidRPr="00C35007">
              <w:rPr>
                <w:rFonts w:ascii="현대하모니 L" w:eastAsia="현대하모니 L" w:hAnsi="현대하모니 L" w:cs="Arial" w:hint="eastAsia"/>
                <w:sz w:val="18"/>
                <w:szCs w:val="18"/>
              </w:rPr>
              <w:t>9</w:t>
            </w:r>
          </w:p>
        </w:tc>
        <w:tc>
          <w:tcPr>
            <w:tcW w:w="1091" w:type="dxa"/>
            <w:vMerge w:val="restart"/>
            <w:tcBorders>
              <w:left w:val="single" w:sz="4" w:space="0" w:color="auto"/>
              <w:right w:val="single" w:sz="4" w:space="0" w:color="auto"/>
            </w:tcBorders>
            <w:vAlign w:val="center"/>
          </w:tcPr>
          <w:p w14:paraId="6D9B8B3A"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hint="eastAsia"/>
                <w:sz w:val="18"/>
                <w:szCs w:val="18"/>
              </w:rPr>
              <w:t>NEUTRAL</w:t>
            </w:r>
          </w:p>
        </w:tc>
        <w:tc>
          <w:tcPr>
            <w:tcW w:w="1080" w:type="dxa"/>
            <w:vMerge w:val="restart"/>
            <w:tcBorders>
              <w:left w:val="single" w:sz="4" w:space="0" w:color="auto"/>
              <w:right w:val="single" w:sz="4" w:space="0" w:color="auto"/>
            </w:tcBorders>
            <w:vAlign w:val="center"/>
          </w:tcPr>
          <w:p w14:paraId="7CF8D35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hint="eastAsia"/>
                <w:sz w:val="18"/>
                <w:szCs w:val="18"/>
              </w:rPr>
              <w:t xml:space="preserve">VIRGIN / LEARNT / </w:t>
            </w:r>
            <w:r w:rsidRPr="00C35007">
              <w:rPr>
                <w:rFonts w:ascii="현대하모니 L" w:eastAsia="현대하모니 L" w:hAnsi="현대하모니 L" w:cs="Arial"/>
                <w:sz w:val="18"/>
                <w:szCs w:val="18"/>
              </w:rPr>
              <w:t>NEUTRAL</w:t>
            </w:r>
          </w:p>
        </w:tc>
        <w:tc>
          <w:tcPr>
            <w:tcW w:w="1200" w:type="dxa"/>
            <w:tcBorders>
              <w:top w:val="single" w:sz="4" w:space="0" w:color="auto"/>
              <w:left w:val="single" w:sz="4" w:space="0" w:color="auto"/>
              <w:bottom w:val="single" w:sz="4" w:space="0" w:color="auto"/>
              <w:right w:val="single" w:sz="4" w:space="0" w:color="auto"/>
            </w:tcBorders>
            <w:vAlign w:val="center"/>
          </w:tcPr>
          <w:p w14:paraId="3C9FA812" w14:textId="77777777" w:rsidR="00E2787B" w:rsidRPr="00C35007" w:rsidRDefault="00E2787B" w:rsidP="00CE6ACD">
            <w:pPr>
              <w:pStyle w:val="BodyText"/>
              <w:jc w:val="center"/>
              <w:rPr>
                <w:rFonts w:ascii="현대하모니 L" w:eastAsia="현대하모니 L" w:hAnsi="현대하모니 L" w:cs="Arial"/>
                <w:sz w:val="18"/>
                <w:szCs w:val="18"/>
              </w:rPr>
            </w:pPr>
            <w:smartTag w:uri="urn:schemas-microsoft-com:office:smarttags" w:element="City">
              <w:smartTag w:uri="urn:schemas-microsoft-com:office:smarttags" w:element="place">
                <w:r w:rsidRPr="00C35007">
                  <w:rPr>
                    <w:rFonts w:ascii="현대하모니 L" w:eastAsia="현대하모니 L" w:hAnsi="현대하모니 L" w:cs="Arial"/>
                    <w:sz w:val="18"/>
                    <w:szCs w:val="18"/>
                  </w:rPr>
                  <w:t>NORMAL</w:t>
                </w:r>
              </w:smartTag>
            </w:smartTag>
          </w:p>
        </w:tc>
        <w:tc>
          <w:tcPr>
            <w:tcW w:w="600" w:type="dxa"/>
            <w:tcBorders>
              <w:top w:val="single" w:sz="4" w:space="0" w:color="auto"/>
              <w:left w:val="single" w:sz="4" w:space="0" w:color="auto"/>
              <w:bottom w:val="single" w:sz="4" w:space="0" w:color="auto"/>
              <w:right w:val="single" w:sz="4" w:space="0" w:color="auto"/>
            </w:tcBorders>
            <w:vAlign w:val="center"/>
          </w:tcPr>
          <w:p w14:paraId="75E8101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7EE3B4B9"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311" w:type="dxa"/>
            <w:tcBorders>
              <w:top w:val="single" w:sz="4" w:space="0" w:color="auto"/>
              <w:left w:val="single" w:sz="4" w:space="0" w:color="auto"/>
              <w:bottom w:val="single" w:sz="4" w:space="0" w:color="auto"/>
              <w:right w:val="single" w:sz="4" w:space="0" w:color="auto"/>
            </w:tcBorders>
            <w:vAlign w:val="center"/>
          </w:tcPr>
          <w:p w14:paraId="5B8EBBE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$0</w:t>
            </w:r>
            <w:r w:rsidRPr="00C35007">
              <w:rPr>
                <w:rFonts w:ascii="현대하모니 L" w:eastAsia="현대하모니 L" w:hAnsi="현대하모니 L" w:cs="Arial" w:hint="eastAsia"/>
                <w:sz w:val="18"/>
                <w:szCs w:val="18"/>
              </w:rPr>
              <w:t xml:space="preserve">3/ 05 /07 </w:t>
            </w:r>
          </w:p>
          <w:p w14:paraId="126E404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w:t>
            </w:r>
            <w:r w:rsidRPr="00C35007">
              <w:rPr>
                <w:rFonts w:ascii="현대하모니 L" w:eastAsia="현대하모니 L" w:hAnsi="현대하모니 L" w:cs="Arial" w:hint="eastAsia"/>
                <w:sz w:val="18"/>
                <w:szCs w:val="18"/>
              </w:rPr>
              <w:t>4</w:t>
            </w:r>
          </w:p>
        </w:tc>
        <w:tc>
          <w:tcPr>
            <w:tcW w:w="720" w:type="dxa"/>
            <w:tcBorders>
              <w:top w:val="single" w:sz="4" w:space="0" w:color="auto"/>
              <w:left w:val="single" w:sz="4" w:space="0" w:color="auto"/>
              <w:bottom w:val="single" w:sz="4" w:space="0" w:color="auto"/>
              <w:right w:val="single" w:sz="4" w:space="0" w:color="auto"/>
            </w:tcBorders>
            <w:vAlign w:val="center"/>
          </w:tcPr>
          <w:p w14:paraId="1C83B9D3"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17D63EA2"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956" w:type="dxa"/>
            <w:tcBorders>
              <w:top w:val="single" w:sz="4" w:space="0" w:color="auto"/>
              <w:left w:val="single" w:sz="4" w:space="0" w:color="auto"/>
              <w:bottom w:val="single" w:sz="4" w:space="0" w:color="auto"/>
              <w:right w:val="single" w:sz="4" w:space="0" w:color="auto"/>
            </w:tcBorders>
            <w:vAlign w:val="center"/>
          </w:tcPr>
          <w:p w14:paraId="075E90D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w:t>
            </w:r>
          </w:p>
        </w:tc>
      </w:tr>
      <w:tr w:rsidR="00E2787B" w:rsidRPr="00C35007" w14:paraId="4022DF61" w14:textId="77777777" w:rsidTr="00CE6ACD">
        <w:trPr>
          <w:cantSplit/>
          <w:trHeight w:hRule="exact" w:val="567"/>
        </w:trPr>
        <w:tc>
          <w:tcPr>
            <w:tcW w:w="589" w:type="dxa"/>
            <w:vMerge/>
            <w:tcBorders>
              <w:left w:val="single" w:sz="4" w:space="0" w:color="auto"/>
              <w:right w:val="single" w:sz="4" w:space="0" w:color="auto"/>
            </w:tcBorders>
            <w:vAlign w:val="center"/>
          </w:tcPr>
          <w:p w14:paraId="52E608EF" w14:textId="77777777" w:rsidR="00E2787B" w:rsidRPr="00C35007" w:rsidRDefault="00E2787B" w:rsidP="00CE6ACD">
            <w:pPr>
              <w:jc w:val="center"/>
              <w:rPr>
                <w:rFonts w:ascii="현대하모니 L" w:eastAsia="현대하모니 L" w:hAnsi="현대하모니 L" w:cs="Arial"/>
                <w:sz w:val="18"/>
                <w:szCs w:val="18"/>
              </w:rPr>
            </w:pPr>
          </w:p>
        </w:tc>
        <w:tc>
          <w:tcPr>
            <w:tcW w:w="1091" w:type="dxa"/>
            <w:vMerge/>
            <w:tcBorders>
              <w:left w:val="single" w:sz="4" w:space="0" w:color="auto"/>
              <w:right w:val="single" w:sz="4" w:space="0" w:color="auto"/>
            </w:tcBorders>
            <w:vAlign w:val="center"/>
          </w:tcPr>
          <w:p w14:paraId="074E47F7" w14:textId="77777777" w:rsidR="00E2787B" w:rsidRPr="00C35007" w:rsidRDefault="00E2787B" w:rsidP="00CE6ACD">
            <w:pPr>
              <w:jc w:val="center"/>
              <w:rPr>
                <w:rFonts w:ascii="현대하모니 L" w:eastAsia="현대하모니 L" w:hAnsi="현대하모니 L" w:cs="Arial"/>
                <w:sz w:val="18"/>
                <w:szCs w:val="18"/>
              </w:rPr>
            </w:pPr>
          </w:p>
        </w:tc>
        <w:tc>
          <w:tcPr>
            <w:tcW w:w="1080" w:type="dxa"/>
            <w:vMerge/>
            <w:tcBorders>
              <w:left w:val="single" w:sz="4" w:space="0" w:color="auto"/>
              <w:right w:val="single" w:sz="4" w:space="0" w:color="auto"/>
            </w:tcBorders>
            <w:vAlign w:val="center"/>
          </w:tcPr>
          <w:p w14:paraId="4A852BA6" w14:textId="77777777" w:rsidR="00E2787B" w:rsidRPr="00C35007" w:rsidRDefault="00E2787B" w:rsidP="00CE6ACD">
            <w:pPr>
              <w:jc w:val="center"/>
              <w:rPr>
                <w:rFonts w:ascii="현대하모니 L" w:eastAsia="현대하모니 L" w:hAnsi="현대하모니 L" w:cs="Arial"/>
                <w:sz w:val="18"/>
                <w:szCs w:val="18"/>
              </w:rPr>
            </w:pPr>
          </w:p>
        </w:tc>
        <w:tc>
          <w:tcPr>
            <w:tcW w:w="1200" w:type="dxa"/>
            <w:tcBorders>
              <w:top w:val="single" w:sz="4" w:space="0" w:color="auto"/>
              <w:left w:val="single" w:sz="4" w:space="0" w:color="auto"/>
              <w:bottom w:val="single" w:sz="4" w:space="0" w:color="auto"/>
              <w:right w:val="single" w:sz="4" w:space="0" w:color="auto"/>
            </w:tcBorders>
            <w:vAlign w:val="center"/>
          </w:tcPr>
          <w:p w14:paraId="5B8A36DC"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KEY TEACHING</w:t>
            </w:r>
          </w:p>
        </w:tc>
        <w:tc>
          <w:tcPr>
            <w:tcW w:w="600" w:type="dxa"/>
            <w:tcBorders>
              <w:top w:val="single" w:sz="4" w:space="0" w:color="auto"/>
              <w:left w:val="single" w:sz="4" w:space="0" w:color="auto"/>
              <w:bottom w:val="single" w:sz="4" w:space="0" w:color="auto"/>
              <w:right w:val="single" w:sz="4" w:space="0" w:color="auto"/>
            </w:tcBorders>
            <w:vAlign w:val="center"/>
          </w:tcPr>
          <w:p w14:paraId="3698A46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354F38A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w:t>
            </w:r>
            <w:r w:rsidRPr="00C35007">
              <w:rPr>
                <w:rFonts w:ascii="현대하모니 L" w:eastAsia="현대하모니 L" w:hAnsi="현대하모니 L" w:cs="Arial" w:hint="eastAsia"/>
                <w:sz w:val="18"/>
                <w:szCs w:val="18"/>
              </w:rPr>
              <w:t>t</w:t>
            </w:r>
          </w:p>
        </w:tc>
        <w:tc>
          <w:tcPr>
            <w:tcW w:w="1311" w:type="dxa"/>
            <w:tcBorders>
              <w:top w:val="single" w:sz="4" w:space="0" w:color="auto"/>
              <w:left w:val="single" w:sz="4" w:space="0" w:color="auto"/>
              <w:bottom w:val="single" w:sz="4" w:space="0" w:color="auto"/>
              <w:right w:val="single" w:sz="4" w:space="0" w:color="auto"/>
            </w:tcBorders>
            <w:vAlign w:val="center"/>
          </w:tcPr>
          <w:p w14:paraId="5DDFF3CB"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$0</w:t>
            </w:r>
            <w:r w:rsidRPr="00C35007">
              <w:rPr>
                <w:rFonts w:ascii="현대하모니 L" w:eastAsia="현대하모니 L" w:hAnsi="현대하모니 L" w:cs="Arial" w:hint="eastAsia"/>
                <w:sz w:val="18"/>
                <w:szCs w:val="18"/>
              </w:rPr>
              <w:t xml:space="preserve">3/ 05 /07 </w:t>
            </w:r>
          </w:p>
          <w:p w14:paraId="3CD3C30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w:t>
            </w:r>
            <w:r w:rsidRPr="00C35007">
              <w:rPr>
                <w:rFonts w:ascii="현대하모니 L" w:eastAsia="현대하모니 L" w:hAnsi="현대하모니 L" w:cs="Arial" w:hint="eastAsia"/>
                <w:sz w:val="18"/>
                <w:szCs w:val="18"/>
              </w:rPr>
              <w:t>4</w:t>
            </w:r>
          </w:p>
        </w:tc>
        <w:tc>
          <w:tcPr>
            <w:tcW w:w="720" w:type="dxa"/>
            <w:tcBorders>
              <w:top w:val="single" w:sz="4" w:space="0" w:color="auto"/>
              <w:left w:val="single" w:sz="4" w:space="0" w:color="auto"/>
              <w:bottom w:val="single" w:sz="4" w:space="0" w:color="auto"/>
              <w:right w:val="single" w:sz="4" w:space="0" w:color="auto"/>
            </w:tcBorders>
            <w:vAlign w:val="center"/>
          </w:tcPr>
          <w:p w14:paraId="25621D1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60986966"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learn</w:t>
            </w:r>
            <w:r w:rsidRPr="00C35007">
              <w:rPr>
                <w:rFonts w:ascii="현대하모니 L" w:eastAsia="현대하모니 L" w:hAnsi="현대하모니 L" w:cs="Arial" w:hint="eastAsia"/>
                <w:sz w:val="18"/>
                <w:szCs w:val="18"/>
              </w:rPr>
              <w:t>t</w:t>
            </w:r>
          </w:p>
        </w:tc>
        <w:tc>
          <w:tcPr>
            <w:tcW w:w="1956" w:type="dxa"/>
            <w:tcBorders>
              <w:top w:val="single" w:sz="4" w:space="0" w:color="auto"/>
              <w:left w:val="single" w:sz="4" w:space="0" w:color="auto"/>
              <w:bottom w:val="single" w:sz="4" w:space="0" w:color="auto"/>
              <w:right w:val="single" w:sz="4" w:space="0" w:color="auto"/>
            </w:tcBorders>
            <w:vAlign w:val="center"/>
          </w:tcPr>
          <w:p w14:paraId="0BE280D4"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No response</w:t>
            </w:r>
          </w:p>
          <w:p w14:paraId="5E67104F"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Change step 2</w:t>
            </w:r>
          </w:p>
        </w:tc>
      </w:tr>
      <w:tr w:rsidR="00E2787B" w:rsidRPr="00C35007" w14:paraId="48A22B0B" w14:textId="77777777" w:rsidTr="00CE6ACD">
        <w:trPr>
          <w:cantSplit/>
          <w:trHeight w:hRule="exact" w:val="711"/>
        </w:trPr>
        <w:tc>
          <w:tcPr>
            <w:tcW w:w="589" w:type="dxa"/>
            <w:vMerge/>
            <w:tcBorders>
              <w:left w:val="single" w:sz="4" w:space="0" w:color="auto"/>
              <w:bottom w:val="single" w:sz="4" w:space="0" w:color="auto"/>
              <w:right w:val="single" w:sz="4" w:space="0" w:color="auto"/>
            </w:tcBorders>
            <w:vAlign w:val="center"/>
          </w:tcPr>
          <w:p w14:paraId="1299FC03" w14:textId="77777777" w:rsidR="00E2787B" w:rsidRPr="00C35007" w:rsidRDefault="00E2787B" w:rsidP="00CE6ACD">
            <w:pPr>
              <w:jc w:val="center"/>
              <w:rPr>
                <w:rFonts w:ascii="현대하모니 L" w:eastAsia="현대하모니 L" w:hAnsi="현대하모니 L" w:cs="Arial"/>
                <w:sz w:val="18"/>
                <w:szCs w:val="18"/>
              </w:rPr>
            </w:pPr>
          </w:p>
        </w:tc>
        <w:tc>
          <w:tcPr>
            <w:tcW w:w="1091" w:type="dxa"/>
            <w:vMerge/>
            <w:tcBorders>
              <w:left w:val="single" w:sz="4" w:space="0" w:color="auto"/>
              <w:bottom w:val="single" w:sz="4" w:space="0" w:color="auto"/>
              <w:right w:val="single" w:sz="4" w:space="0" w:color="auto"/>
            </w:tcBorders>
            <w:vAlign w:val="center"/>
          </w:tcPr>
          <w:p w14:paraId="53508331" w14:textId="77777777" w:rsidR="00E2787B" w:rsidRPr="00C35007" w:rsidRDefault="00E2787B" w:rsidP="00CE6ACD">
            <w:pPr>
              <w:jc w:val="center"/>
              <w:rPr>
                <w:rFonts w:ascii="현대하모니 L" w:eastAsia="현대하모니 L" w:hAnsi="현대하모니 L" w:cs="Arial"/>
                <w:sz w:val="18"/>
                <w:szCs w:val="18"/>
              </w:rPr>
            </w:pPr>
          </w:p>
        </w:tc>
        <w:tc>
          <w:tcPr>
            <w:tcW w:w="1080" w:type="dxa"/>
            <w:vMerge/>
            <w:tcBorders>
              <w:left w:val="single" w:sz="4" w:space="0" w:color="auto"/>
              <w:bottom w:val="single" w:sz="4" w:space="0" w:color="auto"/>
              <w:right w:val="single" w:sz="4" w:space="0" w:color="auto"/>
            </w:tcBorders>
            <w:vAlign w:val="center"/>
          </w:tcPr>
          <w:p w14:paraId="4C694B97" w14:textId="77777777" w:rsidR="00E2787B" w:rsidRPr="00C35007" w:rsidRDefault="00E2787B" w:rsidP="00CE6ACD">
            <w:pPr>
              <w:jc w:val="center"/>
              <w:rPr>
                <w:rFonts w:ascii="현대하모니 L" w:eastAsia="현대하모니 L" w:hAnsi="현대하모니 L" w:cs="Arial"/>
                <w:sz w:val="18"/>
                <w:szCs w:val="18"/>
              </w:rPr>
            </w:pPr>
          </w:p>
        </w:tc>
        <w:tc>
          <w:tcPr>
            <w:tcW w:w="1200" w:type="dxa"/>
            <w:tcBorders>
              <w:top w:val="single" w:sz="4" w:space="0" w:color="auto"/>
              <w:left w:val="single" w:sz="4" w:space="0" w:color="auto"/>
              <w:bottom w:val="single" w:sz="4" w:space="0" w:color="auto"/>
              <w:right w:val="single" w:sz="4" w:space="0" w:color="auto"/>
            </w:tcBorders>
            <w:vAlign w:val="center"/>
          </w:tcPr>
          <w:p w14:paraId="629D2D5D"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NEUTRAL</w:t>
            </w:r>
          </w:p>
        </w:tc>
        <w:tc>
          <w:tcPr>
            <w:tcW w:w="600" w:type="dxa"/>
            <w:tcBorders>
              <w:top w:val="single" w:sz="4" w:space="0" w:color="auto"/>
              <w:left w:val="single" w:sz="4" w:space="0" w:color="auto"/>
              <w:bottom w:val="single" w:sz="4" w:space="0" w:color="auto"/>
              <w:right w:val="single" w:sz="4" w:space="0" w:color="auto"/>
            </w:tcBorders>
            <w:vAlign w:val="center"/>
          </w:tcPr>
          <w:p w14:paraId="50375460"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49" w:type="dxa"/>
            <w:tcBorders>
              <w:top w:val="single" w:sz="4" w:space="0" w:color="auto"/>
              <w:left w:val="single" w:sz="4" w:space="0" w:color="auto"/>
              <w:bottom w:val="single" w:sz="4" w:space="0" w:color="auto"/>
              <w:right w:val="single" w:sz="4" w:space="0" w:color="auto"/>
            </w:tcBorders>
            <w:vAlign w:val="center"/>
          </w:tcPr>
          <w:p w14:paraId="5EB26D91"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311" w:type="dxa"/>
            <w:tcBorders>
              <w:top w:val="single" w:sz="4" w:space="0" w:color="auto"/>
              <w:left w:val="single" w:sz="4" w:space="0" w:color="auto"/>
              <w:bottom w:val="single" w:sz="4" w:space="0" w:color="auto"/>
              <w:right w:val="single" w:sz="4" w:space="0" w:color="auto"/>
            </w:tcBorders>
            <w:vAlign w:val="center"/>
          </w:tcPr>
          <w:p w14:paraId="2BFD2F79"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ß</w:t>
            </w:r>
            <w:r w:rsidRPr="00C35007">
              <w:rPr>
                <w:rFonts w:ascii="현대하모니 L" w:eastAsia="현대하모니 L" w:hAnsi="현대하모니 L" w:cs="Arial"/>
                <w:sz w:val="18"/>
                <w:szCs w:val="18"/>
              </w:rPr>
              <w:t>$0</w:t>
            </w:r>
            <w:r w:rsidRPr="00C35007">
              <w:rPr>
                <w:rFonts w:ascii="현대하모니 L" w:eastAsia="현대하모니 L" w:hAnsi="현대하모니 L" w:cs="Arial" w:hint="eastAsia"/>
                <w:sz w:val="18"/>
                <w:szCs w:val="18"/>
              </w:rPr>
              <w:t xml:space="preserve">3/ 05 /07 </w:t>
            </w:r>
          </w:p>
          <w:p w14:paraId="607380A7"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Wingdings" w:eastAsia="Wingdings" w:hAnsi="Wingdings" w:cs="Wingdings"/>
                <w:sz w:val="18"/>
                <w:szCs w:val="18"/>
              </w:rPr>
              <w:t>à</w:t>
            </w:r>
            <w:r w:rsidRPr="00C35007">
              <w:rPr>
                <w:rFonts w:ascii="현대하모니 L" w:eastAsia="현대하모니 L" w:hAnsi="현대하모니 L" w:cs="Arial"/>
                <w:sz w:val="18"/>
                <w:szCs w:val="18"/>
              </w:rPr>
              <w:t xml:space="preserve"> $0</w:t>
            </w:r>
            <w:r w:rsidRPr="00C35007">
              <w:rPr>
                <w:rFonts w:ascii="현대하모니 L" w:eastAsia="현대하모니 L" w:hAnsi="현대하모니 L" w:cs="Arial" w:hint="eastAsia"/>
                <w:sz w:val="18"/>
                <w:szCs w:val="18"/>
              </w:rPr>
              <w:t>4</w:t>
            </w:r>
          </w:p>
        </w:tc>
        <w:tc>
          <w:tcPr>
            <w:tcW w:w="720" w:type="dxa"/>
            <w:tcBorders>
              <w:top w:val="single" w:sz="4" w:space="0" w:color="auto"/>
              <w:left w:val="single" w:sz="4" w:space="0" w:color="auto"/>
              <w:bottom w:val="single" w:sz="4" w:space="0" w:color="auto"/>
              <w:right w:val="single" w:sz="4" w:space="0" w:color="auto"/>
            </w:tcBorders>
            <w:vAlign w:val="center"/>
          </w:tcPr>
          <w:p w14:paraId="788C816E"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Yes</w:t>
            </w:r>
          </w:p>
        </w:tc>
        <w:tc>
          <w:tcPr>
            <w:tcW w:w="804" w:type="dxa"/>
            <w:tcBorders>
              <w:top w:val="single" w:sz="4" w:space="0" w:color="auto"/>
              <w:left w:val="single" w:sz="4" w:space="0" w:color="auto"/>
              <w:bottom w:val="single" w:sz="4" w:space="0" w:color="auto"/>
              <w:right w:val="single" w:sz="4" w:space="0" w:color="auto"/>
            </w:tcBorders>
            <w:vAlign w:val="center"/>
          </w:tcPr>
          <w:p w14:paraId="3BC8F9AD" w14:textId="77777777" w:rsidR="00E2787B" w:rsidRPr="00C35007" w:rsidRDefault="00E2787B" w:rsidP="00CE6ACD">
            <w:pPr>
              <w:pStyle w:val="BodyText"/>
              <w:jc w:val="center"/>
              <w:rPr>
                <w:rFonts w:ascii="현대하모니 L" w:eastAsia="현대하모니 L" w:hAnsi="현대하모니 L" w:cs="Arial"/>
                <w:sz w:val="18"/>
                <w:szCs w:val="18"/>
              </w:rPr>
            </w:pPr>
          </w:p>
        </w:tc>
        <w:tc>
          <w:tcPr>
            <w:tcW w:w="1956" w:type="dxa"/>
            <w:tcBorders>
              <w:top w:val="single" w:sz="4" w:space="0" w:color="auto"/>
              <w:left w:val="single" w:sz="4" w:space="0" w:color="auto"/>
              <w:bottom w:val="single" w:sz="4" w:space="0" w:color="auto"/>
              <w:right w:val="single" w:sz="4" w:space="0" w:color="auto"/>
            </w:tcBorders>
            <w:vAlign w:val="center"/>
          </w:tcPr>
          <w:p w14:paraId="64D52361" w14:textId="77777777" w:rsidR="00E2787B" w:rsidRPr="00C35007" w:rsidRDefault="00E2787B" w:rsidP="00CE6ACD">
            <w:pPr>
              <w:pStyle w:val="BodyText"/>
              <w:jc w:val="center"/>
              <w:rPr>
                <w:rFonts w:ascii="현대하모니 L" w:eastAsia="현대하모니 L" w:hAnsi="현대하모니 L" w:cs="Arial"/>
                <w:sz w:val="18"/>
                <w:szCs w:val="18"/>
              </w:rPr>
            </w:pPr>
            <w:r w:rsidRPr="00C35007">
              <w:rPr>
                <w:rFonts w:ascii="현대하모니 L" w:eastAsia="현대하모니 L" w:hAnsi="현대하모니 L" w:cs="Arial"/>
                <w:sz w:val="18"/>
                <w:szCs w:val="18"/>
              </w:rPr>
              <w:t>- Not possible</w:t>
            </w:r>
          </w:p>
        </w:tc>
      </w:tr>
    </w:tbl>
    <w:p w14:paraId="18D160CB" w14:textId="77777777" w:rsidR="00E2787B" w:rsidRPr="00C35007" w:rsidRDefault="00E2787B" w:rsidP="004544EB">
      <w:pPr>
        <w:rPr>
          <w:rFonts w:ascii="현대하모니 L" w:eastAsia="현대하모니 L" w:hAnsi="현대하모니 L"/>
        </w:rPr>
      </w:pPr>
    </w:p>
    <w:p w14:paraId="50C6D559"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End of communication</w:t>
      </w:r>
    </w:p>
    <w:p w14:paraId="61AC30FB" w14:textId="77777777" w:rsidR="00E2787B" w:rsidRPr="00C35007" w:rsidRDefault="00E2787B" w:rsidP="004544EB">
      <w:pPr>
        <w:pStyle w:val="BodyText"/>
        <w:rPr>
          <w:rFonts w:ascii="현대하모니 L" w:eastAsia="현대하모니 L" w:hAnsi="현대하모니 L"/>
          <w:szCs w:val="22"/>
        </w:rPr>
      </w:pPr>
    </w:p>
    <w:p w14:paraId="67ACA9E5" w14:textId="77777777" w:rsidR="00E2787B" w:rsidRPr="00C35007" w:rsidRDefault="00E2787B" w:rsidP="004544EB">
      <w:pPr>
        <w:pStyle w:val="BodyText"/>
        <w:rPr>
          <w:rFonts w:ascii="현대하모니 L" w:eastAsia="현대하모니 L" w:hAnsi="현대하모니 L"/>
          <w:szCs w:val="22"/>
        </w:rPr>
      </w:pPr>
      <w:r w:rsidRPr="0002785B">
        <w:rPr>
          <w:rFonts w:ascii="현대하모니 L" w:eastAsia="현대하모니 L" w:hAnsi="현대하모니 L"/>
          <w:szCs w:val="22"/>
        </w:rPr>
        <w:t>The Immobilization communication stops after the release time period (parameter TMPVDOUT) if no Ignition key ON transition occurs.</w:t>
      </w:r>
      <w:r w:rsidRPr="0002785B">
        <w:rPr>
          <w:rFonts w:ascii="현대하모니 L" w:eastAsia="현대하모니 L" w:hAnsi="현대하모니 L" w:hint="eastAsia"/>
          <w:szCs w:val="22"/>
        </w:rPr>
        <w:t xml:space="preserve"> Although Immobilization communication stop, IMMO_ECU should start the communication when </w:t>
      </w:r>
      <w:smartTag w:uri="urn:schemas-microsoft-com:office:smarttags" w:element="place">
        <w:r w:rsidRPr="0002785B">
          <w:rPr>
            <w:rFonts w:ascii="현대하모니 L" w:eastAsia="현대하모니 L" w:hAnsi="현대하모니 L" w:hint="eastAsia"/>
            <w:szCs w:val="22"/>
          </w:rPr>
          <w:t>EMS</w:t>
        </w:r>
      </w:smartTag>
      <w:r w:rsidRPr="0002785B">
        <w:rPr>
          <w:rFonts w:ascii="현대하모니 L" w:eastAsia="현대하모니 L" w:hAnsi="현대하모니 L" w:hint="eastAsia"/>
          <w:szCs w:val="22"/>
        </w:rPr>
        <w:t xml:space="preserve"> request if IGN on</w:t>
      </w:r>
    </w:p>
    <w:p w14:paraId="26B1A375" w14:textId="77777777" w:rsidR="00E2787B" w:rsidRPr="00C35007" w:rsidRDefault="00E2787B" w:rsidP="004544EB">
      <w:pPr>
        <w:pStyle w:val="BodyText"/>
        <w:rPr>
          <w:rFonts w:ascii="현대하모니 L" w:eastAsia="현대하모니 L" w:hAnsi="현대하모니 L"/>
        </w:rPr>
      </w:pPr>
    </w:p>
    <w:p w14:paraId="3DAC8420"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rPr>
        <w:t>Diagnostic mode communication</w:t>
      </w:r>
    </w:p>
    <w:p w14:paraId="211FC6EA" w14:textId="77777777" w:rsidR="00E2787B" w:rsidRPr="00C35007" w:rsidRDefault="00E2787B" w:rsidP="004544EB">
      <w:pPr>
        <w:pStyle w:val="BodyText"/>
        <w:rPr>
          <w:rFonts w:ascii="현대하모니 L" w:eastAsia="현대하모니 L" w:hAnsi="현대하모니 L"/>
        </w:rPr>
      </w:pPr>
    </w:p>
    <w:p w14:paraId="7262A12E"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Communication protocol</w:t>
      </w:r>
    </w:p>
    <w:p w14:paraId="764ED501" w14:textId="77777777" w:rsidR="00E2787B" w:rsidRPr="00C35007" w:rsidRDefault="00E2787B" w:rsidP="004544EB">
      <w:pPr>
        <w:pStyle w:val="BodyText"/>
        <w:rPr>
          <w:rFonts w:ascii="현대하모니 L" w:eastAsia="현대하모니 L" w:hAnsi="현대하모니 L"/>
        </w:rPr>
      </w:pPr>
    </w:p>
    <w:p w14:paraId="1A1E2C3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During this mode, the EMS &amp; IMMO_ECU control units are in Slave mode.</w:t>
      </w:r>
    </w:p>
    <w:p w14:paraId="33EC48BE"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(see details in Serial data link chapter)</w:t>
      </w:r>
    </w:p>
    <w:p w14:paraId="1874426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Data Link Layer and Service Layer specification are based on Keyword Protocol 2000 (German implementation) standard (</w:t>
      </w:r>
      <w:r>
        <w:rPr>
          <w:rFonts w:ascii="현대하모니 L" w:eastAsia="현대하모니 L" w:hAnsi="현대하모니 L"/>
          <w:szCs w:val="22"/>
        </w:rPr>
        <w:t>[Ref I][Ref B]</w:t>
      </w:r>
      <w:r w:rsidRPr="00C35007">
        <w:rPr>
          <w:rFonts w:ascii="현대하모니 L" w:eastAsia="현대하모니 L" w:hAnsi="현대하모니 L"/>
          <w:szCs w:val="22"/>
        </w:rPr>
        <w:t>&amp;</w:t>
      </w:r>
      <w:r>
        <w:rPr>
          <w:rFonts w:ascii="현대하모니 L" w:eastAsia="현대하모니 L" w:hAnsi="현대하모니 L"/>
          <w:szCs w:val="22"/>
        </w:rPr>
        <w:t>[Ref I][Ref C]</w:t>
      </w:r>
      <w:r w:rsidRPr="00C35007">
        <w:rPr>
          <w:rFonts w:ascii="현대하모니 L" w:eastAsia="현대하모니 L" w:hAnsi="현대하모니 L"/>
          <w:szCs w:val="22"/>
        </w:rPr>
        <w:t>).</w:t>
      </w:r>
    </w:p>
    <w:p w14:paraId="0AB93745" w14:textId="77777777" w:rsidR="00E2787B" w:rsidRPr="00C35007" w:rsidRDefault="00E2787B" w:rsidP="004544EB">
      <w:pPr>
        <w:pStyle w:val="BodyText"/>
        <w:rPr>
          <w:rFonts w:ascii="현대하모니 L" w:eastAsia="현대하모니 L" w:hAnsi="현대하모니 L"/>
        </w:rPr>
      </w:pPr>
    </w:p>
    <w:p w14:paraId="2FF27506"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IMMO_ECU related services</w:t>
      </w:r>
    </w:p>
    <w:p w14:paraId="0B36107A"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Protocol and services of the IMMO_ECU in the Diagnostic mode are specified in a specific document </w:t>
      </w:r>
      <w:r w:rsidRPr="00C35007">
        <w:rPr>
          <w:rFonts w:ascii="현대하모니 L" w:eastAsia="현대하모니 L" w:hAnsi="현대하모니 L"/>
          <w:szCs w:val="22"/>
        </w:rPr>
        <w:lastRenderedPageBreak/>
        <w:t>(</w:t>
      </w:r>
      <w:r>
        <w:rPr>
          <w:rFonts w:ascii="현대하모니 L" w:eastAsia="현대하모니 L" w:hAnsi="현대하모니 L"/>
          <w:szCs w:val="22"/>
        </w:rPr>
        <w:t>[Ref I][Ref A]</w:t>
      </w:r>
      <w:r w:rsidRPr="00C35007">
        <w:rPr>
          <w:rFonts w:ascii="현대하모니 L" w:eastAsia="현대하모니 L" w:hAnsi="현대하모니 L"/>
          <w:szCs w:val="22"/>
        </w:rPr>
        <w:t>).</w:t>
      </w:r>
    </w:p>
    <w:p w14:paraId="49635555" w14:textId="77777777" w:rsidR="00E2787B" w:rsidRPr="00C35007" w:rsidRDefault="00E2787B" w:rsidP="004544EB">
      <w:pPr>
        <w:pStyle w:val="BodyText"/>
        <w:rPr>
          <w:rFonts w:ascii="현대하모니 L" w:eastAsia="현대하모니 L" w:hAnsi="현대하모니 L"/>
          <w:szCs w:val="22"/>
        </w:rPr>
      </w:pPr>
    </w:p>
    <w:p w14:paraId="4A83989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Out of the general Car body functions related services, some Immobilizer function specific services are implemented:</w:t>
      </w:r>
    </w:p>
    <w:p w14:paraId="3B102FC9" w14:textId="77777777" w:rsidR="00E2787B" w:rsidRPr="00C35007" w:rsidRDefault="00E2787B" w:rsidP="00CE6ACD">
      <w:pPr>
        <w:pStyle w:val="BodyText"/>
        <w:widowControl/>
        <w:numPr>
          <w:ilvl w:val="0"/>
          <w:numId w:val="24"/>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IMMO_ECU teaching start</w:t>
      </w:r>
      <w:r w:rsidRPr="00C35007">
        <w:rPr>
          <w:rFonts w:ascii="Batang" w:eastAsia="Batang" w:hAnsi="Batang" w:cs="Batang" w:hint="eastAsia"/>
          <w:szCs w:val="22"/>
        </w:rPr>
        <w:t> </w:t>
      </w:r>
      <w:r w:rsidRPr="00C35007">
        <w:rPr>
          <w:rFonts w:ascii="현대하모니 L" w:eastAsia="현대하모니 L" w:hAnsi="현대하모니 L"/>
          <w:szCs w:val="22"/>
        </w:rPr>
        <w:t xml:space="preserve"> service</w:t>
      </w:r>
    </w:p>
    <w:p w14:paraId="56B2D083" w14:textId="77777777" w:rsidR="00E2787B" w:rsidRPr="00C35007" w:rsidRDefault="00E2787B" w:rsidP="00CE6ACD">
      <w:pPr>
        <w:pStyle w:val="BodyText"/>
        <w:widowControl/>
        <w:numPr>
          <w:ilvl w:val="0"/>
          <w:numId w:val="24"/>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Input PIN code service</w:t>
      </w:r>
    </w:p>
    <w:p w14:paraId="29DBF5B4" w14:textId="77777777" w:rsidR="00E2787B" w:rsidRPr="00C35007" w:rsidRDefault="00E2787B" w:rsidP="00CE6ACD">
      <w:pPr>
        <w:pStyle w:val="BodyText"/>
        <w:widowControl/>
        <w:numPr>
          <w:ilvl w:val="0"/>
          <w:numId w:val="24"/>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Request teaching 1</w:t>
      </w:r>
      <w:r w:rsidRPr="00C35007">
        <w:rPr>
          <w:rFonts w:ascii="현대하모니 L" w:eastAsia="현대하모니 L" w:hAnsi="현대하모니 L"/>
          <w:szCs w:val="22"/>
          <w:vertAlign w:val="superscript"/>
        </w:rPr>
        <w:t>st</w:t>
      </w:r>
      <w:r w:rsidRPr="00C35007">
        <w:rPr>
          <w:rFonts w:ascii="현대하모니 L" w:eastAsia="현대하모니 L" w:hAnsi="현대하모니 L"/>
          <w:szCs w:val="22"/>
        </w:rPr>
        <w:t xml:space="preserve"> key</w:t>
      </w:r>
      <w:r w:rsidRPr="00C35007">
        <w:rPr>
          <w:rFonts w:ascii="Batang" w:eastAsia="Batang" w:hAnsi="Batang" w:cs="Batang" w:hint="eastAsia"/>
          <w:szCs w:val="22"/>
        </w:rPr>
        <w:t> </w:t>
      </w:r>
      <w:r w:rsidRPr="00C35007">
        <w:rPr>
          <w:rFonts w:ascii="현대하모니 L" w:eastAsia="현대하모니 L" w:hAnsi="현대하모니 L"/>
          <w:szCs w:val="22"/>
        </w:rPr>
        <w:t xml:space="preserve"> service</w:t>
      </w:r>
    </w:p>
    <w:p w14:paraId="1FAF1A49" w14:textId="77777777" w:rsidR="00E2787B" w:rsidRPr="00C35007" w:rsidRDefault="00E2787B" w:rsidP="00CE6ACD">
      <w:pPr>
        <w:pStyle w:val="BodyText"/>
        <w:widowControl/>
        <w:numPr>
          <w:ilvl w:val="0"/>
          <w:numId w:val="24"/>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Request teaching 2</w:t>
      </w:r>
      <w:r w:rsidRPr="00C35007">
        <w:rPr>
          <w:rFonts w:ascii="현대하모니 L" w:eastAsia="현대하모니 L" w:hAnsi="현대하모니 L"/>
          <w:szCs w:val="22"/>
          <w:vertAlign w:val="superscript"/>
        </w:rPr>
        <w:t>nd</w:t>
      </w:r>
      <w:r w:rsidRPr="00C35007">
        <w:rPr>
          <w:rFonts w:ascii="현대하모니 L" w:eastAsia="현대하모니 L" w:hAnsi="현대하모니 L"/>
          <w:szCs w:val="22"/>
        </w:rPr>
        <w:t xml:space="preserve"> key</w:t>
      </w:r>
      <w:r w:rsidRPr="00C35007">
        <w:rPr>
          <w:rFonts w:ascii="Batang" w:eastAsia="Batang" w:hAnsi="Batang" w:cs="Batang" w:hint="eastAsia"/>
          <w:szCs w:val="22"/>
        </w:rPr>
        <w:t> </w:t>
      </w:r>
      <w:r w:rsidRPr="00C35007">
        <w:rPr>
          <w:rFonts w:ascii="현대하모니 L" w:eastAsia="현대하모니 L" w:hAnsi="현대하모니 L"/>
          <w:szCs w:val="22"/>
        </w:rPr>
        <w:t xml:space="preserve"> service</w:t>
      </w:r>
    </w:p>
    <w:p w14:paraId="2EE8D2C5" w14:textId="77777777" w:rsidR="00E2787B" w:rsidRPr="00C35007" w:rsidRDefault="00E2787B" w:rsidP="00CE6ACD">
      <w:pPr>
        <w:pStyle w:val="BodyText"/>
        <w:widowControl/>
        <w:numPr>
          <w:ilvl w:val="0"/>
          <w:numId w:val="24"/>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EMS Neutralization</w:t>
      </w:r>
      <w:r w:rsidRPr="00C35007">
        <w:rPr>
          <w:rFonts w:ascii="Batang" w:eastAsia="Batang" w:hAnsi="Batang" w:cs="Batang" w:hint="eastAsia"/>
          <w:szCs w:val="22"/>
        </w:rPr>
        <w:t> </w:t>
      </w:r>
      <w:r w:rsidRPr="00C35007">
        <w:rPr>
          <w:rFonts w:ascii="현대하모니 L" w:eastAsia="현대하모니 L" w:hAnsi="현대하모니 L"/>
          <w:szCs w:val="22"/>
        </w:rPr>
        <w:t xml:space="preserve"> service (request from the Diagnostic </w:t>
      </w:r>
      <w:r w:rsidRPr="00C35007">
        <w:rPr>
          <w:rFonts w:ascii="현대하모니 L" w:eastAsia="현대하모니 L" w:hAnsi="현대하모니 L" w:hint="eastAsia"/>
          <w:szCs w:val="22"/>
        </w:rPr>
        <w:t>t</w:t>
      </w:r>
      <w:r w:rsidRPr="00C35007">
        <w:rPr>
          <w:rFonts w:ascii="현대하모니 L" w:eastAsia="현대하모니 L" w:hAnsi="현대하모니 L"/>
          <w:szCs w:val="22"/>
        </w:rPr>
        <w:t>ool unit to neutralize the EMS</w:t>
      </w:r>
      <w:r w:rsidRPr="00C35007">
        <w:rPr>
          <w:rFonts w:ascii="Batang" w:eastAsia="Batang" w:hAnsi="Batang" w:cs="Batang" w:hint="eastAsia"/>
          <w:szCs w:val="22"/>
        </w:rPr>
        <w:t> </w:t>
      </w:r>
      <w:r w:rsidRPr="00C35007">
        <w:rPr>
          <w:rFonts w:ascii="현대하모니 L" w:eastAsia="현대하모니 L" w:hAnsi="현대하모니 L"/>
          <w:szCs w:val="22"/>
        </w:rPr>
        <w:t xml:space="preserve">; the IMMO_ECU will send the Neutralization response in the next communication with the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w:t>
      </w:r>
    </w:p>
    <w:p w14:paraId="501DE2D3" w14:textId="77777777" w:rsidR="00E2787B" w:rsidRPr="00C35007" w:rsidRDefault="00E2787B" w:rsidP="00CE6ACD">
      <w:pPr>
        <w:pStyle w:val="BodyText"/>
        <w:widowControl/>
        <w:numPr>
          <w:ilvl w:val="0"/>
          <w:numId w:val="24"/>
        </w:numPr>
        <w:adjustRightInd/>
        <w:snapToGrid/>
        <w:spacing w:before="40" w:after="40" w:line="240" w:lineRule="auto"/>
        <w:jc w:val="left"/>
        <w:textAlignment w:val="auto"/>
        <w:rPr>
          <w:rFonts w:ascii="현대하모니 L" w:eastAsia="현대하모니 L" w:hAnsi="현대하모니 L"/>
          <w:szCs w:val="22"/>
        </w:rPr>
      </w:pPr>
      <w:proofErr w:type="spellStart"/>
      <w:r w:rsidRPr="00C35007">
        <w:rPr>
          <w:rFonts w:ascii="현대하모니 L" w:eastAsia="현대하모니 L" w:hAnsi="현대하모니 L"/>
          <w:szCs w:val="22"/>
        </w:rPr>
        <w:t>WriteDataByLocalIdentifier</w:t>
      </w:r>
      <w:proofErr w:type="spellEnd"/>
      <w:r w:rsidRPr="00C35007">
        <w:rPr>
          <w:rFonts w:ascii="현대하모니 L" w:eastAsia="현대하모니 L" w:hAnsi="현대하모니 L"/>
          <w:szCs w:val="22"/>
        </w:rPr>
        <w:t xml:space="preserve"> services, in order to write Immobilizer parameters</w:t>
      </w:r>
    </w:p>
    <w:p w14:paraId="72BB8099" w14:textId="77777777" w:rsidR="00E2787B" w:rsidRPr="00C35007" w:rsidRDefault="00E2787B" w:rsidP="00CE6ACD">
      <w:pPr>
        <w:pStyle w:val="BodyText"/>
        <w:widowControl/>
        <w:numPr>
          <w:ilvl w:val="0"/>
          <w:numId w:val="24"/>
        </w:numPr>
        <w:adjustRightInd/>
        <w:snapToGrid/>
        <w:spacing w:before="40" w:after="40" w:line="240" w:lineRule="auto"/>
        <w:jc w:val="left"/>
        <w:textAlignment w:val="auto"/>
        <w:rPr>
          <w:rFonts w:ascii="현대하모니 L" w:eastAsia="현대하모니 L" w:hAnsi="현대하모니 L"/>
          <w:szCs w:val="22"/>
        </w:rPr>
      </w:pPr>
      <w:proofErr w:type="spellStart"/>
      <w:r w:rsidRPr="00C35007">
        <w:rPr>
          <w:rFonts w:ascii="현대하모니 L" w:eastAsia="현대하모니 L" w:hAnsi="현대하모니 L"/>
          <w:szCs w:val="22"/>
        </w:rPr>
        <w:t>ReadDataByLocalIdentifier</w:t>
      </w:r>
      <w:proofErr w:type="spellEnd"/>
      <w:r w:rsidRPr="00C35007">
        <w:rPr>
          <w:rFonts w:ascii="현대하모니 L" w:eastAsia="현대하모니 L" w:hAnsi="현대하모니 L"/>
          <w:szCs w:val="22"/>
        </w:rPr>
        <w:t xml:space="preserve"> services, useful to get information about IMMO_ECU status, parameters and key teaching procedure</w:t>
      </w:r>
      <w:r w:rsidRPr="00C35007">
        <w:rPr>
          <w:rFonts w:ascii="현대하모니 L" w:eastAsia="현대하모니 L" w:hAnsi="현대하모니 L" w:hint="eastAsia"/>
          <w:szCs w:val="22"/>
        </w:rPr>
        <w:t>.</w:t>
      </w:r>
      <w:r w:rsidRPr="00C35007">
        <w:rPr>
          <w:rFonts w:ascii="현대하모니 L" w:eastAsia="현대하모니 L" w:hAnsi="현대하모니 L"/>
          <w:szCs w:val="22"/>
        </w:rPr>
        <w:t>(see details in Diagnostic document</w:t>
      </w:r>
      <w:r>
        <w:rPr>
          <w:rFonts w:ascii="현대하모니 L" w:eastAsia="현대하모니 L" w:hAnsi="현대하모니 L"/>
          <w:szCs w:val="22"/>
        </w:rPr>
        <w:t>[Ref I][Ref A]</w:t>
      </w:r>
      <w:r w:rsidRPr="00C35007">
        <w:rPr>
          <w:rFonts w:ascii="현대하모니 L" w:eastAsia="현대하모니 L" w:hAnsi="현대하모니 L"/>
          <w:szCs w:val="22"/>
        </w:rPr>
        <w:t>)</w:t>
      </w:r>
    </w:p>
    <w:p w14:paraId="0BAA9976" w14:textId="77777777" w:rsidR="00E2787B" w:rsidRPr="00C35007" w:rsidRDefault="00E2787B" w:rsidP="00CE6ACD">
      <w:pPr>
        <w:pStyle w:val="BodyText"/>
        <w:widowControl/>
        <w:numPr>
          <w:ilvl w:val="0"/>
          <w:numId w:val="24"/>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szCs w:val="22"/>
        </w:rPr>
        <w:t>SMART KEY Components Learning services (see Diagnostic document</w:t>
      </w:r>
      <w:r>
        <w:rPr>
          <w:rFonts w:ascii="현대하모니 L" w:eastAsia="현대하모니 L" w:hAnsi="현대하모니 L"/>
          <w:szCs w:val="22"/>
        </w:rPr>
        <w:t>[Ref I][Ref A]</w:t>
      </w:r>
      <w:r w:rsidRPr="00C35007">
        <w:rPr>
          <w:rFonts w:ascii="현대하모니 L" w:eastAsia="현대하모니 L" w:hAnsi="현대하모니 L"/>
          <w:szCs w:val="22"/>
        </w:rPr>
        <w:t>)</w:t>
      </w:r>
    </w:p>
    <w:p w14:paraId="281F4E0A" w14:textId="77777777" w:rsidR="00E2787B" w:rsidRPr="00C35007" w:rsidRDefault="00E2787B" w:rsidP="00CE6ACD">
      <w:pPr>
        <w:pStyle w:val="BodyText"/>
        <w:widowControl/>
        <w:numPr>
          <w:ilvl w:val="0"/>
          <w:numId w:val="24"/>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hint="eastAsia"/>
          <w:szCs w:val="22"/>
        </w:rPr>
        <w:t>IMMO_ECU Neutralization service</w:t>
      </w:r>
    </w:p>
    <w:p w14:paraId="5AF26A32" w14:textId="77777777" w:rsidR="00E2787B" w:rsidRPr="00C35007" w:rsidRDefault="00E2787B" w:rsidP="00CE6ACD">
      <w:pPr>
        <w:pStyle w:val="BodyText"/>
        <w:widowControl/>
        <w:numPr>
          <w:ilvl w:val="0"/>
          <w:numId w:val="24"/>
        </w:numPr>
        <w:adjustRightInd/>
        <w:snapToGrid/>
        <w:spacing w:before="40" w:after="40" w:line="240" w:lineRule="auto"/>
        <w:jc w:val="left"/>
        <w:textAlignment w:val="auto"/>
        <w:rPr>
          <w:rFonts w:ascii="현대하모니 L" w:eastAsia="현대하모니 L" w:hAnsi="현대하모니 L"/>
          <w:szCs w:val="22"/>
          <w:highlight w:val="yellow"/>
        </w:rPr>
      </w:pPr>
      <w:r w:rsidRPr="00C35007">
        <w:rPr>
          <w:rFonts w:ascii="현대하모니 L" w:eastAsia="현대하모니 L" w:hAnsi="현대하모니 L" w:hint="eastAsia"/>
          <w:szCs w:val="22"/>
          <w:highlight w:val="yellow"/>
        </w:rPr>
        <w:t xml:space="preserve">ESCL Neutralization service </w:t>
      </w:r>
    </w:p>
    <w:p w14:paraId="7BAA2AB1" w14:textId="77777777" w:rsidR="00E2787B" w:rsidRPr="00C35007" w:rsidRDefault="00E2787B" w:rsidP="00CE6ACD">
      <w:pPr>
        <w:pStyle w:val="BodyText"/>
        <w:widowControl/>
        <w:numPr>
          <w:ilvl w:val="0"/>
          <w:numId w:val="24"/>
        </w:numPr>
        <w:adjustRightInd/>
        <w:snapToGrid/>
        <w:spacing w:before="40" w:after="40" w:line="240" w:lineRule="auto"/>
        <w:jc w:val="left"/>
        <w:textAlignment w:val="auto"/>
        <w:rPr>
          <w:rFonts w:ascii="현대하모니 L" w:eastAsia="현대하모니 L" w:hAnsi="현대하모니 L"/>
          <w:highlight w:val="yellow"/>
        </w:rPr>
      </w:pPr>
      <w:r w:rsidRPr="00C35007">
        <w:rPr>
          <w:rFonts w:ascii="현대하모니 L" w:eastAsia="현대하모니 L" w:hAnsi="현대하모니 L" w:hint="eastAsia"/>
          <w:szCs w:val="22"/>
          <w:highlight w:val="yellow"/>
        </w:rPr>
        <w:t xml:space="preserve">PDM Neutralization service </w:t>
      </w:r>
    </w:p>
    <w:p w14:paraId="17A53FC6" w14:textId="77777777" w:rsidR="00E2787B" w:rsidRPr="00C35007" w:rsidRDefault="00E2787B" w:rsidP="004544EB">
      <w:pPr>
        <w:pStyle w:val="BodyText"/>
        <w:rPr>
          <w:rFonts w:ascii="현대하모니 L" w:eastAsia="현대하모니 L" w:hAnsi="현대하모니 L"/>
        </w:rPr>
      </w:pPr>
    </w:p>
    <w:p w14:paraId="0E20D091"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EMS related services</w:t>
      </w:r>
    </w:p>
    <w:p w14:paraId="2B75140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No Immobilizer function specific service is implemented for the EMS (except </w:t>
      </w:r>
      <w:proofErr w:type="spellStart"/>
      <w:r w:rsidRPr="00C35007">
        <w:rPr>
          <w:rFonts w:ascii="현대하모니 L" w:eastAsia="현대하모니 L" w:hAnsi="현대하모니 L"/>
          <w:szCs w:val="22"/>
        </w:rPr>
        <w:t>ReadDataByLocalIdentifier</w:t>
      </w:r>
      <w:proofErr w:type="spellEnd"/>
      <w:r w:rsidRPr="00C35007">
        <w:rPr>
          <w:rFonts w:ascii="현대하모니 L" w:eastAsia="현대하모니 L" w:hAnsi="현대하모니 L"/>
          <w:szCs w:val="22"/>
        </w:rPr>
        <w:t xml:space="preserve"> services to get information about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status).</w:t>
      </w:r>
    </w:p>
    <w:p w14:paraId="25033BF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(see details in Serial communication specification of the corresponding </w:t>
      </w:r>
      <w:smartTag w:uri="urn:schemas-microsoft-com:office:smarttags" w:element="place">
        <w:r w:rsidRPr="00C35007">
          <w:rPr>
            <w:rFonts w:ascii="현대하모니 L" w:eastAsia="현대하모니 L" w:hAnsi="현대하모니 L"/>
            <w:szCs w:val="22"/>
          </w:rPr>
          <w:t>EMS</w:t>
        </w:r>
      </w:smartTag>
      <w:r w:rsidRPr="00C35007">
        <w:rPr>
          <w:rFonts w:ascii="현대하모니 L" w:eastAsia="현대하모니 L" w:hAnsi="현대하모니 L"/>
          <w:szCs w:val="22"/>
        </w:rPr>
        <w:t xml:space="preserve"> model)</w:t>
      </w:r>
    </w:p>
    <w:p w14:paraId="1CDEAE01" w14:textId="77777777" w:rsidR="00E2787B" w:rsidRPr="00C35007" w:rsidRDefault="00E2787B" w:rsidP="004544EB">
      <w:pPr>
        <w:pStyle w:val="BodyText"/>
        <w:rPr>
          <w:rFonts w:ascii="현대하모니 L" w:eastAsia="현대하모니 L" w:hAnsi="현대하모니 L"/>
        </w:rPr>
      </w:pPr>
    </w:p>
    <w:p w14:paraId="50F07069" w14:textId="77777777" w:rsidR="00E2787B" w:rsidRPr="00C35007" w:rsidRDefault="00E2787B" w:rsidP="004544EB">
      <w:pPr>
        <w:pStyle w:val="BodyText"/>
        <w:rPr>
          <w:rFonts w:ascii="현대하모니 L" w:eastAsia="현대하모니 L" w:hAnsi="현대하모니 L"/>
        </w:rPr>
      </w:pPr>
    </w:p>
    <w:p w14:paraId="7B5B880E" w14:textId="77777777" w:rsidR="00E2787B" w:rsidRPr="00C35007" w:rsidRDefault="00E2787B" w:rsidP="004544EB">
      <w:pPr>
        <w:pStyle w:val="Heading2"/>
        <w:rPr>
          <w:rFonts w:ascii="현대하모니 L" w:eastAsia="현대하모니 L" w:hAnsi="현대하모니 L"/>
          <w:b/>
        </w:rPr>
      </w:pPr>
      <w:r w:rsidRPr="00C35007">
        <w:rPr>
          <w:rFonts w:ascii="현대하모니 L" w:eastAsia="현대하모니 L" w:hAnsi="현대하모니 L"/>
          <w:b/>
        </w:rPr>
        <w:t>KEY TEACHING PROCEDURES</w:t>
      </w:r>
    </w:p>
    <w:p w14:paraId="27E26320" w14:textId="77777777" w:rsidR="00E2787B"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Refer to PIC System Specification</w:t>
      </w:r>
      <w:r>
        <w:rPr>
          <w:rFonts w:ascii="현대하모니 L" w:eastAsia="현대하모니 L" w:hAnsi="현대하모니 L"/>
          <w:szCs w:val="22"/>
        </w:rPr>
        <w:t>[Ref I][Ref D]</w:t>
      </w:r>
      <w:r w:rsidRPr="00C35007">
        <w:rPr>
          <w:rFonts w:ascii="현대하모니 L" w:eastAsia="현대하모니 L" w:hAnsi="현대하모니 L" w:hint="eastAsia"/>
          <w:szCs w:val="22"/>
        </w:rPr>
        <w:t xml:space="preserve"> " Learning Description" </w:t>
      </w:r>
    </w:p>
    <w:p w14:paraId="2FF85D32" w14:textId="77777777" w:rsidR="00E2787B" w:rsidRPr="00C35007" w:rsidRDefault="00E2787B" w:rsidP="004544EB">
      <w:pPr>
        <w:pStyle w:val="BodyText"/>
        <w:rPr>
          <w:rFonts w:ascii="현대하모니 L" w:eastAsia="현대하모니 L" w:hAnsi="현대하모니 L"/>
          <w:szCs w:val="22"/>
        </w:rPr>
      </w:pPr>
    </w:p>
    <w:p w14:paraId="5A3E7C29" w14:textId="77777777" w:rsidR="00E2787B" w:rsidRPr="00C35007" w:rsidRDefault="00E2787B" w:rsidP="004544EB">
      <w:pPr>
        <w:pStyle w:val="Heading2"/>
        <w:rPr>
          <w:rFonts w:ascii="현대하모니 L" w:eastAsia="현대하모니 L" w:hAnsi="현대하모니 L"/>
          <w:b/>
        </w:rPr>
      </w:pPr>
      <w:r>
        <w:rPr>
          <w:rFonts w:ascii="현대하모니 L" w:eastAsia="현대하모니 L" w:hAnsi="현대하모니 L"/>
          <w:b/>
        </w:rPr>
        <w:t>S</w:t>
      </w:r>
      <w:r>
        <w:rPr>
          <w:rFonts w:ascii="현대하모니 L" w:eastAsia="현대하모니 L" w:hAnsi="현대하모니 L" w:hint="eastAsia"/>
          <w:b/>
        </w:rPr>
        <w:t>t</w:t>
      </w:r>
      <w:r w:rsidRPr="00C35007">
        <w:rPr>
          <w:rFonts w:ascii="현대하모니 L" w:eastAsia="현대하모니 L" w:hAnsi="현대하모니 L"/>
          <w:b/>
        </w:rPr>
        <w:t>atus indicator</w:t>
      </w:r>
    </w:p>
    <w:p w14:paraId="1E954643" w14:textId="77777777" w:rsidR="00E2787B" w:rsidRPr="00C35007" w:rsidRDefault="00E2787B" w:rsidP="004544EB">
      <w:pPr>
        <w:pStyle w:val="BodyText"/>
        <w:rPr>
          <w:rFonts w:ascii="현대하모니 L" w:eastAsia="현대하모니 L" w:hAnsi="현대하모니 L"/>
        </w:rPr>
      </w:pPr>
    </w:p>
    <w:p w14:paraId="3163FD62"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status indicator is a </w:t>
      </w:r>
      <w:r w:rsidRPr="00C35007">
        <w:rPr>
          <w:rFonts w:ascii="현대하모니 L" w:eastAsia="현대하모니 L" w:hAnsi="현대하모니 L" w:hint="eastAsia"/>
          <w:szCs w:val="22"/>
        </w:rPr>
        <w:t>LED</w:t>
      </w:r>
      <w:r w:rsidRPr="00C35007">
        <w:rPr>
          <w:rFonts w:ascii="현대하모니 L" w:eastAsia="현대하모니 L" w:hAnsi="현대하모니 L"/>
          <w:szCs w:val="22"/>
        </w:rPr>
        <w:t xml:space="preserve"> indicator. It indicates the state of IMMO_ECU immobilizer function and completion of key teaching.</w:t>
      </w:r>
    </w:p>
    <w:p w14:paraId="627AA0AC" w14:textId="77777777" w:rsidR="00E2787B" w:rsidRPr="00C35007" w:rsidRDefault="00E2787B" w:rsidP="004544EB">
      <w:pPr>
        <w:pStyle w:val="BodyText"/>
        <w:rPr>
          <w:rFonts w:ascii="현대하모니 L" w:eastAsia="현대하모니 L" w:hAnsi="현대하모니 L"/>
        </w:rPr>
      </w:pPr>
    </w:p>
    <w:p w14:paraId="48665F8F"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rPr>
        <w:t>Status L</w:t>
      </w:r>
      <w:r w:rsidRPr="00C35007">
        <w:rPr>
          <w:rFonts w:ascii="현대하모니 L" w:eastAsia="현대하모니 L" w:hAnsi="현대하모니 L" w:hint="eastAsia"/>
        </w:rPr>
        <w:t>ed</w:t>
      </w:r>
      <w:r w:rsidRPr="00C35007">
        <w:rPr>
          <w:rFonts w:ascii="현대하모니 L" w:eastAsia="현대하모니 L" w:hAnsi="현대하모니 L"/>
        </w:rPr>
        <w:t xml:space="preserve"> modes</w:t>
      </w:r>
    </w:p>
    <w:p w14:paraId="5F06D5CF"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LAMP driving is </w:t>
      </w:r>
      <w:proofErr w:type="spellStart"/>
      <w:r w:rsidRPr="00C35007">
        <w:rPr>
          <w:rFonts w:ascii="현대하모니 L" w:eastAsia="현대하모니 L" w:hAnsi="현대하모니 L"/>
          <w:szCs w:val="22"/>
        </w:rPr>
        <w:t>dependant</w:t>
      </w:r>
      <w:proofErr w:type="spellEnd"/>
      <w:r w:rsidRPr="00C35007">
        <w:rPr>
          <w:rFonts w:ascii="현대하모니 L" w:eastAsia="현대하모니 L" w:hAnsi="현대하모니 L"/>
          <w:szCs w:val="22"/>
        </w:rPr>
        <w:t xml:space="preserve"> of the IMMO_ECU status.</w:t>
      </w:r>
    </w:p>
    <w:p w14:paraId="55DCDBB5"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The LAMP driver is depend on system</w:t>
      </w:r>
    </w:p>
    <w:p w14:paraId="077F4C83" w14:textId="77777777" w:rsidR="00E2787B" w:rsidRPr="00C35007" w:rsidRDefault="00E2787B" w:rsidP="00CE6ACD">
      <w:pPr>
        <w:pStyle w:val="BodyText"/>
        <w:widowControl/>
        <w:numPr>
          <w:ilvl w:val="0"/>
          <w:numId w:val="23"/>
        </w:numPr>
        <w:adjustRightInd/>
        <w:snapToGrid/>
        <w:spacing w:before="40" w:after="40" w:line="240" w:lineRule="auto"/>
        <w:jc w:val="left"/>
        <w:textAlignment w:val="auto"/>
        <w:rPr>
          <w:rFonts w:ascii="현대하모니 L" w:eastAsia="현대하모니 L" w:hAnsi="현대하모니 L"/>
          <w:dstrike/>
          <w:szCs w:val="22"/>
        </w:rPr>
      </w:pPr>
      <w:r w:rsidRPr="00C35007">
        <w:rPr>
          <w:rFonts w:ascii="현대하모니 L" w:eastAsia="현대하모니 L" w:hAnsi="현대하모니 L" w:hint="eastAsia"/>
          <w:dstrike/>
          <w:szCs w:val="22"/>
        </w:rPr>
        <w:t>BH system</w:t>
      </w:r>
    </w:p>
    <w:p w14:paraId="519DFD7C" w14:textId="77777777" w:rsidR="00E2787B" w:rsidRPr="00C35007" w:rsidRDefault="00E2787B" w:rsidP="004544EB">
      <w:pPr>
        <w:pStyle w:val="BodyText"/>
        <w:ind w:left="627"/>
        <w:rPr>
          <w:rFonts w:ascii="현대하모니 L" w:eastAsia="현대하모니 L" w:hAnsi="현대하모니 L"/>
          <w:dstrike/>
          <w:szCs w:val="22"/>
        </w:rPr>
      </w:pPr>
      <w:r w:rsidRPr="00C35007">
        <w:rPr>
          <w:rFonts w:ascii="현대하모니 L" w:eastAsia="현대하모니 L" w:hAnsi="현대하모니 L" w:hint="eastAsia"/>
          <w:dstrike/>
          <w:szCs w:val="22"/>
        </w:rPr>
        <w:t xml:space="preserve">IMMO_ECU does not have LAMP driver hardware but  transmits </w:t>
      </w:r>
      <w:proofErr w:type="spellStart"/>
      <w:r w:rsidRPr="00C35007">
        <w:rPr>
          <w:rFonts w:ascii="현대하모니 L" w:eastAsia="현대하모니 L" w:hAnsi="현대하모니 L" w:hint="eastAsia"/>
          <w:dstrike/>
          <w:szCs w:val="22"/>
        </w:rPr>
        <w:t>C_ImmoLamp</w:t>
      </w:r>
      <w:proofErr w:type="spellEnd"/>
      <w:r w:rsidRPr="00C35007">
        <w:rPr>
          <w:rFonts w:ascii="현대하모니 L" w:eastAsia="현대하모니 L" w:hAnsi="현대하모니 L" w:hint="eastAsia"/>
          <w:dstrike/>
          <w:szCs w:val="22"/>
        </w:rPr>
        <w:t xml:space="preserve"> CAN signal to Cluster module in order to indicate IMMO_ECU status.</w:t>
      </w:r>
    </w:p>
    <w:p w14:paraId="5A7AF15D" w14:textId="77777777" w:rsidR="00E2787B" w:rsidRPr="00C35007" w:rsidRDefault="00E2787B" w:rsidP="004544EB">
      <w:pPr>
        <w:pStyle w:val="BodyText"/>
        <w:ind w:left="627"/>
        <w:rPr>
          <w:rFonts w:ascii="현대하모니 L" w:eastAsia="현대하모니 L" w:hAnsi="현대하모니 L"/>
          <w:dstrike/>
          <w:szCs w:val="22"/>
        </w:rPr>
      </w:pPr>
    </w:p>
    <w:p w14:paraId="4CBF572E" w14:textId="77777777" w:rsidR="00E2787B" w:rsidRPr="00C35007" w:rsidRDefault="00E2787B" w:rsidP="00CE6ACD">
      <w:pPr>
        <w:pStyle w:val="BodyText"/>
        <w:widowControl/>
        <w:numPr>
          <w:ilvl w:val="0"/>
          <w:numId w:val="23"/>
        </w:numPr>
        <w:adjustRightInd/>
        <w:snapToGrid/>
        <w:spacing w:before="40" w:after="40" w:line="240" w:lineRule="auto"/>
        <w:jc w:val="left"/>
        <w:textAlignment w:val="auto"/>
        <w:rPr>
          <w:rFonts w:ascii="현대하모니 L" w:eastAsia="현대하모니 L" w:hAnsi="현대하모니 L"/>
          <w:dstrike/>
          <w:szCs w:val="22"/>
        </w:rPr>
      </w:pPr>
      <w:r w:rsidRPr="00C35007">
        <w:rPr>
          <w:rFonts w:ascii="현대하모니 L" w:eastAsia="현대하모니 L" w:hAnsi="현대하모니 L" w:hint="eastAsia"/>
          <w:dstrike/>
          <w:szCs w:val="22"/>
        </w:rPr>
        <w:t>SMK system</w:t>
      </w:r>
    </w:p>
    <w:p w14:paraId="0CFD8199" w14:textId="77777777" w:rsidR="00E2787B" w:rsidRPr="00C35007" w:rsidRDefault="00E2787B" w:rsidP="004544EB">
      <w:pPr>
        <w:pStyle w:val="BodyText"/>
        <w:ind w:left="627"/>
        <w:rPr>
          <w:rFonts w:ascii="현대하모니 L" w:eastAsia="현대하모니 L" w:hAnsi="현대하모니 L"/>
          <w:szCs w:val="22"/>
        </w:rPr>
      </w:pPr>
      <w:r w:rsidRPr="00C35007">
        <w:rPr>
          <w:rFonts w:ascii="현대하모니 L" w:eastAsia="현대하모니 L" w:hAnsi="현대하모니 L" w:hint="eastAsia"/>
          <w:dstrike/>
          <w:szCs w:val="22"/>
        </w:rPr>
        <w:t>IMMO_ECU contains the LAMP driver hardware for direct connection of on LAMP.(O_IMMO_IND)</w:t>
      </w:r>
    </w:p>
    <w:p w14:paraId="06686FEF" w14:textId="77777777" w:rsidR="00E2787B" w:rsidRPr="00C35007" w:rsidRDefault="00E2787B" w:rsidP="004544EB">
      <w:pPr>
        <w:pStyle w:val="BodyText"/>
        <w:ind w:left="627"/>
        <w:rPr>
          <w:rFonts w:ascii="현대하모니 L" w:eastAsia="현대하모니 L" w:hAnsi="현대하모니 L"/>
          <w:szCs w:val="22"/>
        </w:rPr>
      </w:pPr>
    </w:p>
    <w:p w14:paraId="401A7268" w14:textId="77777777" w:rsidR="00E2787B" w:rsidRPr="00C35007" w:rsidRDefault="00E2787B" w:rsidP="004544EB">
      <w:pPr>
        <w:pStyle w:val="BodyText"/>
        <w:ind w:left="627"/>
        <w:rPr>
          <w:rFonts w:ascii="현대하모니 L" w:eastAsia="현대하모니 L" w:hAnsi="현대하모니 L"/>
          <w:szCs w:val="22"/>
        </w:rPr>
      </w:pPr>
    </w:p>
    <w:p w14:paraId="752F30A4" w14:textId="77777777" w:rsidR="00E2787B" w:rsidRPr="00C35007" w:rsidRDefault="00E2787B" w:rsidP="004544EB">
      <w:pPr>
        <w:pStyle w:val="BodyText"/>
        <w:ind w:left="627"/>
        <w:rPr>
          <w:rFonts w:ascii="현대하모니 L" w:eastAsia="현대하모니 L" w:hAnsi="현대하모니 L"/>
          <w:szCs w:val="22"/>
        </w:rPr>
      </w:pPr>
    </w:p>
    <w:p w14:paraId="3048BA75" w14:textId="77777777" w:rsidR="00E2787B" w:rsidRPr="00C35007" w:rsidRDefault="00E2787B" w:rsidP="004544EB">
      <w:pPr>
        <w:pStyle w:val="BodyText"/>
        <w:ind w:left="627"/>
        <w:rPr>
          <w:rFonts w:ascii="현대하모니 L" w:eastAsia="현대하모니 L" w:hAnsi="현대하모니 L"/>
          <w:szCs w:val="22"/>
        </w:rPr>
      </w:pPr>
    </w:p>
    <w:p w14:paraId="3793568E" w14:textId="77777777" w:rsidR="00E2787B" w:rsidRPr="00C35007" w:rsidRDefault="00E2787B" w:rsidP="004544EB">
      <w:pPr>
        <w:pStyle w:val="BodyText"/>
        <w:ind w:left="627"/>
        <w:rPr>
          <w:rFonts w:ascii="현대하모니 L" w:eastAsia="현대하모니 L" w:hAnsi="현대하모니 L"/>
          <w:szCs w:val="22"/>
        </w:rPr>
      </w:pPr>
    </w:p>
    <w:p w14:paraId="081CEB47" w14:textId="77777777" w:rsidR="00E2787B" w:rsidRPr="00C35007" w:rsidRDefault="00E2787B" w:rsidP="004544EB">
      <w:pPr>
        <w:pStyle w:val="BodyText"/>
        <w:ind w:left="627"/>
        <w:rPr>
          <w:rFonts w:ascii="현대하모니 L" w:eastAsia="현대하모니 L" w:hAnsi="현대하모니 L"/>
          <w:szCs w:val="22"/>
        </w:rPr>
      </w:pPr>
    </w:p>
    <w:p w14:paraId="54D4AFED" w14:textId="77777777" w:rsidR="00E2787B" w:rsidRPr="00C35007" w:rsidRDefault="00E2787B" w:rsidP="004544EB">
      <w:pPr>
        <w:pStyle w:val="BodyText"/>
        <w:ind w:left="627"/>
        <w:rPr>
          <w:rFonts w:ascii="현대하모니 L" w:eastAsia="현대하모니 L" w:hAnsi="현대하모니 L"/>
          <w:szCs w:val="22"/>
        </w:rPr>
      </w:pPr>
    </w:p>
    <w:p w14:paraId="0FBA7733" w14:textId="77777777" w:rsidR="00E2787B" w:rsidRPr="00C35007" w:rsidRDefault="00E2787B" w:rsidP="004544EB">
      <w:pPr>
        <w:pStyle w:val="BodyText"/>
        <w:ind w:left="627"/>
        <w:rPr>
          <w:rFonts w:ascii="현대하모니 L" w:eastAsia="현대하모니 L" w:hAnsi="현대하모니 L"/>
          <w:szCs w:val="22"/>
        </w:rPr>
      </w:pPr>
    </w:p>
    <w:p w14:paraId="506B019F" w14:textId="77777777" w:rsidR="00E2787B" w:rsidRPr="00C35007" w:rsidRDefault="00E2787B" w:rsidP="004544EB">
      <w:pPr>
        <w:pStyle w:val="BodyText"/>
        <w:ind w:left="627"/>
        <w:rPr>
          <w:rFonts w:ascii="현대하모니 L" w:eastAsia="현대하모니 L" w:hAnsi="현대하모니 L"/>
          <w:szCs w:val="22"/>
        </w:rPr>
      </w:pPr>
    </w:p>
    <w:p w14:paraId="4F7836D1" w14:textId="77777777" w:rsidR="00E2787B" w:rsidRPr="00C35007" w:rsidRDefault="00E2787B" w:rsidP="004544EB">
      <w:pPr>
        <w:pStyle w:val="BodyText"/>
        <w:ind w:left="627"/>
        <w:rPr>
          <w:rFonts w:ascii="현대하모니 L" w:eastAsia="현대하모니 L" w:hAnsi="현대하모니 L"/>
          <w:szCs w:val="22"/>
        </w:rPr>
      </w:pPr>
    </w:p>
    <w:p w14:paraId="478D7399" w14:textId="77777777" w:rsidR="00E2787B" w:rsidRPr="00C35007" w:rsidRDefault="00E2787B" w:rsidP="004544EB">
      <w:pPr>
        <w:pStyle w:val="BodyText"/>
        <w:ind w:left="627"/>
        <w:rPr>
          <w:rFonts w:ascii="현대하모니 L" w:eastAsia="현대하모니 L" w:hAnsi="현대하모니 L"/>
          <w:szCs w:val="22"/>
        </w:rPr>
      </w:pPr>
    </w:p>
    <w:p w14:paraId="1AB2B8F9" w14:textId="77777777" w:rsidR="00E2787B" w:rsidRPr="00C35007" w:rsidRDefault="00E2787B" w:rsidP="004544EB">
      <w:pPr>
        <w:pStyle w:val="BodyText"/>
        <w:ind w:left="627"/>
        <w:rPr>
          <w:rFonts w:ascii="현대하모니 L" w:eastAsia="현대하모니 L" w:hAnsi="현대하모니 L"/>
          <w:szCs w:val="22"/>
        </w:rPr>
      </w:pPr>
    </w:p>
    <w:p w14:paraId="461529D1"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rPr>
        <w:t>Presentation</w:t>
      </w:r>
    </w:p>
    <w:p w14:paraId="46FF4BD3"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Status LAMP patterns list:</w:t>
      </w:r>
    </w:p>
    <w:tbl>
      <w:tblPr>
        <w:tblW w:w="10379" w:type="dxa"/>
        <w:tblInd w:w="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49"/>
        <w:gridCol w:w="2849"/>
        <w:gridCol w:w="2269"/>
        <w:gridCol w:w="2412"/>
      </w:tblGrid>
      <w:tr w:rsidR="00E2787B" w:rsidRPr="00C35007" w14:paraId="18328F1A" w14:textId="77777777" w:rsidTr="00CE6ACD">
        <w:trPr>
          <w:trHeight w:val="150"/>
        </w:trPr>
        <w:tc>
          <w:tcPr>
            <w:tcW w:w="2849" w:type="dxa"/>
            <w:vMerge w:val="restart"/>
            <w:vAlign w:val="center"/>
          </w:tcPr>
          <w:p w14:paraId="73FAFD5E" w14:textId="77777777" w:rsidR="00E2787B" w:rsidRPr="00C35007" w:rsidRDefault="00E2787B" w:rsidP="00CE6ACD">
            <w:pPr>
              <w:pStyle w:val="BodyText"/>
              <w:jc w:val="center"/>
              <w:rPr>
                <w:rFonts w:ascii="현대하모니 L" w:eastAsia="현대하모니 L" w:hAnsi="현대하모니 L"/>
                <w:caps/>
              </w:rPr>
            </w:pPr>
            <w:r w:rsidRPr="00C35007">
              <w:rPr>
                <w:rFonts w:ascii="현대하모니 L" w:eastAsia="현대하모니 L" w:hAnsi="현대하모니 L"/>
                <w:caps/>
              </w:rPr>
              <w:t>patterns list</w:t>
            </w:r>
          </w:p>
        </w:tc>
        <w:tc>
          <w:tcPr>
            <w:tcW w:w="2849" w:type="dxa"/>
            <w:vMerge w:val="restart"/>
            <w:vAlign w:val="center"/>
          </w:tcPr>
          <w:p w14:paraId="5CAB4EAF" w14:textId="77777777" w:rsidR="00E2787B" w:rsidRPr="00C35007" w:rsidRDefault="00E2787B" w:rsidP="00CE6ACD">
            <w:pPr>
              <w:jc w:val="center"/>
              <w:rPr>
                <w:rFonts w:ascii="현대하모니 L" w:eastAsia="현대하모니 L" w:hAnsi="현대하모니 L"/>
                <w:sz w:val="20"/>
              </w:rPr>
            </w:pPr>
            <w:smartTag w:uri="urn:schemas-microsoft-com:office:smarttags" w:element="place">
              <w:smartTag w:uri="urn:schemas-microsoft-com:office:smarttags" w:element="PlaceName">
                <w:r w:rsidRPr="00C35007">
                  <w:rPr>
                    <w:rFonts w:ascii="현대하모니 L" w:eastAsia="현대하모니 L" w:hAnsi="현대하모니 L" w:hint="eastAsia"/>
                    <w:sz w:val="20"/>
                  </w:rPr>
                  <w:t>LAMP</w:t>
                </w:r>
              </w:smartTag>
              <w:r w:rsidRPr="00C35007">
                <w:rPr>
                  <w:rFonts w:ascii="현대하모니 L" w:eastAsia="현대하모니 L" w:hAnsi="현대하모니 L" w:hint="eastAsia"/>
                  <w:sz w:val="20"/>
                </w:rPr>
                <w:t xml:space="preserve"> </w:t>
              </w:r>
              <w:smartTag w:uri="urn:schemas-microsoft-com:office:smarttags" w:element="PlaceType">
                <w:r w:rsidRPr="00C35007">
                  <w:rPr>
                    <w:rFonts w:ascii="현대하모니 L" w:eastAsia="현대하모니 L" w:hAnsi="현대하모니 L" w:hint="eastAsia"/>
                    <w:sz w:val="20"/>
                  </w:rPr>
                  <w:t>STATE</w:t>
                </w:r>
              </w:smartTag>
            </w:smartTag>
          </w:p>
        </w:tc>
        <w:tc>
          <w:tcPr>
            <w:tcW w:w="4681" w:type="dxa"/>
            <w:gridSpan w:val="2"/>
            <w:vAlign w:val="center"/>
          </w:tcPr>
          <w:p w14:paraId="6C8A7823" w14:textId="77777777" w:rsidR="00E2787B" w:rsidRPr="00C35007" w:rsidRDefault="00E2787B" w:rsidP="00CE6ACD">
            <w:pPr>
              <w:jc w:val="center"/>
              <w:rPr>
                <w:rFonts w:ascii="현대하모니 L" w:eastAsia="현대하모니 L" w:hAnsi="현대하모니 L"/>
                <w:sz w:val="20"/>
              </w:rPr>
            </w:pPr>
            <w:r w:rsidRPr="00C35007">
              <w:rPr>
                <w:rFonts w:ascii="현대하모니 L" w:eastAsia="현대하모니 L" w:hAnsi="현대하모니 L" w:hint="eastAsia"/>
                <w:sz w:val="20"/>
              </w:rPr>
              <w:t>SYSTEM</w:t>
            </w:r>
          </w:p>
        </w:tc>
      </w:tr>
      <w:tr w:rsidR="00E2787B" w:rsidRPr="00C35007" w14:paraId="09BFF02A" w14:textId="77777777" w:rsidTr="00CE6ACD">
        <w:trPr>
          <w:trHeight w:val="240"/>
        </w:trPr>
        <w:tc>
          <w:tcPr>
            <w:tcW w:w="2849" w:type="dxa"/>
            <w:vMerge/>
            <w:vAlign w:val="center"/>
          </w:tcPr>
          <w:p w14:paraId="3FBF0C5E" w14:textId="77777777" w:rsidR="00E2787B" w:rsidRPr="00C35007" w:rsidRDefault="00E2787B" w:rsidP="00CE6ACD">
            <w:pPr>
              <w:pStyle w:val="BodyText"/>
              <w:jc w:val="center"/>
              <w:rPr>
                <w:rFonts w:ascii="현대하모니 L" w:eastAsia="현대하모니 L" w:hAnsi="현대하모니 L"/>
                <w:caps/>
              </w:rPr>
            </w:pPr>
          </w:p>
        </w:tc>
        <w:tc>
          <w:tcPr>
            <w:tcW w:w="2849" w:type="dxa"/>
            <w:vMerge/>
            <w:vAlign w:val="center"/>
          </w:tcPr>
          <w:p w14:paraId="7896E9D9" w14:textId="77777777" w:rsidR="00E2787B" w:rsidRPr="00C35007" w:rsidRDefault="00E2787B" w:rsidP="00CE6ACD">
            <w:pPr>
              <w:jc w:val="center"/>
              <w:rPr>
                <w:rFonts w:ascii="현대하모니 L" w:eastAsia="현대하모니 L" w:hAnsi="현대하모니 L"/>
                <w:sz w:val="20"/>
              </w:rPr>
            </w:pPr>
          </w:p>
        </w:tc>
        <w:tc>
          <w:tcPr>
            <w:tcW w:w="2269" w:type="dxa"/>
            <w:vAlign w:val="center"/>
          </w:tcPr>
          <w:p w14:paraId="140832D6" w14:textId="77777777" w:rsidR="00E2787B" w:rsidRPr="00C35007" w:rsidRDefault="00E2787B" w:rsidP="00CE6ACD">
            <w:pPr>
              <w:jc w:val="center"/>
              <w:rPr>
                <w:rFonts w:ascii="현대하모니 L" w:eastAsia="현대하모니 L" w:hAnsi="현대하모니 L"/>
                <w:sz w:val="20"/>
              </w:rPr>
            </w:pPr>
            <w:r w:rsidRPr="00C35007">
              <w:rPr>
                <w:rFonts w:ascii="현대하모니 L" w:eastAsia="현대하모니 L" w:hAnsi="현대하모니 L" w:hint="eastAsia"/>
                <w:sz w:val="20"/>
              </w:rPr>
              <w:t>CAN system</w:t>
            </w:r>
          </w:p>
        </w:tc>
        <w:tc>
          <w:tcPr>
            <w:tcW w:w="2412" w:type="dxa"/>
            <w:vAlign w:val="center"/>
          </w:tcPr>
          <w:p w14:paraId="1441182E" w14:textId="77777777" w:rsidR="00E2787B" w:rsidRPr="007B22D7" w:rsidRDefault="00E2787B" w:rsidP="00CE6ACD">
            <w:pPr>
              <w:rPr>
                <w:rFonts w:ascii="현대하모니 L" w:eastAsia="현대하모니 L" w:hAnsi="현대하모니 L"/>
                <w:color w:val="000000" w:themeColor="text1"/>
                <w:sz w:val="20"/>
              </w:rPr>
            </w:pPr>
            <w:r w:rsidRPr="007B22D7">
              <w:rPr>
                <w:rFonts w:ascii="현대하모니 L" w:eastAsia="현대하모니 L" w:hAnsi="현대하모니 L"/>
                <w:color w:val="000000" w:themeColor="text1"/>
                <w:sz w:val="20"/>
              </w:rPr>
              <w:t>H</w:t>
            </w:r>
            <w:r w:rsidRPr="007B22D7">
              <w:rPr>
                <w:rFonts w:ascii="현대하모니 L" w:eastAsia="현대하모니 L" w:hAnsi="현대하모니 L" w:hint="eastAsia"/>
                <w:color w:val="000000" w:themeColor="text1"/>
                <w:sz w:val="20"/>
              </w:rPr>
              <w:t>ard wire system</w:t>
            </w:r>
          </w:p>
        </w:tc>
      </w:tr>
      <w:tr w:rsidR="00E2787B" w:rsidRPr="00C35007" w14:paraId="2CE6A6BD" w14:textId="77777777" w:rsidTr="00CE6ACD">
        <w:trPr>
          <w:trHeight w:val="495"/>
        </w:trPr>
        <w:tc>
          <w:tcPr>
            <w:tcW w:w="2849" w:type="dxa"/>
            <w:vAlign w:val="center"/>
          </w:tcPr>
          <w:p w14:paraId="6523CB84" w14:textId="77777777" w:rsidR="00E2787B" w:rsidRPr="00C35007" w:rsidRDefault="00E2787B" w:rsidP="00CE6ACD">
            <w:pPr>
              <w:rPr>
                <w:rFonts w:ascii="현대하모니 L" w:eastAsia="현대하모니 L" w:hAnsi="현대하모니 L"/>
                <w:sz w:val="20"/>
              </w:rPr>
            </w:pPr>
            <w:r w:rsidRPr="00C35007">
              <w:rPr>
                <w:rFonts w:ascii="현대하모니 L" w:eastAsia="현대하모니 L" w:hAnsi="현대하모니 L"/>
                <w:sz w:val="20"/>
              </w:rPr>
              <w:t>LAMP_SEQ_ON</w:t>
            </w:r>
            <w:r w:rsidRPr="00C35007">
              <w:rPr>
                <w:rFonts w:ascii="현대하모니 L" w:eastAsia="현대하모니 L" w:hAnsi="현대하모니 L"/>
                <w:sz w:val="20"/>
              </w:rPr>
              <w:tab/>
            </w:r>
          </w:p>
        </w:tc>
        <w:tc>
          <w:tcPr>
            <w:tcW w:w="2849" w:type="dxa"/>
            <w:vAlign w:val="center"/>
          </w:tcPr>
          <w:p w14:paraId="7B169D89" w14:textId="77777777" w:rsidR="00E2787B" w:rsidRPr="00C35007" w:rsidRDefault="00E2787B" w:rsidP="00CE6ACD">
            <w:pPr>
              <w:rPr>
                <w:rFonts w:ascii="현대하모니 L" w:eastAsia="현대하모니 L" w:hAnsi="현대하모니 L"/>
                <w:sz w:val="20"/>
              </w:rPr>
            </w:pPr>
            <w:r w:rsidRPr="00C35007">
              <w:rPr>
                <w:rFonts w:ascii="현대하모니 L" w:eastAsia="현대하모니 L" w:hAnsi="현대하모니 L" w:hint="eastAsia"/>
                <w:sz w:val="20"/>
              </w:rPr>
              <w:t xml:space="preserve">LAMP is switched </w:t>
            </w:r>
            <w:r w:rsidRPr="00C35007">
              <w:rPr>
                <w:rFonts w:ascii="현대하모니 L" w:eastAsia="현대하모니 L" w:hAnsi="현대하모니 L"/>
                <w:sz w:val="20"/>
              </w:rPr>
              <w:t>ON</w:t>
            </w:r>
          </w:p>
        </w:tc>
        <w:tc>
          <w:tcPr>
            <w:tcW w:w="2269" w:type="dxa"/>
            <w:vAlign w:val="center"/>
          </w:tcPr>
          <w:p w14:paraId="360AEAEA" w14:textId="77777777" w:rsidR="00E2787B" w:rsidRPr="00C35007" w:rsidRDefault="00E2787B" w:rsidP="00CE6ACD">
            <w:pPr>
              <w:rPr>
                <w:rFonts w:ascii="현대하모니 L" w:eastAsia="현대하모니 L" w:hAnsi="현대하모니 L"/>
                <w:sz w:val="20"/>
              </w:rPr>
            </w:pPr>
            <w:proofErr w:type="spellStart"/>
            <w:r w:rsidRPr="00C35007">
              <w:rPr>
                <w:rFonts w:ascii="현대하모니 L" w:eastAsia="현대하모니 L" w:hAnsi="현대하모니 L" w:hint="eastAsia"/>
                <w:sz w:val="20"/>
              </w:rPr>
              <w:t>C_ImmoLamp</w:t>
            </w:r>
            <w:proofErr w:type="spellEnd"/>
            <w:r w:rsidRPr="00C35007">
              <w:rPr>
                <w:rFonts w:ascii="현대하모니 L" w:eastAsia="현대하모니 L" w:hAnsi="현대하모니 L" w:hint="eastAsia"/>
                <w:sz w:val="20"/>
              </w:rPr>
              <w:t>(=0x02)</w:t>
            </w:r>
          </w:p>
        </w:tc>
        <w:tc>
          <w:tcPr>
            <w:tcW w:w="2412" w:type="dxa"/>
            <w:vAlign w:val="center"/>
          </w:tcPr>
          <w:p w14:paraId="102596EE" w14:textId="77777777" w:rsidR="00E2787B" w:rsidRPr="007B22D7" w:rsidRDefault="00E2787B" w:rsidP="00CE6ACD">
            <w:pPr>
              <w:rPr>
                <w:rFonts w:ascii="현대하모니 L" w:eastAsia="현대하모니 L" w:hAnsi="현대하모니 L"/>
                <w:color w:val="000000" w:themeColor="text1"/>
                <w:sz w:val="20"/>
              </w:rPr>
            </w:pPr>
            <w:r w:rsidRPr="007B22D7">
              <w:rPr>
                <w:rFonts w:ascii="현대하모니 L" w:eastAsia="현대하모니 L" w:hAnsi="현대하모니 L" w:hint="eastAsia"/>
                <w:color w:val="000000" w:themeColor="text1"/>
                <w:sz w:val="20"/>
              </w:rPr>
              <w:t>O_IMMO_IND=ON</w:t>
            </w:r>
          </w:p>
        </w:tc>
      </w:tr>
      <w:tr w:rsidR="00E2787B" w:rsidRPr="00C35007" w14:paraId="2806F401" w14:textId="77777777" w:rsidTr="00CE6ACD">
        <w:trPr>
          <w:trHeight w:val="495"/>
        </w:trPr>
        <w:tc>
          <w:tcPr>
            <w:tcW w:w="2849" w:type="dxa"/>
            <w:vAlign w:val="center"/>
          </w:tcPr>
          <w:p w14:paraId="7180645C" w14:textId="77777777" w:rsidR="00E2787B" w:rsidRPr="00C35007" w:rsidRDefault="00E2787B" w:rsidP="00CE6ACD">
            <w:pPr>
              <w:rPr>
                <w:rFonts w:ascii="현대하모니 L" w:eastAsia="현대하모니 L" w:hAnsi="현대하모니 L"/>
                <w:sz w:val="20"/>
              </w:rPr>
            </w:pPr>
            <w:r w:rsidRPr="00C35007">
              <w:rPr>
                <w:rFonts w:ascii="현대하모니 L" w:eastAsia="현대하모니 L" w:hAnsi="현대하모니 L"/>
                <w:sz w:val="20"/>
              </w:rPr>
              <w:t>LAMP_SEQ_OFF</w:t>
            </w:r>
          </w:p>
        </w:tc>
        <w:tc>
          <w:tcPr>
            <w:tcW w:w="2849" w:type="dxa"/>
            <w:vAlign w:val="center"/>
          </w:tcPr>
          <w:p w14:paraId="09E7B577" w14:textId="77777777" w:rsidR="00E2787B" w:rsidRPr="00C35007" w:rsidRDefault="00E2787B" w:rsidP="00CE6ACD">
            <w:pPr>
              <w:rPr>
                <w:rFonts w:ascii="현대하모니 L" w:eastAsia="현대하모니 L" w:hAnsi="현대하모니 L"/>
                <w:sz w:val="20"/>
              </w:rPr>
            </w:pPr>
            <w:r w:rsidRPr="00C35007">
              <w:rPr>
                <w:rFonts w:ascii="현대하모니 L" w:eastAsia="현대하모니 L" w:hAnsi="현대하모니 L" w:hint="eastAsia"/>
                <w:sz w:val="20"/>
              </w:rPr>
              <w:t xml:space="preserve">LAMP is switched </w:t>
            </w:r>
            <w:r w:rsidRPr="00C35007">
              <w:rPr>
                <w:rFonts w:ascii="현대하모니 L" w:eastAsia="현대하모니 L" w:hAnsi="현대하모니 L"/>
                <w:sz w:val="20"/>
              </w:rPr>
              <w:t>OFF</w:t>
            </w:r>
          </w:p>
        </w:tc>
        <w:tc>
          <w:tcPr>
            <w:tcW w:w="2269" w:type="dxa"/>
            <w:vAlign w:val="center"/>
          </w:tcPr>
          <w:p w14:paraId="6199F2C4" w14:textId="77777777" w:rsidR="00E2787B" w:rsidRPr="00C35007" w:rsidRDefault="00E2787B" w:rsidP="00CE6ACD">
            <w:pPr>
              <w:rPr>
                <w:rFonts w:ascii="현대하모니 L" w:eastAsia="현대하모니 L" w:hAnsi="현대하모니 L"/>
                <w:sz w:val="20"/>
              </w:rPr>
            </w:pPr>
            <w:proofErr w:type="spellStart"/>
            <w:r w:rsidRPr="00C35007">
              <w:rPr>
                <w:rFonts w:ascii="현대하모니 L" w:eastAsia="현대하모니 L" w:hAnsi="현대하모니 L" w:hint="eastAsia"/>
                <w:sz w:val="20"/>
              </w:rPr>
              <w:t>C_ImmoLamp</w:t>
            </w:r>
            <w:proofErr w:type="spellEnd"/>
            <w:r w:rsidRPr="00C35007">
              <w:rPr>
                <w:rFonts w:ascii="현대하모니 L" w:eastAsia="현대하모니 L" w:hAnsi="현대하모니 L" w:hint="eastAsia"/>
                <w:sz w:val="20"/>
              </w:rPr>
              <w:t>(=0x00)</w:t>
            </w:r>
          </w:p>
        </w:tc>
        <w:tc>
          <w:tcPr>
            <w:tcW w:w="2412" w:type="dxa"/>
            <w:vAlign w:val="center"/>
          </w:tcPr>
          <w:p w14:paraId="0EAE3290" w14:textId="77777777" w:rsidR="00E2787B" w:rsidRPr="007B22D7" w:rsidRDefault="00E2787B" w:rsidP="00CE6ACD">
            <w:pPr>
              <w:rPr>
                <w:rFonts w:ascii="현대하모니 L" w:eastAsia="현대하모니 L" w:hAnsi="현대하모니 L"/>
                <w:color w:val="000000" w:themeColor="text1"/>
                <w:sz w:val="20"/>
              </w:rPr>
            </w:pPr>
            <w:r w:rsidRPr="007B22D7">
              <w:rPr>
                <w:rFonts w:ascii="현대하모니 L" w:eastAsia="현대하모니 L" w:hAnsi="현대하모니 L" w:hint="eastAsia"/>
                <w:color w:val="000000" w:themeColor="text1"/>
                <w:sz w:val="20"/>
              </w:rPr>
              <w:t>O_IMMO_IND=Off</w:t>
            </w:r>
          </w:p>
        </w:tc>
      </w:tr>
      <w:tr w:rsidR="00E2787B" w:rsidRPr="00C35007" w14:paraId="0671FD5B" w14:textId="77777777" w:rsidTr="00CE6ACD">
        <w:trPr>
          <w:trHeight w:val="480"/>
        </w:trPr>
        <w:tc>
          <w:tcPr>
            <w:tcW w:w="2849" w:type="dxa"/>
            <w:vAlign w:val="center"/>
          </w:tcPr>
          <w:p w14:paraId="3C5A6E49" w14:textId="77777777" w:rsidR="00E2787B" w:rsidRPr="00C35007" w:rsidRDefault="00E2787B" w:rsidP="00CE6ACD">
            <w:pPr>
              <w:rPr>
                <w:rFonts w:ascii="현대하모니 L" w:eastAsia="현대하모니 L" w:hAnsi="현대하모니 L"/>
                <w:sz w:val="20"/>
              </w:rPr>
            </w:pPr>
            <w:r w:rsidRPr="00C35007">
              <w:rPr>
                <w:rFonts w:ascii="현대하모니 L" w:eastAsia="현대하모니 L" w:hAnsi="현대하모니 L"/>
                <w:sz w:val="20"/>
              </w:rPr>
              <w:t>LAMP_SEQ_AUTH_ERROR</w:t>
            </w:r>
          </w:p>
        </w:tc>
        <w:tc>
          <w:tcPr>
            <w:tcW w:w="2849" w:type="dxa"/>
            <w:vAlign w:val="center"/>
          </w:tcPr>
          <w:p w14:paraId="64F61AFE" w14:textId="77777777" w:rsidR="00E2787B" w:rsidRPr="00C35007" w:rsidRDefault="00E2787B" w:rsidP="00CE6ACD">
            <w:pPr>
              <w:rPr>
                <w:rFonts w:ascii="현대하모니 L" w:eastAsia="현대하모니 L" w:hAnsi="현대하모니 L"/>
                <w:sz w:val="20"/>
              </w:rPr>
            </w:pPr>
            <w:r w:rsidRPr="00C35007">
              <w:rPr>
                <w:rFonts w:ascii="현대하모니 L" w:eastAsia="현대하모니 L" w:hAnsi="현대하모니 L" w:hint="eastAsia"/>
                <w:sz w:val="20"/>
              </w:rPr>
              <w:t xml:space="preserve">LAMP is </w:t>
            </w:r>
            <w:r w:rsidRPr="00C35007">
              <w:rPr>
                <w:rFonts w:ascii="현대하모니 L" w:eastAsia="현대하모니 L" w:hAnsi="현대하모니 L"/>
                <w:sz w:val="20"/>
              </w:rPr>
              <w:t>BLINKING 5 times / 1Hz</w:t>
            </w:r>
          </w:p>
        </w:tc>
        <w:tc>
          <w:tcPr>
            <w:tcW w:w="2269" w:type="dxa"/>
            <w:vAlign w:val="center"/>
          </w:tcPr>
          <w:p w14:paraId="64504A93" w14:textId="77777777" w:rsidR="00E2787B" w:rsidRPr="00C35007" w:rsidRDefault="00E2787B" w:rsidP="00CE6ACD">
            <w:pPr>
              <w:rPr>
                <w:rFonts w:ascii="현대하모니 L" w:eastAsia="현대하모니 L" w:hAnsi="현대하모니 L"/>
                <w:sz w:val="20"/>
              </w:rPr>
            </w:pPr>
            <w:proofErr w:type="spellStart"/>
            <w:r w:rsidRPr="00C35007">
              <w:rPr>
                <w:rFonts w:ascii="현대하모니 L" w:eastAsia="현대하모니 L" w:hAnsi="현대하모니 L" w:hint="eastAsia"/>
                <w:sz w:val="20"/>
              </w:rPr>
              <w:t>C_ImmoLamp</w:t>
            </w:r>
            <w:proofErr w:type="spellEnd"/>
            <w:r w:rsidRPr="00C35007">
              <w:rPr>
                <w:rFonts w:ascii="현대하모니 L" w:eastAsia="현대하모니 L" w:hAnsi="현대하모니 L" w:hint="eastAsia"/>
                <w:sz w:val="20"/>
              </w:rPr>
              <w:t>(=0x01)</w:t>
            </w:r>
          </w:p>
        </w:tc>
        <w:tc>
          <w:tcPr>
            <w:tcW w:w="2412" w:type="dxa"/>
            <w:vAlign w:val="center"/>
          </w:tcPr>
          <w:p w14:paraId="3D243EE3" w14:textId="77777777" w:rsidR="00E2787B" w:rsidRPr="007B22D7" w:rsidRDefault="00E2787B" w:rsidP="00CE6ACD">
            <w:pPr>
              <w:rPr>
                <w:rFonts w:ascii="현대하모니 L" w:eastAsia="현대하모니 L" w:hAnsi="현대하모니 L"/>
                <w:color w:val="000000" w:themeColor="text1"/>
                <w:sz w:val="20"/>
              </w:rPr>
            </w:pPr>
            <w:r w:rsidRPr="007B22D7">
              <w:rPr>
                <w:rFonts w:ascii="현대하모니 L" w:eastAsia="현대하모니 L" w:hAnsi="현대하모니 L" w:hint="eastAsia"/>
                <w:color w:val="000000" w:themeColor="text1"/>
                <w:sz w:val="20"/>
              </w:rPr>
              <w:t>O_IMMO_IND=Blinking</w:t>
            </w:r>
          </w:p>
        </w:tc>
      </w:tr>
      <w:tr w:rsidR="00E2787B" w:rsidRPr="00C35007" w14:paraId="2E6EF6F9" w14:textId="77777777" w:rsidTr="00CE6ACD">
        <w:trPr>
          <w:trHeight w:val="547"/>
        </w:trPr>
        <w:tc>
          <w:tcPr>
            <w:tcW w:w="2849" w:type="dxa"/>
            <w:vAlign w:val="center"/>
          </w:tcPr>
          <w:p w14:paraId="1F36D135" w14:textId="77777777" w:rsidR="00E2787B" w:rsidRPr="00C35007" w:rsidRDefault="00E2787B" w:rsidP="00CE6ACD">
            <w:pPr>
              <w:rPr>
                <w:rFonts w:ascii="현대하모니 L" w:eastAsia="현대하모니 L" w:hAnsi="현대하모니 L"/>
                <w:noProof/>
                <w:sz w:val="20"/>
              </w:rPr>
            </w:pPr>
            <w:r w:rsidRPr="00C35007">
              <w:rPr>
                <w:rFonts w:ascii="현대하모니 L" w:eastAsia="현대하모니 L" w:hAnsi="현대하모니 L" w:hint="eastAsia"/>
                <w:noProof/>
                <w:sz w:val="20"/>
              </w:rPr>
              <w:t>Non PIC option</w:t>
            </w:r>
          </w:p>
        </w:tc>
        <w:tc>
          <w:tcPr>
            <w:tcW w:w="2849" w:type="dxa"/>
            <w:vAlign w:val="center"/>
          </w:tcPr>
          <w:p w14:paraId="63482953" w14:textId="77777777" w:rsidR="00E2787B" w:rsidRPr="00C35007" w:rsidRDefault="00E2787B" w:rsidP="00CE6ACD">
            <w:pPr>
              <w:rPr>
                <w:rFonts w:ascii="현대하모니 L" w:eastAsia="현대하모니 L" w:hAnsi="현대하모니 L"/>
                <w:caps/>
                <w:sz w:val="20"/>
              </w:rPr>
            </w:pPr>
            <w:r w:rsidRPr="00C35007">
              <w:rPr>
                <w:rFonts w:ascii="현대하모니 L" w:eastAsia="현대하모니 L" w:hAnsi="현대하모니 L" w:hint="eastAsia"/>
                <w:sz w:val="20"/>
              </w:rPr>
              <w:t xml:space="preserve">LAMP is switched </w:t>
            </w:r>
            <w:r w:rsidRPr="00C35007">
              <w:rPr>
                <w:rFonts w:ascii="현대하모니 L" w:eastAsia="현대하모니 L" w:hAnsi="현대하모니 L"/>
                <w:sz w:val="20"/>
              </w:rPr>
              <w:t>OFF</w:t>
            </w:r>
          </w:p>
        </w:tc>
        <w:tc>
          <w:tcPr>
            <w:tcW w:w="2269" w:type="dxa"/>
            <w:vAlign w:val="center"/>
          </w:tcPr>
          <w:p w14:paraId="21FD8ECD" w14:textId="77777777" w:rsidR="00E2787B" w:rsidRPr="00C35007" w:rsidRDefault="00E2787B" w:rsidP="00CE6ACD">
            <w:pPr>
              <w:rPr>
                <w:rFonts w:ascii="현대하모니 L" w:eastAsia="현대하모니 L" w:hAnsi="현대하모니 L"/>
                <w:sz w:val="20"/>
              </w:rPr>
            </w:pPr>
            <w:proofErr w:type="spellStart"/>
            <w:r w:rsidRPr="00C35007">
              <w:rPr>
                <w:rFonts w:ascii="현대하모니 L" w:eastAsia="현대하모니 L" w:hAnsi="현대하모니 L" w:hint="eastAsia"/>
                <w:sz w:val="20"/>
              </w:rPr>
              <w:t>C_ImmoLamp</w:t>
            </w:r>
            <w:proofErr w:type="spellEnd"/>
            <w:r w:rsidRPr="00C35007">
              <w:rPr>
                <w:rFonts w:ascii="현대하모니 L" w:eastAsia="현대하모니 L" w:hAnsi="현대하모니 L" w:hint="eastAsia"/>
                <w:sz w:val="20"/>
              </w:rPr>
              <w:t>(=0x03 or 0x00)</w:t>
            </w:r>
          </w:p>
        </w:tc>
        <w:tc>
          <w:tcPr>
            <w:tcW w:w="2412" w:type="dxa"/>
            <w:vAlign w:val="center"/>
          </w:tcPr>
          <w:p w14:paraId="146E8121" w14:textId="77777777" w:rsidR="00E2787B" w:rsidRPr="007B22D7" w:rsidRDefault="00E2787B" w:rsidP="00CE6ACD">
            <w:pPr>
              <w:rPr>
                <w:rFonts w:ascii="현대하모니 L" w:eastAsia="현대하모니 L" w:hAnsi="현대하모니 L"/>
                <w:color w:val="000000" w:themeColor="text1"/>
                <w:sz w:val="20"/>
              </w:rPr>
            </w:pPr>
            <w:r w:rsidRPr="007B22D7">
              <w:rPr>
                <w:rFonts w:ascii="현대하모니 L" w:eastAsia="현대하모니 L" w:hAnsi="현대하모니 L" w:hint="eastAsia"/>
                <w:color w:val="000000" w:themeColor="text1"/>
                <w:sz w:val="20"/>
              </w:rPr>
              <w:t>NA</w:t>
            </w:r>
          </w:p>
        </w:tc>
      </w:tr>
    </w:tbl>
    <w:p w14:paraId="12F40E89"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hint="eastAsia"/>
        </w:rPr>
        <w:t xml:space="preserve"> </w:t>
      </w:r>
    </w:p>
    <w:p w14:paraId="31423592"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hint="eastAsia"/>
        </w:rPr>
        <w:t xml:space="preserve">The condition of PATTERNS LIST is described in </w:t>
      </w:r>
      <w:r>
        <w:rPr>
          <w:rFonts w:ascii="현대하모니 L" w:eastAsia="현대하모니 L" w:hAnsi="현대하모니 L"/>
        </w:rPr>
        <w:t>[Ref H]</w:t>
      </w:r>
      <w:r w:rsidRPr="00C35007">
        <w:rPr>
          <w:rFonts w:ascii="현대하모니 L" w:eastAsia="현대하모니 L" w:hAnsi="현대하모니 L" w:hint="eastAsia"/>
        </w:rPr>
        <w:t>.</w:t>
      </w:r>
    </w:p>
    <w:p w14:paraId="1B319C6E" w14:textId="77777777" w:rsidR="00E2787B" w:rsidRPr="00C35007" w:rsidRDefault="00E2787B" w:rsidP="004544EB">
      <w:pPr>
        <w:rPr>
          <w:rFonts w:ascii="현대하모니 L" w:eastAsia="현대하모니 L" w:hAnsi="현대하모니 L"/>
        </w:rPr>
      </w:pPr>
    </w:p>
    <w:p w14:paraId="67EA7347"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rPr>
        <w:t>Global rules for status LAMP pattern</w:t>
      </w:r>
    </w:p>
    <w:p w14:paraId="6ABCD924"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RULES:</w:t>
      </w:r>
    </w:p>
    <w:p w14:paraId="6994A832" w14:textId="77777777" w:rsidR="00E2787B" w:rsidRPr="00C35007" w:rsidRDefault="00E2787B" w:rsidP="004544EB">
      <w:pPr>
        <w:rPr>
          <w:rFonts w:ascii="현대하모니 L" w:eastAsia="현대하모니 L" w:hAnsi="현대하모니 L"/>
          <w:color w:val="333333"/>
          <w:szCs w:val="22"/>
        </w:rPr>
      </w:pPr>
      <w:proofErr w:type="spellStart"/>
      <w:r w:rsidRPr="00C35007">
        <w:rPr>
          <w:rFonts w:ascii="현대하모니 L" w:eastAsia="현대하모니 L" w:hAnsi="현대하모니 L" w:hint="eastAsia"/>
          <w:color w:val="333333"/>
          <w:szCs w:val="22"/>
        </w:rPr>
        <w:t>Immo</w:t>
      </w:r>
      <w:proofErr w:type="spellEnd"/>
      <w:r w:rsidRPr="00C35007">
        <w:rPr>
          <w:rFonts w:ascii="현대하모니 L" w:eastAsia="현대하모니 L" w:hAnsi="현대하모니 L" w:hint="eastAsia"/>
          <w:color w:val="333333"/>
          <w:szCs w:val="22"/>
        </w:rPr>
        <w:t xml:space="preserve"> LED On</w:t>
      </w:r>
    </w:p>
    <w:p w14:paraId="5C6C9195" w14:textId="77777777" w:rsidR="00E2787B" w:rsidRPr="00C35007" w:rsidRDefault="00E2787B" w:rsidP="004544EB">
      <w:pPr>
        <w:rPr>
          <w:rFonts w:ascii="현대하모니 L" w:eastAsia="현대하모니 L" w:hAnsi="현대하모니 L"/>
          <w:color w:val="333333"/>
          <w:szCs w:val="22"/>
        </w:rPr>
      </w:pPr>
      <w:r w:rsidRPr="00C35007">
        <w:rPr>
          <w:rFonts w:ascii="Wingdings" w:eastAsia="Wingdings" w:hAnsi="Wingdings" w:cs="Wingdings"/>
          <w:color w:val="333333"/>
          <w:szCs w:val="22"/>
          <w:highlight w:val="yellow"/>
        </w:rPr>
        <w:t>à</w:t>
      </w:r>
      <w:r w:rsidRPr="00C35007">
        <w:rPr>
          <w:rFonts w:ascii="현대하모니 L" w:eastAsia="현대하모니 L" w:hAnsi="현대하모니 L" w:hint="eastAsia"/>
          <w:color w:val="333333"/>
          <w:szCs w:val="22"/>
          <w:highlight w:val="yellow"/>
        </w:rPr>
        <w:t xml:space="preserve"> See the Push start system </w:t>
      </w:r>
      <w:proofErr w:type="spellStart"/>
      <w:r w:rsidRPr="00C35007">
        <w:rPr>
          <w:rFonts w:ascii="현대하모니 L" w:eastAsia="현대하모니 L" w:hAnsi="현대하모니 L" w:hint="eastAsia"/>
          <w:color w:val="333333"/>
          <w:szCs w:val="22"/>
          <w:highlight w:val="yellow"/>
        </w:rPr>
        <w:t>specitication</w:t>
      </w:r>
      <w:proofErr w:type="spellEnd"/>
      <w:r w:rsidRPr="00C35007">
        <w:rPr>
          <w:rFonts w:ascii="현대하모니 L" w:eastAsia="현대하모니 L" w:hAnsi="현대하모니 L" w:hint="eastAsia"/>
          <w:color w:val="333333"/>
          <w:szCs w:val="22"/>
          <w:highlight w:val="yellow"/>
        </w:rPr>
        <w:t>.</w:t>
      </w:r>
    </w:p>
    <w:p w14:paraId="1DCF0334" w14:textId="77777777" w:rsidR="00E2787B" w:rsidRPr="00C35007" w:rsidRDefault="00E2787B" w:rsidP="004544EB">
      <w:pPr>
        <w:rPr>
          <w:rFonts w:ascii="현대하모니 L" w:eastAsia="현대하모니 L" w:hAnsi="현대하모니 L"/>
          <w:color w:val="333333"/>
          <w:szCs w:val="22"/>
        </w:rPr>
      </w:pPr>
    </w:p>
    <w:p w14:paraId="71C06224" w14:textId="77777777" w:rsidR="00E2787B" w:rsidRPr="00C35007" w:rsidRDefault="00E2787B" w:rsidP="004544EB">
      <w:pPr>
        <w:rPr>
          <w:rFonts w:ascii="현대하모니 L" w:eastAsia="현대하모니 L" w:hAnsi="현대하모니 L"/>
          <w:color w:val="333333"/>
          <w:szCs w:val="22"/>
        </w:rPr>
      </w:pPr>
      <w:proofErr w:type="spellStart"/>
      <w:r w:rsidRPr="00C35007">
        <w:rPr>
          <w:rFonts w:ascii="현대하모니 L" w:eastAsia="현대하모니 L" w:hAnsi="현대하모니 L" w:hint="eastAsia"/>
          <w:color w:val="333333"/>
          <w:szCs w:val="22"/>
        </w:rPr>
        <w:t>Immo</w:t>
      </w:r>
      <w:proofErr w:type="spellEnd"/>
      <w:r w:rsidRPr="00C35007">
        <w:rPr>
          <w:rFonts w:ascii="현대하모니 L" w:eastAsia="현대하모니 L" w:hAnsi="현대하모니 L" w:hint="eastAsia"/>
          <w:color w:val="333333"/>
          <w:szCs w:val="22"/>
        </w:rPr>
        <w:t xml:space="preserve"> Lamp Blinking</w:t>
      </w:r>
    </w:p>
    <w:p w14:paraId="2408DCA8" w14:textId="77777777" w:rsidR="00E2787B" w:rsidRPr="00C35007" w:rsidRDefault="00E2787B" w:rsidP="004544EB">
      <w:pPr>
        <w:rPr>
          <w:rFonts w:ascii="현대하모니 L" w:eastAsia="현대하모니 L" w:hAnsi="현대하모니 L"/>
          <w:color w:val="333333"/>
          <w:szCs w:val="22"/>
        </w:rPr>
      </w:pPr>
      <w:r w:rsidRPr="00C35007">
        <w:rPr>
          <w:rFonts w:ascii="Wingdings" w:eastAsia="Wingdings" w:hAnsi="Wingdings" w:cs="Wingdings"/>
          <w:color w:val="333333"/>
          <w:szCs w:val="22"/>
        </w:rPr>
        <w:t>à</w:t>
      </w:r>
      <w:r w:rsidRPr="00C35007">
        <w:rPr>
          <w:rFonts w:ascii="현대하모니 L" w:eastAsia="현대하모니 L" w:hAnsi="현대하모니 L" w:hint="eastAsia"/>
          <w:color w:val="333333"/>
          <w:szCs w:val="22"/>
        </w:rPr>
        <w:t xml:space="preserve"> </w:t>
      </w:r>
      <w:proofErr w:type="spellStart"/>
      <w:r w:rsidRPr="00C35007">
        <w:rPr>
          <w:rFonts w:ascii="현대하모니 L" w:eastAsia="현대하모니 L" w:hAnsi="현대하모니 L" w:hint="eastAsia"/>
          <w:color w:val="333333"/>
          <w:szCs w:val="22"/>
        </w:rPr>
        <w:t>LAMP_Blinking</w:t>
      </w:r>
      <w:proofErr w:type="spellEnd"/>
      <w:r w:rsidRPr="00C35007">
        <w:rPr>
          <w:rFonts w:ascii="현대하모니 L" w:eastAsia="현대하모니 L" w:hAnsi="현대하모니 L" w:hint="eastAsia"/>
          <w:color w:val="333333"/>
          <w:szCs w:val="22"/>
        </w:rPr>
        <w:t xml:space="preserve"> for </w:t>
      </w:r>
      <w:r w:rsidRPr="00C35007">
        <w:rPr>
          <w:rFonts w:ascii="현대하모니 L" w:eastAsia="현대하모니 L" w:hAnsi="현대하모니 L" w:hint="eastAsia"/>
          <w:color w:val="333333"/>
          <w:szCs w:val="22"/>
          <w:highlight w:val="yellow"/>
        </w:rPr>
        <w:t>10sec</w:t>
      </w:r>
      <w:r w:rsidRPr="00C35007">
        <w:rPr>
          <w:rFonts w:ascii="현대하모니 L" w:eastAsia="현대하모니 L" w:hAnsi="현대하모니 L" w:hint="eastAsia"/>
          <w:color w:val="333333"/>
          <w:szCs w:val="22"/>
        </w:rPr>
        <w:t xml:space="preserve"> when Authentication Fail</w:t>
      </w:r>
    </w:p>
    <w:p w14:paraId="73A956D0" w14:textId="77777777" w:rsidR="00E2787B" w:rsidRPr="00C35007" w:rsidRDefault="00E2787B" w:rsidP="004544EB">
      <w:pPr>
        <w:pStyle w:val="Heading4"/>
        <w:rPr>
          <w:rFonts w:ascii="현대하모니 L" w:eastAsia="현대하모니 L" w:hAnsi="현대하모니 L"/>
        </w:rPr>
      </w:pPr>
      <w:r w:rsidRPr="00C35007">
        <w:rPr>
          <w:rFonts w:ascii="현대하모니 L" w:eastAsia="현대하모니 L" w:hAnsi="현대하모니 L"/>
        </w:rPr>
        <w:t>Behavior during learning procedures</w:t>
      </w:r>
    </w:p>
    <w:p w14:paraId="2E780729" w14:textId="77777777" w:rsidR="00E2787B" w:rsidRPr="00C35007" w:rsidRDefault="00E2787B" w:rsidP="004544EB">
      <w:pPr>
        <w:rPr>
          <w:rFonts w:ascii="현대하모니 L" w:eastAsia="현대하모니 L" w:hAnsi="현대하모니 L"/>
          <w:color w:val="333333"/>
        </w:rPr>
      </w:pPr>
    </w:p>
    <w:p w14:paraId="315C5834" w14:textId="77777777" w:rsidR="00E2787B" w:rsidRPr="00C35007" w:rsidRDefault="00E2787B" w:rsidP="004544EB">
      <w:pPr>
        <w:rPr>
          <w:rFonts w:ascii="현대하모니 L" w:eastAsia="현대하모니 L" w:hAnsi="현대하모니 L"/>
          <w:color w:val="333333"/>
          <w:szCs w:val="22"/>
        </w:rPr>
      </w:pPr>
      <w:r w:rsidRPr="00C35007">
        <w:rPr>
          <w:rFonts w:ascii="현대하모니 L" w:eastAsia="현대하모니 L" w:hAnsi="현대하모니 L"/>
          <w:color w:val="333333"/>
          <w:szCs w:val="22"/>
        </w:rPr>
        <w:lastRenderedPageBreak/>
        <w:t xml:space="preserve">While a </w:t>
      </w:r>
      <w:proofErr w:type="spellStart"/>
      <w:r w:rsidRPr="00C35007">
        <w:rPr>
          <w:rFonts w:ascii="현대하모니 L" w:eastAsia="현대하모니 L" w:hAnsi="현대하모니 L"/>
          <w:color w:val="333333"/>
          <w:szCs w:val="22"/>
        </w:rPr>
        <w:t>SmartKey</w:t>
      </w:r>
      <w:proofErr w:type="spellEnd"/>
      <w:r w:rsidRPr="00C35007">
        <w:rPr>
          <w:rFonts w:ascii="현대하모니 L" w:eastAsia="현대하모니 L" w:hAnsi="현대하모니 L"/>
          <w:color w:val="333333"/>
          <w:szCs w:val="22"/>
        </w:rPr>
        <w:t xml:space="preserve"> FOB Key learning procedure is in progress, the Lamp is switched OFF.</w:t>
      </w:r>
    </w:p>
    <w:p w14:paraId="7118DC78" w14:textId="77777777" w:rsidR="00E2787B" w:rsidRPr="00C35007" w:rsidRDefault="00E2787B" w:rsidP="004544EB">
      <w:pPr>
        <w:rPr>
          <w:rFonts w:ascii="현대하모니 L" w:eastAsia="현대하모니 L" w:hAnsi="현대하모니 L"/>
          <w:color w:val="333333"/>
          <w:szCs w:val="22"/>
        </w:rPr>
      </w:pPr>
    </w:p>
    <w:p w14:paraId="1BB3F995" w14:textId="77777777" w:rsidR="00E2787B" w:rsidRPr="00C35007" w:rsidRDefault="00E2787B" w:rsidP="004544EB">
      <w:pPr>
        <w:rPr>
          <w:rFonts w:ascii="현대하모니 L" w:eastAsia="현대하모니 L" w:hAnsi="현대하모니 L"/>
          <w:color w:val="333333"/>
          <w:szCs w:val="22"/>
        </w:rPr>
      </w:pPr>
      <w:r w:rsidRPr="00C35007">
        <w:rPr>
          <w:rFonts w:ascii="현대하모니 L" w:eastAsia="현대하모니 L" w:hAnsi="현대하모니 L"/>
          <w:color w:val="333333"/>
          <w:szCs w:val="22"/>
        </w:rPr>
        <w:t xml:space="preserve">In addition, LAMP_ON for 700 </w:t>
      </w:r>
      <w:proofErr w:type="spellStart"/>
      <w:r w:rsidRPr="00C35007">
        <w:rPr>
          <w:rFonts w:ascii="현대하모니 L" w:eastAsia="현대하모니 L" w:hAnsi="현대하모니 L"/>
          <w:color w:val="333333"/>
          <w:szCs w:val="22"/>
        </w:rPr>
        <w:t>ms</w:t>
      </w:r>
      <w:proofErr w:type="spellEnd"/>
      <w:r w:rsidRPr="00C35007">
        <w:rPr>
          <w:rFonts w:ascii="현대하모니 L" w:eastAsia="현대하모니 L" w:hAnsi="현대하모니 L"/>
          <w:color w:val="333333"/>
          <w:szCs w:val="22"/>
        </w:rPr>
        <w:t xml:space="preserve"> after each successful </w:t>
      </w:r>
      <w:proofErr w:type="spellStart"/>
      <w:r w:rsidRPr="00C35007">
        <w:rPr>
          <w:rFonts w:ascii="현대하모니 L" w:eastAsia="현대하모니 L" w:hAnsi="현대하모니 L"/>
          <w:color w:val="333333"/>
          <w:szCs w:val="22"/>
        </w:rPr>
        <w:t>SmartKey</w:t>
      </w:r>
      <w:proofErr w:type="spellEnd"/>
      <w:r w:rsidRPr="00C35007">
        <w:rPr>
          <w:rFonts w:ascii="현대하모니 L" w:eastAsia="현대하모니 L" w:hAnsi="현대하모니 L"/>
          <w:color w:val="333333"/>
          <w:szCs w:val="22"/>
        </w:rPr>
        <w:t xml:space="preserve"> FOB key learnt.</w:t>
      </w:r>
    </w:p>
    <w:p w14:paraId="7876FC12" w14:textId="77777777" w:rsidR="00E2787B" w:rsidRPr="00C35007" w:rsidRDefault="00E2787B" w:rsidP="004544EB">
      <w:pPr>
        <w:rPr>
          <w:rFonts w:ascii="현대하모니 L" w:eastAsia="현대하모니 L" w:hAnsi="현대하모니 L"/>
          <w:color w:val="333333"/>
          <w:kern w:val="28"/>
        </w:rPr>
      </w:pPr>
    </w:p>
    <w:p w14:paraId="4090833D" w14:textId="77777777" w:rsidR="00E2787B" w:rsidRPr="00C35007" w:rsidRDefault="00E2787B" w:rsidP="004544EB">
      <w:pPr>
        <w:pStyle w:val="Heading4"/>
        <w:rPr>
          <w:rFonts w:ascii="현대하모니 L" w:eastAsia="현대하모니 L" w:hAnsi="현대하모니 L"/>
        </w:rPr>
      </w:pPr>
      <w:proofErr w:type="spellStart"/>
      <w:r w:rsidRPr="00C35007">
        <w:rPr>
          <w:rFonts w:ascii="현대하모니 L" w:eastAsia="현대하모니 L" w:hAnsi="현대하모니 L" w:hint="eastAsia"/>
        </w:rPr>
        <w:t>NeUtral</w:t>
      </w:r>
      <w:proofErr w:type="spellEnd"/>
      <w:r w:rsidRPr="00C35007">
        <w:rPr>
          <w:rFonts w:ascii="현대하모니 L" w:eastAsia="현대하모니 L" w:hAnsi="현대하모니 L" w:hint="eastAsia"/>
        </w:rPr>
        <w:t xml:space="preserve"> mode </w:t>
      </w:r>
    </w:p>
    <w:p w14:paraId="0B11219B"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hint="eastAsia"/>
          <w:szCs w:val="22"/>
        </w:rPr>
        <w:t>While the IMMO_ECU is in Neutral mode,</w:t>
      </w:r>
      <w:r w:rsidRPr="00C35007">
        <w:rPr>
          <w:rFonts w:ascii="현대하모니 L" w:eastAsia="현대하모니 L" w:hAnsi="현대하모니 L"/>
          <w:szCs w:val="22"/>
        </w:rPr>
        <w:t xml:space="preserve"> the Lamp is switched OFF</w:t>
      </w:r>
      <w:r w:rsidRPr="00C35007">
        <w:rPr>
          <w:rFonts w:ascii="현대하모니 L" w:eastAsia="현대하모니 L" w:hAnsi="현대하모니 L" w:hint="eastAsia"/>
          <w:szCs w:val="22"/>
        </w:rPr>
        <w:t>.</w:t>
      </w:r>
    </w:p>
    <w:p w14:paraId="57D047B8" w14:textId="77777777" w:rsidR="00E2787B" w:rsidRPr="00C35007" w:rsidRDefault="00E2787B" w:rsidP="004544EB">
      <w:pPr>
        <w:rPr>
          <w:rFonts w:ascii="현대하모니 L" w:eastAsia="현대하모니 L" w:hAnsi="현대하모니 L"/>
          <w:szCs w:val="22"/>
        </w:rPr>
      </w:pPr>
      <w:r w:rsidRPr="00C35007">
        <w:rPr>
          <w:rFonts w:ascii="현대하모니 L" w:eastAsia="현대하모니 L" w:hAnsi="현대하모니 L"/>
          <w:szCs w:val="22"/>
        </w:rPr>
        <w:t xml:space="preserve">In addition, LAMP_SEQ_ON for 700 </w:t>
      </w:r>
      <w:proofErr w:type="spellStart"/>
      <w:r w:rsidRPr="00C35007">
        <w:rPr>
          <w:rFonts w:ascii="현대하모니 L" w:eastAsia="현대하모니 L" w:hAnsi="현대하모니 L"/>
          <w:szCs w:val="22"/>
        </w:rPr>
        <w:t>ms</w:t>
      </w:r>
      <w:proofErr w:type="spellEnd"/>
      <w:r w:rsidRPr="00C35007">
        <w:rPr>
          <w:rFonts w:ascii="현대하모니 L" w:eastAsia="현대하모니 L" w:hAnsi="현대하모니 L"/>
          <w:szCs w:val="22"/>
        </w:rPr>
        <w:t xml:space="preserve"> after each successful SMART KEY FOB key learnt.</w:t>
      </w:r>
    </w:p>
    <w:p w14:paraId="35703EDE" w14:textId="77777777" w:rsidR="00E2787B" w:rsidRPr="00C35007" w:rsidRDefault="00E2787B" w:rsidP="004544EB">
      <w:pPr>
        <w:rPr>
          <w:rFonts w:ascii="현대하모니 L" w:eastAsia="현대하모니 L" w:hAnsi="현대하모니 L"/>
          <w:szCs w:val="22"/>
        </w:rPr>
      </w:pPr>
    </w:p>
    <w:p w14:paraId="5E86F948" w14:textId="77777777" w:rsidR="00E2787B" w:rsidRPr="00C35007" w:rsidRDefault="00E2787B" w:rsidP="004544EB">
      <w:pPr>
        <w:rPr>
          <w:rFonts w:ascii="현대하모니 L" w:eastAsia="현대하모니 L" w:hAnsi="현대하모니 L"/>
          <w:szCs w:val="22"/>
        </w:rPr>
      </w:pPr>
    </w:p>
    <w:p w14:paraId="1946BE5E" w14:textId="77777777" w:rsidR="00E2787B" w:rsidRPr="00C35007" w:rsidRDefault="00E2787B" w:rsidP="004544EB">
      <w:pPr>
        <w:rPr>
          <w:rFonts w:ascii="현대하모니 L" w:eastAsia="현대하모니 L" w:hAnsi="현대하모니 L"/>
          <w:szCs w:val="22"/>
        </w:rPr>
      </w:pPr>
    </w:p>
    <w:p w14:paraId="51C34A15" w14:textId="77777777" w:rsidR="00E2787B" w:rsidRPr="00C35007" w:rsidRDefault="00E2787B" w:rsidP="004544EB">
      <w:pPr>
        <w:rPr>
          <w:rFonts w:ascii="현대하모니 L" w:eastAsia="현대하모니 L" w:hAnsi="현대하모니 L"/>
        </w:rPr>
      </w:pPr>
    </w:p>
    <w:p w14:paraId="608DEACE" w14:textId="77777777" w:rsidR="00E2787B" w:rsidRPr="00C35007" w:rsidRDefault="00E2787B" w:rsidP="004544EB">
      <w:pPr>
        <w:rPr>
          <w:rFonts w:ascii="현대하모니 L" w:eastAsia="현대하모니 L" w:hAnsi="현대하모니 L"/>
        </w:rPr>
      </w:pPr>
      <w:r w:rsidRPr="00C35007">
        <w:rPr>
          <w:rFonts w:ascii="현대하모니 L" w:eastAsia="현대하모니 L" w:hAnsi="현대하모니 L"/>
          <w:noProof/>
        </w:rPr>
        <w:br w:type="page"/>
      </w:r>
      <w:r w:rsidRPr="00C35007">
        <w:rPr>
          <w:rFonts w:ascii="현대하모니 L" w:eastAsia="현대하모니 L" w:hAnsi="현대하모니 L"/>
          <w:strike/>
          <w:szCs w:val="22"/>
        </w:rPr>
        <w:lastRenderedPageBreak/>
        <w:t xml:space="preserve"> </w:t>
      </w:r>
    </w:p>
    <w:p w14:paraId="633C330A" w14:textId="77777777" w:rsidR="00E2787B" w:rsidRPr="00C35007" w:rsidRDefault="00E2787B" w:rsidP="004544EB">
      <w:pPr>
        <w:pStyle w:val="Heading2"/>
        <w:rPr>
          <w:rFonts w:ascii="현대하모니 L" w:eastAsia="현대하모니 L" w:hAnsi="현대하모니 L"/>
          <w:b/>
        </w:rPr>
      </w:pPr>
      <w:r w:rsidRPr="00C35007">
        <w:rPr>
          <w:rFonts w:ascii="현대하모니 L" w:eastAsia="현대하모니 L" w:hAnsi="현대하모니 L"/>
          <w:b/>
        </w:rPr>
        <w:t xml:space="preserve">  CALIBRATION PARAMETERS</w:t>
      </w:r>
    </w:p>
    <w:p w14:paraId="7E051CA8" w14:textId="77777777" w:rsidR="00E2787B" w:rsidRPr="00C35007" w:rsidRDefault="00E2787B" w:rsidP="004544EB">
      <w:pPr>
        <w:pStyle w:val="BodyText"/>
        <w:rPr>
          <w:rFonts w:ascii="현대하모니 L" w:eastAsia="현대하모니 L" w:hAnsi="현대하모니 L"/>
        </w:rPr>
      </w:pPr>
    </w:p>
    <w:p w14:paraId="3B4C3867"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Some calibration parameters are mentioned in the previous chapters and can be adjusted or changed before production (within the limit of system compatibility) or in After Market service (for certain parameters only) by way of Diagnostic services, as they are stored in modifiable </w:t>
      </w:r>
      <w:proofErr w:type="spellStart"/>
      <w:r w:rsidRPr="00C35007">
        <w:rPr>
          <w:rFonts w:ascii="현대하모니 L" w:eastAsia="현대하모니 L" w:hAnsi="현대하모니 L"/>
          <w:szCs w:val="22"/>
        </w:rPr>
        <w:t>non volatile</w:t>
      </w:r>
      <w:proofErr w:type="spellEnd"/>
      <w:r w:rsidRPr="00C35007">
        <w:rPr>
          <w:rFonts w:ascii="현대하모니 L" w:eastAsia="현대하모니 L" w:hAnsi="현대하모니 L"/>
          <w:szCs w:val="22"/>
        </w:rPr>
        <w:t xml:space="preserve"> memory.</w:t>
      </w:r>
    </w:p>
    <w:p w14:paraId="126953D2" w14:textId="77777777" w:rsidR="00E2787B" w:rsidRPr="00C35007" w:rsidRDefault="00E2787B" w:rsidP="004544EB">
      <w:pPr>
        <w:pStyle w:val="BodyText"/>
        <w:rPr>
          <w:rFonts w:ascii="현대하모니 L" w:eastAsia="현대하모니 L" w:hAnsi="현대하모니 L"/>
        </w:rPr>
      </w:pPr>
    </w:p>
    <w:p w14:paraId="68909262" w14:textId="77777777" w:rsidR="00E2787B" w:rsidRPr="00C35007" w:rsidRDefault="00E2787B" w:rsidP="004544EB">
      <w:pPr>
        <w:pStyle w:val="Heading3"/>
        <w:rPr>
          <w:rFonts w:ascii="현대하모니 L" w:eastAsia="현대하모니 L" w:hAnsi="현대하모니 L"/>
        </w:rPr>
      </w:pPr>
      <w:r w:rsidRPr="00C35007">
        <w:rPr>
          <w:rFonts w:ascii="현대하모니 L" w:eastAsia="현대하모니 L" w:hAnsi="현대하모니 L"/>
        </w:rPr>
        <w:t>System parameters</w:t>
      </w:r>
    </w:p>
    <w:p w14:paraId="1E5BF58C" w14:textId="77777777" w:rsidR="00E2787B" w:rsidRPr="00C35007" w:rsidRDefault="00E2787B" w:rsidP="004544EB">
      <w:pPr>
        <w:pStyle w:val="BodyText"/>
        <w:rPr>
          <w:rFonts w:ascii="현대하모니 L" w:eastAsia="현대하모니 L" w:hAnsi="현대하모니 L"/>
        </w:rPr>
      </w:pPr>
    </w:p>
    <w:p w14:paraId="2587AF4A"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u w:val="single"/>
        </w:rPr>
        <w:t>TMPVDOUT</w:t>
      </w:r>
      <w:r w:rsidRPr="00C35007">
        <w:rPr>
          <w:rFonts w:ascii="Batang" w:eastAsia="Batang" w:hAnsi="Batang" w:cs="Batang" w:hint="eastAsia"/>
          <w:szCs w:val="22"/>
        </w:rPr>
        <w:t> </w:t>
      </w:r>
      <w:r w:rsidRPr="00C35007">
        <w:rPr>
          <w:rFonts w:ascii="현대하모니 L" w:eastAsia="현대하모니 L" w:hAnsi="현대하모니 L"/>
          <w:szCs w:val="22"/>
        </w:rPr>
        <w:t>: Time-out for release message communication</w:t>
      </w:r>
    </w:p>
    <w:p w14:paraId="58165BB5"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Variation range</w:t>
      </w:r>
      <w:r w:rsidRPr="00C35007">
        <w:rPr>
          <w:rFonts w:ascii="Batang" w:eastAsia="Batang" w:hAnsi="Batang" w:cs="Batang" w:hint="eastAsia"/>
          <w:szCs w:val="22"/>
        </w:rPr>
        <w:t> </w:t>
      </w:r>
      <w:r w:rsidRPr="00C35007">
        <w:rPr>
          <w:rFonts w:ascii="현대하모니 L" w:eastAsia="현대하모니 L" w:hAnsi="현대하모니 L"/>
          <w:szCs w:val="22"/>
        </w:rPr>
        <w:t>: 1 to 25 sec.</w:t>
      </w:r>
    </w:p>
    <w:p w14:paraId="1BC76EC8"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Default value</w:t>
      </w:r>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2 sec.</w:t>
      </w:r>
    </w:p>
    <w:p w14:paraId="053A08E0" w14:textId="77777777" w:rsidR="00E2787B" w:rsidRPr="00C35007" w:rsidRDefault="00E2787B" w:rsidP="004544EB">
      <w:pPr>
        <w:pStyle w:val="BodyText"/>
        <w:rPr>
          <w:rFonts w:ascii="현대하모니 L" w:eastAsia="현대하모니 L" w:hAnsi="현대하모니 L"/>
          <w:szCs w:val="22"/>
        </w:rPr>
      </w:pPr>
    </w:p>
    <w:p w14:paraId="0B790219"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u w:val="single"/>
        </w:rPr>
        <w:t>CALULKTR</w:t>
      </w:r>
      <w:r w:rsidRPr="00C35007">
        <w:rPr>
          <w:rFonts w:ascii="Batang" w:eastAsia="Batang" w:hAnsi="Batang" w:cs="Batang" w:hint="eastAsia"/>
          <w:szCs w:val="22"/>
        </w:rPr>
        <w:t> </w:t>
      </w:r>
      <w:r w:rsidRPr="00C35007">
        <w:rPr>
          <w:rFonts w:ascii="현대하모니 L" w:eastAsia="현대하모니 L" w:hAnsi="현대하모니 L"/>
          <w:szCs w:val="22"/>
        </w:rPr>
        <w:t>: Boolean parameter to inhibit the key transponder locking</w:t>
      </w:r>
    </w:p>
    <w:p w14:paraId="7A67D327"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Variation range</w:t>
      </w:r>
      <w:r w:rsidRPr="00C35007">
        <w:rPr>
          <w:rFonts w:ascii="Batang" w:eastAsia="Batang" w:hAnsi="Batang" w:cs="Batang" w:hint="eastAsia"/>
          <w:szCs w:val="22"/>
        </w:rPr>
        <w:t> </w:t>
      </w:r>
      <w:r w:rsidRPr="00C35007">
        <w:rPr>
          <w:rFonts w:ascii="현대하모니 L" w:eastAsia="현대하모니 L" w:hAnsi="현대하모니 L"/>
          <w:szCs w:val="22"/>
        </w:rPr>
        <w:t>: 0,  1</w:t>
      </w:r>
    </w:p>
    <w:p w14:paraId="63DD6889"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Default value</w:t>
      </w:r>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0  (</w:t>
      </w:r>
      <w:r w:rsidRPr="00C35007">
        <w:rPr>
          <w:rFonts w:ascii="Batang" w:eastAsia="Batang" w:hAnsi="Batang" w:cs="Batang" w:hint="eastAsia"/>
          <w:szCs w:val="22"/>
        </w:rPr>
        <w:t>« </w:t>
      </w:r>
      <w:r w:rsidRPr="00C35007">
        <w:rPr>
          <w:rFonts w:ascii="현대하모니 L" w:eastAsia="현대하모니 L" w:hAnsi="현대하모니 L"/>
          <w:szCs w:val="22"/>
        </w:rPr>
        <w:t>transponder must be locked</w:t>
      </w:r>
      <w:r w:rsidRPr="00C35007">
        <w:rPr>
          <w:rFonts w:ascii="Batang" w:eastAsia="Batang" w:hAnsi="Batang" w:cs="Batang" w:hint="eastAsia"/>
          <w:szCs w:val="22"/>
        </w:rPr>
        <w:t> »</w:t>
      </w:r>
      <w:r w:rsidRPr="00C35007">
        <w:rPr>
          <w:rFonts w:ascii="현대하모니 L" w:eastAsia="현대하모니 L" w:hAnsi="현대하모니 L"/>
          <w:szCs w:val="22"/>
        </w:rPr>
        <w:t>)</w:t>
      </w:r>
    </w:p>
    <w:p w14:paraId="1674D195" w14:textId="77777777" w:rsidR="00E2787B" w:rsidRPr="00C35007" w:rsidRDefault="00E2787B" w:rsidP="004544EB">
      <w:pPr>
        <w:pStyle w:val="BodyText"/>
        <w:rPr>
          <w:rFonts w:ascii="현대하모니 L" w:eastAsia="현대하모니 L" w:hAnsi="현대하모니 L"/>
          <w:szCs w:val="22"/>
        </w:rPr>
      </w:pPr>
    </w:p>
    <w:p w14:paraId="23728F44"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szCs w:val="22"/>
          <w:u w:val="single"/>
        </w:rPr>
        <w:t>IDS_RELEASE_PERIOD</w:t>
      </w:r>
      <w:r w:rsidRPr="00C35007">
        <w:rPr>
          <w:rFonts w:ascii="현대하모니 L" w:eastAsia="현대하모니 L" w:hAnsi="현대하모니 L"/>
          <w:szCs w:val="22"/>
        </w:rPr>
        <w:t xml:space="preserve"> : Authentication success hold time for fast restart mechanism </w:t>
      </w:r>
    </w:p>
    <w:p w14:paraId="44F72233"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Variation range</w:t>
      </w:r>
      <w:r w:rsidRPr="00C35007">
        <w:rPr>
          <w:rFonts w:ascii="Batang" w:eastAsia="Batang" w:hAnsi="Batang" w:cs="Batang" w:hint="eastAsia"/>
          <w:szCs w:val="22"/>
        </w:rPr>
        <w:t> </w:t>
      </w:r>
      <w:r w:rsidRPr="00C35007">
        <w:rPr>
          <w:rFonts w:ascii="현대하모니 L" w:eastAsia="현대하모니 L" w:hAnsi="현대하모니 L"/>
          <w:szCs w:val="22"/>
        </w:rPr>
        <w:t xml:space="preserve">: 0 to </w:t>
      </w:r>
      <w:r w:rsidRPr="00C35007">
        <w:rPr>
          <w:rFonts w:ascii="현대하모니 L" w:eastAsia="현대하모니 L" w:hAnsi="현대하모니 L" w:hint="eastAsia"/>
          <w:szCs w:val="22"/>
        </w:rPr>
        <w:t>60</w:t>
      </w:r>
      <w:r w:rsidRPr="00C35007">
        <w:rPr>
          <w:rFonts w:ascii="현대하모니 L" w:eastAsia="현대하모니 L" w:hAnsi="현대하모니 L"/>
          <w:szCs w:val="22"/>
        </w:rPr>
        <w:t xml:space="preserve"> sec.</w:t>
      </w:r>
    </w:p>
    <w:p w14:paraId="0752FA24"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Default value</w:t>
      </w:r>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30</w:t>
      </w:r>
      <w:r w:rsidRPr="00C35007">
        <w:rPr>
          <w:rFonts w:ascii="현대하모니 L" w:eastAsia="현대하모니 L" w:hAnsi="현대하모니 L"/>
          <w:szCs w:val="22"/>
        </w:rPr>
        <w:t xml:space="preserve"> sec.  </w:t>
      </w:r>
    </w:p>
    <w:p w14:paraId="3C72A837" w14:textId="77777777" w:rsidR="00E2787B" w:rsidRPr="00C35007" w:rsidRDefault="00E2787B" w:rsidP="004544EB">
      <w:pPr>
        <w:pStyle w:val="BodyText"/>
        <w:ind w:firstLine="720"/>
        <w:rPr>
          <w:rFonts w:ascii="현대하모니 L" w:eastAsia="현대하모니 L" w:hAnsi="현대하모니 L"/>
          <w:szCs w:val="22"/>
        </w:rPr>
      </w:pPr>
    </w:p>
    <w:p w14:paraId="0391FE40" w14:textId="77777777" w:rsidR="00E2787B" w:rsidRPr="00C35007" w:rsidRDefault="00E2787B" w:rsidP="004544EB">
      <w:pPr>
        <w:pStyle w:val="BodyText"/>
        <w:rPr>
          <w:rFonts w:ascii="현대하모니 L" w:eastAsia="현대하모니 L" w:hAnsi="현대하모니 L"/>
          <w:szCs w:val="22"/>
        </w:rPr>
      </w:pPr>
      <w:r w:rsidRPr="00C35007">
        <w:rPr>
          <w:rFonts w:ascii="현대하모니 L" w:eastAsia="현대하모니 L" w:hAnsi="현대하모니 L" w:hint="eastAsia"/>
          <w:szCs w:val="22"/>
          <w:u w:val="single"/>
        </w:rPr>
        <w:t>IGN1_FALL_FILTER</w:t>
      </w:r>
      <w:r w:rsidRPr="00C35007">
        <w:rPr>
          <w:rFonts w:ascii="현대하모니 L" w:eastAsia="현대하모니 L" w:hAnsi="현대하모니 L"/>
          <w:szCs w:val="22"/>
        </w:rPr>
        <w:t xml:space="preserve"> : </w:t>
      </w:r>
      <w:r w:rsidRPr="00C35007">
        <w:rPr>
          <w:rFonts w:ascii="현대하모니 L" w:eastAsia="현대하모니 L" w:hAnsi="현대하모니 L" w:hint="eastAsia"/>
          <w:szCs w:val="22"/>
        </w:rPr>
        <w:t xml:space="preserve">IGN1 falling filtering used to </w:t>
      </w:r>
      <w:smartTag w:uri="urn:schemas-microsoft-com:office:smarttags" w:element="place">
        <w:r w:rsidRPr="00C35007">
          <w:rPr>
            <w:rFonts w:ascii="현대하모니 L" w:eastAsia="현대하모니 L" w:hAnsi="현대하모니 L" w:hint="eastAsia"/>
            <w:szCs w:val="22"/>
          </w:rPr>
          <w:t>EMS</w:t>
        </w:r>
      </w:smartTag>
      <w:r w:rsidRPr="00C35007">
        <w:rPr>
          <w:rFonts w:ascii="현대하모니 L" w:eastAsia="현대하모니 L" w:hAnsi="현대하모니 L" w:hint="eastAsia"/>
          <w:szCs w:val="22"/>
        </w:rPr>
        <w:t xml:space="preserve"> communication</w:t>
      </w:r>
    </w:p>
    <w:p w14:paraId="6020B1C4"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Variation range</w:t>
      </w:r>
      <w:r w:rsidRPr="00C35007">
        <w:rPr>
          <w:rFonts w:ascii="Batang" w:eastAsia="Batang" w:hAnsi="Batang" w:cs="Batang" w:hint="eastAsia"/>
          <w:szCs w:val="22"/>
        </w:rPr>
        <w:t> </w:t>
      </w:r>
      <w:r w:rsidRPr="00C35007">
        <w:rPr>
          <w:rFonts w:ascii="현대하모니 L" w:eastAsia="현대하모니 L" w:hAnsi="현대하모니 L"/>
          <w:szCs w:val="22"/>
        </w:rPr>
        <w:t>: 0 to 2</w:t>
      </w:r>
      <w:r w:rsidRPr="00C35007">
        <w:rPr>
          <w:rFonts w:ascii="현대하모니 L" w:eastAsia="현대하모니 L" w:hAnsi="현대하모니 L" w:hint="eastAsia"/>
          <w:szCs w:val="22"/>
        </w:rPr>
        <w:t>.55</w:t>
      </w:r>
      <w:r w:rsidRPr="00C35007">
        <w:rPr>
          <w:rFonts w:ascii="현대하모니 L" w:eastAsia="현대하모니 L" w:hAnsi="현대하모니 L"/>
          <w:szCs w:val="22"/>
        </w:rPr>
        <w:t xml:space="preserve"> sec.</w:t>
      </w:r>
    </w:p>
    <w:p w14:paraId="499D0C40" w14:textId="77777777" w:rsidR="00E2787B" w:rsidRPr="00C35007" w:rsidRDefault="00E2787B" w:rsidP="004544EB">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Default value</w:t>
      </w:r>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0.18</w:t>
      </w:r>
      <w:r w:rsidRPr="00C35007">
        <w:rPr>
          <w:rFonts w:ascii="현대하모니 L" w:eastAsia="현대하모니 L" w:hAnsi="현대하모니 L"/>
          <w:szCs w:val="22"/>
        </w:rPr>
        <w:t xml:space="preserve">sec.  </w:t>
      </w:r>
    </w:p>
    <w:p w14:paraId="7A9A139D" w14:textId="77777777" w:rsidR="00E2787B" w:rsidRPr="00C35007" w:rsidRDefault="00E2787B" w:rsidP="004544EB">
      <w:pPr>
        <w:pStyle w:val="BodyText"/>
        <w:ind w:firstLine="720"/>
        <w:rPr>
          <w:rFonts w:ascii="현대하모니 L" w:eastAsia="현대하모니 L" w:hAnsi="현대하모니 L"/>
          <w:szCs w:val="22"/>
        </w:rPr>
      </w:pPr>
    </w:p>
    <w:p w14:paraId="56A0069A" w14:textId="77777777" w:rsidR="00E2787B" w:rsidRPr="00C35007" w:rsidRDefault="00E2787B" w:rsidP="004544EB">
      <w:pPr>
        <w:rPr>
          <w:rFonts w:ascii="현대하모니 L" w:eastAsia="현대하모니 L" w:hAnsi="현대하모니 L"/>
        </w:rPr>
      </w:pPr>
    </w:p>
    <w:p w14:paraId="04C7796E" w14:textId="77777777" w:rsidR="00E2787B" w:rsidRPr="00C35007" w:rsidRDefault="00E2787B" w:rsidP="007657C9">
      <w:pPr>
        <w:pStyle w:val="Heading1"/>
        <w:keepNext w:val="0"/>
        <w:pageBreakBefore/>
        <w:spacing w:before="480" w:after="120" w:line="240" w:lineRule="auto"/>
        <w:ind w:left="431" w:hanging="431"/>
        <w:rPr>
          <w:rFonts w:ascii="현대하모니 L" w:eastAsia="현대하모니 L" w:hAnsi="현대하모니 L" w:cs="Arial"/>
          <w:bCs/>
          <w:caps/>
          <w:sz w:val="28"/>
        </w:rPr>
      </w:pPr>
      <w:r w:rsidRPr="00C35007">
        <w:rPr>
          <w:rFonts w:ascii="현대하모니 L" w:eastAsia="현대하모니 L" w:hAnsi="현대하모니 L" w:cs="Arial" w:hint="eastAsia"/>
          <w:bCs/>
          <w:caps/>
          <w:sz w:val="28"/>
        </w:rPr>
        <w:lastRenderedPageBreak/>
        <w:t>Glossary</w:t>
      </w:r>
    </w:p>
    <w:p w14:paraId="292AF533" w14:textId="77777777" w:rsidR="00E2787B" w:rsidRPr="00C35007" w:rsidRDefault="00E2787B" w:rsidP="00613DB6">
      <w:pPr>
        <w:pStyle w:val="BodyText"/>
        <w:rPr>
          <w:rFonts w:ascii="현대하모니 L" w:eastAsia="현대하모니 L" w:hAnsi="현대하모니 L"/>
          <w:noProof/>
          <w:szCs w:val="22"/>
        </w:rPr>
      </w:pPr>
      <w:r w:rsidRPr="00C35007">
        <w:rPr>
          <w:rFonts w:ascii="현대하모니 L" w:eastAsia="현대하모니 L" w:hAnsi="현대하모니 L"/>
          <w:b/>
          <w:i/>
          <w:noProof/>
          <w:szCs w:val="22"/>
        </w:rPr>
        <w:t>Lockeded</w:t>
      </w:r>
      <w:r w:rsidRPr="00C35007">
        <w:rPr>
          <w:rFonts w:ascii="Batang" w:eastAsia="Batang" w:hAnsi="Batang" w:cs="Batang" w:hint="eastAsia"/>
          <w:noProof/>
          <w:szCs w:val="22"/>
        </w:rPr>
        <w:t> </w:t>
      </w:r>
      <w:r w:rsidRPr="00C35007">
        <w:rPr>
          <w:rFonts w:ascii="현대하모니 L" w:eastAsia="현대하모니 L" w:hAnsi="현대하모니 L"/>
          <w:noProof/>
          <w:szCs w:val="22"/>
        </w:rPr>
        <w:t>:</w:t>
      </w:r>
      <w:r w:rsidRPr="00C35007">
        <w:rPr>
          <w:rFonts w:ascii="현대하모니 L" w:eastAsia="현대하모니 L" w:hAnsi="현대하모니 L"/>
          <w:noProof/>
          <w:szCs w:val="22"/>
        </w:rPr>
        <w:tab/>
      </w:r>
    </w:p>
    <w:p w14:paraId="2FB5A036" w14:textId="77777777" w:rsidR="00E2787B" w:rsidRPr="00C35007" w:rsidRDefault="00E2787B" w:rsidP="00613DB6">
      <w:pPr>
        <w:pStyle w:val="BodyText"/>
        <w:ind w:firstLine="720"/>
        <w:rPr>
          <w:rFonts w:ascii="현대하모니 L" w:eastAsia="현대하모니 L" w:hAnsi="현대하모니 L"/>
          <w:noProof/>
          <w:szCs w:val="22"/>
        </w:rPr>
      </w:pPr>
      <w:r w:rsidRPr="00C35007">
        <w:rPr>
          <w:rFonts w:ascii="현대하모니 L" w:eastAsia="현대하모니 L" w:hAnsi="현대하모니 L"/>
          <w:noProof/>
          <w:szCs w:val="22"/>
        </w:rPr>
        <w:t>state of IMMO_ECU</w:t>
      </w:r>
      <w:r w:rsidRPr="00C35007">
        <w:rPr>
          <w:rFonts w:ascii="현대하모니 L" w:eastAsia="현대하모니 L" w:hAnsi="현대하모니 L" w:hint="eastAsia"/>
          <w:noProof/>
          <w:szCs w:val="22"/>
        </w:rPr>
        <w:t xml:space="preserve"> </w:t>
      </w:r>
      <w:r w:rsidRPr="00C35007">
        <w:rPr>
          <w:rFonts w:ascii="현대하모니 L" w:eastAsia="현대하모니 L" w:hAnsi="현대하모니 L"/>
          <w:noProof/>
          <w:szCs w:val="22"/>
        </w:rPr>
        <w:t xml:space="preserve">Immobilizer function, in which the vehicle should be immobilized.  </w:t>
      </w:r>
    </w:p>
    <w:p w14:paraId="5919BE54" w14:textId="77777777" w:rsidR="00E2787B" w:rsidRPr="00C35007" w:rsidRDefault="00E2787B" w:rsidP="00613DB6">
      <w:pPr>
        <w:pStyle w:val="BodyText"/>
        <w:ind w:firstLine="720"/>
        <w:rPr>
          <w:rFonts w:ascii="현대하모니 L" w:eastAsia="현대하모니 L" w:hAnsi="현대하모니 L"/>
          <w:noProof/>
          <w:szCs w:val="22"/>
        </w:rPr>
      </w:pPr>
      <w:r w:rsidRPr="00C35007">
        <w:rPr>
          <w:rFonts w:ascii="현대하모니 L" w:eastAsia="현대하모니 L" w:hAnsi="현대하모니 L"/>
          <w:noProof/>
          <w:szCs w:val="22"/>
        </w:rPr>
        <w:t>In this state, cranking is not possible if the optional cranking relay is present.</w:t>
      </w:r>
    </w:p>
    <w:p w14:paraId="2F046E34" w14:textId="77777777" w:rsidR="00E2787B" w:rsidRPr="00C35007" w:rsidRDefault="00E2787B" w:rsidP="00613DB6">
      <w:pPr>
        <w:pStyle w:val="BodyText"/>
        <w:rPr>
          <w:rFonts w:ascii="현대하모니 L" w:eastAsia="현대하모니 L" w:hAnsi="현대하모니 L"/>
          <w:noProof/>
          <w:szCs w:val="22"/>
        </w:rPr>
      </w:pPr>
      <w:r w:rsidRPr="00C35007">
        <w:rPr>
          <w:rFonts w:ascii="현대하모니 L" w:eastAsia="현대하모니 L" w:hAnsi="현대하모니 L"/>
          <w:b/>
          <w:i/>
          <w:noProof/>
          <w:szCs w:val="22"/>
        </w:rPr>
        <w:t>Released</w:t>
      </w:r>
      <w:r w:rsidRPr="00C35007">
        <w:rPr>
          <w:rFonts w:ascii="Batang" w:eastAsia="Batang" w:hAnsi="Batang" w:cs="Batang" w:hint="eastAsia"/>
          <w:noProof/>
          <w:szCs w:val="22"/>
        </w:rPr>
        <w:t> </w:t>
      </w:r>
      <w:r w:rsidRPr="00C35007">
        <w:rPr>
          <w:rFonts w:ascii="현대하모니 L" w:eastAsia="현대하모니 L" w:hAnsi="현대하모니 L"/>
          <w:noProof/>
          <w:szCs w:val="22"/>
        </w:rPr>
        <w:t xml:space="preserve">: </w:t>
      </w:r>
      <w:r w:rsidRPr="00C35007">
        <w:rPr>
          <w:rFonts w:ascii="현대하모니 L" w:eastAsia="현대하모니 L" w:hAnsi="현대하모니 L"/>
          <w:noProof/>
          <w:szCs w:val="22"/>
        </w:rPr>
        <w:tab/>
      </w:r>
    </w:p>
    <w:p w14:paraId="4C4F715B" w14:textId="77777777" w:rsidR="00E2787B" w:rsidRPr="00C35007" w:rsidRDefault="00E2787B" w:rsidP="00613DB6">
      <w:pPr>
        <w:pStyle w:val="BodyText"/>
        <w:ind w:firstLine="720"/>
        <w:rPr>
          <w:rFonts w:ascii="현대하모니 L" w:eastAsia="현대하모니 L" w:hAnsi="현대하모니 L"/>
          <w:noProof/>
          <w:szCs w:val="22"/>
        </w:rPr>
      </w:pPr>
      <w:r w:rsidRPr="00C35007">
        <w:rPr>
          <w:rFonts w:ascii="현대하모니 L" w:eastAsia="현대하모니 L" w:hAnsi="현대하모니 L"/>
          <w:noProof/>
          <w:szCs w:val="22"/>
        </w:rPr>
        <w:t>state</w:t>
      </w:r>
      <w:r w:rsidRPr="00C35007">
        <w:rPr>
          <w:rFonts w:ascii="Batang" w:eastAsia="Batang" w:hAnsi="Batang" w:cs="Batang" w:hint="eastAsia"/>
          <w:noProof/>
          <w:szCs w:val="22"/>
        </w:rPr>
        <w:t> </w:t>
      </w:r>
      <w:r w:rsidRPr="00C35007">
        <w:rPr>
          <w:rFonts w:ascii="현대하모니 L" w:eastAsia="현대하모니 L" w:hAnsi="현대하모니 L"/>
          <w:noProof/>
          <w:szCs w:val="22"/>
        </w:rPr>
        <w:t xml:space="preserve">of IMMO_ECUImmobilizer function, in which the vehicle can be mobilized.  </w:t>
      </w:r>
    </w:p>
    <w:p w14:paraId="4DD95D38" w14:textId="77777777" w:rsidR="00E2787B" w:rsidRPr="00C35007" w:rsidRDefault="00E2787B" w:rsidP="00613DB6">
      <w:pPr>
        <w:pStyle w:val="BodyText"/>
        <w:ind w:firstLine="720"/>
        <w:rPr>
          <w:rFonts w:ascii="현대하모니 L" w:eastAsia="현대하모니 L" w:hAnsi="현대하모니 L"/>
          <w:noProof/>
          <w:szCs w:val="22"/>
        </w:rPr>
      </w:pPr>
      <w:r w:rsidRPr="00C35007">
        <w:rPr>
          <w:rFonts w:ascii="현대하모니 L" w:eastAsia="현대하모니 L" w:hAnsi="현대하모니 L"/>
          <w:noProof/>
          <w:szCs w:val="22"/>
        </w:rPr>
        <w:t xml:space="preserve">In this state, cranking is possible. </w:t>
      </w:r>
    </w:p>
    <w:p w14:paraId="7DE2BF2D" w14:textId="77777777" w:rsidR="00E2787B" w:rsidRPr="00C35007" w:rsidRDefault="00E2787B" w:rsidP="00613DB6">
      <w:pPr>
        <w:pStyle w:val="BodyText"/>
        <w:rPr>
          <w:rFonts w:ascii="현대하모니 L" w:eastAsia="현대하모니 L" w:hAnsi="현대하모니 L"/>
          <w:noProof/>
          <w:szCs w:val="22"/>
        </w:rPr>
      </w:pPr>
      <w:r w:rsidRPr="00C35007">
        <w:rPr>
          <w:rFonts w:ascii="현대하모니 L" w:eastAsia="현대하모니 L" w:hAnsi="현대하모니 L"/>
          <w:b/>
          <w:i/>
          <w:noProof/>
          <w:szCs w:val="22"/>
        </w:rPr>
        <w:t>Locked</w:t>
      </w:r>
      <w:r w:rsidRPr="00C35007">
        <w:rPr>
          <w:rFonts w:ascii="Batang" w:eastAsia="Batang" w:hAnsi="Batang" w:cs="Batang" w:hint="eastAsia"/>
          <w:noProof/>
          <w:szCs w:val="22"/>
        </w:rPr>
        <w:t> </w:t>
      </w:r>
      <w:r w:rsidRPr="00C35007">
        <w:rPr>
          <w:rFonts w:ascii="현대하모니 L" w:eastAsia="현대하모니 L" w:hAnsi="현대하모니 L"/>
          <w:noProof/>
          <w:szCs w:val="22"/>
        </w:rPr>
        <w:t>:</w:t>
      </w:r>
      <w:r w:rsidRPr="00C35007">
        <w:rPr>
          <w:rFonts w:ascii="현대하모니 L" w:eastAsia="현대하모니 L" w:hAnsi="현대하모니 L"/>
          <w:noProof/>
          <w:szCs w:val="22"/>
        </w:rPr>
        <w:tab/>
      </w:r>
      <w:r w:rsidRPr="00C35007">
        <w:rPr>
          <w:rFonts w:ascii="현대하모니 L" w:eastAsia="현대하모니 L" w:hAnsi="현대하모니 L"/>
          <w:noProof/>
          <w:szCs w:val="22"/>
        </w:rPr>
        <w:tab/>
      </w:r>
    </w:p>
    <w:p w14:paraId="69CB3471" w14:textId="77777777" w:rsidR="00E2787B" w:rsidRPr="00C35007" w:rsidRDefault="00E2787B" w:rsidP="00613DB6">
      <w:pPr>
        <w:pStyle w:val="BodyText"/>
        <w:ind w:left="720"/>
        <w:rPr>
          <w:rFonts w:ascii="현대하모니 L" w:eastAsia="현대하모니 L" w:hAnsi="현대하모니 L"/>
          <w:noProof/>
          <w:szCs w:val="22"/>
        </w:rPr>
      </w:pPr>
      <w:r w:rsidRPr="00C35007">
        <w:rPr>
          <w:rFonts w:ascii="현대하모니 L" w:eastAsia="현대하모니 L" w:hAnsi="현대하모니 L"/>
          <w:noProof/>
          <w:szCs w:val="22"/>
        </w:rPr>
        <w:t>state of EMS Immobilizer function, in which the starting and running of the engine is disabled</w:t>
      </w:r>
      <w:r w:rsidRPr="00C35007">
        <w:rPr>
          <w:rFonts w:ascii="Batang" w:eastAsia="Batang" w:hAnsi="Batang" w:cs="Batang" w:hint="eastAsia"/>
          <w:noProof/>
          <w:szCs w:val="22"/>
        </w:rPr>
        <w:t> </w:t>
      </w:r>
      <w:r w:rsidRPr="00C35007">
        <w:rPr>
          <w:rFonts w:ascii="현대하모니 L" w:eastAsia="현대하모니 L" w:hAnsi="현대하모니 L"/>
          <w:noProof/>
          <w:szCs w:val="22"/>
        </w:rPr>
        <w:t>; immobilizing actions are executed.</w:t>
      </w:r>
    </w:p>
    <w:p w14:paraId="2AF9E31D" w14:textId="77777777" w:rsidR="00E2787B" w:rsidRPr="00C35007" w:rsidRDefault="00E2787B" w:rsidP="00613DB6">
      <w:pPr>
        <w:pStyle w:val="BodyText"/>
        <w:rPr>
          <w:rFonts w:ascii="현대하모니 L" w:eastAsia="현대하모니 L" w:hAnsi="현대하모니 L"/>
          <w:noProof/>
          <w:szCs w:val="22"/>
        </w:rPr>
      </w:pPr>
      <w:r w:rsidRPr="00C35007">
        <w:rPr>
          <w:rFonts w:ascii="현대하모니 L" w:eastAsia="현대하모니 L" w:hAnsi="현대하모니 L"/>
          <w:b/>
          <w:i/>
          <w:noProof/>
          <w:szCs w:val="22"/>
        </w:rPr>
        <w:t>Unlocked</w:t>
      </w:r>
      <w:r w:rsidRPr="00C35007">
        <w:rPr>
          <w:rFonts w:ascii="Batang" w:eastAsia="Batang" w:hAnsi="Batang" w:cs="Batang" w:hint="eastAsia"/>
          <w:noProof/>
          <w:szCs w:val="22"/>
        </w:rPr>
        <w:t> </w:t>
      </w:r>
      <w:r w:rsidRPr="00C35007">
        <w:rPr>
          <w:rFonts w:ascii="현대하모니 L" w:eastAsia="현대하모니 L" w:hAnsi="현대하모니 L"/>
          <w:noProof/>
          <w:szCs w:val="22"/>
        </w:rPr>
        <w:t>:</w:t>
      </w:r>
      <w:r w:rsidRPr="00C35007">
        <w:rPr>
          <w:rFonts w:ascii="현대하모니 L" w:eastAsia="현대하모니 L" w:hAnsi="현대하모니 L"/>
          <w:noProof/>
          <w:szCs w:val="22"/>
        </w:rPr>
        <w:tab/>
      </w:r>
    </w:p>
    <w:p w14:paraId="23F91D20" w14:textId="77777777" w:rsidR="00E2787B" w:rsidRPr="00C35007" w:rsidRDefault="00E2787B" w:rsidP="00613DB6">
      <w:pPr>
        <w:pStyle w:val="BodyText"/>
        <w:ind w:firstLine="720"/>
        <w:rPr>
          <w:rFonts w:ascii="현대하모니 L" w:eastAsia="현대하모니 L" w:hAnsi="현대하모니 L"/>
          <w:noProof/>
          <w:szCs w:val="22"/>
        </w:rPr>
      </w:pPr>
      <w:r w:rsidRPr="00C35007">
        <w:rPr>
          <w:rFonts w:ascii="현대하모니 L" w:eastAsia="현대하모니 L" w:hAnsi="현대하모니 L"/>
          <w:noProof/>
          <w:szCs w:val="22"/>
        </w:rPr>
        <w:t>state of EMS Immobilizer function, in which the starting and running of the engine is enabled</w:t>
      </w:r>
      <w:r w:rsidRPr="00C35007">
        <w:rPr>
          <w:rFonts w:ascii="Batang" w:eastAsia="Batang" w:hAnsi="Batang" w:cs="Batang" w:hint="eastAsia"/>
          <w:noProof/>
          <w:szCs w:val="22"/>
        </w:rPr>
        <w:t> </w:t>
      </w:r>
      <w:r w:rsidRPr="00C35007">
        <w:rPr>
          <w:rFonts w:ascii="현대하모니 L" w:eastAsia="현대하모니 L" w:hAnsi="현대하모니 L"/>
          <w:noProof/>
          <w:szCs w:val="22"/>
        </w:rPr>
        <w:tab/>
      </w:r>
      <w:r w:rsidRPr="00C35007">
        <w:rPr>
          <w:rFonts w:ascii="현대하모니 L" w:eastAsia="현대하모니 L" w:hAnsi="현대하모니 L"/>
          <w:noProof/>
          <w:szCs w:val="22"/>
        </w:rPr>
        <w:tab/>
        <w:t>in a normal way.</w:t>
      </w:r>
    </w:p>
    <w:p w14:paraId="33E3D719" w14:textId="77777777" w:rsidR="00E2787B" w:rsidRPr="00C35007" w:rsidRDefault="00E2787B" w:rsidP="00613DB6">
      <w:pPr>
        <w:pStyle w:val="BodyText"/>
        <w:rPr>
          <w:rFonts w:ascii="현대하모니 L" w:eastAsia="현대하모니 L" w:hAnsi="현대하모니 L"/>
          <w:noProof/>
          <w:szCs w:val="22"/>
        </w:rPr>
      </w:pPr>
      <w:r w:rsidRPr="00C35007">
        <w:rPr>
          <w:rFonts w:ascii="현대하모니 L" w:eastAsia="현대하모니 L" w:hAnsi="현대하모니 L" w:hint="eastAsia"/>
          <w:noProof/>
          <w:szCs w:val="22"/>
        </w:rPr>
        <w:t>R</w:t>
      </w:r>
      <w:r w:rsidRPr="00C35007">
        <w:rPr>
          <w:rFonts w:ascii="현대하모니 L" w:eastAsia="현대하모니 L" w:hAnsi="현대하모니 L"/>
          <w:noProof/>
          <w:szCs w:val="22"/>
        </w:rPr>
        <w:t>elease message communication</w:t>
      </w:r>
      <w:r w:rsidRPr="00C35007">
        <w:rPr>
          <w:rFonts w:ascii="Batang" w:eastAsia="Batang" w:hAnsi="Batang" w:cs="Batang" w:hint="eastAsia"/>
          <w:noProof/>
          <w:szCs w:val="22"/>
        </w:rPr>
        <w:t> </w:t>
      </w:r>
      <w:r w:rsidRPr="00C35007">
        <w:rPr>
          <w:rFonts w:ascii="현대하모니 L" w:eastAsia="현대하모니 L" w:hAnsi="현대하모니 L"/>
          <w:noProof/>
          <w:szCs w:val="22"/>
        </w:rPr>
        <w:t>:</w:t>
      </w:r>
    </w:p>
    <w:p w14:paraId="564D6780" w14:textId="77777777" w:rsidR="00E2787B" w:rsidRPr="00C35007" w:rsidRDefault="00E2787B" w:rsidP="00613DB6">
      <w:pPr>
        <w:pStyle w:val="BodyText"/>
        <w:ind w:left="720"/>
        <w:rPr>
          <w:rFonts w:ascii="현대하모니 L" w:eastAsia="현대하모니 L" w:hAnsi="현대하모니 L"/>
          <w:noProof/>
          <w:szCs w:val="22"/>
        </w:rPr>
      </w:pPr>
      <w:r w:rsidRPr="00C35007">
        <w:rPr>
          <w:rFonts w:ascii="현대하모니 L" w:eastAsia="현대하모니 L" w:hAnsi="현대하모니 L"/>
          <w:noProof/>
          <w:szCs w:val="22"/>
        </w:rPr>
        <w:t>Communication phase between IMMO_ECUand EMS during which Immobilizer status and information are exchanged.</w:t>
      </w:r>
    </w:p>
    <w:p w14:paraId="6A3C1F96" w14:textId="77777777" w:rsidR="00E2787B" w:rsidRPr="00C35007" w:rsidRDefault="00E2787B" w:rsidP="00613DB6">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 xml:space="preserve">MIN code:  Model Identification Number </w:t>
      </w:r>
    </w:p>
    <w:p w14:paraId="63694BC0" w14:textId="77777777" w:rsidR="00E2787B" w:rsidRPr="00C35007" w:rsidRDefault="00E2787B" w:rsidP="00613DB6">
      <w:pPr>
        <w:pStyle w:val="BodyText"/>
        <w:rPr>
          <w:rFonts w:ascii="현대하모니 L" w:eastAsia="현대하모니 L" w:hAnsi="현대하모니 L"/>
          <w:szCs w:val="22"/>
        </w:rPr>
      </w:pPr>
      <w:r w:rsidRPr="00C35007">
        <w:rPr>
          <w:rFonts w:ascii="현대하모니 L" w:eastAsia="현대하모니 L" w:hAnsi="현대하모니 L"/>
          <w:noProof/>
          <w:szCs w:val="22"/>
        </w:rPr>
        <w:t xml:space="preserve">VIN code:  </w:t>
      </w:r>
      <w:r w:rsidRPr="00C35007">
        <w:rPr>
          <w:rFonts w:ascii="현대하모니 L" w:eastAsia="현대하모니 L" w:hAnsi="현대하모니 L"/>
          <w:szCs w:val="22"/>
        </w:rPr>
        <w:t>Vehicle Specific Identification Number (VIN)</w:t>
      </w:r>
    </w:p>
    <w:p w14:paraId="060D6338" w14:textId="77777777" w:rsidR="00E2787B" w:rsidRPr="00C35007" w:rsidRDefault="00E2787B" w:rsidP="00613DB6">
      <w:pPr>
        <w:pStyle w:val="BodyText"/>
        <w:rPr>
          <w:rFonts w:ascii="현대하모니 L" w:eastAsia="현대하모니 L" w:hAnsi="현대하모니 L"/>
          <w:szCs w:val="22"/>
        </w:rPr>
      </w:pPr>
      <w:r w:rsidRPr="00C35007">
        <w:rPr>
          <w:rFonts w:ascii="현대하모니 L" w:eastAsia="현대하모니 L" w:hAnsi="현대하모니 L"/>
          <w:szCs w:val="22"/>
        </w:rPr>
        <w:t>PIN code:  P Identification Number (Vehicle Secret Code)</w:t>
      </w:r>
    </w:p>
    <w:p w14:paraId="4739ADCA" w14:textId="77777777" w:rsidR="00E2787B" w:rsidRPr="00C35007" w:rsidRDefault="00E2787B" w:rsidP="00613DB6">
      <w:pPr>
        <w:pStyle w:val="BodyText"/>
        <w:rPr>
          <w:rFonts w:ascii="현대하모니 L" w:eastAsia="현대하모니 L" w:hAnsi="현대하모니 L"/>
          <w:noProof/>
          <w:szCs w:val="22"/>
        </w:rPr>
      </w:pPr>
      <w:r w:rsidRPr="00C35007">
        <w:rPr>
          <w:rFonts w:ascii="현대하모니 L" w:eastAsia="현대하모니 L" w:hAnsi="현대하모니 L"/>
          <w:noProof/>
          <w:szCs w:val="22"/>
        </w:rPr>
        <w:t xml:space="preserve">Challenge: The Random number (32bits), which IMMO_ECU sents to Transponder </w:t>
      </w:r>
    </w:p>
    <w:p w14:paraId="710D2404" w14:textId="77777777" w:rsidR="00E2787B" w:rsidRPr="00C35007" w:rsidRDefault="00E2787B" w:rsidP="00613DB6">
      <w:pPr>
        <w:pStyle w:val="BodyText"/>
        <w:rPr>
          <w:rFonts w:ascii="현대하모니 L" w:eastAsia="현대하모니 L" w:hAnsi="현대하모니 L"/>
          <w:szCs w:val="22"/>
        </w:rPr>
      </w:pPr>
      <w:r w:rsidRPr="00C35007">
        <w:rPr>
          <w:rFonts w:ascii="현대하모니 L" w:eastAsia="현대하모니 L" w:hAnsi="현대하모니 L"/>
          <w:szCs w:val="22"/>
        </w:rPr>
        <w:t>Transponder Serial Number:</w:t>
      </w:r>
    </w:p>
    <w:p w14:paraId="5E663B0E" w14:textId="77777777" w:rsidR="00E2787B" w:rsidRPr="00C35007" w:rsidRDefault="00E2787B" w:rsidP="00613DB6">
      <w:pPr>
        <w:pStyle w:val="BodyText"/>
        <w:ind w:firstLine="720"/>
        <w:rPr>
          <w:rFonts w:ascii="현대하모니 L" w:eastAsia="현대하모니 L" w:hAnsi="현대하모니 L"/>
          <w:szCs w:val="22"/>
        </w:rPr>
      </w:pPr>
      <w:r w:rsidRPr="00C35007">
        <w:rPr>
          <w:rFonts w:ascii="현대하모니 L" w:eastAsia="현대하모니 L" w:hAnsi="현대하모니 L"/>
          <w:szCs w:val="22"/>
        </w:rPr>
        <w:t>The Unique numbers (32bits) which are stored in Transponder memory (Page0)</w:t>
      </w:r>
    </w:p>
    <w:p w14:paraId="2E607284" w14:textId="77777777" w:rsidR="00E2787B" w:rsidRPr="00C35007" w:rsidRDefault="00E2787B" w:rsidP="00613DB6">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SMART KEY</w:t>
      </w:r>
      <w:r w:rsidRPr="00C35007">
        <w:rPr>
          <w:rFonts w:ascii="Batang" w:eastAsia="Batang" w:hAnsi="Batang" w:cs="Batang" w:hint="eastAsia"/>
          <w:szCs w:val="22"/>
        </w:rPr>
        <w:t> </w:t>
      </w:r>
      <w:r w:rsidRPr="00C35007">
        <w:rPr>
          <w:rFonts w:ascii="현대하모니 L" w:eastAsia="현대하모니 L" w:hAnsi="현대하모니 L"/>
          <w:szCs w:val="22"/>
        </w:rPr>
        <w:t>:</w:t>
      </w:r>
      <w:r w:rsidRPr="00C35007">
        <w:rPr>
          <w:rFonts w:ascii="현대하모니 L" w:eastAsia="현대하모니 L" w:hAnsi="현대하모니 L" w:hint="eastAsia"/>
          <w:szCs w:val="22"/>
        </w:rPr>
        <w:t xml:space="preserve">  </w:t>
      </w:r>
    </w:p>
    <w:p w14:paraId="5B73E75C" w14:textId="77777777" w:rsidR="00E2787B" w:rsidRPr="00C35007" w:rsidRDefault="00E2787B" w:rsidP="00613DB6">
      <w:pPr>
        <w:pStyle w:val="BodyText"/>
        <w:ind w:firstLine="770"/>
        <w:rPr>
          <w:rFonts w:ascii="현대하모니 L" w:eastAsia="현대하모니 L" w:hAnsi="현대하모니 L"/>
          <w:szCs w:val="22"/>
        </w:rPr>
      </w:pPr>
      <w:r w:rsidRPr="00C35007">
        <w:rPr>
          <w:rFonts w:ascii="현대하모니 L" w:eastAsia="현대하모니 L" w:hAnsi="현대하모니 L"/>
          <w:szCs w:val="22"/>
        </w:rPr>
        <w:t xml:space="preserve">the Fob used as identifier for Keyless Passive Entry and </w:t>
      </w:r>
    </w:p>
    <w:p w14:paraId="45F1FA48" w14:textId="77777777" w:rsidR="00E2787B" w:rsidRPr="00C35007" w:rsidRDefault="00E2787B" w:rsidP="00613DB6">
      <w:pPr>
        <w:pStyle w:val="BodyText"/>
        <w:ind w:firstLine="770"/>
        <w:rPr>
          <w:rFonts w:ascii="현대하모니 L" w:eastAsia="현대하모니 L" w:hAnsi="현대하모니 L"/>
          <w:szCs w:val="22"/>
        </w:rPr>
      </w:pPr>
      <w:r w:rsidRPr="00C35007">
        <w:rPr>
          <w:rFonts w:ascii="현대하모니 L" w:eastAsia="현대하모니 L" w:hAnsi="현대하모니 L"/>
          <w:szCs w:val="22"/>
        </w:rPr>
        <w:t>Go functionality (option).</w:t>
      </w:r>
    </w:p>
    <w:p w14:paraId="65A52FC0" w14:textId="77777777" w:rsidR="00E2787B" w:rsidRPr="00C35007" w:rsidRDefault="00E2787B" w:rsidP="00613DB6">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ESCL</w:t>
      </w:r>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r>
      <w:r w:rsidRPr="00C35007">
        <w:rPr>
          <w:rFonts w:ascii="현대하모니 L" w:eastAsia="현대하모니 L" w:hAnsi="현대하모니 L" w:hint="eastAsia"/>
          <w:szCs w:val="22"/>
        </w:rPr>
        <w:t>Electronic Steering Lock</w:t>
      </w:r>
    </w:p>
    <w:p w14:paraId="5BA86FF3" w14:textId="77777777" w:rsidR="00E2787B" w:rsidRPr="00C35007" w:rsidRDefault="00E2787B" w:rsidP="00613DB6">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PDM  : Power Distribution Module.</w:t>
      </w:r>
    </w:p>
    <w:p w14:paraId="2A48B6B9" w14:textId="77777777" w:rsidR="00E2787B" w:rsidRPr="00C35007" w:rsidRDefault="00E2787B" w:rsidP="00613DB6">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xml:space="preserve">IMMO_ECU  : The ECU, has IMMO-HMC is </w:t>
      </w:r>
      <w:proofErr w:type="spellStart"/>
      <w:r w:rsidRPr="00C35007">
        <w:rPr>
          <w:rFonts w:ascii="현대하모니 L" w:eastAsia="현대하모니 L" w:hAnsi="현대하모니 L" w:hint="eastAsia"/>
          <w:szCs w:val="22"/>
        </w:rPr>
        <w:t>depond</w:t>
      </w:r>
      <w:proofErr w:type="spellEnd"/>
      <w:r w:rsidRPr="00C35007">
        <w:rPr>
          <w:rFonts w:ascii="현대하모니 L" w:eastAsia="현대하모니 L" w:hAnsi="현대하모니 L" w:hint="eastAsia"/>
          <w:szCs w:val="22"/>
        </w:rPr>
        <w:t xml:space="preserve"> on system  </w:t>
      </w:r>
    </w:p>
    <w:p w14:paraId="4FE7E975" w14:textId="77777777" w:rsidR="00E2787B" w:rsidRPr="00C35007" w:rsidRDefault="00E2787B" w:rsidP="00CE6ACD">
      <w:pPr>
        <w:pStyle w:val="BodyText"/>
        <w:widowControl/>
        <w:numPr>
          <w:ilvl w:val="2"/>
          <w:numId w:val="6"/>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hint="eastAsia"/>
          <w:szCs w:val="22"/>
        </w:rPr>
        <w:t xml:space="preserve">BH System,  </w:t>
      </w:r>
      <w:r w:rsidRPr="00C35007">
        <w:rPr>
          <w:rFonts w:ascii="현대하모니 L" w:eastAsia="현대하모니 L" w:hAnsi="현대하모니 L"/>
          <w:szCs w:val="22"/>
        </w:rPr>
        <w:t>IPM</w:t>
      </w:r>
      <w:r w:rsidRPr="00C35007">
        <w:rPr>
          <w:rFonts w:ascii="Batang" w:eastAsia="Batang" w:hAnsi="Batang" w:cs="Batang" w:hint="eastAsia"/>
          <w:szCs w:val="22"/>
        </w:rPr>
        <w:t> </w:t>
      </w:r>
      <w:r w:rsidRPr="00C35007">
        <w:rPr>
          <w:rFonts w:ascii="현대하모니 L" w:eastAsia="현대하모니 L" w:hAnsi="현대하모니 L" w:hint="eastAsia"/>
          <w:szCs w:val="22"/>
        </w:rPr>
        <w:t>(</w:t>
      </w:r>
      <w:r w:rsidRPr="00C35007">
        <w:rPr>
          <w:rFonts w:ascii="현대하모니 L" w:eastAsia="현대하모니 L" w:hAnsi="현대하모니 L"/>
          <w:szCs w:val="22"/>
        </w:rPr>
        <w:t>In Panel Module</w:t>
      </w:r>
      <w:r w:rsidRPr="00C35007">
        <w:rPr>
          <w:rFonts w:ascii="현대하모니 L" w:eastAsia="현대하모니 L" w:hAnsi="현대하모니 L" w:hint="eastAsia"/>
          <w:szCs w:val="22"/>
        </w:rPr>
        <w:t>)</w:t>
      </w:r>
    </w:p>
    <w:p w14:paraId="677363FE" w14:textId="77777777" w:rsidR="00E2787B" w:rsidRPr="00C35007" w:rsidRDefault="00E2787B" w:rsidP="00CE6ACD">
      <w:pPr>
        <w:pStyle w:val="BodyText"/>
        <w:widowControl/>
        <w:numPr>
          <w:ilvl w:val="2"/>
          <w:numId w:val="6"/>
        </w:numPr>
        <w:adjustRightInd/>
        <w:snapToGrid/>
        <w:spacing w:before="40" w:after="40" w:line="240" w:lineRule="auto"/>
        <w:jc w:val="left"/>
        <w:textAlignment w:val="auto"/>
        <w:rPr>
          <w:rFonts w:ascii="현대하모니 L" w:eastAsia="현대하모니 L" w:hAnsi="현대하모니 L"/>
          <w:szCs w:val="22"/>
        </w:rPr>
      </w:pPr>
      <w:r w:rsidRPr="00C35007">
        <w:rPr>
          <w:rFonts w:ascii="현대하모니 L" w:eastAsia="현대하모니 L" w:hAnsi="현대하모니 L" w:hint="eastAsia"/>
          <w:szCs w:val="22"/>
        </w:rPr>
        <w:lastRenderedPageBreak/>
        <w:t>SMK System, Smart Key ECU</w:t>
      </w:r>
    </w:p>
    <w:p w14:paraId="67FA4FB2" w14:textId="77777777" w:rsidR="00E2787B" w:rsidRPr="00C35007" w:rsidRDefault="00E2787B" w:rsidP="00613DB6">
      <w:pPr>
        <w:pStyle w:val="BodyText"/>
        <w:rPr>
          <w:rFonts w:ascii="현대하모니 L" w:eastAsia="현대하모니 L" w:hAnsi="현대하모니 L"/>
          <w:szCs w:val="22"/>
        </w:rPr>
      </w:pPr>
      <w:r w:rsidRPr="00C35007">
        <w:rPr>
          <w:rFonts w:ascii="현대하모니 L" w:eastAsia="현대하모니 L" w:hAnsi="현대하모니 L"/>
          <w:szCs w:val="22"/>
        </w:rPr>
        <w:t>EMS</w:t>
      </w:r>
      <w:r w:rsidRPr="00C35007">
        <w:rPr>
          <w:rFonts w:ascii="Batang" w:eastAsia="Batang" w:hAnsi="Batang" w:cs="Batang" w:hint="eastAsia"/>
          <w:szCs w:val="22"/>
        </w:rPr>
        <w:t> </w:t>
      </w:r>
      <w:r w:rsidRPr="00C35007">
        <w:rPr>
          <w:rFonts w:ascii="현대하모니 L" w:eastAsia="현대하모니 L" w:hAnsi="현대하모니 L"/>
          <w:szCs w:val="22"/>
        </w:rPr>
        <w:t xml:space="preserve">: </w:t>
      </w:r>
      <w:r w:rsidRPr="00C35007">
        <w:rPr>
          <w:rFonts w:ascii="현대하모니 L" w:eastAsia="현대하모니 L" w:hAnsi="현대하모니 L"/>
          <w:szCs w:val="22"/>
        </w:rPr>
        <w:tab/>
        <w:t xml:space="preserve">Engine </w:t>
      </w:r>
      <w:r w:rsidRPr="00C35007">
        <w:rPr>
          <w:rFonts w:ascii="현대하모니 L" w:eastAsia="현대하모니 L" w:hAnsi="현대하모니 L" w:hint="eastAsia"/>
          <w:szCs w:val="22"/>
        </w:rPr>
        <w:t>Management System</w:t>
      </w:r>
    </w:p>
    <w:p w14:paraId="7A8DBB93" w14:textId="77777777" w:rsidR="00E2787B" w:rsidRDefault="00E2787B" w:rsidP="00613DB6">
      <w:pPr>
        <w:pStyle w:val="BodyText"/>
        <w:rPr>
          <w:rFonts w:ascii="현대하모니 L" w:eastAsia="현대하모니 L" w:hAnsi="현대하모니 L"/>
          <w:szCs w:val="22"/>
        </w:rPr>
      </w:pPr>
      <w:r w:rsidRPr="00C35007">
        <w:rPr>
          <w:rFonts w:ascii="현대하모니 L" w:eastAsia="현대하모니 L" w:hAnsi="현대하모니 L"/>
          <w:szCs w:val="22"/>
        </w:rPr>
        <w:t>KTR</w:t>
      </w:r>
      <w:r w:rsidRPr="00C35007">
        <w:rPr>
          <w:rFonts w:ascii="Batang" w:eastAsia="Batang" w:hAnsi="Batang" w:cs="Batang" w:hint="eastAsia"/>
          <w:szCs w:val="22"/>
        </w:rPr>
        <w:t> </w:t>
      </w:r>
      <w:r w:rsidRPr="00C35007">
        <w:rPr>
          <w:rFonts w:ascii="현대하모니 L" w:eastAsia="현대하모니 L" w:hAnsi="현대하모니 L"/>
          <w:szCs w:val="22"/>
        </w:rPr>
        <w:t xml:space="preserve">(ISK): Secret Encryption Key programmed  </w:t>
      </w:r>
    </w:p>
    <w:p w14:paraId="75A44F02" w14:textId="77777777" w:rsidR="00E2787B" w:rsidRPr="00C35007" w:rsidRDefault="00E2787B" w:rsidP="00613DB6">
      <w:pPr>
        <w:pStyle w:val="BodyText"/>
        <w:rPr>
          <w:rFonts w:ascii="현대하모니 L" w:eastAsia="현대하모니 L" w:hAnsi="현대하모니 L"/>
          <w:szCs w:val="22"/>
        </w:rPr>
      </w:pPr>
      <w:r w:rsidRPr="00C35007">
        <w:rPr>
          <w:rFonts w:ascii="현대하모니 L" w:eastAsia="현대하모니 L" w:hAnsi="현대하모니 L" w:hint="eastAsia"/>
          <w:szCs w:val="22"/>
        </w:rPr>
        <w:t xml:space="preserve">RSK : </w:t>
      </w:r>
      <w:r w:rsidRPr="00C35007">
        <w:rPr>
          <w:rFonts w:ascii="현대하모니 L" w:eastAsia="현대하모니 L" w:hAnsi="현대하모니 L" w:hint="eastAsia"/>
          <w:szCs w:val="22"/>
        </w:rPr>
        <w:tab/>
        <w:t xml:space="preserve">Remote Secret Key </w:t>
      </w:r>
    </w:p>
    <w:p w14:paraId="7DF6F7AA" w14:textId="77777777" w:rsidR="00E2787B" w:rsidRPr="00C35007" w:rsidRDefault="00E2787B" w:rsidP="00017285">
      <w:pPr>
        <w:pStyle w:val="BodyText"/>
        <w:rPr>
          <w:rFonts w:ascii="현대하모니 L" w:eastAsia="현대하모니 L" w:hAnsi="현대하모니 L"/>
        </w:rPr>
      </w:pPr>
      <w:r>
        <w:rPr>
          <w:rFonts w:ascii="현대하모니 L" w:eastAsia="현대하모니 L" w:hAnsi="현대하모니 L" w:hint="eastAsia"/>
        </w:rPr>
        <w:tab/>
      </w:r>
    </w:p>
    <w:p w14:paraId="02EAD957" w14:textId="77777777" w:rsidR="00E2787B" w:rsidRPr="00C35007" w:rsidRDefault="00E2787B" w:rsidP="007657C9">
      <w:pPr>
        <w:pStyle w:val="Heading1"/>
        <w:keepNext w:val="0"/>
        <w:pageBreakBefore/>
        <w:spacing w:before="480" w:after="120" w:line="240" w:lineRule="auto"/>
        <w:ind w:left="431" w:hanging="431"/>
        <w:rPr>
          <w:rFonts w:ascii="현대하모니 L" w:eastAsia="현대하모니 L" w:hAnsi="현대하모니 L" w:cs="Arial"/>
          <w:bCs/>
          <w:caps/>
          <w:sz w:val="28"/>
        </w:rPr>
      </w:pPr>
      <w:r w:rsidRPr="00C35007">
        <w:rPr>
          <w:rFonts w:ascii="현대하모니 L" w:eastAsia="현대하모니 L" w:hAnsi="현대하모니 L" w:cs="Arial" w:hint="eastAsia"/>
          <w:bCs/>
          <w:caps/>
          <w:sz w:val="28"/>
        </w:rPr>
        <w:lastRenderedPageBreak/>
        <w:t>applicable standard</w:t>
      </w:r>
    </w:p>
    <w:p w14:paraId="42E00596" w14:textId="77777777" w:rsidR="00E2787B" w:rsidRPr="00C35007" w:rsidRDefault="00E2787B" w:rsidP="00613DB6">
      <w:pPr>
        <w:pStyle w:val="BodyText"/>
        <w:rPr>
          <w:rFonts w:ascii="현대하모니 L" w:eastAsia="현대하모니 L" w:hAnsi="현대하모니 L"/>
          <w:szCs w:val="22"/>
        </w:rPr>
      </w:pPr>
      <w:r w:rsidRPr="00C35007">
        <w:rPr>
          <w:rFonts w:ascii="현대하모니 L" w:eastAsia="현대하모니 L" w:hAnsi="현대하모니 L"/>
          <w:szCs w:val="22"/>
        </w:rPr>
        <w:t xml:space="preserve">The reference documents are: </w:t>
      </w:r>
    </w:p>
    <w:p w14:paraId="320646EB" w14:textId="77777777" w:rsidR="00E2787B" w:rsidRPr="00C35007" w:rsidRDefault="00E2787B" w:rsidP="00613DB6">
      <w:pPr>
        <w:rPr>
          <w:rFonts w:ascii="현대하모니 L" w:eastAsia="현대하모니 L" w:hAnsi="현대하모니 L"/>
          <w:szCs w:val="22"/>
        </w:rPr>
      </w:pPr>
      <w:r w:rsidRPr="00C35007">
        <w:rPr>
          <w:rFonts w:ascii="현대하모니 L" w:eastAsia="현대하모니 L" w:hAnsi="현대하모니 L"/>
          <w:szCs w:val="22"/>
        </w:rPr>
        <w:tab/>
      </w:r>
    </w:p>
    <w:p w14:paraId="005C0B7B" w14:textId="77777777" w:rsidR="00E2787B" w:rsidRPr="00C35007" w:rsidRDefault="00E2787B" w:rsidP="00CE6ACD">
      <w:pPr>
        <w:widowControl/>
        <w:numPr>
          <w:ilvl w:val="1"/>
          <w:numId w:val="10"/>
        </w:numPr>
        <w:adjustRightInd/>
        <w:snapToGrid/>
        <w:spacing w:line="240" w:lineRule="auto"/>
        <w:jc w:val="both"/>
        <w:textAlignment w:val="auto"/>
        <w:rPr>
          <w:rFonts w:ascii="현대하모니 L" w:eastAsia="현대하모니 L" w:hAnsi="현대하모니 L" w:cs="Arial"/>
          <w:szCs w:val="22"/>
        </w:rPr>
      </w:pPr>
      <w:r w:rsidRPr="00C35007">
        <w:rPr>
          <w:rFonts w:ascii="현대하모니 L" w:eastAsia="현대하모니 L" w:hAnsi="현대하모니 L" w:hint="eastAsia"/>
          <w:szCs w:val="22"/>
        </w:rPr>
        <w:t xml:space="preserve">BH system : </w:t>
      </w:r>
      <w:r w:rsidRPr="00C35007">
        <w:rPr>
          <w:rFonts w:ascii="현대하모니 L" w:eastAsia="현대하모니 L" w:hAnsi="현대하모니 L"/>
          <w:szCs w:val="22"/>
        </w:rPr>
        <w:t xml:space="preserve">Diagnostic Services Specification </w:t>
      </w:r>
      <w:r w:rsidRPr="00C35007">
        <w:rPr>
          <w:rFonts w:ascii="Batang" w:eastAsia="Batang" w:hAnsi="Batang" w:cs="Batang" w:hint="eastAsia"/>
          <w:szCs w:val="22"/>
        </w:rPr>
        <w:t>–</w:t>
      </w:r>
      <w:r w:rsidRPr="00C35007">
        <w:rPr>
          <w:rFonts w:ascii="현대하모니 L" w:eastAsia="현대하모니 L" w:hAnsi="현대하모니 L"/>
          <w:szCs w:val="22"/>
        </w:rPr>
        <w:t xml:space="preserve"> HMC BH</w:t>
      </w:r>
      <w:r w:rsidRPr="00C35007">
        <w:rPr>
          <w:rFonts w:ascii="현대하모니 L" w:eastAsia="현대하모니 L" w:hAnsi="현대하모니 L" w:hint="eastAsia"/>
          <w:szCs w:val="22"/>
        </w:rPr>
        <w:t xml:space="preserve">              </w:t>
      </w:r>
    </w:p>
    <w:p w14:paraId="31ED7778" w14:textId="77777777" w:rsidR="00E2787B" w:rsidRPr="00C35007" w:rsidRDefault="00E2787B" w:rsidP="00613DB6">
      <w:pPr>
        <w:rPr>
          <w:rFonts w:ascii="현대하모니 L" w:eastAsia="현대하모니 L" w:hAnsi="현대하모니 L" w:cs="Arial"/>
          <w:szCs w:val="22"/>
        </w:rPr>
      </w:pPr>
    </w:p>
    <w:p w14:paraId="2299D663" w14:textId="77777777" w:rsidR="00E2787B" w:rsidRPr="00C35007" w:rsidRDefault="00E2787B" w:rsidP="00CE6ACD">
      <w:pPr>
        <w:widowControl/>
        <w:numPr>
          <w:ilvl w:val="1"/>
          <w:numId w:val="10"/>
        </w:numPr>
        <w:adjustRightInd/>
        <w:snapToGrid/>
        <w:spacing w:line="240" w:lineRule="auto"/>
        <w:jc w:val="both"/>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Keyword Protocol 2000 </w:t>
      </w:r>
      <w:r w:rsidRPr="00C35007">
        <w:rPr>
          <w:rFonts w:ascii="Batang" w:eastAsia="Batang" w:hAnsi="Batang" w:cs="Batang" w:hint="eastAsia"/>
          <w:szCs w:val="22"/>
        </w:rPr>
        <w:t>–</w:t>
      </w:r>
      <w:r w:rsidRPr="00C35007">
        <w:rPr>
          <w:rFonts w:ascii="현대하모니 L" w:eastAsia="현대하모니 L" w:hAnsi="현대하모니 L"/>
          <w:szCs w:val="22"/>
        </w:rPr>
        <w:t xml:space="preserve"> Data Link Layer</w:t>
      </w:r>
    </w:p>
    <w:p w14:paraId="4C79CFC5" w14:textId="77777777" w:rsidR="00E2787B" w:rsidRPr="00C35007" w:rsidRDefault="00E2787B" w:rsidP="00613DB6">
      <w:pPr>
        <w:ind w:left="1520" w:firstLine="640"/>
        <w:rPr>
          <w:rFonts w:ascii="현대하모니 L" w:eastAsia="현대하모니 L" w:hAnsi="현대하모니 L" w:cs="Arial"/>
          <w:szCs w:val="22"/>
        </w:rPr>
      </w:pPr>
      <w:r w:rsidRPr="00C35007">
        <w:rPr>
          <w:rFonts w:ascii="현대하모니 L" w:eastAsia="현대하모니 L" w:hAnsi="현대하모니 L" w:cs="Arial"/>
          <w:szCs w:val="22"/>
        </w:rPr>
        <w:t>Recommended Practice</w:t>
      </w:r>
    </w:p>
    <w:p w14:paraId="66B0162C" w14:textId="77777777" w:rsidR="00E2787B" w:rsidRPr="00C35007" w:rsidRDefault="00E2787B" w:rsidP="00613DB6">
      <w:pPr>
        <w:ind w:left="1520" w:firstLine="640"/>
        <w:rPr>
          <w:rFonts w:ascii="현대하모니 L" w:eastAsia="현대하모니 L" w:hAnsi="현대하모니 L" w:cs="Arial"/>
          <w:szCs w:val="22"/>
        </w:rPr>
      </w:pPr>
      <w:r w:rsidRPr="00C35007">
        <w:rPr>
          <w:rFonts w:ascii="현대하모니 L" w:eastAsia="현대하모니 L" w:hAnsi="현대하모니 L" w:cs="Arial"/>
          <w:szCs w:val="22"/>
        </w:rPr>
        <w:t>(German implementation)</w:t>
      </w:r>
      <w:r w:rsidRPr="00C35007">
        <w:rPr>
          <w:rFonts w:ascii="현대하모니 L" w:eastAsia="현대하모니 L" w:hAnsi="현대하모니 L" w:cs="Arial"/>
          <w:szCs w:val="22"/>
        </w:rPr>
        <w:tab/>
      </w:r>
      <w:r w:rsidRPr="00C35007">
        <w:rPr>
          <w:rFonts w:ascii="현대하모니 L" w:eastAsia="현대하모니 L" w:hAnsi="현대하모니 L" w:cs="Arial"/>
          <w:szCs w:val="22"/>
        </w:rPr>
        <w:tab/>
      </w:r>
    </w:p>
    <w:p w14:paraId="55595D3C" w14:textId="77777777" w:rsidR="00E2787B" w:rsidRPr="00C35007" w:rsidRDefault="00E2787B" w:rsidP="00613DB6">
      <w:pPr>
        <w:ind w:left="1520" w:firstLine="640"/>
        <w:rPr>
          <w:rFonts w:ascii="현대하모니 L" w:eastAsia="현대하모니 L" w:hAnsi="현대하모니 L" w:cs="Arial"/>
          <w:szCs w:val="22"/>
        </w:rPr>
      </w:pPr>
      <w:r w:rsidRPr="00C35007">
        <w:rPr>
          <w:rFonts w:ascii="현대하모니 L" w:eastAsia="현대하모니 L" w:hAnsi="현대하모니 L" w:cs="Arial"/>
          <w:szCs w:val="22"/>
        </w:rPr>
        <w:t xml:space="preserve">Status : Version 1.5 : </w:t>
      </w:r>
      <w:smartTag w:uri="urn:schemas-microsoft-com:office:smarttags" w:element="date">
        <w:smartTagPr>
          <w:attr w:name="Year" w:val="1997"/>
          <w:attr w:name="Day" w:val="1"/>
          <w:attr w:name="Month" w:val="10"/>
        </w:smartTagPr>
        <w:r w:rsidRPr="00C35007">
          <w:rPr>
            <w:rFonts w:ascii="현대하모니 L" w:eastAsia="현대하모니 L" w:hAnsi="현대하모니 L" w:cs="Arial"/>
            <w:szCs w:val="22"/>
          </w:rPr>
          <w:t>October 1, 1997</w:t>
        </w:r>
      </w:smartTag>
      <w:r w:rsidRPr="00C35007">
        <w:rPr>
          <w:rFonts w:ascii="현대하모니 L" w:eastAsia="현대하모니 L" w:hAnsi="현대하모니 L" w:cs="Arial"/>
          <w:szCs w:val="22"/>
        </w:rPr>
        <w:tab/>
      </w:r>
    </w:p>
    <w:p w14:paraId="532070F0" w14:textId="77777777" w:rsidR="00E2787B" w:rsidRPr="00C35007" w:rsidRDefault="00E2787B" w:rsidP="00613DB6">
      <w:pPr>
        <w:ind w:firstLine="600"/>
        <w:rPr>
          <w:rFonts w:ascii="현대하모니 L" w:eastAsia="현대하모니 L" w:hAnsi="현대하모니 L" w:cs="Arial"/>
          <w:szCs w:val="22"/>
        </w:rPr>
      </w:pPr>
    </w:p>
    <w:p w14:paraId="3C3D11EE" w14:textId="77777777" w:rsidR="00E2787B" w:rsidRPr="00C35007" w:rsidRDefault="00E2787B" w:rsidP="00CE6ACD">
      <w:pPr>
        <w:widowControl/>
        <w:numPr>
          <w:ilvl w:val="1"/>
          <w:numId w:val="10"/>
        </w:numPr>
        <w:adjustRightInd/>
        <w:snapToGrid/>
        <w:spacing w:line="240" w:lineRule="auto"/>
        <w:jc w:val="both"/>
        <w:textAlignment w:val="auto"/>
        <w:rPr>
          <w:rFonts w:ascii="현대하모니 L" w:eastAsia="현대하모니 L" w:hAnsi="현대하모니 L"/>
          <w:szCs w:val="22"/>
        </w:rPr>
      </w:pPr>
      <w:r w:rsidRPr="00C35007">
        <w:rPr>
          <w:rFonts w:ascii="현대하모니 L" w:eastAsia="현대하모니 L" w:hAnsi="현대하모니 L"/>
          <w:szCs w:val="22"/>
        </w:rPr>
        <w:t xml:space="preserve">Keyword Protocol 2000 </w:t>
      </w:r>
      <w:r w:rsidRPr="00C35007">
        <w:rPr>
          <w:rFonts w:ascii="Batang" w:eastAsia="Batang" w:hAnsi="Batang" w:cs="Batang" w:hint="eastAsia"/>
          <w:szCs w:val="22"/>
        </w:rPr>
        <w:t>–</w:t>
      </w:r>
      <w:r w:rsidRPr="00C35007">
        <w:rPr>
          <w:rFonts w:ascii="현대하모니 L" w:eastAsia="현대하모니 L" w:hAnsi="현대하모니 L"/>
          <w:szCs w:val="22"/>
        </w:rPr>
        <w:t xml:space="preserve"> Implementation of Diagnostic Services</w:t>
      </w:r>
    </w:p>
    <w:p w14:paraId="51B3079E" w14:textId="77777777" w:rsidR="00E2787B" w:rsidRPr="00C35007" w:rsidRDefault="00E2787B" w:rsidP="00613DB6">
      <w:pPr>
        <w:ind w:left="1520" w:firstLine="640"/>
        <w:rPr>
          <w:rFonts w:ascii="현대하모니 L" w:eastAsia="현대하모니 L" w:hAnsi="현대하모니 L" w:cs="Arial"/>
          <w:szCs w:val="22"/>
        </w:rPr>
      </w:pPr>
      <w:r w:rsidRPr="00C35007">
        <w:rPr>
          <w:rFonts w:ascii="현대하모니 L" w:eastAsia="현대하모니 L" w:hAnsi="현대하모니 L" w:cs="Arial"/>
          <w:szCs w:val="22"/>
        </w:rPr>
        <w:t>Recommended Practice</w:t>
      </w:r>
      <w:r w:rsidRPr="00C35007">
        <w:rPr>
          <w:rFonts w:ascii="현대하모니 L" w:eastAsia="현대하모니 L" w:hAnsi="현대하모니 L" w:cs="Arial"/>
          <w:szCs w:val="22"/>
        </w:rPr>
        <w:tab/>
      </w:r>
    </w:p>
    <w:p w14:paraId="51C1E26E" w14:textId="77777777" w:rsidR="00E2787B" w:rsidRPr="00C35007" w:rsidRDefault="00E2787B" w:rsidP="00613DB6">
      <w:pPr>
        <w:ind w:left="1520" w:firstLine="640"/>
        <w:rPr>
          <w:rFonts w:ascii="현대하모니 L" w:eastAsia="현대하모니 L" w:hAnsi="현대하모니 L" w:cs="Arial"/>
          <w:szCs w:val="22"/>
        </w:rPr>
      </w:pPr>
      <w:r w:rsidRPr="00C35007">
        <w:rPr>
          <w:rFonts w:ascii="현대하모니 L" w:eastAsia="현대하모니 L" w:hAnsi="현대하모니 L" w:cs="Arial"/>
          <w:szCs w:val="22"/>
        </w:rPr>
        <w:t>(German implementation)</w:t>
      </w:r>
    </w:p>
    <w:p w14:paraId="5E213056" w14:textId="77777777" w:rsidR="00E2787B" w:rsidRPr="00C35007" w:rsidRDefault="00E2787B" w:rsidP="00613DB6">
      <w:pPr>
        <w:ind w:left="1520" w:firstLine="640"/>
        <w:rPr>
          <w:rFonts w:ascii="현대하모니 L" w:eastAsia="현대하모니 L" w:hAnsi="현대하모니 L" w:cs="Arial"/>
          <w:szCs w:val="22"/>
        </w:rPr>
      </w:pPr>
      <w:r w:rsidRPr="00C35007">
        <w:rPr>
          <w:rFonts w:ascii="현대하모니 L" w:eastAsia="현대하모니 L" w:hAnsi="현대하모니 L" w:cs="Arial"/>
          <w:szCs w:val="22"/>
        </w:rPr>
        <w:t xml:space="preserve">Status : Version 1.5 : </w:t>
      </w:r>
      <w:smartTag w:uri="urn:schemas-microsoft-com:office:smarttags" w:element="date">
        <w:smartTagPr>
          <w:attr w:name="Year" w:val="1997"/>
          <w:attr w:name="Day" w:val="1"/>
          <w:attr w:name="Month" w:val="10"/>
        </w:smartTagPr>
        <w:r w:rsidRPr="00C35007">
          <w:rPr>
            <w:rFonts w:ascii="현대하모니 L" w:eastAsia="현대하모니 L" w:hAnsi="현대하모니 L" w:cs="Arial"/>
            <w:szCs w:val="22"/>
          </w:rPr>
          <w:t>October 1, 1997</w:t>
        </w:r>
      </w:smartTag>
    </w:p>
    <w:p w14:paraId="1A9B60E1" w14:textId="77777777" w:rsidR="00E2787B" w:rsidRPr="00C35007" w:rsidRDefault="00E2787B" w:rsidP="00613DB6">
      <w:pPr>
        <w:rPr>
          <w:rFonts w:ascii="현대하모니 L" w:eastAsia="현대하모니 L" w:hAnsi="현대하모니 L" w:cs="Arial"/>
          <w:szCs w:val="22"/>
        </w:rPr>
      </w:pPr>
    </w:p>
    <w:p w14:paraId="3847E509" w14:textId="77777777" w:rsidR="00E2787B" w:rsidRPr="00C35007" w:rsidRDefault="00E2787B" w:rsidP="00CE6ACD">
      <w:pPr>
        <w:widowControl/>
        <w:numPr>
          <w:ilvl w:val="1"/>
          <w:numId w:val="10"/>
        </w:numPr>
        <w:adjustRightInd/>
        <w:snapToGrid/>
        <w:spacing w:line="240" w:lineRule="auto"/>
        <w:jc w:val="both"/>
        <w:textAlignment w:val="auto"/>
        <w:rPr>
          <w:rFonts w:ascii="현대하모니 L" w:eastAsia="현대하모니 L" w:hAnsi="현대하모니 L"/>
          <w:szCs w:val="22"/>
        </w:rPr>
      </w:pPr>
      <w:r w:rsidRPr="00C35007">
        <w:rPr>
          <w:rFonts w:ascii="현대하모니 L" w:eastAsia="현대하모니 L" w:hAnsi="현대하모니 L" w:hint="eastAsia"/>
          <w:szCs w:val="22"/>
        </w:rPr>
        <w:t xml:space="preserve">BH System  : </w:t>
      </w:r>
      <w:r w:rsidRPr="00C35007">
        <w:rPr>
          <w:rFonts w:ascii="현대하모니 L" w:eastAsia="현대하모니 L" w:hAnsi="현대하모니 L"/>
          <w:szCs w:val="22"/>
        </w:rPr>
        <w:t xml:space="preserve">SMART KEY System Specification </w:t>
      </w:r>
      <w:r w:rsidRPr="00C35007">
        <w:rPr>
          <w:rFonts w:ascii="Batang" w:eastAsia="Batang" w:hAnsi="Batang" w:cs="Batang" w:hint="eastAsia"/>
          <w:szCs w:val="22"/>
        </w:rPr>
        <w:t>–</w:t>
      </w:r>
      <w:r w:rsidRPr="00C35007">
        <w:rPr>
          <w:rFonts w:ascii="현대하모니 L" w:eastAsia="현대하모니 L" w:hAnsi="현대하모니 L"/>
          <w:szCs w:val="22"/>
        </w:rPr>
        <w:t xml:space="preserve"> HMC PIC BH</w:t>
      </w:r>
    </w:p>
    <w:p w14:paraId="3E190F5E" w14:textId="77777777" w:rsidR="00E2787B" w:rsidRPr="00C35007" w:rsidRDefault="00E2787B" w:rsidP="00613DB6">
      <w:pPr>
        <w:jc w:val="both"/>
        <w:rPr>
          <w:rFonts w:ascii="현대하모니 L" w:eastAsia="현대하모니 L" w:hAnsi="현대하모니 L"/>
          <w:szCs w:val="22"/>
        </w:rPr>
      </w:pPr>
    </w:p>
    <w:p w14:paraId="1B560866" w14:textId="77777777" w:rsidR="00E2787B" w:rsidRPr="00C35007" w:rsidRDefault="00E2787B" w:rsidP="00CE6ACD">
      <w:pPr>
        <w:widowControl/>
        <w:numPr>
          <w:ilvl w:val="1"/>
          <w:numId w:val="10"/>
        </w:numPr>
        <w:adjustRightInd/>
        <w:snapToGrid/>
        <w:spacing w:line="240" w:lineRule="auto"/>
        <w:jc w:val="both"/>
        <w:textAlignment w:val="auto"/>
        <w:rPr>
          <w:rFonts w:ascii="현대하모니 L" w:eastAsia="현대하모니 L" w:hAnsi="현대하모니 L"/>
          <w:szCs w:val="22"/>
        </w:rPr>
      </w:pPr>
      <w:r w:rsidRPr="00C35007">
        <w:rPr>
          <w:rFonts w:ascii="현대하모니 L" w:eastAsia="현대하모니 L" w:hAnsi="현대하모니 L" w:hint="eastAsia"/>
          <w:szCs w:val="22"/>
        </w:rPr>
        <w:t xml:space="preserve">BH System  : </w:t>
      </w:r>
      <w:r w:rsidRPr="00C35007">
        <w:rPr>
          <w:rFonts w:ascii="현대하모니 L" w:eastAsia="현대하모니 L" w:hAnsi="현대하모니 L"/>
          <w:szCs w:val="22"/>
        </w:rPr>
        <w:t xml:space="preserve">SMART KEY Fob specification </w:t>
      </w:r>
      <w:r w:rsidRPr="00C35007">
        <w:rPr>
          <w:rFonts w:ascii="Batang" w:eastAsia="Batang" w:hAnsi="Batang" w:cs="Batang" w:hint="eastAsia"/>
          <w:szCs w:val="22"/>
        </w:rPr>
        <w:t>–</w:t>
      </w:r>
      <w:r w:rsidRPr="00C35007">
        <w:rPr>
          <w:rFonts w:ascii="현대하모니 L" w:eastAsia="현대하모니 L" w:hAnsi="현대하모니 L"/>
          <w:szCs w:val="22"/>
        </w:rPr>
        <w:t xml:space="preserve"> Component specification</w:t>
      </w:r>
    </w:p>
    <w:p w14:paraId="0FB76C7C" w14:textId="77777777" w:rsidR="00E2787B" w:rsidRPr="00C35007" w:rsidRDefault="00E2787B" w:rsidP="00613DB6">
      <w:pPr>
        <w:jc w:val="both"/>
        <w:rPr>
          <w:rFonts w:ascii="현대하모니 L" w:eastAsia="현대하모니 L" w:hAnsi="현대하모니 L"/>
          <w:szCs w:val="22"/>
        </w:rPr>
      </w:pPr>
    </w:p>
    <w:p w14:paraId="53CCF176" w14:textId="77777777" w:rsidR="00E2787B" w:rsidRPr="00C35007" w:rsidRDefault="00E2787B" w:rsidP="00CE6ACD">
      <w:pPr>
        <w:widowControl/>
        <w:numPr>
          <w:ilvl w:val="1"/>
          <w:numId w:val="10"/>
        </w:numPr>
        <w:adjustRightInd/>
        <w:snapToGrid/>
        <w:spacing w:line="240" w:lineRule="auto"/>
        <w:jc w:val="both"/>
        <w:textAlignment w:val="auto"/>
        <w:rPr>
          <w:rFonts w:ascii="현대하모니 L" w:eastAsia="현대하모니 L" w:hAnsi="현대하모니 L"/>
          <w:szCs w:val="22"/>
        </w:rPr>
      </w:pPr>
      <w:r w:rsidRPr="00C35007">
        <w:rPr>
          <w:rFonts w:ascii="현대하모니 L" w:eastAsia="현대하모니 L" w:hAnsi="현대하모니 L" w:hint="eastAsia"/>
          <w:szCs w:val="22"/>
        </w:rPr>
        <w:t xml:space="preserve">BH System  : FOB HOLDER </w:t>
      </w:r>
      <w:r w:rsidRPr="00C35007">
        <w:rPr>
          <w:rFonts w:ascii="현대하모니 L" w:eastAsia="현대하모니 L" w:hAnsi="현대하모니 L"/>
          <w:szCs w:val="22"/>
        </w:rPr>
        <w:t xml:space="preserve"> System Specification</w:t>
      </w:r>
    </w:p>
    <w:p w14:paraId="00EE7A80" w14:textId="77777777" w:rsidR="00E2787B" w:rsidRPr="00C35007" w:rsidRDefault="00E2787B" w:rsidP="00613DB6">
      <w:pPr>
        <w:jc w:val="both"/>
        <w:rPr>
          <w:rFonts w:ascii="현대하모니 L" w:eastAsia="현대하모니 L" w:hAnsi="현대하모니 L"/>
          <w:szCs w:val="22"/>
        </w:rPr>
      </w:pPr>
    </w:p>
    <w:p w14:paraId="244A22BF" w14:textId="77777777" w:rsidR="00E2787B" w:rsidRPr="00C35007" w:rsidRDefault="00E2787B" w:rsidP="00CE6ACD">
      <w:pPr>
        <w:widowControl/>
        <w:numPr>
          <w:ilvl w:val="1"/>
          <w:numId w:val="10"/>
        </w:numPr>
        <w:adjustRightInd/>
        <w:snapToGrid/>
        <w:spacing w:line="240" w:lineRule="auto"/>
        <w:jc w:val="both"/>
        <w:textAlignment w:val="auto"/>
        <w:rPr>
          <w:rFonts w:ascii="현대하모니 L" w:eastAsia="현대하모니 L" w:hAnsi="현대하모니 L"/>
          <w:szCs w:val="22"/>
        </w:rPr>
      </w:pPr>
      <w:r w:rsidRPr="00C35007">
        <w:rPr>
          <w:rFonts w:ascii="현대하모니 L" w:eastAsia="현대하모니 L" w:hAnsi="현대하모니 L" w:hint="eastAsia"/>
          <w:szCs w:val="22"/>
        </w:rPr>
        <w:t>BH System  : BH Warning Requirements</w:t>
      </w:r>
    </w:p>
    <w:p w14:paraId="1E8E47C2" w14:textId="77777777" w:rsidR="00E2787B" w:rsidRPr="00C35007" w:rsidRDefault="00E2787B" w:rsidP="00613DB6">
      <w:pPr>
        <w:jc w:val="both"/>
        <w:rPr>
          <w:rFonts w:ascii="현대하모니 L" w:eastAsia="현대하모니 L" w:hAnsi="현대하모니 L"/>
          <w:szCs w:val="22"/>
        </w:rPr>
      </w:pPr>
    </w:p>
    <w:p w14:paraId="0345832A" w14:textId="77777777" w:rsidR="00E2787B" w:rsidRPr="00C35007" w:rsidRDefault="00E2787B" w:rsidP="00CE6ACD">
      <w:pPr>
        <w:widowControl/>
        <w:numPr>
          <w:ilvl w:val="1"/>
          <w:numId w:val="10"/>
        </w:numPr>
        <w:adjustRightInd/>
        <w:snapToGrid/>
        <w:spacing w:line="240" w:lineRule="auto"/>
        <w:jc w:val="both"/>
        <w:textAlignment w:val="auto"/>
        <w:rPr>
          <w:rFonts w:ascii="현대하모니 L" w:eastAsia="현대하모니 L" w:hAnsi="현대하모니 L"/>
        </w:rPr>
      </w:pPr>
      <w:r w:rsidRPr="00C35007">
        <w:rPr>
          <w:rFonts w:ascii="현대하모니 L" w:eastAsia="현대하모니 L" w:hAnsi="현대하모니 L" w:hint="eastAsia"/>
        </w:rPr>
        <w:t xml:space="preserve">BH System : </w:t>
      </w:r>
      <w:proofErr w:type="spellStart"/>
      <w:r w:rsidRPr="00C35007">
        <w:rPr>
          <w:rFonts w:ascii="현대하모니 L" w:eastAsia="현대하모니 L" w:hAnsi="현대하모니 L" w:hint="eastAsia"/>
        </w:rPr>
        <w:t>PushStart</w:t>
      </w:r>
      <w:proofErr w:type="spellEnd"/>
      <w:r w:rsidRPr="00C35007">
        <w:rPr>
          <w:rFonts w:ascii="현대하모니 L" w:eastAsia="현대하모니 L" w:hAnsi="현대하모니 L" w:hint="eastAsia"/>
        </w:rPr>
        <w:t xml:space="preserve"> System specification </w:t>
      </w:r>
      <w:r w:rsidRPr="00C35007">
        <w:rPr>
          <w:rFonts w:ascii="Batang" w:eastAsia="Batang" w:hAnsi="Batang" w:cs="Batang" w:hint="eastAsia"/>
        </w:rPr>
        <w:t>–</w:t>
      </w:r>
      <w:r w:rsidRPr="00C35007">
        <w:rPr>
          <w:rFonts w:ascii="현대하모니 L" w:eastAsia="현대하모니 L" w:hAnsi="현대하모니 L" w:hint="eastAsia"/>
        </w:rPr>
        <w:t xml:space="preserve"> HMC </w:t>
      </w:r>
      <w:r w:rsidRPr="00C35007">
        <w:rPr>
          <w:rFonts w:ascii="현대하모니 L" w:eastAsia="현대하모니 L" w:hAnsi="현대하모니 L"/>
        </w:rPr>
        <w:tab/>
      </w:r>
    </w:p>
    <w:p w14:paraId="52E12EC1" w14:textId="77777777" w:rsidR="00E2787B" w:rsidRPr="00C35007" w:rsidRDefault="00E2787B" w:rsidP="00613DB6">
      <w:pPr>
        <w:pStyle w:val="BodyText"/>
        <w:rPr>
          <w:rFonts w:ascii="현대하모니 L" w:eastAsia="현대하모니 L" w:hAnsi="현대하모니 L"/>
        </w:rPr>
      </w:pPr>
    </w:p>
    <w:p w14:paraId="6A2BC471" w14:textId="77777777" w:rsidR="00E2787B" w:rsidRDefault="00E2787B" w:rsidP="00613DB6">
      <w:pPr>
        <w:rPr>
          <w:rFonts w:ascii="현대하모니 L" w:eastAsia="현대하모니 L" w:hAnsi="현대하모니 L"/>
        </w:rPr>
        <w:sectPr w:rsidR="00E2787B" w:rsidSect="00E2787B">
          <w:headerReference w:type="default" r:id="rId26"/>
          <w:footerReference w:type="even" r:id="rId27"/>
          <w:footerReference w:type="default" r:id="rId28"/>
          <w:footerReference w:type="first" r:id="rId29"/>
          <w:pgSz w:w="11906" w:h="16838" w:code="9"/>
          <w:pgMar w:top="851" w:right="796" w:bottom="709" w:left="851" w:header="573" w:footer="680" w:gutter="0"/>
          <w:pgNumType w:start="1"/>
          <w:cols w:space="425"/>
          <w:docGrid w:type="lines" w:linePitch="299"/>
        </w:sectPr>
      </w:pPr>
    </w:p>
    <w:p w14:paraId="4DCC6F47" w14:textId="77777777" w:rsidR="00E2787B" w:rsidRPr="00C35007" w:rsidRDefault="00E2787B" w:rsidP="00613DB6">
      <w:pPr>
        <w:rPr>
          <w:rFonts w:ascii="현대하모니 L" w:eastAsia="현대하모니 L" w:hAnsi="현대하모니 L"/>
        </w:rPr>
      </w:pPr>
    </w:p>
    <w:sectPr w:rsidR="00E2787B" w:rsidRPr="00C35007" w:rsidSect="00E2787B">
      <w:headerReference w:type="default" r:id="rId30"/>
      <w:footerReference w:type="even" r:id="rId31"/>
      <w:footerReference w:type="default" r:id="rId32"/>
      <w:footerReference w:type="first" r:id="rId33"/>
      <w:type w:val="continuous"/>
      <w:pgSz w:w="11906" w:h="16838" w:code="9"/>
      <w:pgMar w:top="851" w:right="796" w:bottom="709" w:left="851" w:header="573" w:footer="680" w:gutter="0"/>
      <w:cols w:space="425"/>
      <w:docGrid w:type="lines"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58288" w14:textId="77777777" w:rsidR="00B11967" w:rsidRDefault="00B11967">
      <w:r>
        <w:separator/>
      </w:r>
    </w:p>
  </w:endnote>
  <w:endnote w:type="continuationSeparator" w:id="0">
    <w:p w14:paraId="58FB8D88" w14:textId="77777777" w:rsidR="00B11967" w:rsidRDefault="00B11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현대하모니 L">
    <w:altName w:val="Malgun Gothic"/>
    <w:charset w:val="81"/>
    <w:family w:val="roman"/>
    <w:pitch w:val="variable"/>
    <w:sig w:usb0="00000000" w:usb1="09D77CFB" w:usb2="00000010" w:usb3="00000000" w:csb0="0008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BatangChe">
    <w:altName w:val="바탕체"/>
    <w:charset w:val="81"/>
    <w:family w:val="modern"/>
    <w:pitch w:val="fixed"/>
    <w:sig w:usb0="B00002AF" w:usb1="69D77CFB" w:usb2="00000030" w:usb3="00000000" w:csb0="0008009F" w:csb1="00000000"/>
  </w:font>
  <w:font w:name="DotumChe">
    <w:altName w:val="돋움체"/>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GulimChe">
    <w:altName w:val="굴림체"/>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현대하모니 M">
    <w:altName w:val="Malgun Gothic"/>
    <w:charset w:val="81"/>
    <w:family w:val="roman"/>
    <w:pitch w:val="variable"/>
    <w:sig w:usb0="00000000" w:usb1="09D77CFB"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E2787B" w:rsidRDefault="00E278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6E5E008" w14:textId="77777777" w:rsidR="00E2787B" w:rsidRDefault="00E278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3B9E" w14:textId="77777777" w:rsidR="00E2787B" w:rsidRPr="004D061B" w:rsidRDefault="00E2787B">
    <w:pPr>
      <w:spacing w:line="240" w:lineRule="atLeast"/>
      <w:ind w:right="360"/>
      <w:rPr>
        <w:rFonts w:ascii="현대하모니 M" w:eastAsia="현대하모니 M" w:hAnsi="현대하모니 M"/>
      </w:rPr>
    </w:pPr>
  </w:p>
  <w:p w14:paraId="2495D2CB" w14:textId="77777777" w:rsidR="00E2787B" w:rsidRPr="004D061B" w:rsidRDefault="00E2787B">
    <w:pPr>
      <w:spacing w:line="240" w:lineRule="atLeast"/>
      <w:ind w:right="360"/>
      <w:rPr>
        <w:rFonts w:ascii="현대하모니 M" w:eastAsia="현대하모니 M" w:hAnsi="현대하모니 M"/>
      </w:rPr>
    </w:pPr>
    <w:r w:rsidRPr="004D061B">
      <w:rPr>
        <w:rFonts w:ascii="현대하모니 M" w:eastAsia="현대하모니 M" w:hAnsi="현대하모니 M"/>
      </w:rPr>
      <w:t>1F-SG-0</w:t>
    </w:r>
    <w:r w:rsidRPr="004D061B">
      <w:rPr>
        <w:rFonts w:ascii="현대하모니 M" w:eastAsia="현대하모니 M" w:hAnsi="현대하모니 M" w:hint="eastAsia"/>
      </w:rPr>
      <w:t>00</w:t>
    </w:r>
    <w:r w:rsidRPr="004D061B">
      <w:rPr>
        <w:rFonts w:ascii="현대하모니 M" w:eastAsia="현대하모니 M" w:hAnsi="현대하모니 M"/>
      </w:rPr>
      <w:t>02</w:t>
    </w:r>
    <w:r w:rsidRPr="004D061B">
      <w:rPr>
        <w:rFonts w:ascii="현대하모니 M" w:eastAsia="현대하모니 M" w:hAnsi="현대하모니 M" w:hint="eastAsia"/>
      </w:rPr>
      <w:t xml:space="preserve">                                                            </w:t>
    </w:r>
    <w:r>
      <w:rPr>
        <w:rFonts w:ascii="현대하모니 M" w:eastAsia="현대하모니 M" w:hAnsi="현대하모니 M" w:hint="eastAsia"/>
      </w:rPr>
      <w:t xml:space="preserve">            </w:t>
    </w:r>
    <w:r w:rsidRPr="004D061B">
      <w:rPr>
        <w:rFonts w:ascii="현대하모니 M" w:eastAsia="현대하모니 M" w:hAnsi="현대하모니 M" w:hint="eastAsia"/>
      </w:rPr>
      <w:t>현대ㆍ기아 자동차</w:t>
    </w:r>
  </w:p>
  <w:p w14:paraId="60742658" w14:textId="77777777" w:rsidR="00E2787B" w:rsidRPr="004D061B" w:rsidRDefault="00E2787B">
    <w:pPr>
      <w:rPr>
        <w:rFonts w:ascii="현대하모니 M" w:eastAsia="현대하모니 M" w:hAnsi="현대하모니 M"/>
      </w:rPr>
    </w:pPr>
    <w:r w:rsidRPr="004D061B">
      <w:rPr>
        <w:rFonts w:ascii="현대하모니 M" w:eastAsia="현대하모니 M" w:hAnsi="현대하모니 M" w:hint="eastAsia"/>
      </w:rPr>
      <w:t xml:space="preserve">                                                                       </w:t>
    </w:r>
    <w:r>
      <w:rPr>
        <w:rFonts w:ascii="현대하모니 M" w:eastAsia="현대하모니 M" w:hAnsi="현대하모니 M" w:hint="eastAsia"/>
      </w:rPr>
      <w:t xml:space="preserve">         </w:t>
    </w:r>
    <w:r w:rsidRPr="004D061B">
      <w:rPr>
        <w:rFonts w:ascii="현대하모니 M" w:eastAsia="현대하모니 M" w:hAnsi="현대하모니 M" w:hint="eastAsia"/>
      </w:rPr>
      <w:t>HYUNDAIㆍKIA MOTOR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D0D6" w14:textId="77777777" w:rsidR="00E2787B" w:rsidRDefault="00E2787B">
    <w:pPr>
      <w:pStyle w:val="Footer"/>
      <w:spacing w:line="240" w:lineRule="atLea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823D6E" w:rsidRDefault="00823D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5BFDB1" w14:textId="77777777" w:rsidR="00823D6E" w:rsidRDefault="00823D6E">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2860B" w14:textId="77777777" w:rsidR="00823D6E" w:rsidRPr="004D061B" w:rsidRDefault="00823D6E">
    <w:pPr>
      <w:spacing w:line="240" w:lineRule="atLeast"/>
      <w:ind w:right="360"/>
      <w:rPr>
        <w:rFonts w:ascii="현대하모니 M" w:eastAsia="현대하모니 M" w:hAnsi="현대하모니 M"/>
      </w:rPr>
    </w:pPr>
  </w:p>
  <w:p w14:paraId="11E86CCD" w14:textId="77777777" w:rsidR="00823D6E" w:rsidRPr="004D061B" w:rsidRDefault="00823D6E">
    <w:pPr>
      <w:spacing w:line="240" w:lineRule="atLeast"/>
      <w:ind w:right="360"/>
      <w:rPr>
        <w:rFonts w:ascii="현대하모니 M" w:eastAsia="현대하모니 M" w:hAnsi="현대하모니 M"/>
      </w:rPr>
    </w:pPr>
    <w:r w:rsidRPr="004D061B">
      <w:rPr>
        <w:rFonts w:ascii="현대하모니 M" w:eastAsia="현대하모니 M" w:hAnsi="현대하모니 M"/>
      </w:rPr>
      <w:t>1F-SG-0</w:t>
    </w:r>
    <w:r w:rsidRPr="004D061B">
      <w:rPr>
        <w:rFonts w:ascii="현대하모니 M" w:eastAsia="현대하모니 M" w:hAnsi="현대하모니 M" w:hint="eastAsia"/>
      </w:rPr>
      <w:t>00</w:t>
    </w:r>
    <w:r w:rsidRPr="004D061B">
      <w:rPr>
        <w:rFonts w:ascii="현대하모니 M" w:eastAsia="현대하모니 M" w:hAnsi="현대하모니 M"/>
      </w:rPr>
      <w:t>02</w:t>
    </w:r>
    <w:r w:rsidRPr="004D061B">
      <w:rPr>
        <w:rFonts w:ascii="현대하모니 M" w:eastAsia="현대하모니 M" w:hAnsi="현대하모니 M" w:hint="eastAsia"/>
      </w:rPr>
      <w:t xml:space="preserve">                                                            </w:t>
    </w:r>
    <w:r>
      <w:rPr>
        <w:rFonts w:ascii="현대하모니 M" w:eastAsia="현대하모니 M" w:hAnsi="현대하모니 M" w:hint="eastAsia"/>
      </w:rPr>
      <w:t xml:space="preserve">            </w:t>
    </w:r>
    <w:r w:rsidRPr="004D061B">
      <w:rPr>
        <w:rFonts w:ascii="현대하모니 M" w:eastAsia="현대하모니 M" w:hAnsi="현대하모니 M" w:hint="eastAsia"/>
      </w:rPr>
      <w:t>현대ㆍ기아 자동차</w:t>
    </w:r>
  </w:p>
  <w:p w14:paraId="2361D869" w14:textId="77777777" w:rsidR="00823D6E" w:rsidRPr="004D061B" w:rsidRDefault="00823D6E">
    <w:pPr>
      <w:rPr>
        <w:rFonts w:ascii="현대하모니 M" w:eastAsia="현대하모니 M" w:hAnsi="현대하모니 M"/>
      </w:rPr>
    </w:pPr>
    <w:r w:rsidRPr="004D061B">
      <w:rPr>
        <w:rFonts w:ascii="현대하모니 M" w:eastAsia="현대하모니 M" w:hAnsi="현대하모니 M" w:hint="eastAsia"/>
      </w:rPr>
      <w:t xml:space="preserve">                                                                       </w:t>
    </w:r>
    <w:r>
      <w:rPr>
        <w:rFonts w:ascii="현대하모니 M" w:eastAsia="현대하모니 M" w:hAnsi="현대하모니 M" w:hint="eastAsia"/>
      </w:rPr>
      <w:t xml:space="preserve">         </w:t>
    </w:r>
    <w:r w:rsidRPr="004D061B">
      <w:rPr>
        <w:rFonts w:ascii="현대하모니 M" w:eastAsia="현대하모니 M" w:hAnsi="현대하모니 M" w:hint="eastAsia"/>
      </w:rPr>
      <w:t>HYUNDAIㆍKIA MOTOR</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FF5B" w14:textId="77777777" w:rsidR="00823D6E" w:rsidRDefault="00823D6E">
    <w:pPr>
      <w:pStyle w:val="Footer"/>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B4B95" w14:textId="77777777" w:rsidR="00B11967" w:rsidRDefault="00B11967">
      <w:r>
        <w:separator/>
      </w:r>
    </w:p>
  </w:footnote>
  <w:footnote w:type="continuationSeparator" w:id="0">
    <w:p w14:paraId="23EA73E3" w14:textId="77777777" w:rsidR="00B11967" w:rsidRDefault="00B119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4819"/>
      <w:gridCol w:w="2835"/>
      <w:gridCol w:w="2410"/>
    </w:tblGrid>
    <w:tr w:rsidR="00E2787B" w:rsidRPr="004D061B" w14:paraId="16C240F5" w14:textId="77777777">
      <w:trPr>
        <w:cantSplit/>
        <w:trHeight w:val="418"/>
      </w:trPr>
      <w:tc>
        <w:tcPr>
          <w:tcW w:w="4819" w:type="dxa"/>
          <w:vMerge w:val="restart"/>
          <w:tcBorders>
            <w:top w:val="nil"/>
            <w:left w:val="nil"/>
            <w:bottom w:val="nil"/>
            <w:right w:val="nil"/>
          </w:tcBorders>
          <w:vAlign w:val="center"/>
        </w:tcPr>
        <w:p w14:paraId="7069C004" w14:textId="77777777" w:rsidR="00E2787B" w:rsidRPr="004D061B" w:rsidRDefault="00E2787B">
          <w:pPr>
            <w:jc w:val="center"/>
            <w:rPr>
              <w:rFonts w:ascii="현대하모니 M" w:eastAsia="현대하모니 M" w:hAnsi="현대하모니 M"/>
              <w:b/>
              <w:w w:val="150"/>
              <w:sz w:val="34"/>
            </w:rPr>
          </w:pPr>
          <w:r>
            <w:rPr>
              <w:rFonts w:ascii="현대하모니 M" w:eastAsia="현대하모니 M" w:hAnsi="현대하모니 M"/>
              <w:b/>
              <w:noProof/>
              <w:sz w:val="34"/>
            </w:rPr>
            <w:drawing>
              <wp:anchor distT="0" distB="0" distL="114300" distR="114300" simplePos="0" relativeHeight="251663360" behindDoc="0" locked="0" layoutInCell="1" allowOverlap="1" wp14:anchorId="3C83E4D4" wp14:editId="07777777">
                <wp:simplePos x="0" y="0"/>
                <wp:positionH relativeFrom="column">
                  <wp:posOffset>1001395</wp:posOffset>
                </wp:positionH>
                <wp:positionV relativeFrom="paragraph">
                  <wp:posOffset>-52705</wp:posOffset>
                </wp:positionV>
                <wp:extent cx="895350" cy="2705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270510"/>
                        </a:xfrm>
                        <a:prstGeom prst="rect">
                          <a:avLst/>
                        </a:prstGeom>
                        <a:noFill/>
                      </pic:spPr>
                    </pic:pic>
                  </a:graphicData>
                </a:graphic>
                <wp14:sizeRelH relativeFrom="page">
                  <wp14:pctWidth>0</wp14:pctWidth>
                </wp14:sizeRelH>
                <wp14:sizeRelV relativeFrom="page">
                  <wp14:pctHeight>0</wp14:pctHeight>
                </wp14:sizeRelV>
              </wp:anchor>
            </w:drawing>
          </w:r>
        </w:p>
        <w:p w14:paraId="6665289E" w14:textId="77777777" w:rsidR="00E2787B" w:rsidRPr="004D061B" w:rsidRDefault="00E2787B">
          <w:pPr>
            <w:spacing w:line="180" w:lineRule="atLeast"/>
            <w:jc w:val="center"/>
            <w:rPr>
              <w:rFonts w:ascii="현대하모니 M" w:eastAsia="현대하모니 M" w:hAnsi="현대하모니 M"/>
              <w:b/>
              <w:sz w:val="32"/>
            </w:rPr>
          </w:pPr>
          <w:r w:rsidRPr="004D061B">
            <w:rPr>
              <w:rFonts w:ascii="현대하모니 M" w:eastAsia="현대하모니 M" w:hAnsi="현대하모니 M" w:hint="eastAsia"/>
              <w:b/>
              <w:w w:val="150"/>
              <w:sz w:val="32"/>
            </w:rPr>
            <w:t>기 술</w:t>
          </w:r>
          <w:r w:rsidRPr="004D061B">
            <w:rPr>
              <w:rFonts w:ascii="현대하모니 M" w:eastAsia="현대하모니 M" w:hAnsi="현대하모니 M"/>
              <w:b/>
              <w:w w:val="150"/>
              <w:sz w:val="32"/>
            </w:rPr>
            <w:t xml:space="preserve"> </w:t>
          </w:r>
          <w:r w:rsidRPr="004D061B">
            <w:rPr>
              <w:rFonts w:ascii="현대하모니 M" w:eastAsia="현대하모니 M" w:hAnsi="현대하모니 M" w:hint="eastAsia"/>
              <w:b/>
              <w:w w:val="150"/>
              <w:sz w:val="32"/>
            </w:rPr>
            <w:t>표 준</w:t>
          </w:r>
        </w:p>
        <w:p w14:paraId="7FC62E62" w14:textId="77777777" w:rsidR="00E2787B" w:rsidRPr="004D061B" w:rsidRDefault="00E2787B">
          <w:pPr>
            <w:pStyle w:val="Heading5"/>
            <w:numPr>
              <w:ilvl w:val="0"/>
              <w:numId w:val="0"/>
            </w:numPr>
            <w:spacing w:line="180" w:lineRule="atLeast"/>
            <w:rPr>
              <w:rFonts w:ascii="현대하모니 M" w:eastAsia="현대하모니 M" w:hAnsi="현대하모니 M"/>
              <w:sz w:val="28"/>
            </w:rPr>
          </w:pPr>
          <w:r w:rsidRPr="004D061B">
            <w:rPr>
              <w:rFonts w:ascii="현대하모니 M" w:eastAsia="현대하모니 M" w:hAnsi="현대하모니 M" w:hint="eastAsia"/>
              <w:sz w:val="28"/>
            </w:rPr>
            <w:t xml:space="preserve">ENGINEERING </w:t>
          </w:r>
          <w:r w:rsidRPr="004D061B">
            <w:rPr>
              <w:rFonts w:ascii="현대하모니 M" w:eastAsia="현대하모니 M" w:hAnsi="현대하모니 M"/>
              <w:sz w:val="28"/>
            </w:rPr>
            <w:t>STANDARD</w:t>
          </w:r>
        </w:p>
      </w:tc>
      <w:tc>
        <w:tcPr>
          <w:tcW w:w="2835" w:type="dxa"/>
          <w:tcBorders>
            <w:top w:val="nil"/>
            <w:left w:val="nil"/>
            <w:bottom w:val="nil"/>
            <w:right w:val="nil"/>
          </w:tcBorders>
        </w:tcPr>
        <w:p w14:paraId="42050CB3" w14:textId="77777777" w:rsidR="00E2787B" w:rsidRPr="004D061B" w:rsidRDefault="00E2787B">
          <w:pPr>
            <w:rPr>
              <w:rFonts w:ascii="현대하모니 M" w:eastAsia="현대하모니 M" w:hAnsi="현대하모니 M"/>
            </w:rPr>
          </w:pPr>
        </w:p>
      </w:tc>
      <w:tc>
        <w:tcPr>
          <w:tcW w:w="2410" w:type="dxa"/>
          <w:tcBorders>
            <w:top w:val="nil"/>
            <w:left w:val="nil"/>
            <w:bottom w:val="nil"/>
            <w:right w:val="nil"/>
          </w:tcBorders>
        </w:tcPr>
        <w:p w14:paraId="299730C9" w14:textId="77777777" w:rsidR="00E2787B" w:rsidRPr="004D061B" w:rsidRDefault="00E2787B">
          <w:pPr>
            <w:rPr>
              <w:rFonts w:ascii="현대하모니 M" w:eastAsia="현대하모니 M" w:hAnsi="현대하모니 M"/>
            </w:rPr>
          </w:pPr>
          <w:r w:rsidRPr="004D061B">
            <w:rPr>
              <w:rFonts w:ascii="현대하모니 M" w:eastAsia="현대하모니 M" w:hAnsi="현대하모니 M" w:hint="eastAsia"/>
            </w:rPr>
            <w:t xml:space="preserve">              </w:t>
          </w:r>
        </w:p>
      </w:tc>
    </w:tr>
    <w:tr w:rsidR="00E2787B" w:rsidRPr="004D061B" w14:paraId="503F0B58" w14:textId="77777777">
      <w:trPr>
        <w:cantSplit/>
        <w:trHeight w:val="547"/>
      </w:trPr>
      <w:tc>
        <w:tcPr>
          <w:tcW w:w="4819" w:type="dxa"/>
          <w:vMerge/>
          <w:tcBorders>
            <w:left w:val="nil"/>
            <w:bottom w:val="nil"/>
            <w:right w:val="nil"/>
          </w:tcBorders>
        </w:tcPr>
        <w:p w14:paraId="130CC4CD" w14:textId="77777777" w:rsidR="00E2787B" w:rsidRPr="004D061B" w:rsidRDefault="00E2787B">
          <w:pPr>
            <w:rPr>
              <w:rFonts w:ascii="현대하모니 M" w:eastAsia="현대하모니 M" w:hAnsi="현대하모니 M"/>
            </w:rPr>
          </w:pPr>
        </w:p>
      </w:tc>
      <w:tc>
        <w:tcPr>
          <w:tcW w:w="2835" w:type="dxa"/>
          <w:tcBorders>
            <w:top w:val="single" w:sz="8" w:space="0" w:color="auto"/>
            <w:left w:val="single" w:sz="8" w:space="0" w:color="auto"/>
            <w:bottom w:val="nil"/>
            <w:right w:val="single" w:sz="8" w:space="0" w:color="auto"/>
          </w:tcBorders>
          <w:vAlign w:val="center"/>
        </w:tcPr>
        <w:p w14:paraId="5C809B42" w14:textId="77777777" w:rsidR="00E2787B" w:rsidRPr="004D061B" w:rsidRDefault="00E2787B">
          <w:pPr>
            <w:spacing w:line="240" w:lineRule="atLeast"/>
            <w:rPr>
              <w:rFonts w:ascii="현대하모니 M" w:eastAsia="현대하모니 M" w:hAnsi="현대하모니 M"/>
            </w:rPr>
          </w:pPr>
          <w:r w:rsidRPr="004D061B">
            <w:rPr>
              <w:rFonts w:ascii="현대하모니 M" w:eastAsia="현대하모니 M" w:hAnsi="현대하모니 M" w:hint="eastAsia"/>
            </w:rPr>
            <w:t>규격번호</w:t>
          </w:r>
        </w:p>
        <w:p w14:paraId="6EBB0BFC" w14:textId="77777777" w:rsidR="00E2787B" w:rsidRPr="004D061B" w:rsidRDefault="00E2787B" w:rsidP="00613DB6">
          <w:pPr>
            <w:spacing w:line="240" w:lineRule="atLeast"/>
            <w:rPr>
              <w:rFonts w:ascii="현대하모니 M" w:eastAsia="현대하모니 M" w:hAnsi="현대하모니 M"/>
            </w:rPr>
          </w:pPr>
          <w:r w:rsidRPr="004D061B">
            <w:rPr>
              <w:rFonts w:ascii="현대하모니 M" w:eastAsia="현대하모니 M" w:hAnsi="현대하모니 M"/>
            </w:rPr>
            <w:t xml:space="preserve">(SPEC NO) </w:t>
          </w:r>
          <w:r w:rsidRPr="004D061B">
            <w:rPr>
              <w:rFonts w:ascii="현대하모니 M" w:eastAsia="현대하모니 M" w:hAnsi="현대하모니 M" w:hint="eastAsia"/>
            </w:rPr>
            <w:t xml:space="preserve">ES </w:t>
          </w:r>
          <w:r>
            <w:rPr>
              <w:rFonts w:ascii="현대하모니 M" w:eastAsia="현대하모니 M" w:hAnsi="현대하모니 M" w:hint="eastAsia"/>
            </w:rPr>
            <w:t>95430-05</w:t>
          </w:r>
        </w:p>
      </w:tc>
      <w:tc>
        <w:tcPr>
          <w:tcW w:w="2410" w:type="dxa"/>
          <w:tcBorders>
            <w:top w:val="single" w:sz="8" w:space="0" w:color="auto"/>
            <w:left w:val="nil"/>
            <w:bottom w:val="nil"/>
            <w:right w:val="single" w:sz="8" w:space="0" w:color="auto"/>
          </w:tcBorders>
          <w:vAlign w:val="center"/>
        </w:tcPr>
        <w:p w14:paraId="00004A49" w14:textId="77777777" w:rsidR="00E2787B" w:rsidRPr="004D061B" w:rsidRDefault="00E2787B">
          <w:pPr>
            <w:spacing w:line="240" w:lineRule="atLeast"/>
            <w:rPr>
              <w:rFonts w:ascii="현대하모니 M" w:eastAsia="현대하모니 M" w:hAnsi="현대하모니 M"/>
            </w:rPr>
          </w:pPr>
          <w:r w:rsidRPr="004D061B">
            <w:rPr>
              <w:rFonts w:ascii="현대하모니 M" w:eastAsia="현대하모니 M" w:hAnsi="현대하모니 M" w:hint="eastAsia"/>
            </w:rPr>
            <w:t>페이지</w:t>
          </w:r>
        </w:p>
        <w:p w14:paraId="3112F1B0" w14:textId="77777777" w:rsidR="00E2787B" w:rsidRPr="004D061B" w:rsidRDefault="00E2787B">
          <w:pPr>
            <w:spacing w:line="240" w:lineRule="atLeast"/>
            <w:rPr>
              <w:rFonts w:ascii="현대하모니 M" w:eastAsia="현대하모니 M" w:hAnsi="현대하모니 M"/>
            </w:rPr>
          </w:pPr>
          <w:r w:rsidRPr="004D061B">
            <w:rPr>
              <w:rFonts w:ascii="현대하모니 M" w:eastAsia="현대하모니 M" w:hAnsi="현대하모니 M"/>
            </w:rPr>
            <w:t xml:space="preserve">(SHT/SHTS) </w:t>
          </w:r>
          <w:r w:rsidRPr="004D061B">
            <w:rPr>
              <w:rFonts w:ascii="현대하모니 M" w:eastAsia="현대하모니 M" w:hAnsi="현대하모니 M"/>
            </w:rPr>
            <w:fldChar w:fldCharType="begin"/>
          </w:r>
          <w:r w:rsidRPr="004D061B">
            <w:rPr>
              <w:rFonts w:ascii="현대하모니 M" w:eastAsia="현대하모니 M" w:hAnsi="현대하모니 M"/>
            </w:rPr>
            <w:instrText xml:space="preserve"> PAGE </w:instrText>
          </w:r>
          <w:r w:rsidRPr="004D061B">
            <w:rPr>
              <w:rFonts w:ascii="현대하모니 M" w:eastAsia="현대하모니 M" w:hAnsi="현대하모니 M"/>
            </w:rPr>
            <w:fldChar w:fldCharType="separate"/>
          </w:r>
          <w:r>
            <w:rPr>
              <w:rFonts w:ascii="현대하모니 M" w:eastAsia="현대하모니 M" w:hAnsi="현대하모니 M"/>
              <w:noProof/>
            </w:rPr>
            <w:t>1</w:t>
          </w:r>
          <w:r w:rsidRPr="004D061B">
            <w:rPr>
              <w:rFonts w:ascii="현대하모니 M" w:eastAsia="현대하모니 M" w:hAnsi="현대하모니 M"/>
            </w:rPr>
            <w:fldChar w:fldCharType="end"/>
          </w:r>
          <w:r w:rsidRPr="004D061B">
            <w:rPr>
              <w:rFonts w:ascii="현대하모니 M" w:eastAsia="현대하모니 M" w:hAnsi="현대하모니 M"/>
            </w:rPr>
            <w:t>/</w:t>
          </w:r>
          <w:r w:rsidRPr="004D061B">
            <w:rPr>
              <w:rStyle w:val="PageNumber"/>
              <w:rFonts w:ascii="현대하모니 M" w:eastAsia="현대하모니 M" w:hAnsi="현대하모니 M"/>
            </w:rPr>
            <w:fldChar w:fldCharType="begin"/>
          </w:r>
          <w:r w:rsidRPr="004D061B">
            <w:rPr>
              <w:rStyle w:val="PageNumber"/>
              <w:rFonts w:ascii="현대하모니 M" w:eastAsia="현대하모니 M" w:hAnsi="현대하모니 M"/>
            </w:rPr>
            <w:instrText xml:space="preserve"> NUMPAGES </w:instrText>
          </w:r>
          <w:r w:rsidRPr="004D061B">
            <w:rPr>
              <w:rStyle w:val="PageNumber"/>
              <w:rFonts w:ascii="현대하모니 M" w:eastAsia="현대하모니 M" w:hAnsi="현대하모니 M"/>
            </w:rPr>
            <w:fldChar w:fldCharType="separate"/>
          </w:r>
          <w:r>
            <w:rPr>
              <w:rStyle w:val="PageNumber"/>
              <w:rFonts w:ascii="현대하모니 M" w:eastAsia="현대하모니 M" w:hAnsi="현대하모니 M"/>
              <w:noProof/>
            </w:rPr>
            <w:t>17</w:t>
          </w:r>
          <w:r w:rsidRPr="004D061B">
            <w:rPr>
              <w:rStyle w:val="PageNumber"/>
              <w:rFonts w:ascii="현대하모니 M" w:eastAsia="현대하모니 M" w:hAnsi="현대하모니 M"/>
            </w:rPr>
            <w:fldChar w:fldCharType="end"/>
          </w:r>
        </w:p>
      </w:tc>
    </w:tr>
  </w:tbl>
  <w:p w14:paraId="0798DAA1" w14:textId="77777777" w:rsidR="00E2787B" w:rsidRPr="004D061B" w:rsidRDefault="00E2787B">
    <w:pPr>
      <w:rPr>
        <w:rFonts w:ascii="현대하모니 M" w:eastAsia="현대하모니 M" w:hAnsi="현대하모니 M"/>
      </w:rPr>
    </w:pPr>
    <w:r w:rsidRPr="004D061B">
      <w:rPr>
        <w:rFonts w:ascii="현대하모니 M" w:eastAsia="현대하모니 M" w:hAnsi="현대하모니 M"/>
        <w:noProof/>
        <w:sz w:val="36"/>
      </w:rPr>
      <mc:AlternateContent>
        <mc:Choice Requires="wps">
          <w:drawing>
            <wp:anchor distT="0" distB="0" distL="114300" distR="114300" simplePos="0" relativeHeight="251662336" behindDoc="0" locked="0" layoutInCell="0" allowOverlap="1" wp14:anchorId="26CEE908" wp14:editId="07777777">
              <wp:simplePos x="0" y="0"/>
              <wp:positionH relativeFrom="column">
                <wp:posOffset>-44450</wp:posOffset>
              </wp:positionH>
              <wp:positionV relativeFrom="paragraph">
                <wp:posOffset>3175</wp:posOffset>
              </wp:positionV>
              <wp:extent cx="6617335" cy="868489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7335" cy="86848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509B762">
            <v:rect id="Rectangle 3" style="position:absolute;left:0;text-align:left;margin-left:-3.5pt;margin-top:.25pt;width:521.05pt;height:68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weight="1pt" w14:anchorId="3822CF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38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4819"/>
      <w:gridCol w:w="2835"/>
      <w:gridCol w:w="2410"/>
    </w:tblGrid>
    <w:tr w:rsidR="00823D6E" w:rsidRPr="004D061B" w14:paraId="1455B729" w14:textId="77777777">
      <w:trPr>
        <w:cantSplit/>
        <w:trHeight w:val="418"/>
      </w:trPr>
      <w:tc>
        <w:tcPr>
          <w:tcW w:w="4819" w:type="dxa"/>
          <w:vMerge w:val="restart"/>
          <w:tcBorders>
            <w:top w:val="nil"/>
            <w:left w:val="nil"/>
            <w:bottom w:val="nil"/>
            <w:right w:val="nil"/>
          </w:tcBorders>
          <w:vAlign w:val="center"/>
        </w:tcPr>
        <w:p w14:paraId="6E9C909B" w14:textId="77777777" w:rsidR="00823D6E" w:rsidRPr="004D061B" w:rsidRDefault="00E2787B">
          <w:pPr>
            <w:jc w:val="center"/>
            <w:rPr>
              <w:rFonts w:ascii="현대하모니 M" w:eastAsia="현대하모니 M" w:hAnsi="현대하모니 M"/>
              <w:b/>
              <w:w w:val="150"/>
              <w:sz w:val="34"/>
            </w:rPr>
          </w:pPr>
          <w:r>
            <w:rPr>
              <w:rFonts w:ascii="현대하모니 M" w:eastAsia="현대하모니 M" w:hAnsi="현대하모니 M"/>
              <w:b/>
              <w:noProof/>
              <w:sz w:val="34"/>
            </w:rPr>
            <w:drawing>
              <wp:anchor distT="0" distB="0" distL="114300" distR="114300" simplePos="0" relativeHeight="251660288" behindDoc="0" locked="0" layoutInCell="1" allowOverlap="1" wp14:anchorId="71A1416A" wp14:editId="07777777">
                <wp:simplePos x="0" y="0"/>
                <wp:positionH relativeFrom="column">
                  <wp:posOffset>1001395</wp:posOffset>
                </wp:positionH>
                <wp:positionV relativeFrom="paragraph">
                  <wp:posOffset>-52705</wp:posOffset>
                </wp:positionV>
                <wp:extent cx="895350" cy="2705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270510"/>
                        </a:xfrm>
                        <a:prstGeom prst="rect">
                          <a:avLst/>
                        </a:prstGeom>
                        <a:noFill/>
                      </pic:spPr>
                    </pic:pic>
                  </a:graphicData>
                </a:graphic>
                <wp14:sizeRelH relativeFrom="page">
                  <wp14:pctWidth>0</wp14:pctWidth>
                </wp14:sizeRelH>
                <wp14:sizeRelV relativeFrom="page">
                  <wp14:pctHeight>0</wp14:pctHeight>
                </wp14:sizeRelV>
              </wp:anchor>
            </w:drawing>
          </w:r>
        </w:p>
        <w:p w14:paraId="092307A8" w14:textId="77777777" w:rsidR="00823D6E" w:rsidRPr="004D061B" w:rsidRDefault="00823D6E">
          <w:pPr>
            <w:spacing w:line="180" w:lineRule="atLeast"/>
            <w:jc w:val="center"/>
            <w:rPr>
              <w:rFonts w:ascii="현대하모니 M" w:eastAsia="현대하모니 M" w:hAnsi="현대하모니 M"/>
              <w:b/>
              <w:sz w:val="32"/>
            </w:rPr>
          </w:pPr>
          <w:r w:rsidRPr="004D061B">
            <w:rPr>
              <w:rFonts w:ascii="현대하모니 M" w:eastAsia="현대하모니 M" w:hAnsi="현대하모니 M" w:hint="eastAsia"/>
              <w:b/>
              <w:w w:val="150"/>
              <w:sz w:val="32"/>
            </w:rPr>
            <w:t>기 술</w:t>
          </w:r>
          <w:r w:rsidRPr="004D061B">
            <w:rPr>
              <w:rFonts w:ascii="현대하모니 M" w:eastAsia="현대하모니 M" w:hAnsi="현대하모니 M"/>
              <w:b/>
              <w:w w:val="150"/>
              <w:sz w:val="32"/>
            </w:rPr>
            <w:t xml:space="preserve"> </w:t>
          </w:r>
          <w:r w:rsidRPr="004D061B">
            <w:rPr>
              <w:rFonts w:ascii="현대하모니 M" w:eastAsia="현대하모니 M" w:hAnsi="현대하모니 M" w:hint="eastAsia"/>
              <w:b/>
              <w:w w:val="150"/>
              <w:sz w:val="32"/>
            </w:rPr>
            <w:t>표 준</w:t>
          </w:r>
        </w:p>
        <w:p w14:paraId="0AA457BB" w14:textId="77777777" w:rsidR="00823D6E" w:rsidRPr="004D061B" w:rsidRDefault="00823D6E">
          <w:pPr>
            <w:pStyle w:val="Heading5"/>
            <w:numPr>
              <w:ilvl w:val="0"/>
              <w:numId w:val="0"/>
            </w:numPr>
            <w:spacing w:line="180" w:lineRule="atLeast"/>
            <w:rPr>
              <w:rFonts w:ascii="현대하모니 M" w:eastAsia="현대하모니 M" w:hAnsi="현대하모니 M"/>
              <w:sz w:val="28"/>
            </w:rPr>
          </w:pPr>
          <w:r w:rsidRPr="004D061B">
            <w:rPr>
              <w:rFonts w:ascii="현대하모니 M" w:eastAsia="현대하모니 M" w:hAnsi="현대하모니 M" w:hint="eastAsia"/>
              <w:sz w:val="28"/>
            </w:rPr>
            <w:t xml:space="preserve">ENGINEERING </w:t>
          </w:r>
          <w:r w:rsidRPr="004D061B">
            <w:rPr>
              <w:rFonts w:ascii="현대하모니 M" w:eastAsia="현대하모니 M" w:hAnsi="현대하모니 M"/>
              <w:sz w:val="28"/>
            </w:rPr>
            <w:t>STANDARD</w:t>
          </w:r>
        </w:p>
      </w:tc>
      <w:tc>
        <w:tcPr>
          <w:tcW w:w="2835" w:type="dxa"/>
          <w:tcBorders>
            <w:top w:val="nil"/>
            <w:left w:val="nil"/>
            <w:bottom w:val="nil"/>
            <w:right w:val="nil"/>
          </w:tcBorders>
        </w:tcPr>
        <w:p w14:paraId="1B5E47D9" w14:textId="77777777" w:rsidR="00823D6E" w:rsidRPr="004D061B" w:rsidRDefault="00823D6E">
          <w:pPr>
            <w:rPr>
              <w:rFonts w:ascii="현대하모니 M" w:eastAsia="현대하모니 M" w:hAnsi="현대하모니 M"/>
            </w:rPr>
          </w:pPr>
        </w:p>
      </w:tc>
      <w:tc>
        <w:tcPr>
          <w:tcW w:w="2410" w:type="dxa"/>
          <w:tcBorders>
            <w:top w:val="nil"/>
            <w:left w:val="nil"/>
            <w:bottom w:val="nil"/>
            <w:right w:val="nil"/>
          </w:tcBorders>
        </w:tcPr>
        <w:p w14:paraId="3C4BF716" w14:textId="77777777" w:rsidR="00823D6E" w:rsidRPr="004D061B" w:rsidRDefault="00823D6E">
          <w:pPr>
            <w:rPr>
              <w:rFonts w:ascii="현대하모니 M" w:eastAsia="현대하모니 M" w:hAnsi="현대하모니 M"/>
            </w:rPr>
          </w:pPr>
          <w:r w:rsidRPr="004D061B">
            <w:rPr>
              <w:rFonts w:ascii="현대하모니 M" w:eastAsia="현대하모니 M" w:hAnsi="현대하모니 M" w:hint="eastAsia"/>
            </w:rPr>
            <w:t xml:space="preserve">              </w:t>
          </w:r>
        </w:p>
      </w:tc>
    </w:tr>
    <w:tr w:rsidR="00823D6E" w:rsidRPr="004D061B" w14:paraId="12E40706" w14:textId="77777777">
      <w:trPr>
        <w:cantSplit/>
        <w:trHeight w:val="547"/>
      </w:trPr>
      <w:tc>
        <w:tcPr>
          <w:tcW w:w="4819" w:type="dxa"/>
          <w:vMerge/>
          <w:tcBorders>
            <w:left w:val="nil"/>
            <w:bottom w:val="nil"/>
            <w:right w:val="nil"/>
          </w:tcBorders>
        </w:tcPr>
        <w:p w14:paraId="25D6C40E" w14:textId="77777777" w:rsidR="00823D6E" w:rsidRPr="004D061B" w:rsidRDefault="00823D6E">
          <w:pPr>
            <w:rPr>
              <w:rFonts w:ascii="현대하모니 M" w:eastAsia="현대하모니 M" w:hAnsi="현대하모니 M"/>
            </w:rPr>
          </w:pPr>
        </w:p>
      </w:tc>
      <w:tc>
        <w:tcPr>
          <w:tcW w:w="2835" w:type="dxa"/>
          <w:tcBorders>
            <w:top w:val="single" w:sz="8" w:space="0" w:color="auto"/>
            <w:left w:val="single" w:sz="8" w:space="0" w:color="auto"/>
            <w:bottom w:val="nil"/>
            <w:right w:val="single" w:sz="8" w:space="0" w:color="auto"/>
          </w:tcBorders>
          <w:vAlign w:val="center"/>
        </w:tcPr>
        <w:p w14:paraId="0E796A95" w14:textId="77777777" w:rsidR="00823D6E" w:rsidRPr="004D061B" w:rsidRDefault="00823D6E">
          <w:pPr>
            <w:spacing w:line="240" w:lineRule="atLeast"/>
            <w:rPr>
              <w:rFonts w:ascii="현대하모니 M" w:eastAsia="현대하모니 M" w:hAnsi="현대하모니 M"/>
            </w:rPr>
          </w:pPr>
          <w:r w:rsidRPr="004D061B">
            <w:rPr>
              <w:rFonts w:ascii="현대하모니 M" w:eastAsia="현대하모니 M" w:hAnsi="현대하모니 M" w:hint="eastAsia"/>
            </w:rPr>
            <w:t>규격번호</w:t>
          </w:r>
        </w:p>
        <w:p w14:paraId="1E6A69F7" w14:textId="77777777" w:rsidR="00823D6E" w:rsidRPr="004D061B" w:rsidRDefault="00823D6E" w:rsidP="00613DB6">
          <w:pPr>
            <w:spacing w:line="240" w:lineRule="atLeast"/>
            <w:rPr>
              <w:rFonts w:ascii="현대하모니 M" w:eastAsia="현대하모니 M" w:hAnsi="현대하모니 M"/>
            </w:rPr>
          </w:pPr>
          <w:r w:rsidRPr="004D061B">
            <w:rPr>
              <w:rFonts w:ascii="현대하모니 M" w:eastAsia="현대하모니 M" w:hAnsi="현대하모니 M"/>
            </w:rPr>
            <w:t xml:space="preserve">(SPEC NO) </w:t>
          </w:r>
          <w:r w:rsidRPr="004D061B">
            <w:rPr>
              <w:rFonts w:ascii="현대하모니 M" w:eastAsia="현대하모니 M" w:hAnsi="현대하모니 M" w:hint="eastAsia"/>
            </w:rPr>
            <w:t xml:space="preserve">ES </w:t>
          </w:r>
          <w:r w:rsidR="00613DB6">
            <w:rPr>
              <w:rFonts w:ascii="현대하모니 M" w:eastAsia="현대하모니 M" w:hAnsi="현대하모니 M" w:hint="eastAsia"/>
            </w:rPr>
            <w:t>95430-05</w:t>
          </w:r>
        </w:p>
      </w:tc>
      <w:tc>
        <w:tcPr>
          <w:tcW w:w="2410" w:type="dxa"/>
          <w:tcBorders>
            <w:top w:val="single" w:sz="8" w:space="0" w:color="auto"/>
            <w:left w:val="nil"/>
            <w:bottom w:val="nil"/>
            <w:right w:val="single" w:sz="8" w:space="0" w:color="auto"/>
          </w:tcBorders>
          <w:vAlign w:val="center"/>
        </w:tcPr>
        <w:p w14:paraId="5BF160B0" w14:textId="77777777" w:rsidR="00823D6E" w:rsidRPr="004D061B" w:rsidRDefault="00823D6E">
          <w:pPr>
            <w:spacing w:line="240" w:lineRule="atLeast"/>
            <w:rPr>
              <w:rFonts w:ascii="현대하모니 M" w:eastAsia="현대하모니 M" w:hAnsi="현대하모니 M"/>
            </w:rPr>
          </w:pPr>
          <w:r w:rsidRPr="004D061B">
            <w:rPr>
              <w:rFonts w:ascii="현대하모니 M" w:eastAsia="현대하모니 M" w:hAnsi="현대하모니 M" w:hint="eastAsia"/>
            </w:rPr>
            <w:t>페이지</w:t>
          </w:r>
        </w:p>
        <w:p w14:paraId="11030D2C" w14:textId="77777777" w:rsidR="00823D6E" w:rsidRPr="004D061B" w:rsidRDefault="00823D6E">
          <w:pPr>
            <w:spacing w:line="240" w:lineRule="atLeast"/>
            <w:rPr>
              <w:rFonts w:ascii="현대하모니 M" w:eastAsia="현대하모니 M" w:hAnsi="현대하모니 M"/>
            </w:rPr>
          </w:pPr>
          <w:r w:rsidRPr="004D061B">
            <w:rPr>
              <w:rFonts w:ascii="현대하모니 M" w:eastAsia="현대하모니 M" w:hAnsi="현대하모니 M"/>
            </w:rPr>
            <w:t xml:space="preserve">(SHT/SHTS) </w:t>
          </w:r>
          <w:r w:rsidRPr="004D061B">
            <w:rPr>
              <w:rFonts w:ascii="현대하모니 M" w:eastAsia="현대하모니 M" w:hAnsi="현대하모니 M"/>
            </w:rPr>
            <w:fldChar w:fldCharType="begin"/>
          </w:r>
          <w:r w:rsidRPr="004D061B">
            <w:rPr>
              <w:rFonts w:ascii="현대하모니 M" w:eastAsia="현대하모니 M" w:hAnsi="현대하모니 M"/>
            </w:rPr>
            <w:instrText xml:space="preserve"> PAGE </w:instrText>
          </w:r>
          <w:r w:rsidRPr="004D061B">
            <w:rPr>
              <w:rFonts w:ascii="현대하모니 M" w:eastAsia="현대하모니 M" w:hAnsi="현대하모니 M"/>
            </w:rPr>
            <w:fldChar w:fldCharType="separate"/>
          </w:r>
          <w:r w:rsidR="00E2787B">
            <w:rPr>
              <w:rFonts w:ascii="현대하모니 M" w:eastAsia="현대하모니 M" w:hAnsi="현대하모니 M"/>
              <w:noProof/>
            </w:rPr>
            <w:t>1</w:t>
          </w:r>
          <w:r w:rsidRPr="004D061B">
            <w:rPr>
              <w:rFonts w:ascii="현대하모니 M" w:eastAsia="현대하모니 M" w:hAnsi="현대하모니 M"/>
            </w:rPr>
            <w:fldChar w:fldCharType="end"/>
          </w:r>
          <w:r w:rsidRPr="004D061B">
            <w:rPr>
              <w:rFonts w:ascii="현대하모니 M" w:eastAsia="현대하모니 M" w:hAnsi="현대하모니 M"/>
            </w:rPr>
            <w:t>/</w:t>
          </w:r>
          <w:r w:rsidRPr="004D061B">
            <w:rPr>
              <w:rStyle w:val="PageNumber"/>
              <w:rFonts w:ascii="현대하모니 M" w:eastAsia="현대하모니 M" w:hAnsi="현대하모니 M"/>
            </w:rPr>
            <w:fldChar w:fldCharType="begin"/>
          </w:r>
          <w:r w:rsidRPr="004D061B">
            <w:rPr>
              <w:rStyle w:val="PageNumber"/>
              <w:rFonts w:ascii="현대하모니 M" w:eastAsia="현대하모니 M" w:hAnsi="현대하모니 M"/>
            </w:rPr>
            <w:instrText xml:space="preserve"> NUMPAGES </w:instrText>
          </w:r>
          <w:r w:rsidRPr="004D061B">
            <w:rPr>
              <w:rStyle w:val="PageNumber"/>
              <w:rFonts w:ascii="현대하모니 M" w:eastAsia="현대하모니 M" w:hAnsi="현대하모니 M"/>
            </w:rPr>
            <w:fldChar w:fldCharType="separate"/>
          </w:r>
          <w:r w:rsidR="00E2787B">
            <w:rPr>
              <w:rStyle w:val="PageNumber"/>
              <w:rFonts w:ascii="현대하모니 M" w:eastAsia="현대하모니 M" w:hAnsi="현대하모니 M"/>
              <w:noProof/>
            </w:rPr>
            <w:t>1</w:t>
          </w:r>
          <w:r w:rsidRPr="004D061B">
            <w:rPr>
              <w:rStyle w:val="PageNumber"/>
              <w:rFonts w:ascii="현대하모니 M" w:eastAsia="현대하모니 M" w:hAnsi="현대하모니 M"/>
            </w:rPr>
            <w:fldChar w:fldCharType="end"/>
          </w:r>
        </w:p>
      </w:tc>
    </w:tr>
  </w:tbl>
  <w:p w14:paraId="18F1EE66" w14:textId="77777777" w:rsidR="00823D6E" w:rsidRPr="004D061B" w:rsidRDefault="00E2787B">
    <w:pPr>
      <w:rPr>
        <w:rFonts w:ascii="현대하모니 M" w:eastAsia="현대하모니 M" w:hAnsi="현대하모니 M"/>
      </w:rPr>
    </w:pPr>
    <w:r w:rsidRPr="004D061B">
      <w:rPr>
        <w:rFonts w:ascii="현대하모니 M" w:eastAsia="현대하모니 M" w:hAnsi="현대하모니 M"/>
        <w:noProof/>
        <w:sz w:val="36"/>
      </w:rPr>
      <mc:AlternateContent>
        <mc:Choice Requires="wps">
          <w:drawing>
            <wp:anchor distT="0" distB="0" distL="114300" distR="114300" simplePos="0" relativeHeight="251659264" behindDoc="0" locked="0" layoutInCell="0" allowOverlap="1" wp14:anchorId="167C4346" wp14:editId="07777777">
              <wp:simplePos x="0" y="0"/>
              <wp:positionH relativeFrom="column">
                <wp:posOffset>-44450</wp:posOffset>
              </wp:positionH>
              <wp:positionV relativeFrom="paragraph">
                <wp:posOffset>3175</wp:posOffset>
              </wp:positionV>
              <wp:extent cx="6617335" cy="868489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7335" cy="8684895"/>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3E858CD0">
            <v:rect id="Rectangle 1" style="position:absolute;left:0;text-align:left;margin-left:-3.5pt;margin-top:.25pt;width:521.05pt;height:68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ed="f" strokeweight="1pt" w14:anchorId="2C3187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82"/>
    <w:multiLevelType w:val="singleLevel"/>
    <w:tmpl w:val="31B2D23E"/>
    <w:lvl w:ilvl="0">
      <w:start w:val="1"/>
      <w:numFmt w:val="bullet"/>
      <w:pStyle w:val="ListBullet3"/>
      <w:lvlText w:val=""/>
      <w:lvlJc w:val="left"/>
      <w:pPr>
        <w:tabs>
          <w:tab w:val="num" w:pos="1212"/>
        </w:tabs>
        <w:ind w:leftChars="600" w:left="1212" w:hangingChars="200" w:hanging="360"/>
      </w:pPr>
      <w:rPr>
        <w:rFonts w:ascii="Wingdings" w:hAnsi="Wingdings" w:hint="default"/>
      </w:rPr>
    </w:lvl>
  </w:abstractNum>
  <w:abstractNum w:abstractNumId="1" w15:restartNumberingAfterBreak="1">
    <w:nsid w:val="FFFFFF83"/>
    <w:multiLevelType w:val="singleLevel"/>
    <w:tmpl w:val="3954DD86"/>
    <w:lvl w:ilvl="0">
      <w:start w:val="1"/>
      <w:numFmt w:val="bullet"/>
      <w:pStyle w:val="ListBullet2"/>
      <w:lvlText w:val=""/>
      <w:lvlJc w:val="left"/>
      <w:pPr>
        <w:tabs>
          <w:tab w:val="num" w:pos="786"/>
        </w:tabs>
        <w:ind w:leftChars="400" w:left="786" w:hangingChars="200" w:hanging="360"/>
      </w:pPr>
      <w:rPr>
        <w:rFonts w:ascii="Wingdings" w:hAnsi="Wingdings" w:hint="default"/>
      </w:rPr>
    </w:lvl>
  </w:abstractNum>
  <w:abstractNum w:abstractNumId="2" w15:restartNumberingAfterBreak="1">
    <w:nsid w:val="FFFFFFFB"/>
    <w:multiLevelType w:val="multilevel"/>
    <w:tmpl w:val="5346088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994"/>
        </w:tabs>
        <w:ind w:left="1994" w:hanging="576"/>
      </w:pPr>
      <w:rPr>
        <w:b/>
      </w:rPr>
    </w:lvl>
    <w:lvl w:ilvl="2">
      <w:start w:val="1"/>
      <w:numFmt w:val="decimal"/>
      <w:pStyle w:val="Heading3"/>
      <w:lvlText w:val="%1.%2.%3"/>
      <w:lvlJc w:val="left"/>
      <w:pPr>
        <w:tabs>
          <w:tab w:val="num" w:pos="720"/>
        </w:tabs>
        <w:ind w:left="720" w:hanging="720"/>
      </w:pPr>
      <w:rPr>
        <w:rFonts w:ascii="현대하모니 L" w:eastAsia="현대하모니 L" w:hAnsi="현대하모니 L"/>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9"/>
      <w:lvlJc w:val="left"/>
      <w:pPr>
        <w:tabs>
          <w:tab w:val="num" w:pos="1584"/>
        </w:tabs>
        <w:ind w:left="1584" w:hanging="1584"/>
      </w:pPr>
    </w:lvl>
  </w:abstractNum>
  <w:abstractNum w:abstractNumId="3" w15:restartNumberingAfterBreak="1">
    <w:nsid w:val="076260B2"/>
    <w:multiLevelType w:val="hybridMultilevel"/>
    <w:tmpl w:val="6A0229DE"/>
    <w:lvl w:ilvl="0" w:tplc="C3120BA8">
      <w:numFmt w:val="bullet"/>
      <w:lvlText w:val="-"/>
      <w:lvlJc w:val="left"/>
      <w:pPr>
        <w:tabs>
          <w:tab w:val="num" w:pos="1135"/>
        </w:tabs>
        <w:ind w:left="1135" w:hanging="284"/>
      </w:pPr>
      <w:rPr>
        <w:rFonts w:ascii="Arial" w:hAnsi="Arial" w:hint="default"/>
        <w:color w:val="auto"/>
      </w:rPr>
    </w:lvl>
    <w:lvl w:ilvl="1" w:tplc="04090003" w:tentative="1">
      <w:start w:val="1"/>
      <w:numFmt w:val="bullet"/>
      <w:lvlText w:val=""/>
      <w:lvlJc w:val="left"/>
      <w:pPr>
        <w:tabs>
          <w:tab w:val="num" w:pos="2051"/>
        </w:tabs>
        <w:ind w:left="2051" w:hanging="400"/>
      </w:pPr>
      <w:rPr>
        <w:rFonts w:ascii="Wingdings" w:hAnsi="Wingdings" w:hint="default"/>
      </w:rPr>
    </w:lvl>
    <w:lvl w:ilvl="2" w:tplc="04090005" w:tentative="1">
      <w:start w:val="1"/>
      <w:numFmt w:val="bullet"/>
      <w:lvlText w:val=""/>
      <w:lvlJc w:val="left"/>
      <w:pPr>
        <w:tabs>
          <w:tab w:val="num" w:pos="2451"/>
        </w:tabs>
        <w:ind w:left="2451" w:hanging="400"/>
      </w:pPr>
      <w:rPr>
        <w:rFonts w:ascii="Wingdings" w:hAnsi="Wingdings" w:hint="default"/>
      </w:rPr>
    </w:lvl>
    <w:lvl w:ilvl="3" w:tplc="04090001" w:tentative="1">
      <w:start w:val="1"/>
      <w:numFmt w:val="bullet"/>
      <w:lvlText w:val=""/>
      <w:lvlJc w:val="left"/>
      <w:pPr>
        <w:tabs>
          <w:tab w:val="num" w:pos="2851"/>
        </w:tabs>
        <w:ind w:left="2851" w:hanging="400"/>
      </w:pPr>
      <w:rPr>
        <w:rFonts w:ascii="Wingdings" w:hAnsi="Wingdings" w:hint="default"/>
      </w:rPr>
    </w:lvl>
    <w:lvl w:ilvl="4" w:tplc="04090003" w:tentative="1">
      <w:start w:val="1"/>
      <w:numFmt w:val="bullet"/>
      <w:lvlText w:val=""/>
      <w:lvlJc w:val="left"/>
      <w:pPr>
        <w:tabs>
          <w:tab w:val="num" w:pos="3251"/>
        </w:tabs>
        <w:ind w:left="3251" w:hanging="400"/>
      </w:pPr>
      <w:rPr>
        <w:rFonts w:ascii="Wingdings" w:hAnsi="Wingdings" w:hint="default"/>
      </w:rPr>
    </w:lvl>
    <w:lvl w:ilvl="5" w:tplc="04090005" w:tentative="1">
      <w:start w:val="1"/>
      <w:numFmt w:val="bullet"/>
      <w:lvlText w:val=""/>
      <w:lvlJc w:val="left"/>
      <w:pPr>
        <w:tabs>
          <w:tab w:val="num" w:pos="3651"/>
        </w:tabs>
        <w:ind w:left="3651" w:hanging="400"/>
      </w:pPr>
      <w:rPr>
        <w:rFonts w:ascii="Wingdings" w:hAnsi="Wingdings" w:hint="default"/>
      </w:rPr>
    </w:lvl>
    <w:lvl w:ilvl="6" w:tplc="04090001" w:tentative="1">
      <w:start w:val="1"/>
      <w:numFmt w:val="bullet"/>
      <w:lvlText w:val=""/>
      <w:lvlJc w:val="left"/>
      <w:pPr>
        <w:tabs>
          <w:tab w:val="num" w:pos="4051"/>
        </w:tabs>
        <w:ind w:left="4051" w:hanging="400"/>
      </w:pPr>
      <w:rPr>
        <w:rFonts w:ascii="Wingdings" w:hAnsi="Wingdings" w:hint="default"/>
      </w:rPr>
    </w:lvl>
    <w:lvl w:ilvl="7" w:tplc="04090003" w:tentative="1">
      <w:start w:val="1"/>
      <w:numFmt w:val="bullet"/>
      <w:lvlText w:val=""/>
      <w:lvlJc w:val="left"/>
      <w:pPr>
        <w:tabs>
          <w:tab w:val="num" w:pos="4451"/>
        </w:tabs>
        <w:ind w:left="4451" w:hanging="400"/>
      </w:pPr>
      <w:rPr>
        <w:rFonts w:ascii="Wingdings" w:hAnsi="Wingdings" w:hint="default"/>
      </w:rPr>
    </w:lvl>
    <w:lvl w:ilvl="8" w:tplc="04090005" w:tentative="1">
      <w:start w:val="1"/>
      <w:numFmt w:val="bullet"/>
      <w:lvlText w:val=""/>
      <w:lvlJc w:val="left"/>
      <w:pPr>
        <w:tabs>
          <w:tab w:val="num" w:pos="4851"/>
        </w:tabs>
        <w:ind w:left="4851" w:hanging="400"/>
      </w:pPr>
      <w:rPr>
        <w:rFonts w:ascii="Wingdings" w:hAnsi="Wingdings" w:hint="default"/>
      </w:rPr>
    </w:lvl>
  </w:abstractNum>
  <w:abstractNum w:abstractNumId="4" w15:restartNumberingAfterBreak="1">
    <w:nsid w:val="0C9B3A58"/>
    <w:multiLevelType w:val="hybridMultilevel"/>
    <w:tmpl w:val="7B7A7218"/>
    <w:lvl w:ilvl="0" w:tplc="04090001">
      <w:start w:val="1"/>
      <w:numFmt w:val="bullet"/>
      <w:lvlText w:val=""/>
      <w:lvlJc w:val="left"/>
      <w:pPr>
        <w:tabs>
          <w:tab w:val="num" w:pos="400"/>
        </w:tabs>
        <w:ind w:left="400" w:hanging="400"/>
      </w:pPr>
      <w:rPr>
        <w:rFonts w:ascii="Wingdings" w:hAnsi="Wingdings" w:hint="default"/>
      </w:rPr>
    </w:lvl>
    <w:lvl w:ilvl="1" w:tplc="04090003" w:tentative="1">
      <w:start w:val="1"/>
      <w:numFmt w:val="bullet"/>
      <w:lvlText w:val=""/>
      <w:lvlJc w:val="left"/>
      <w:pPr>
        <w:tabs>
          <w:tab w:val="num" w:pos="633"/>
        </w:tabs>
        <w:ind w:left="633" w:hanging="400"/>
      </w:pPr>
      <w:rPr>
        <w:rFonts w:ascii="Wingdings" w:hAnsi="Wingdings" w:hint="default"/>
      </w:rPr>
    </w:lvl>
    <w:lvl w:ilvl="2" w:tplc="04090005" w:tentative="1">
      <w:start w:val="1"/>
      <w:numFmt w:val="bullet"/>
      <w:lvlText w:val=""/>
      <w:lvlJc w:val="left"/>
      <w:pPr>
        <w:tabs>
          <w:tab w:val="num" w:pos="1033"/>
        </w:tabs>
        <w:ind w:left="1033" w:hanging="400"/>
      </w:pPr>
      <w:rPr>
        <w:rFonts w:ascii="Wingdings" w:hAnsi="Wingdings" w:hint="default"/>
      </w:rPr>
    </w:lvl>
    <w:lvl w:ilvl="3" w:tplc="04090001" w:tentative="1">
      <w:start w:val="1"/>
      <w:numFmt w:val="bullet"/>
      <w:lvlText w:val=""/>
      <w:lvlJc w:val="left"/>
      <w:pPr>
        <w:tabs>
          <w:tab w:val="num" w:pos="1433"/>
        </w:tabs>
        <w:ind w:left="1433" w:hanging="400"/>
      </w:pPr>
      <w:rPr>
        <w:rFonts w:ascii="Wingdings" w:hAnsi="Wingdings" w:hint="default"/>
      </w:rPr>
    </w:lvl>
    <w:lvl w:ilvl="4" w:tplc="04090003" w:tentative="1">
      <w:start w:val="1"/>
      <w:numFmt w:val="bullet"/>
      <w:lvlText w:val=""/>
      <w:lvlJc w:val="left"/>
      <w:pPr>
        <w:tabs>
          <w:tab w:val="num" w:pos="1833"/>
        </w:tabs>
        <w:ind w:left="1833" w:hanging="400"/>
      </w:pPr>
      <w:rPr>
        <w:rFonts w:ascii="Wingdings" w:hAnsi="Wingdings" w:hint="default"/>
      </w:rPr>
    </w:lvl>
    <w:lvl w:ilvl="5" w:tplc="04090005" w:tentative="1">
      <w:start w:val="1"/>
      <w:numFmt w:val="bullet"/>
      <w:lvlText w:val=""/>
      <w:lvlJc w:val="left"/>
      <w:pPr>
        <w:tabs>
          <w:tab w:val="num" w:pos="2233"/>
        </w:tabs>
        <w:ind w:left="2233" w:hanging="400"/>
      </w:pPr>
      <w:rPr>
        <w:rFonts w:ascii="Wingdings" w:hAnsi="Wingdings" w:hint="default"/>
      </w:rPr>
    </w:lvl>
    <w:lvl w:ilvl="6" w:tplc="04090001" w:tentative="1">
      <w:start w:val="1"/>
      <w:numFmt w:val="bullet"/>
      <w:lvlText w:val=""/>
      <w:lvlJc w:val="left"/>
      <w:pPr>
        <w:tabs>
          <w:tab w:val="num" w:pos="2633"/>
        </w:tabs>
        <w:ind w:left="2633" w:hanging="400"/>
      </w:pPr>
      <w:rPr>
        <w:rFonts w:ascii="Wingdings" w:hAnsi="Wingdings" w:hint="default"/>
      </w:rPr>
    </w:lvl>
    <w:lvl w:ilvl="7" w:tplc="04090003" w:tentative="1">
      <w:start w:val="1"/>
      <w:numFmt w:val="bullet"/>
      <w:lvlText w:val=""/>
      <w:lvlJc w:val="left"/>
      <w:pPr>
        <w:tabs>
          <w:tab w:val="num" w:pos="3033"/>
        </w:tabs>
        <w:ind w:left="3033" w:hanging="400"/>
      </w:pPr>
      <w:rPr>
        <w:rFonts w:ascii="Wingdings" w:hAnsi="Wingdings" w:hint="default"/>
      </w:rPr>
    </w:lvl>
    <w:lvl w:ilvl="8" w:tplc="04090005" w:tentative="1">
      <w:start w:val="1"/>
      <w:numFmt w:val="bullet"/>
      <w:lvlText w:val=""/>
      <w:lvlJc w:val="left"/>
      <w:pPr>
        <w:tabs>
          <w:tab w:val="num" w:pos="3433"/>
        </w:tabs>
        <w:ind w:left="3433" w:hanging="400"/>
      </w:pPr>
      <w:rPr>
        <w:rFonts w:ascii="Wingdings" w:hAnsi="Wingdings" w:hint="default"/>
      </w:rPr>
    </w:lvl>
  </w:abstractNum>
  <w:abstractNum w:abstractNumId="5" w15:restartNumberingAfterBreak="1">
    <w:nsid w:val="0F3A5A88"/>
    <w:multiLevelType w:val="multilevel"/>
    <w:tmpl w:val="2CB0C644"/>
    <w:lvl w:ilvl="0">
      <w:start w:val="1"/>
      <w:numFmt w:val="upperRoman"/>
      <w:lvlText w:val="[Ref %1]"/>
      <w:lvlJc w:val="left"/>
      <w:pPr>
        <w:tabs>
          <w:tab w:val="num" w:pos="1200"/>
        </w:tabs>
        <w:ind w:left="1200" w:hanging="400"/>
      </w:pPr>
      <w:rPr>
        <w:rFonts w:ascii="Arial" w:hAnsi="Arial" w:cs="Times New Roman" w:hint="default"/>
        <w:b w:val="0"/>
        <w:i w:val="0"/>
        <w:sz w:val="22"/>
        <w:szCs w:val="22"/>
      </w:rPr>
    </w:lvl>
    <w:lvl w:ilvl="1">
      <w:start w:val="1"/>
      <w:numFmt w:val="upperLetter"/>
      <w:lvlText w:val="[Ref %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6" w15:restartNumberingAfterBreak="1">
    <w:nsid w:val="14F65482"/>
    <w:multiLevelType w:val="hybridMultilevel"/>
    <w:tmpl w:val="A6661DB4"/>
    <w:lvl w:ilvl="0" w:tplc="761EF6CC">
      <w:numFmt w:val="bullet"/>
      <w:lvlText w:val="-"/>
      <w:lvlJc w:val="left"/>
      <w:pPr>
        <w:tabs>
          <w:tab w:val="num" w:pos="624"/>
        </w:tabs>
        <w:ind w:left="851" w:hanging="624"/>
      </w:pPr>
      <w:rPr>
        <w:rFonts w:ascii="Arial" w:hAnsi="Arial" w:cs="Times New Roman"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1">
    <w:nsid w:val="1574349C"/>
    <w:multiLevelType w:val="hybridMultilevel"/>
    <w:tmpl w:val="1D80F7F2"/>
    <w:lvl w:ilvl="0" w:tplc="761EF6CC">
      <w:numFmt w:val="bullet"/>
      <w:lvlText w:val="-"/>
      <w:lvlJc w:val="left"/>
      <w:pPr>
        <w:tabs>
          <w:tab w:val="num" w:pos="624"/>
        </w:tabs>
        <w:ind w:left="851" w:hanging="624"/>
      </w:pPr>
      <w:rPr>
        <w:rFonts w:ascii="Arial" w:hAnsi="Arial" w:cs="Times New Roman"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1">
    <w:nsid w:val="1CBF755D"/>
    <w:multiLevelType w:val="singleLevel"/>
    <w:tmpl w:val="648831B2"/>
    <w:lvl w:ilvl="0">
      <w:start w:val="1"/>
      <w:numFmt w:val="bullet"/>
      <w:pStyle w:val="Normalbulletsub"/>
      <w:lvlText w:val=""/>
      <w:lvlJc w:val="left"/>
      <w:pPr>
        <w:tabs>
          <w:tab w:val="num" w:pos="360"/>
        </w:tabs>
        <w:ind w:left="360" w:hanging="360"/>
      </w:pPr>
      <w:rPr>
        <w:rFonts w:ascii="Symbol" w:hAnsi="Symbol" w:hint="default"/>
      </w:rPr>
    </w:lvl>
  </w:abstractNum>
  <w:abstractNum w:abstractNumId="9" w15:restartNumberingAfterBreak="1">
    <w:nsid w:val="244C326F"/>
    <w:multiLevelType w:val="hybridMultilevel"/>
    <w:tmpl w:val="15688BC2"/>
    <w:lvl w:ilvl="0" w:tplc="761EF6CC">
      <w:numFmt w:val="bullet"/>
      <w:lvlText w:val="-"/>
      <w:lvlJc w:val="left"/>
      <w:pPr>
        <w:tabs>
          <w:tab w:val="num" w:pos="624"/>
        </w:tabs>
        <w:ind w:left="851" w:hanging="624"/>
      </w:pPr>
      <w:rPr>
        <w:rFonts w:ascii="Arial" w:hAnsi="Arial" w:cs="Times New Roman"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1">
    <w:nsid w:val="309050D8"/>
    <w:multiLevelType w:val="hybridMultilevel"/>
    <w:tmpl w:val="844854BE"/>
    <w:lvl w:ilvl="0" w:tplc="C5A620E8">
      <w:numFmt w:val="bullet"/>
      <w:lvlText w:val="-"/>
      <w:lvlJc w:val="left"/>
      <w:pPr>
        <w:tabs>
          <w:tab w:val="num" w:pos="284"/>
        </w:tabs>
        <w:ind w:left="284" w:hanging="284"/>
      </w:pPr>
      <w:rPr>
        <w:rFonts w:ascii="Batang" w:eastAsia="Batang" w:hAnsi="Batang" w:cs="Times New Roman" w:hint="eastAsia"/>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1" w15:restartNumberingAfterBreak="1">
    <w:nsid w:val="3418371C"/>
    <w:multiLevelType w:val="singleLevel"/>
    <w:tmpl w:val="FA18234C"/>
    <w:lvl w:ilvl="0">
      <w:start w:val="1"/>
      <w:numFmt w:val="decimal"/>
      <w:pStyle w:val="TestNoteNumber"/>
      <w:lvlText w:val="%1"/>
      <w:lvlJc w:val="left"/>
      <w:pPr>
        <w:tabs>
          <w:tab w:val="num" w:pos="360"/>
        </w:tabs>
        <w:ind w:left="360" w:hanging="360"/>
      </w:pPr>
    </w:lvl>
  </w:abstractNum>
  <w:abstractNum w:abstractNumId="12" w15:restartNumberingAfterBreak="1">
    <w:nsid w:val="387B08B3"/>
    <w:multiLevelType w:val="hybridMultilevel"/>
    <w:tmpl w:val="ED186276"/>
    <w:lvl w:ilvl="0" w:tplc="04090001">
      <w:start w:val="1"/>
      <w:numFmt w:val="bullet"/>
      <w:lvlText w:val=""/>
      <w:lvlJc w:val="left"/>
      <w:pPr>
        <w:tabs>
          <w:tab w:val="num" w:pos="627"/>
        </w:tabs>
        <w:ind w:left="627" w:hanging="400"/>
      </w:pPr>
      <w:rPr>
        <w:rFonts w:ascii="Wingdings" w:hAnsi="Wingdings" w:hint="default"/>
        <w:color w:val="auto"/>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3" w15:restartNumberingAfterBreak="1">
    <w:nsid w:val="39CB60E6"/>
    <w:multiLevelType w:val="hybridMultilevel"/>
    <w:tmpl w:val="5892697C"/>
    <w:lvl w:ilvl="0" w:tplc="761EF6CC">
      <w:numFmt w:val="bullet"/>
      <w:lvlText w:val="-"/>
      <w:lvlJc w:val="left"/>
      <w:pPr>
        <w:tabs>
          <w:tab w:val="num" w:pos="1104"/>
        </w:tabs>
        <w:ind w:left="1331" w:hanging="624"/>
      </w:pPr>
      <w:rPr>
        <w:rFonts w:ascii="Arial" w:hAnsi="Arial" w:hint="default"/>
        <w:color w:val="auto"/>
      </w:rPr>
    </w:lvl>
    <w:lvl w:ilvl="1" w:tplc="04090003" w:tentative="1">
      <w:start w:val="1"/>
      <w:numFmt w:val="bullet"/>
      <w:lvlText w:val=""/>
      <w:lvlJc w:val="left"/>
      <w:pPr>
        <w:tabs>
          <w:tab w:val="num" w:pos="1680"/>
        </w:tabs>
        <w:ind w:left="1680" w:hanging="400"/>
      </w:pPr>
      <w:rPr>
        <w:rFonts w:ascii="Wingdings" w:hAnsi="Wingdings" w:hint="default"/>
      </w:rPr>
    </w:lvl>
    <w:lvl w:ilvl="2" w:tplc="04090005" w:tentative="1">
      <w:start w:val="1"/>
      <w:numFmt w:val="bullet"/>
      <w:lvlText w:val=""/>
      <w:lvlJc w:val="left"/>
      <w:pPr>
        <w:tabs>
          <w:tab w:val="num" w:pos="2080"/>
        </w:tabs>
        <w:ind w:left="2080" w:hanging="400"/>
      </w:pPr>
      <w:rPr>
        <w:rFonts w:ascii="Wingdings" w:hAnsi="Wingdings" w:hint="default"/>
      </w:rPr>
    </w:lvl>
    <w:lvl w:ilvl="3" w:tplc="04090001" w:tentative="1">
      <w:start w:val="1"/>
      <w:numFmt w:val="bullet"/>
      <w:lvlText w:val=""/>
      <w:lvlJc w:val="left"/>
      <w:pPr>
        <w:tabs>
          <w:tab w:val="num" w:pos="2480"/>
        </w:tabs>
        <w:ind w:left="2480" w:hanging="400"/>
      </w:pPr>
      <w:rPr>
        <w:rFonts w:ascii="Wingdings" w:hAnsi="Wingdings" w:hint="default"/>
      </w:rPr>
    </w:lvl>
    <w:lvl w:ilvl="4" w:tplc="04090003" w:tentative="1">
      <w:start w:val="1"/>
      <w:numFmt w:val="bullet"/>
      <w:lvlText w:val=""/>
      <w:lvlJc w:val="left"/>
      <w:pPr>
        <w:tabs>
          <w:tab w:val="num" w:pos="2880"/>
        </w:tabs>
        <w:ind w:left="2880" w:hanging="400"/>
      </w:pPr>
      <w:rPr>
        <w:rFonts w:ascii="Wingdings" w:hAnsi="Wingdings" w:hint="default"/>
      </w:rPr>
    </w:lvl>
    <w:lvl w:ilvl="5" w:tplc="04090005" w:tentative="1">
      <w:start w:val="1"/>
      <w:numFmt w:val="bullet"/>
      <w:lvlText w:val=""/>
      <w:lvlJc w:val="left"/>
      <w:pPr>
        <w:tabs>
          <w:tab w:val="num" w:pos="3280"/>
        </w:tabs>
        <w:ind w:left="3280" w:hanging="400"/>
      </w:pPr>
      <w:rPr>
        <w:rFonts w:ascii="Wingdings" w:hAnsi="Wingdings" w:hint="default"/>
      </w:rPr>
    </w:lvl>
    <w:lvl w:ilvl="6" w:tplc="04090001" w:tentative="1">
      <w:start w:val="1"/>
      <w:numFmt w:val="bullet"/>
      <w:lvlText w:val=""/>
      <w:lvlJc w:val="left"/>
      <w:pPr>
        <w:tabs>
          <w:tab w:val="num" w:pos="3680"/>
        </w:tabs>
        <w:ind w:left="3680" w:hanging="400"/>
      </w:pPr>
      <w:rPr>
        <w:rFonts w:ascii="Wingdings" w:hAnsi="Wingdings" w:hint="default"/>
      </w:rPr>
    </w:lvl>
    <w:lvl w:ilvl="7" w:tplc="04090003" w:tentative="1">
      <w:start w:val="1"/>
      <w:numFmt w:val="bullet"/>
      <w:lvlText w:val=""/>
      <w:lvlJc w:val="left"/>
      <w:pPr>
        <w:tabs>
          <w:tab w:val="num" w:pos="4080"/>
        </w:tabs>
        <w:ind w:left="4080" w:hanging="400"/>
      </w:pPr>
      <w:rPr>
        <w:rFonts w:ascii="Wingdings" w:hAnsi="Wingdings" w:hint="default"/>
      </w:rPr>
    </w:lvl>
    <w:lvl w:ilvl="8" w:tplc="04090005" w:tentative="1">
      <w:start w:val="1"/>
      <w:numFmt w:val="bullet"/>
      <w:lvlText w:val=""/>
      <w:lvlJc w:val="left"/>
      <w:pPr>
        <w:tabs>
          <w:tab w:val="num" w:pos="4480"/>
        </w:tabs>
        <w:ind w:left="4480" w:hanging="400"/>
      </w:pPr>
      <w:rPr>
        <w:rFonts w:ascii="Wingdings" w:hAnsi="Wingdings" w:hint="default"/>
      </w:rPr>
    </w:lvl>
  </w:abstractNum>
  <w:abstractNum w:abstractNumId="14" w15:restartNumberingAfterBreak="1">
    <w:nsid w:val="3E0D2ED5"/>
    <w:multiLevelType w:val="hybridMultilevel"/>
    <w:tmpl w:val="2A96359C"/>
    <w:lvl w:ilvl="0" w:tplc="C3120BA8">
      <w:numFmt w:val="bullet"/>
      <w:lvlText w:val="-"/>
      <w:lvlJc w:val="left"/>
      <w:pPr>
        <w:tabs>
          <w:tab w:val="num" w:pos="1135"/>
        </w:tabs>
        <w:ind w:left="1135" w:hanging="284"/>
      </w:pPr>
      <w:rPr>
        <w:rFonts w:ascii="Arial" w:hAnsi="Arial" w:hint="default"/>
        <w:color w:val="auto"/>
      </w:rPr>
    </w:lvl>
    <w:lvl w:ilvl="1" w:tplc="04090003" w:tentative="1">
      <w:start w:val="1"/>
      <w:numFmt w:val="bullet"/>
      <w:lvlText w:val=""/>
      <w:lvlJc w:val="left"/>
      <w:pPr>
        <w:tabs>
          <w:tab w:val="num" w:pos="2051"/>
        </w:tabs>
        <w:ind w:left="2051" w:hanging="400"/>
      </w:pPr>
      <w:rPr>
        <w:rFonts w:ascii="Wingdings" w:hAnsi="Wingdings" w:hint="default"/>
      </w:rPr>
    </w:lvl>
    <w:lvl w:ilvl="2" w:tplc="04090005" w:tentative="1">
      <w:start w:val="1"/>
      <w:numFmt w:val="bullet"/>
      <w:lvlText w:val=""/>
      <w:lvlJc w:val="left"/>
      <w:pPr>
        <w:tabs>
          <w:tab w:val="num" w:pos="2451"/>
        </w:tabs>
        <w:ind w:left="2451" w:hanging="400"/>
      </w:pPr>
      <w:rPr>
        <w:rFonts w:ascii="Wingdings" w:hAnsi="Wingdings" w:hint="default"/>
      </w:rPr>
    </w:lvl>
    <w:lvl w:ilvl="3" w:tplc="04090001" w:tentative="1">
      <w:start w:val="1"/>
      <w:numFmt w:val="bullet"/>
      <w:lvlText w:val=""/>
      <w:lvlJc w:val="left"/>
      <w:pPr>
        <w:tabs>
          <w:tab w:val="num" w:pos="2851"/>
        </w:tabs>
        <w:ind w:left="2851" w:hanging="400"/>
      </w:pPr>
      <w:rPr>
        <w:rFonts w:ascii="Wingdings" w:hAnsi="Wingdings" w:hint="default"/>
      </w:rPr>
    </w:lvl>
    <w:lvl w:ilvl="4" w:tplc="04090003" w:tentative="1">
      <w:start w:val="1"/>
      <w:numFmt w:val="bullet"/>
      <w:lvlText w:val=""/>
      <w:lvlJc w:val="left"/>
      <w:pPr>
        <w:tabs>
          <w:tab w:val="num" w:pos="3251"/>
        </w:tabs>
        <w:ind w:left="3251" w:hanging="400"/>
      </w:pPr>
      <w:rPr>
        <w:rFonts w:ascii="Wingdings" w:hAnsi="Wingdings" w:hint="default"/>
      </w:rPr>
    </w:lvl>
    <w:lvl w:ilvl="5" w:tplc="04090005" w:tentative="1">
      <w:start w:val="1"/>
      <w:numFmt w:val="bullet"/>
      <w:lvlText w:val=""/>
      <w:lvlJc w:val="left"/>
      <w:pPr>
        <w:tabs>
          <w:tab w:val="num" w:pos="3651"/>
        </w:tabs>
        <w:ind w:left="3651" w:hanging="400"/>
      </w:pPr>
      <w:rPr>
        <w:rFonts w:ascii="Wingdings" w:hAnsi="Wingdings" w:hint="default"/>
      </w:rPr>
    </w:lvl>
    <w:lvl w:ilvl="6" w:tplc="04090001" w:tentative="1">
      <w:start w:val="1"/>
      <w:numFmt w:val="bullet"/>
      <w:lvlText w:val=""/>
      <w:lvlJc w:val="left"/>
      <w:pPr>
        <w:tabs>
          <w:tab w:val="num" w:pos="4051"/>
        </w:tabs>
        <w:ind w:left="4051" w:hanging="400"/>
      </w:pPr>
      <w:rPr>
        <w:rFonts w:ascii="Wingdings" w:hAnsi="Wingdings" w:hint="default"/>
      </w:rPr>
    </w:lvl>
    <w:lvl w:ilvl="7" w:tplc="04090003" w:tentative="1">
      <w:start w:val="1"/>
      <w:numFmt w:val="bullet"/>
      <w:lvlText w:val=""/>
      <w:lvlJc w:val="left"/>
      <w:pPr>
        <w:tabs>
          <w:tab w:val="num" w:pos="4451"/>
        </w:tabs>
        <w:ind w:left="4451" w:hanging="400"/>
      </w:pPr>
      <w:rPr>
        <w:rFonts w:ascii="Wingdings" w:hAnsi="Wingdings" w:hint="default"/>
      </w:rPr>
    </w:lvl>
    <w:lvl w:ilvl="8" w:tplc="04090005" w:tentative="1">
      <w:start w:val="1"/>
      <w:numFmt w:val="bullet"/>
      <w:lvlText w:val=""/>
      <w:lvlJc w:val="left"/>
      <w:pPr>
        <w:tabs>
          <w:tab w:val="num" w:pos="4851"/>
        </w:tabs>
        <w:ind w:left="4851" w:hanging="400"/>
      </w:pPr>
      <w:rPr>
        <w:rFonts w:ascii="Wingdings" w:hAnsi="Wingdings" w:hint="default"/>
      </w:rPr>
    </w:lvl>
  </w:abstractNum>
  <w:abstractNum w:abstractNumId="15" w15:restartNumberingAfterBreak="1">
    <w:nsid w:val="49ED4273"/>
    <w:multiLevelType w:val="singleLevel"/>
    <w:tmpl w:val="1486BE2E"/>
    <w:lvl w:ilvl="0">
      <w:start w:val="1"/>
      <w:numFmt w:val="bullet"/>
      <w:pStyle w:val="Normalindentsub"/>
      <w:lvlText w:val="-"/>
      <w:lvlJc w:val="left"/>
      <w:pPr>
        <w:tabs>
          <w:tab w:val="num" w:pos="1069"/>
        </w:tabs>
        <w:ind w:left="1069" w:hanging="360"/>
      </w:pPr>
      <w:rPr>
        <w:rFonts w:ascii="Times New Roman" w:hAnsi="Times New Roman" w:cs="Times New Roman" w:hint="default"/>
      </w:rPr>
    </w:lvl>
  </w:abstractNum>
  <w:abstractNum w:abstractNumId="16" w15:restartNumberingAfterBreak="1">
    <w:nsid w:val="4F2748CC"/>
    <w:multiLevelType w:val="hybridMultilevel"/>
    <w:tmpl w:val="7F9051CE"/>
    <w:lvl w:ilvl="0" w:tplc="761EF6CC">
      <w:numFmt w:val="bullet"/>
      <w:lvlText w:val="-"/>
      <w:lvlJc w:val="left"/>
      <w:pPr>
        <w:tabs>
          <w:tab w:val="num" w:pos="624"/>
        </w:tabs>
        <w:ind w:left="851" w:hanging="624"/>
      </w:pPr>
      <w:rPr>
        <w:rFonts w:ascii="Arial" w:hAnsi="Arial" w:cs="Times New Roman"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1">
    <w:nsid w:val="51B0266A"/>
    <w:multiLevelType w:val="hybridMultilevel"/>
    <w:tmpl w:val="B8B81D50"/>
    <w:lvl w:ilvl="0" w:tplc="8B6087A0">
      <w:start w:val="1"/>
      <w:numFmt w:val="decimal"/>
      <w:lvlText w:val="%1."/>
      <w:lvlJc w:val="left"/>
      <w:pPr>
        <w:tabs>
          <w:tab w:val="num" w:pos="4323"/>
        </w:tabs>
        <w:ind w:left="4323" w:hanging="360"/>
      </w:pPr>
      <w:rPr>
        <w:rFonts w:hint="default"/>
      </w:rPr>
    </w:lvl>
    <w:lvl w:ilvl="1" w:tplc="04090019" w:tentative="1">
      <w:start w:val="1"/>
      <w:numFmt w:val="upperLetter"/>
      <w:lvlText w:val="%2."/>
      <w:lvlJc w:val="left"/>
      <w:pPr>
        <w:tabs>
          <w:tab w:val="num" w:pos="4763"/>
        </w:tabs>
        <w:ind w:left="4763" w:hanging="400"/>
      </w:pPr>
    </w:lvl>
    <w:lvl w:ilvl="2" w:tplc="0409001B" w:tentative="1">
      <w:start w:val="1"/>
      <w:numFmt w:val="lowerRoman"/>
      <w:lvlText w:val="%3."/>
      <w:lvlJc w:val="right"/>
      <w:pPr>
        <w:tabs>
          <w:tab w:val="num" w:pos="5163"/>
        </w:tabs>
        <w:ind w:left="5163" w:hanging="400"/>
      </w:pPr>
    </w:lvl>
    <w:lvl w:ilvl="3" w:tplc="0409000F" w:tentative="1">
      <w:start w:val="1"/>
      <w:numFmt w:val="decimal"/>
      <w:lvlText w:val="%4."/>
      <w:lvlJc w:val="left"/>
      <w:pPr>
        <w:tabs>
          <w:tab w:val="num" w:pos="5563"/>
        </w:tabs>
        <w:ind w:left="5563" w:hanging="400"/>
      </w:pPr>
    </w:lvl>
    <w:lvl w:ilvl="4" w:tplc="04090019" w:tentative="1">
      <w:start w:val="1"/>
      <w:numFmt w:val="upperLetter"/>
      <w:lvlText w:val="%5."/>
      <w:lvlJc w:val="left"/>
      <w:pPr>
        <w:tabs>
          <w:tab w:val="num" w:pos="5963"/>
        </w:tabs>
        <w:ind w:left="5963" w:hanging="400"/>
      </w:pPr>
    </w:lvl>
    <w:lvl w:ilvl="5" w:tplc="0409001B" w:tentative="1">
      <w:start w:val="1"/>
      <w:numFmt w:val="lowerRoman"/>
      <w:lvlText w:val="%6."/>
      <w:lvlJc w:val="right"/>
      <w:pPr>
        <w:tabs>
          <w:tab w:val="num" w:pos="6363"/>
        </w:tabs>
        <w:ind w:left="6363" w:hanging="400"/>
      </w:pPr>
    </w:lvl>
    <w:lvl w:ilvl="6" w:tplc="0409000F" w:tentative="1">
      <w:start w:val="1"/>
      <w:numFmt w:val="decimal"/>
      <w:lvlText w:val="%7."/>
      <w:lvlJc w:val="left"/>
      <w:pPr>
        <w:tabs>
          <w:tab w:val="num" w:pos="6763"/>
        </w:tabs>
        <w:ind w:left="6763" w:hanging="400"/>
      </w:pPr>
    </w:lvl>
    <w:lvl w:ilvl="7" w:tplc="04090019" w:tentative="1">
      <w:start w:val="1"/>
      <w:numFmt w:val="upperLetter"/>
      <w:lvlText w:val="%8."/>
      <w:lvlJc w:val="left"/>
      <w:pPr>
        <w:tabs>
          <w:tab w:val="num" w:pos="7163"/>
        </w:tabs>
        <w:ind w:left="7163" w:hanging="400"/>
      </w:pPr>
    </w:lvl>
    <w:lvl w:ilvl="8" w:tplc="0409001B" w:tentative="1">
      <w:start w:val="1"/>
      <w:numFmt w:val="lowerRoman"/>
      <w:lvlText w:val="%9."/>
      <w:lvlJc w:val="right"/>
      <w:pPr>
        <w:tabs>
          <w:tab w:val="num" w:pos="7563"/>
        </w:tabs>
        <w:ind w:left="7563" w:hanging="400"/>
      </w:pPr>
    </w:lvl>
  </w:abstractNum>
  <w:abstractNum w:abstractNumId="18" w15:restartNumberingAfterBreak="1">
    <w:nsid w:val="53441A56"/>
    <w:multiLevelType w:val="hybridMultilevel"/>
    <w:tmpl w:val="D1A42AF4"/>
    <w:lvl w:ilvl="0" w:tplc="761EF6CC">
      <w:numFmt w:val="bullet"/>
      <w:lvlText w:val="-"/>
      <w:lvlJc w:val="left"/>
      <w:pPr>
        <w:tabs>
          <w:tab w:val="num" w:pos="624"/>
        </w:tabs>
        <w:ind w:left="851" w:hanging="624"/>
      </w:pPr>
      <w:rPr>
        <w:rFonts w:ascii="Arial" w:hAnsi="Arial" w:cs="Times New Roman"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1">
    <w:nsid w:val="5C057CED"/>
    <w:multiLevelType w:val="hybridMultilevel"/>
    <w:tmpl w:val="2FA063F2"/>
    <w:lvl w:ilvl="0" w:tplc="761EF6CC">
      <w:numFmt w:val="bullet"/>
      <w:lvlText w:val="-"/>
      <w:lvlJc w:val="left"/>
      <w:pPr>
        <w:tabs>
          <w:tab w:val="num" w:pos="397"/>
        </w:tabs>
        <w:ind w:left="624" w:hanging="624"/>
      </w:pPr>
      <w:rPr>
        <w:rFonts w:ascii="Arial" w:hAnsi="Arial" w:cs="Times New Roman"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1">
    <w:nsid w:val="5EFA59BA"/>
    <w:multiLevelType w:val="hybridMultilevel"/>
    <w:tmpl w:val="832A673E"/>
    <w:lvl w:ilvl="0" w:tplc="761EF6CC">
      <w:numFmt w:val="bullet"/>
      <w:lvlText w:val="-"/>
      <w:lvlJc w:val="left"/>
      <w:pPr>
        <w:tabs>
          <w:tab w:val="num" w:pos="397"/>
        </w:tabs>
        <w:ind w:left="624" w:hanging="624"/>
      </w:pPr>
      <w:rPr>
        <w:rFonts w:ascii="Arial" w:hAnsi="Arial" w:hint="default"/>
        <w:color w:val="auto"/>
      </w:rPr>
    </w:lvl>
    <w:lvl w:ilvl="1" w:tplc="C3120BA8">
      <w:numFmt w:val="bullet"/>
      <w:lvlText w:val="-"/>
      <w:lvlJc w:val="left"/>
      <w:pPr>
        <w:tabs>
          <w:tab w:val="num" w:pos="857"/>
        </w:tabs>
        <w:ind w:left="857" w:hanging="284"/>
      </w:pPr>
      <w:rPr>
        <w:rFonts w:ascii="Arial" w:hAnsi="Arial" w:hint="default"/>
        <w:color w:val="auto"/>
      </w:rPr>
    </w:lvl>
    <w:lvl w:ilvl="2" w:tplc="04090005" w:tentative="1">
      <w:start w:val="1"/>
      <w:numFmt w:val="bullet"/>
      <w:lvlText w:val=""/>
      <w:lvlJc w:val="left"/>
      <w:pPr>
        <w:tabs>
          <w:tab w:val="num" w:pos="1373"/>
        </w:tabs>
        <w:ind w:left="1373" w:hanging="400"/>
      </w:pPr>
      <w:rPr>
        <w:rFonts w:ascii="Wingdings" w:hAnsi="Wingdings" w:hint="default"/>
      </w:rPr>
    </w:lvl>
    <w:lvl w:ilvl="3" w:tplc="04090001" w:tentative="1">
      <w:start w:val="1"/>
      <w:numFmt w:val="bullet"/>
      <w:lvlText w:val=""/>
      <w:lvlJc w:val="left"/>
      <w:pPr>
        <w:tabs>
          <w:tab w:val="num" w:pos="1773"/>
        </w:tabs>
        <w:ind w:left="1773" w:hanging="400"/>
      </w:pPr>
      <w:rPr>
        <w:rFonts w:ascii="Wingdings" w:hAnsi="Wingdings" w:hint="default"/>
      </w:rPr>
    </w:lvl>
    <w:lvl w:ilvl="4" w:tplc="04090003" w:tentative="1">
      <w:start w:val="1"/>
      <w:numFmt w:val="bullet"/>
      <w:lvlText w:val=""/>
      <w:lvlJc w:val="left"/>
      <w:pPr>
        <w:tabs>
          <w:tab w:val="num" w:pos="2173"/>
        </w:tabs>
        <w:ind w:left="2173" w:hanging="400"/>
      </w:pPr>
      <w:rPr>
        <w:rFonts w:ascii="Wingdings" w:hAnsi="Wingdings" w:hint="default"/>
      </w:rPr>
    </w:lvl>
    <w:lvl w:ilvl="5" w:tplc="04090005" w:tentative="1">
      <w:start w:val="1"/>
      <w:numFmt w:val="bullet"/>
      <w:lvlText w:val=""/>
      <w:lvlJc w:val="left"/>
      <w:pPr>
        <w:tabs>
          <w:tab w:val="num" w:pos="2573"/>
        </w:tabs>
        <w:ind w:left="2573" w:hanging="400"/>
      </w:pPr>
      <w:rPr>
        <w:rFonts w:ascii="Wingdings" w:hAnsi="Wingdings" w:hint="default"/>
      </w:rPr>
    </w:lvl>
    <w:lvl w:ilvl="6" w:tplc="04090001" w:tentative="1">
      <w:start w:val="1"/>
      <w:numFmt w:val="bullet"/>
      <w:lvlText w:val=""/>
      <w:lvlJc w:val="left"/>
      <w:pPr>
        <w:tabs>
          <w:tab w:val="num" w:pos="2973"/>
        </w:tabs>
        <w:ind w:left="2973" w:hanging="400"/>
      </w:pPr>
      <w:rPr>
        <w:rFonts w:ascii="Wingdings" w:hAnsi="Wingdings" w:hint="default"/>
      </w:rPr>
    </w:lvl>
    <w:lvl w:ilvl="7" w:tplc="04090003" w:tentative="1">
      <w:start w:val="1"/>
      <w:numFmt w:val="bullet"/>
      <w:lvlText w:val=""/>
      <w:lvlJc w:val="left"/>
      <w:pPr>
        <w:tabs>
          <w:tab w:val="num" w:pos="3373"/>
        </w:tabs>
        <w:ind w:left="3373" w:hanging="400"/>
      </w:pPr>
      <w:rPr>
        <w:rFonts w:ascii="Wingdings" w:hAnsi="Wingdings" w:hint="default"/>
      </w:rPr>
    </w:lvl>
    <w:lvl w:ilvl="8" w:tplc="04090005" w:tentative="1">
      <w:start w:val="1"/>
      <w:numFmt w:val="bullet"/>
      <w:lvlText w:val=""/>
      <w:lvlJc w:val="left"/>
      <w:pPr>
        <w:tabs>
          <w:tab w:val="num" w:pos="3773"/>
        </w:tabs>
        <w:ind w:left="3773" w:hanging="400"/>
      </w:pPr>
      <w:rPr>
        <w:rFonts w:ascii="Wingdings" w:hAnsi="Wingdings" w:hint="default"/>
      </w:rPr>
    </w:lvl>
  </w:abstractNum>
  <w:abstractNum w:abstractNumId="21" w15:restartNumberingAfterBreak="1">
    <w:nsid w:val="5FDB253E"/>
    <w:multiLevelType w:val="hybridMultilevel"/>
    <w:tmpl w:val="DD76A980"/>
    <w:lvl w:ilvl="0" w:tplc="761EF6CC">
      <w:numFmt w:val="bullet"/>
      <w:lvlText w:val="-"/>
      <w:lvlJc w:val="left"/>
      <w:pPr>
        <w:tabs>
          <w:tab w:val="num" w:pos="624"/>
        </w:tabs>
        <w:ind w:left="851" w:hanging="624"/>
      </w:pPr>
      <w:rPr>
        <w:rFonts w:ascii="Arial" w:hAnsi="Arial" w:cs="Times New Roman"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1">
    <w:nsid w:val="65332BA8"/>
    <w:multiLevelType w:val="hybridMultilevel"/>
    <w:tmpl w:val="25A6D93A"/>
    <w:lvl w:ilvl="0" w:tplc="8514C200">
      <w:start w:val="1"/>
      <w:numFmt w:val="bullet"/>
      <w:lvlText w:val=""/>
      <w:lvlJc w:val="left"/>
      <w:pPr>
        <w:tabs>
          <w:tab w:val="num" w:pos="1248"/>
        </w:tabs>
        <w:ind w:left="1191" w:hanging="340"/>
      </w:pPr>
      <w:rPr>
        <w:rFonts w:ascii="Wingdings" w:hAnsi="Wingdings" w:hint="default"/>
      </w:rPr>
    </w:lvl>
    <w:lvl w:ilvl="1" w:tplc="04090003" w:tentative="1">
      <w:start w:val="1"/>
      <w:numFmt w:val="bullet"/>
      <w:lvlText w:val=""/>
      <w:lvlJc w:val="left"/>
      <w:pPr>
        <w:tabs>
          <w:tab w:val="num" w:pos="2051"/>
        </w:tabs>
        <w:ind w:left="2051" w:hanging="400"/>
      </w:pPr>
      <w:rPr>
        <w:rFonts w:ascii="Wingdings" w:hAnsi="Wingdings" w:hint="default"/>
      </w:rPr>
    </w:lvl>
    <w:lvl w:ilvl="2" w:tplc="04090005" w:tentative="1">
      <w:start w:val="1"/>
      <w:numFmt w:val="bullet"/>
      <w:lvlText w:val=""/>
      <w:lvlJc w:val="left"/>
      <w:pPr>
        <w:tabs>
          <w:tab w:val="num" w:pos="2451"/>
        </w:tabs>
        <w:ind w:left="2451" w:hanging="400"/>
      </w:pPr>
      <w:rPr>
        <w:rFonts w:ascii="Wingdings" w:hAnsi="Wingdings" w:hint="default"/>
      </w:rPr>
    </w:lvl>
    <w:lvl w:ilvl="3" w:tplc="04090001" w:tentative="1">
      <w:start w:val="1"/>
      <w:numFmt w:val="bullet"/>
      <w:lvlText w:val=""/>
      <w:lvlJc w:val="left"/>
      <w:pPr>
        <w:tabs>
          <w:tab w:val="num" w:pos="2851"/>
        </w:tabs>
        <w:ind w:left="2851" w:hanging="400"/>
      </w:pPr>
      <w:rPr>
        <w:rFonts w:ascii="Wingdings" w:hAnsi="Wingdings" w:hint="default"/>
      </w:rPr>
    </w:lvl>
    <w:lvl w:ilvl="4" w:tplc="04090003" w:tentative="1">
      <w:start w:val="1"/>
      <w:numFmt w:val="bullet"/>
      <w:lvlText w:val=""/>
      <w:lvlJc w:val="left"/>
      <w:pPr>
        <w:tabs>
          <w:tab w:val="num" w:pos="3251"/>
        </w:tabs>
        <w:ind w:left="3251" w:hanging="400"/>
      </w:pPr>
      <w:rPr>
        <w:rFonts w:ascii="Wingdings" w:hAnsi="Wingdings" w:hint="default"/>
      </w:rPr>
    </w:lvl>
    <w:lvl w:ilvl="5" w:tplc="04090005" w:tentative="1">
      <w:start w:val="1"/>
      <w:numFmt w:val="bullet"/>
      <w:lvlText w:val=""/>
      <w:lvlJc w:val="left"/>
      <w:pPr>
        <w:tabs>
          <w:tab w:val="num" w:pos="3651"/>
        </w:tabs>
        <w:ind w:left="3651" w:hanging="400"/>
      </w:pPr>
      <w:rPr>
        <w:rFonts w:ascii="Wingdings" w:hAnsi="Wingdings" w:hint="default"/>
      </w:rPr>
    </w:lvl>
    <w:lvl w:ilvl="6" w:tplc="04090001" w:tentative="1">
      <w:start w:val="1"/>
      <w:numFmt w:val="bullet"/>
      <w:lvlText w:val=""/>
      <w:lvlJc w:val="left"/>
      <w:pPr>
        <w:tabs>
          <w:tab w:val="num" w:pos="4051"/>
        </w:tabs>
        <w:ind w:left="4051" w:hanging="400"/>
      </w:pPr>
      <w:rPr>
        <w:rFonts w:ascii="Wingdings" w:hAnsi="Wingdings" w:hint="default"/>
      </w:rPr>
    </w:lvl>
    <w:lvl w:ilvl="7" w:tplc="04090003" w:tentative="1">
      <w:start w:val="1"/>
      <w:numFmt w:val="bullet"/>
      <w:lvlText w:val=""/>
      <w:lvlJc w:val="left"/>
      <w:pPr>
        <w:tabs>
          <w:tab w:val="num" w:pos="4451"/>
        </w:tabs>
        <w:ind w:left="4451" w:hanging="400"/>
      </w:pPr>
      <w:rPr>
        <w:rFonts w:ascii="Wingdings" w:hAnsi="Wingdings" w:hint="default"/>
      </w:rPr>
    </w:lvl>
    <w:lvl w:ilvl="8" w:tplc="04090005" w:tentative="1">
      <w:start w:val="1"/>
      <w:numFmt w:val="bullet"/>
      <w:lvlText w:val=""/>
      <w:lvlJc w:val="left"/>
      <w:pPr>
        <w:tabs>
          <w:tab w:val="num" w:pos="4851"/>
        </w:tabs>
        <w:ind w:left="4851" w:hanging="400"/>
      </w:pPr>
      <w:rPr>
        <w:rFonts w:ascii="Wingdings" w:hAnsi="Wingdings" w:hint="default"/>
      </w:rPr>
    </w:lvl>
  </w:abstractNum>
  <w:abstractNum w:abstractNumId="23" w15:restartNumberingAfterBreak="1">
    <w:nsid w:val="6569381C"/>
    <w:multiLevelType w:val="hybridMultilevel"/>
    <w:tmpl w:val="5E622E10"/>
    <w:lvl w:ilvl="0" w:tplc="761EF6CC">
      <w:numFmt w:val="bullet"/>
      <w:lvlText w:val="-"/>
      <w:lvlJc w:val="left"/>
      <w:pPr>
        <w:tabs>
          <w:tab w:val="num" w:pos="624"/>
        </w:tabs>
        <w:ind w:left="851" w:hanging="624"/>
      </w:pPr>
      <w:rPr>
        <w:rFonts w:ascii="Arial" w:hAnsi="Arial" w:cs="Times New Roman"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1">
    <w:nsid w:val="670B5844"/>
    <w:multiLevelType w:val="hybridMultilevel"/>
    <w:tmpl w:val="C3AE62D8"/>
    <w:lvl w:ilvl="0" w:tplc="761EF6CC">
      <w:numFmt w:val="bullet"/>
      <w:lvlText w:val="-"/>
      <w:lvlJc w:val="left"/>
      <w:pPr>
        <w:tabs>
          <w:tab w:val="num" w:pos="624"/>
        </w:tabs>
        <w:ind w:left="851" w:hanging="624"/>
      </w:pPr>
      <w:rPr>
        <w:rFonts w:ascii="Arial" w:hAnsi="Arial" w:hint="default"/>
        <w:color w:val="auto"/>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1">
    <w:nsid w:val="6A1921CA"/>
    <w:multiLevelType w:val="hybridMultilevel"/>
    <w:tmpl w:val="45484018"/>
    <w:lvl w:ilvl="0" w:tplc="3BB87250">
      <w:start w:val="1"/>
      <w:numFmt w:val="bullet"/>
      <w:pStyle w:val="List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1">
    <w:nsid w:val="745952EB"/>
    <w:multiLevelType w:val="singleLevel"/>
    <w:tmpl w:val="A94EC682"/>
    <w:lvl w:ilvl="0">
      <w:start w:val="16"/>
      <w:numFmt w:val="bullet"/>
      <w:lvlText w:val="-"/>
      <w:lvlJc w:val="left"/>
      <w:pPr>
        <w:tabs>
          <w:tab w:val="num" w:pos="1426"/>
        </w:tabs>
        <w:ind w:left="1426" w:hanging="360"/>
      </w:pPr>
      <w:rPr>
        <w:rFonts w:ascii="Times New Roman" w:hAnsi="Times New Roman" w:hint="default"/>
      </w:rPr>
    </w:lvl>
  </w:abstractNum>
  <w:abstractNum w:abstractNumId="27" w15:restartNumberingAfterBreak="1">
    <w:nsid w:val="7750073D"/>
    <w:multiLevelType w:val="hybridMultilevel"/>
    <w:tmpl w:val="C824CAD2"/>
    <w:lvl w:ilvl="0" w:tplc="8514C200">
      <w:start w:val="1"/>
      <w:numFmt w:val="bullet"/>
      <w:lvlText w:val=""/>
      <w:lvlJc w:val="left"/>
      <w:pPr>
        <w:tabs>
          <w:tab w:val="num" w:pos="1248"/>
        </w:tabs>
        <w:ind w:left="1191" w:hanging="340"/>
      </w:pPr>
      <w:rPr>
        <w:rFonts w:ascii="Wingdings" w:hAnsi="Wingdings" w:hint="default"/>
      </w:rPr>
    </w:lvl>
    <w:lvl w:ilvl="1" w:tplc="04090003" w:tentative="1">
      <w:start w:val="1"/>
      <w:numFmt w:val="bullet"/>
      <w:lvlText w:val=""/>
      <w:lvlJc w:val="left"/>
      <w:pPr>
        <w:tabs>
          <w:tab w:val="num" w:pos="2051"/>
        </w:tabs>
        <w:ind w:left="2051" w:hanging="400"/>
      </w:pPr>
      <w:rPr>
        <w:rFonts w:ascii="Wingdings" w:hAnsi="Wingdings" w:hint="default"/>
      </w:rPr>
    </w:lvl>
    <w:lvl w:ilvl="2" w:tplc="04090005" w:tentative="1">
      <w:start w:val="1"/>
      <w:numFmt w:val="bullet"/>
      <w:lvlText w:val=""/>
      <w:lvlJc w:val="left"/>
      <w:pPr>
        <w:tabs>
          <w:tab w:val="num" w:pos="2451"/>
        </w:tabs>
        <w:ind w:left="2451" w:hanging="400"/>
      </w:pPr>
      <w:rPr>
        <w:rFonts w:ascii="Wingdings" w:hAnsi="Wingdings" w:hint="default"/>
      </w:rPr>
    </w:lvl>
    <w:lvl w:ilvl="3" w:tplc="04090001" w:tentative="1">
      <w:start w:val="1"/>
      <w:numFmt w:val="bullet"/>
      <w:lvlText w:val=""/>
      <w:lvlJc w:val="left"/>
      <w:pPr>
        <w:tabs>
          <w:tab w:val="num" w:pos="2851"/>
        </w:tabs>
        <w:ind w:left="2851" w:hanging="400"/>
      </w:pPr>
      <w:rPr>
        <w:rFonts w:ascii="Wingdings" w:hAnsi="Wingdings" w:hint="default"/>
      </w:rPr>
    </w:lvl>
    <w:lvl w:ilvl="4" w:tplc="04090003" w:tentative="1">
      <w:start w:val="1"/>
      <w:numFmt w:val="bullet"/>
      <w:lvlText w:val=""/>
      <w:lvlJc w:val="left"/>
      <w:pPr>
        <w:tabs>
          <w:tab w:val="num" w:pos="3251"/>
        </w:tabs>
        <w:ind w:left="3251" w:hanging="400"/>
      </w:pPr>
      <w:rPr>
        <w:rFonts w:ascii="Wingdings" w:hAnsi="Wingdings" w:hint="default"/>
      </w:rPr>
    </w:lvl>
    <w:lvl w:ilvl="5" w:tplc="04090005" w:tentative="1">
      <w:start w:val="1"/>
      <w:numFmt w:val="bullet"/>
      <w:lvlText w:val=""/>
      <w:lvlJc w:val="left"/>
      <w:pPr>
        <w:tabs>
          <w:tab w:val="num" w:pos="3651"/>
        </w:tabs>
        <w:ind w:left="3651" w:hanging="400"/>
      </w:pPr>
      <w:rPr>
        <w:rFonts w:ascii="Wingdings" w:hAnsi="Wingdings" w:hint="default"/>
      </w:rPr>
    </w:lvl>
    <w:lvl w:ilvl="6" w:tplc="04090001" w:tentative="1">
      <w:start w:val="1"/>
      <w:numFmt w:val="bullet"/>
      <w:lvlText w:val=""/>
      <w:lvlJc w:val="left"/>
      <w:pPr>
        <w:tabs>
          <w:tab w:val="num" w:pos="4051"/>
        </w:tabs>
        <w:ind w:left="4051" w:hanging="400"/>
      </w:pPr>
      <w:rPr>
        <w:rFonts w:ascii="Wingdings" w:hAnsi="Wingdings" w:hint="default"/>
      </w:rPr>
    </w:lvl>
    <w:lvl w:ilvl="7" w:tplc="04090003" w:tentative="1">
      <w:start w:val="1"/>
      <w:numFmt w:val="bullet"/>
      <w:lvlText w:val=""/>
      <w:lvlJc w:val="left"/>
      <w:pPr>
        <w:tabs>
          <w:tab w:val="num" w:pos="4451"/>
        </w:tabs>
        <w:ind w:left="4451" w:hanging="400"/>
      </w:pPr>
      <w:rPr>
        <w:rFonts w:ascii="Wingdings" w:hAnsi="Wingdings" w:hint="default"/>
      </w:rPr>
    </w:lvl>
    <w:lvl w:ilvl="8" w:tplc="04090005" w:tentative="1">
      <w:start w:val="1"/>
      <w:numFmt w:val="bullet"/>
      <w:lvlText w:val=""/>
      <w:lvlJc w:val="left"/>
      <w:pPr>
        <w:tabs>
          <w:tab w:val="num" w:pos="4851"/>
        </w:tabs>
        <w:ind w:left="4851" w:hanging="400"/>
      </w:pPr>
      <w:rPr>
        <w:rFonts w:ascii="Wingdings" w:hAnsi="Wingdings" w:hint="default"/>
      </w:rPr>
    </w:lvl>
  </w:abstractNum>
  <w:abstractNum w:abstractNumId="28" w15:restartNumberingAfterBreak="1">
    <w:nsid w:val="79B907E0"/>
    <w:multiLevelType w:val="hybridMultilevel"/>
    <w:tmpl w:val="EDB86B2C"/>
    <w:lvl w:ilvl="0" w:tplc="C3120BA8">
      <w:numFmt w:val="bullet"/>
      <w:lvlText w:val="-"/>
      <w:lvlJc w:val="left"/>
      <w:pPr>
        <w:tabs>
          <w:tab w:val="num" w:pos="284"/>
        </w:tabs>
        <w:ind w:left="284" w:hanging="284"/>
      </w:pPr>
      <w:rPr>
        <w:rFonts w:ascii="Arial" w:hAnsi="Arial" w:hint="default"/>
        <w:color w:val="auto"/>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29" w15:restartNumberingAfterBreak="1">
    <w:nsid w:val="7B746BFF"/>
    <w:multiLevelType w:val="singleLevel"/>
    <w:tmpl w:val="B4964AF2"/>
    <w:lvl w:ilvl="0">
      <w:start w:val="16"/>
      <w:numFmt w:val="bullet"/>
      <w:lvlText w:val="-"/>
      <w:lvlJc w:val="left"/>
      <w:pPr>
        <w:tabs>
          <w:tab w:val="num" w:pos="1426"/>
        </w:tabs>
        <w:ind w:left="1426" w:hanging="360"/>
      </w:pPr>
      <w:rPr>
        <w:rFonts w:ascii="Times New Roman" w:hAnsi="Times New Roman" w:hint="default"/>
      </w:rPr>
    </w:lvl>
  </w:abstractNum>
  <w:abstractNum w:abstractNumId="30" w15:restartNumberingAfterBreak="1">
    <w:nsid w:val="7FDC5DC1"/>
    <w:multiLevelType w:val="hybridMultilevel"/>
    <w:tmpl w:val="9C76E124"/>
    <w:lvl w:ilvl="0" w:tplc="761EF6CC">
      <w:numFmt w:val="bullet"/>
      <w:lvlText w:val="-"/>
      <w:lvlJc w:val="left"/>
      <w:pPr>
        <w:tabs>
          <w:tab w:val="num" w:pos="397"/>
        </w:tabs>
        <w:ind w:left="624" w:hanging="624"/>
      </w:pPr>
      <w:rPr>
        <w:rFonts w:ascii="Arial" w:hAnsi="Arial" w:hint="default"/>
        <w:color w:val="auto"/>
      </w:rPr>
    </w:lvl>
    <w:lvl w:ilvl="1" w:tplc="04090003">
      <w:start w:val="1"/>
      <w:numFmt w:val="bullet"/>
      <w:lvlText w:val=""/>
      <w:lvlJc w:val="left"/>
      <w:pPr>
        <w:tabs>
          <w:tab w:val="num" w:pos="973"/>
        </w:tabs>
        <w:ind w:left="973" w:hanging="400"/>
      </w:pPr>
      <w:rPr>
        <w:rFonts w:ascii="Wingdings" w:hAnsi="Wingdings" w:hint="default"/>
      </w:rPr>
    </w:lvl>
    <w:lvl w:ilvl="2" w:tplc="04090005">
      <w:start w:val="1"/>
      <w:numFmt w:val="bullet"/>
      <w:lvlText w:val=""/>
      <w:lvlJc w:val="left"/>
      <w:pPr>
        <w:tabs>
          <w:tab w:val="num" w:pos="1373"/>
        </w:tabs>
        <w:ind w:left="1373" w:hanging="400"/>
      </w:pPr>
      <w:rPr>
        <w:rFonts w:ascii="Wingdings" w:hAnsi="Wingdings" w:hint="default"/>
      </w:rPr>
    </w:lvl>
    <w:lvl w:ilvl="3" w:tplc="04090001" w:tentative="1">
      <w:start w:val="1"/>
      <w:numFmt w:val="bullet"/>
      <w:lvlText w:val=""/>
      <w:lvlJc w:val="left"/>
      <w:pPr>
        <w:tabs>
          <w:tab w:val="num" w:pos="1773"/>
        </w:tabs>
        <w:ind w:left="1773" w:hanging="400"/>
      </w:pPr>
      <w:rPr>
        <w:rFonts w:ascii="Wingdings" w:hAnsi="Wingdings" w:hint="default"/>
      </w:rPr>
    </w:lvl>
    <w:lvl w:ilvl="4" w:tplc="04090003" w:tentative="1">
      <w:start w:val="1"/>
      <w:numFmt w:val="bullet"/>
      <w:lvlText w:val=""/>
      <w:lvlJc w:val="left"/>
      <w:pPr>
        <w:tabs>
          <w:tab w:val="num" w:pos="2173"/>
        </w:tabs>
        <w:ind w:left="2173" w:hanging="400"/>
      </w:pPr>
      <w:rPr>
        <w:rFonts w:ascii="Wingdings" w:hAnsi="Wingdings" w:hint="default"/>
      </w:rPr>
    </w:lvl>
    <w:lvl w:ilvl="5" w:tplc="04090005" w:tentative="1">
      <w:start w:val="1"/>
      <w:numFmt w:val="bullet"/>
      <w:lvlText w:val=""/>
      <w:lvlJc w:val="left"/>
      <w:pPr>
        <w:tabs>
          <w:tab w:val="num" w:pos="2573"/>
        </w:tabs>
        <w:ind w:left="2573" w:hanging="400"/>
      </w:pPr>
      <w:rPr>
        <w:rFonts w:ascii="Wingdings" w:hAnsi="Wingdings" w:hint="default"/>
      </w:rPr>
    </w:lvl>
    <w:lvl w:ilvl="6" w:tplc="04090001" w:tentative="1">
      <w:start w:val="1"/>
      <w:numFmt w:val="bullet"/>
      <w:lvlText w:val=""/>
      <w:lvlJc w:val="left"/>
      <w:pPr>
        <w:tabs>
          <w:tab w:val="num" w:pos="2973"/>
        </w:tabs>
        <w:ind w:left="2973" w:hanging="400"/>
      </w:pPr>
      <w:rPr>
        <w:rFonts w:ascii="Wingdings" w:hAnsi="Wingdings" w:hint="default"/>
      </w:rPr>
    </w:lvl>
    <w:lvl w:ilvl="7" w:tplc="04090003" w:tentative="1">
      <w:start w:val="1"/>
      <w:numFmt w:val="bullet"/>
      <w:lvlText w:val=""/>
      <w:lvlJc w:val="left"/>
      <w:pPr>
        <w:tabs>
          <w:tab w:val="num" w:pos="3373"/>
        </w:tabs>
        <w:ind w:left="3373" w:hanging="400"/>
      </w:pPr>
      <w:rPr>
        <w:rFonts w:ascii="Wingdings" w:hAnsi="Wingdings" w:hint="default"/>
      </w:rPr>
    </w:lvl>
    <w:lvl w:ilvl="8" w:tplc="04090005" w:tentative="1">
      <w:start w:val="1"/>
      <w:numFmt w:val="bullet"/>
      <w:lvlText w:val=""/>
      <w:lvlJc w:val="left"/>
      <w:pPr>
        <w:tabs>
          <w:tab w:val="num" w:pos="3773"/>
        </w:tabs>
        <w:ind w:left="3773" w:hanging="400"/>
      </w:pPr>
      <w:rPr>
        <w:rFonts w:ascii="Wingdings" w:hAnsi="Wingdings" w:hint="default"/>
      </w:rPr>
    </w:lvl>
  </w:abstractNum>
  <w:num w:numId="1" w16cid:durableId="1781145929">
    <w:abstractNumId w:val="2"/>
  </w:num>
  <w:num w:numId="2" w16cid:durableId="1149713849">
    <w:abstractNumId w:val="17"/>
  </w:num>
  <w:num w:numId="3" w16cid:durableId="1130787746">
    <w:abstractNumId w:val="1"/>
  </w:num>
  <w:num w:numId="4" w16cid:durableId="940067172">
    <w:abstractNumId w:val="25"/>
  </w:num>
  <w:num w:numId="5" w16cid:durableId="2004236292">
    <w:abstractNumId w:val="0"/>
  </w:num>
  <w:num w:numId="6" w16cid:durableId="1310793341">
    <w:abstractNumId w:val="30"/>
  </w:num>
  <w:num w:numId="7" w16cid:durableId="524827504">
    <w:abstractNumId w:val="20"/>
  </w:num>
  <w:num w:numId="8" w16cid:durableId="1230993624">
    <w:abstractNumId w:val="28"/>
  </w:num>
  <w:num w:numId="9" w16cid:durableId="1794134133">
    <w:abstractNumId w:val="10"/>
  </w:num>
  <w:num w:numId="10" w16cid:durableId="867640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491714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977616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14539598">
    <w:abstractNumId w:val="8"/>
  </w:num>
  <w:num w:numId="14" w16cid:durableId="403262457">
    <w:abstractNumId w:val="11"/>
  </w:num>
  <w:num w:numId="15" w16cid:durableId="585919690">
    <w:abstractNumId w:val="15"/>
  </w:num>
  <w:num w:numId="16" w16cid:durableId="152417345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082173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67213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0244518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566883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292479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15454421">
    <w:abstractNumId w:val="24"/>
  </w:num>
  <w:num w:numId="23" w16cid:durableId="1913394856">
    <w:abstractNumId w:val="12"/>
  </w:num>
  <w:num w:numId="24" w16cid:durableId="1510102390">
    <w:abstractNumId w:val="13"/>
  </w:num>
  <w:num w:numId="25" w16cid:durableId="43530612">
    <w:abstractNumId w:val="14"/>
  </w:num>
  <w:num w:numId="26" w16cid:durableId="1156069363">
    <w:abstractNumId w:val="3"/>
  </w:num>
  <w:num w:numId="27" w16cid:durableId="775096294">
    <w:abstractNumId w:val="4"/>
  </w:num>
  <w:num w:numId="28" w16cid:durableId="1637252436">
    <w:abstractNumId w:val="22"/>
  </w:num>
  <w:num w:numId="29" w16cid:durableId="876043680">
    <w:abstractNumId w:val="27"/>
  </w:num>
  <w:num w:numId="30" w16cid:durableId="899561273">
    <w:abstractNumId w:val="29"/>
  </w:num>
  <w:num w:numId="31" w16cid:durableId="1315373919">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10"/>
  <w:drawingGridVerticalSpacing w:val="299"/>
  <w:displayHorizontalDrawingGridEvery w:val="0"/>
  <w:characterSpacingControl w:val="doNotCompress"/>
  <w:noLineBreaksAfter w:lang="ko-KR" w:val="([\{‘“〈《「『【〔＄（［｛￦"/>
  <w:noLineBreaksBefore w:lang="ko-KR" w:val="%),.:;?]}°’”′″℃〉》」』】〕！％），．：；？］｝￠"/>
  <w:hdrShapeDefaults>
    <o:shapedefaults v:ext="edit" spidmax="2050" fill="f" fillcolor="white" stroke="f">
      <v:fill color="white" on="f"/>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7B5"/>
    <w:rsid w:val="00000BBB"/>
    <w:rsid w:val="00006DFC"/>
    <w:rsid w:val="000108C9"/>
    <w:rsid w:val="00014918"/>
    <w:rsid w:val="00015FB5"/>
    <w:rsid w:val="00017285"/>
    <w:rsid w:val="0002046F"/>
    <w:rsid w:val="00023253"/>
    <w:rsid w:val="0002785B"/>
    <w:rsid w:val="000304E4"/>
    <w:rsid w:val="0003498D"/>
    <w:rsid w:val="00035A26"/>
    <w:rsid w:val="00047BCD"/>
    <w:rsid w:val="00051577"/>
    <w:rsid w:val="00055C83"/>
    <w:rsid w:val="000604D7"/>
    <w:rsid w:val="00061B04"/>
    <w:rsid w:val="00072239"/>
    <w:rsid w:val="00076872"/>
    <w:rsid w:val="00081CEB"/>
    <w:rsid w:val="00086800"/>
    <w:rsid w:val="00087DF2"/>
    <w:rsid w:val="00092D5D"/>
    <w:rsid w:val="00092F33"/>
    <w:rsid w:val="00094AD1"/>
    <w:rsid w:val="000A001D"/>
    <w:rsid w:val="000A76A7"/>
    <w:rsid w:val="000A7BDE"/>
    <w:rsid w:val="000B13BF"/>
    <w:rsid w:val="000B3FB6"/>
    <w:rsid w:val="000B52BE"/>
    <w:rsid w:val="000C12CA"/>
    <w:rsid w:val="000C3F42"/>
    <w:rsid w:val="000D225E"/>
    <w:rsid w:val="000D3628"/>
    <w:rsid w:val="000D4F1F"/>
    <w:rsid w:val="000D53C8"/>
    <w:rsid w:val="000D6694"/>
    <w:rsid w:val="000E2C51"/>
    <w:rsid w:val="000E47B5"/>
    <w:rsid w:val="000F34B6"/>
    <w:rsid w:val="000F3A1D"/>
    <w:rsid w:val="001008E9"/>
    <w:rsid w:val="001110B4"/>
    <w:rsid w:val="00141D34"/>
    <w:rsid w:val="001476F5"/>
    <w:rsid w:val="00147E4B"/>
    <w:rsid w:val="00152417"/>
    <w:rsid w:val="001555B5"/>
    <w:rsid w:val="001555E8"/>
    <w:rsid w:val="00165CC9"/>
    <w:rsid w:val="001748E8"/>
    <w:rsid w:val="001820A5"/>
    <w:rsid w:val="00190F68"/>
    <w:rsid w:val="00195D17"/>
    <w:rsid w:val="001A06B0"/>
    <w:rsid w:val="001A1409"/>
    <w:rsid w:val="001A43A8"/>
    <w:rsid w:val="001A66FE"/>
    <w:rsid w:val="001B2C42"/>
    <w:rsid w:val="001B534D"/>
    <w:rsid w:val="001B58FA"/>
    <w:rsid w:val="001B5A93"/>
    <w:rsid w:val="001C13FD"/>
    <w:rsid w:val="001C5F40"/>
    <w:rsid w:val="001D1E52"/>
    <w:rsid w:val="001D34C1"/>
    <w:rsid w:val="001D525D"/>
    <w:rsid w:val="001D65EA"/>
    <w:rsid w:val="001D7BAC"/>
    <w:rsid w:val="001E1588"/>
    <w:rsid w:val="001E17EA"/>
    <w:rsid w:val="001F22FA"/>
    <w:rsid w:val="001F6B3D"/>
    <w:rsid w:val="00204434"/>
    <w:rsid w:val="00210678"/>
    <w:rsid w:val="0021309B"/>
    <w:rsid w:val="002244C2"/>
    <w:rsid w:val="00226CF9"/>
    <w:rsid w:val="00237CA6"/>
    <w:rsid w:val="0025203B"/>
    <w:rsid w:val="00261188"/>
    <w:rsid w:val="0026506A"/>
    <w:rsid w:val="002667AF"/>
    <w:rsid w:val="00266B7B"/>
    <w:rsid w:val="002701F3"/>
    <w:rsid w:val="002705DA"/>
    <w:rsid w:val="0028022E"/>
    <w:rsid w:val="00282BC8"/>
    <w:rsid w:val="002830B0"/>
    <w:rsid w:val="00294C29"/>
    <w:rsid w:val="00297E08"/>
    <w:rsid w:val="002A2871"/>
    <w:rsid w:val="002A46AC"/>
    <w:rsid w:val="002A745E"/>
    <w:rsid w:val="002A79E1"/>
    <w:rsid w:val="002B029A"/>
    <w:rsid w:val="002B0302"/>
    <w:rsid w:val="002C0082"/>
    <w:rsid w:val="002C061E"/>
    <w:rsid w:val="002C290D"/>
    <w:rsid w:val="002D05E0"/>
    <w:rsid w:val="002D3F5F"/>
    <w:rsid w:val="002D58FB"/>
    <w:rsid w:val="002D7C90"/>
    <w:rsid w:val="002E35CE"/>
    <w:rsid w:val="002E4D84"/>
    <w:rsid w:val="002E6ACA"/>
    <w:rsid w:val="002F24EE"/>
    <w:rsid w:val="002F44BC"/>
    <w:rsid w:val="002F517E"/>
    <w:rsid w:val="002F6278"/>
    <w:rsid w:val="0030191B"/>
    <w:rsid w:val="003042E0"/>
    <w:rsid w:val="003043BF"/>
    <w:rsid w:val="003162C2"/>
    <w:rsid w:val="00316716"/>
    <w:rsid w:val="0031751A"/>
    <w:rsid w:val="0032094F"/>
    <w:rsid w:val="00325207"/>
    <w:rsid w:val="00327E2B"/>
    <w:rsid w:val="003440B2"/>
    <w:rsid w:val="003572DD"/>
    <w:rsid w:val="00357843"/>
    <w:rsid w:val="00365F9A"/>
    <w:rsid w:val="003666F5"/>
    <w:rsid w:val="003734BF"/>
    <w:rsid w:val="00377158"/>
    <w:rsid w:val="00377EC3"/>
    <w:rsid w:val="00381837"/>
    <w:rsid w:val="003877EF"/>
    <w:rsid w:val="0039009B"/>
    <w:rsid w:val="00392C13"/>
    <w:rsid w:val="0039512A"/>
    <w:rsid w:val="0039713D"/>
    <w:rsid w:val="003974DF"/>
    <w:rsid w:val="003B3C73"/>
    <w:rsid w:val="003B3F18"/>
    <w:rsid w:val="003C566D"/>
    <w:rsid w:val="003C7D90"/>
    <w:rsid w:val="003D484C"/>
    <w:rsid w:val="003E11A0"/>
    <w:rsid w:val="003E15B7"/>
    <w:rsid w:val="003E485C"/>
    <w:rsid w:val="003E502B"/>
    <w:rsid w:val="003E50B8"/>
    <w:rsid w:val="003E56C3"/>
    <w:rsid w:val="003E5713"/>
    <w:rsid w:val="003F5EF8"/>
    <w:rsid w:val="003F74FE"/>
    <w:rsid w:val="00404F41"/>
    <w:rsid w:val="00405031"/>
    <w:rsid w:val="00407584"/>
    <w:rsid w:val="00407BC2"/>
    <w:rsid w:val="00414141"/>
    <w:rsid w:val="004144ED"/>
    <w:rsid w:val="00414879"/>
    <w:rsid w:val="00415F36"/>
    <w:rsid w:val="00432DBD"/>
    <w:rsid w:val="00441F64"/>
    <w:rsid w:val="004456D4"/>
    <w:rsid w:val="00447D95"/>
    <w:rsid w:val="004524E0"/>
    <w:rsid w:val="004524E3"/>
    <w:rsid w:val="004544EB"/>
    <w:rsid w:val="0046126C"/>
    <w:rsid w:val="00465403"/>
    <w:rsid w:val="00480A2A"/>
    <w:rsid w:val="00483157"/>
    <w:rsid w:val="00485F9C"/>
    <w:rsid w:val="00491FD3"/>
    <w:rsid w:val="00494B8B"/>
    <w:rsid w:val="00495DE2"/>
    <w:rsid w:val="004972CD"/>
    <w:rsid w:val="004A1588"/>
    <w:rsid w:val="004A456D"/>
    <w:rsid w:val="004A6254"/>
    <w:rsid w:val="004A7064"/>
    <w:rsid w:val="004B585C"/>
    <w:rsid w:val="004B6E56"/>
    <w:rsid w:val="004C3596"/>
    <w:rsid w:val="004C5635"/>
    <w:rsid w:val="004C7BD8"/>
    <w:rsid w:val="004D061B"/>
    <w:rsid w:val="004D0F42"/>
    <w:rsid w:val="004D61D1"/>
    <w:rsid w:val="004E679C"/>
    <w:rsid w:val="004F71DC"/>
    <w:rsid w:val="00503DD7"/>
    <w:rsid w:val="0050637F"/>
    <w:rsid w:val="005063AA"/>
    <w:rsid w:val="00512047"/>
    <w:rsid w:val="00514B66"/>
    <w:rsid w:val="00522A80"/>
    <w:rsid w:val="00522DD6"/>
    <w:rsid w:val="00523779"/>
    <w:rsid w:val="0052556F"/>
    <w:rsid w:val="00525ABA"/>
    <w:rsid w:val="005328D7"/>
    <w:rsid w:val="00533EA6"/>
    <w:rsid w:val="005342EA"/>
    <w:rsid w:val="00540D60"/>
    <w:rsid w:val="00540E75"/>
    <w:rsid w:val="00544966"/>
    <w:rsid w:val="00546173"/>
    <w:rsid w:val="005539D7"/>
    <w:rsid w:val="0056093E"/>
    <w:rsid w:val="00565076"/>
    <w:rsid w:val="0056628C"/>
    <w:rsid w:val="005746EA"/>
    <w:rsid w:val="00575B41"/>
    <w:rsid w:val="00576C9B"/>
    <w:rsid w:val="0058528B"/>
    <w:rsid w:val="005901FF"/>
    <w:rsid w:val="00592FE6"/>
    <w:rsid w:val="005973A1"/>
    <w:rsid w:val="005A6639"/>
    <w:rsid w:val="005A6C13"/>
    <w:rsid w:val="005B5FEC"/>
    <w:rsid w:val="005C17E5"/>
    <w:rsid w:val="005D49AA"/>
    <w:rsid w:val="005E1B10"/>
    <w:rsid w:val="005E5229"/>
    <w:rsid w:val="005E6236"/>
    <w:rsid w:val="006035F8"/>
    <w:rsid w:val="00605A08"/>
    <w:rsid w:val="00606922"/>
    <w:rsid w:val="006069D3"/>
    <w:rsid w:val="00610A8A"/>
    <w:rsid w:val="00613DB6"/>
    <w:rsid w:val="00616228"/>
    <w:rsid w:val="00617B9B"/>
    <w:rsid w:val="00620D74"/>
    <w:rsid w:val="0062583E"/>
    <w:rsid w:val="006347E7"/>
    <w:rsid w:val="0063533B"/>
    <w:rsid w:val="006353AE"/>
    <w:rsid w:val="00642F9C"/>
    <w:rsid w:val="006532A6"/>
    <w:rsid w:val="00654CBA"/>
    <w:rsid w:val="00676A41"/>
    <w:rsid w:val="006805DA"/>
    <w:rsid w:val="00684314"/>
    <w:rsid w:val="00684833"/>
    <w:rsid w:val="00685942"/>
    <w:rsid w:val="006911BC"/>
    <w:rsid w:val="0069135E"/>
    <w:rsid w:val="006956C5"/>
    <w:rsid w:val="00695E15"/>
    <w:rsid w:val="0069751D"/>
    <w:rsid w:val="006B04D4"/>
    <w:rsid w:val="006B5448"/>
    <w:rsid w:val="006B71DA"/>
    <w:rsid w:val="006C172D"/>
    <w:rsid w:val="006E31ED"/>
    <w:rsid w:val="006F1A83"/>
    <w:rsid w:val="006F389E"/>
    <w:rsid w:val="006F4B08"/>
    <w:rsid w:val="00702168"/>
    <w:rsid w:val="00706617"/>
    <w:rsid w:val="007170D9"/>
    <w:rsid w:val="00721C69"/>
    <w:rsid w:val="00723829"/>
    <w:rsid w:val="00723F3C"/>
    <w:rsid w:val="007274AB"/>
    <w:rsid w:val="00727AAB"/>
    <w:rsid w:val="007531F2"/>
    <w:rsid w:val="0076206E"/>
    <w:rsid w:val="007657C9"/>
    <w:rsid w:val="00766828"/>
    <w:rsid w:val="00767D5C"/>
    <w:rsid w:val="00771221"/>
    <w:rsid w:val="00776CEA"/>
    <w:rsid w:val="007825D3"/>
    <w:rsid w:val="00784E16"/>
    <w:rsid w:val="007907F9"/>
    <w:rsid w:val="00791BDC"/>
    <w:rsid w:val="007925DD"/>
    <w:rsid w:val="007A20D9"/>
    <w:rsid w:val="007A2A59"/>
    <w:rsid w:val="007A61F2"/>
    <w:rsid w:val="007B006A"/>
    <w:rsid w:val="007B0D63"/>
    <w:rsid w:val="007B1228"/>
    <w:rsid w:val="007B22D7"/>
    <w:rsid w:val="007B750E"/>
    <w:rsid w:val="007B7618"/>
    <w:rsid w:val="007C142C"/>
    <w:rsid w:val="007C38A7"/>
    <w:rsid w:val="007C7DA2"/>
    <w:rsid w:val="007D0D25"/>
    <w:rsid w:val="007D4B12"/>
    <w:rsid w:val="007F0866"/>
    <w:rsid w:val="007F4D1B"/>
    <w:rsid w:val="007F572F"/>
    <w:rsid w:val="007F5F5F"/>
    <w:rsid w:val="00801331"/>
    <w:rsid w:val="00803423"/>
    <w:rsid w:val="008059C6"/>
    <w:rsid w:val="00821614"/>
    <w:rsid w:val="00822371"/>
    <w:rsid w:val="00822EC3"/>
    <w:rsid w:val="00823D6E"/>
    <w:rsid w:val="008340E7"/>
    <w:rsid w:val="008443F6"/>
    <w:rsid w:val="0084631E"/>
    <w:rsid w:val="008555F7"/>
    <w:rsid w:val="00862CD0"/>
    <w:rsid w:val="00862EBE"/>
    <w:rsid w:val="00863A83"/>
    <w:rsid w:val="00865700"/>
    <w:rsid w:val="00867825"/>
    <w:rsid w:val="0089630E"/>
    <w:rsid w:val="008B0D61"/>
    <w:rsid w:val="008B20BC"/>
    <w:rsid w:val="008B4FF4"/>
    <w:rsid w:val="008C0C1B"/>
    <w:rsid w:val="008C2878"/>
    <w:rsid w:val="008D51DF"/>
    <w:rsid w:val="008D739A"/>
    <w:rsid w:val="008E55CC"/>
    <w:rsid w:val="008E6E51"/>
    <w:rsid w:val="008F1464"/>
    <w:rsid w:val="008F5297"/>
    <w:rsid w:val="009036BC"/>
    <w:rsid w:val="00906054"/>
    <w:rsid w:val="00910F13"/>
    <w:rsid w:val="00913D1C"/>
    <w:rsid w:val="00925FE6"/>
    <w:rsid w:val="00930C65"/>
    <w:rsid w:val="0093447D"/>
    <w:rsid w:val="00943F29"/>
    <w:rsid w:val="009455C1"/>
    <w:rsid w:val="00946893"/>
    <w:rsid w:val="00947B6B"/>
    <w:rsid w:val="00950B72"/>
    <w:rsid w:val="00952733"/>
    <w:rsid w:val="00956284"/>
    <w:rsid w:val="00961997"/>
    <w:rsid w:val="009626EF"/>
    <w:rsid w:val="00967D17"/>
    <w:rsid w:val="00971FF9"/>
    <w:rsid w:val="00973DD9"/>
    <w:rsid w:val="009756D5"/>
    <w:rsid w:val="009840B6"/>
    <w:rsid w:val="00986E20"/>
    <w:rsid w:val="009901D6"/>
    <w:rsid w:val="009A1718"/>
    <w:rsid w:val="009A30B9"/>
    <w:rsid w:val="009A4197"/>
    <w:rsid w:val="009A7F92"/>
    <w:rsid w:val="009B2AFF"/>
    <w:rsid w:val="009B678A"/>
    <w:rsid w:val="009D182B"/>
    <w:rsid w:val="009D5B37"/>
    <w:rsid w:val="009E235E"/>
    <w:rsid w:val="00A06C08"/>
    <w:rsid w:val="00A141B6"/>
    <w:rsid w:val="00A146CB"/>
    <w:rsid w:val="00A2328F"/>
    <w:rsid w:val="00A30954"/>
    <w:rsid w:val="00A35356"/>
    <w:rsid w:val="00A46076"/>
    <w:rsid w:val="00A547DB"/>
    <w:rsid w:val="00A56888"/>
    <w:rsid w:val="00A623E9"/>
    <w:rsid w:val="00A67E00"/>
    <w:rsid w:val="00A7143D"/>
    <w:rsid w:val="00A72A7C"/>
    <w:rsid w:val="00A72F49"/>
    <w:rsid w:val="00A74D3E"/>
    <w:rsid w:val="00A7581B"/>
    <w:rsid w:val="00A85E50"/>
    <w:rsid w:val="00A96FA8"/>
    <w:rsid w:val="00A9793B"/>
    <w:rsid w:val="00AA18A6"/>
    <w:rsid w:val="00AA452E"/>
    <w:rsid w:val="00AA606E"/>
    <w:rsid w:val="00AA6D2F"/>
    <w:rsid w:val="00AA7D02"/>
    <w:rsid w:val="00AB001E"/>
    <w:rsid w:val="00AB1F0D"/>
    <w:rsid w:val="00AB7002"/>
    <w:rsid w:val="00AC1965"/>
    <w:rsid w:val="00AE33CD"/>
    <w:rsid w:val="00AE6E5F"/>
    <w:rsid w:val="00AE7005"/>
    <w:rsid w:val="00AE7BF9"/>
    <w:rsid w:val="00AF367A"/>
    <w:rsid w:val="00AF4A04"/>
    <w:rsid w:val="00AF4C1D"/>
    <w:rsid w:val="00B03281"/>
    <w:rsid w:val="00B11967"/>
    <w:rsid w:val="00B13F96"/>
    <w:rsid w:val="00B148E6"/>
    <w:rsid w:val="00B1598F"/>
    <w:rsid w:val="00B16D2C"/>
    <w:rsid w:val="00B25730"/>
    <w:rsid w:val="00B31B89"/>
    <w:rsid w:val="00B320F9"/>
    <w:rsid w:val="00B3274F"/>
    <w:rsid w:val="00B42ECD"/>
    <w:rsid w:val="00B454F2"/>
    <w:rsid w:val="00B55B33"/>
    <w:rsid w:val="00B61EF6"/>
    <w:rsid w:val="00B6280F"/>
    <w:rsid w:val="00B652FE"/>
    <w:rsid w:val="00B71379"/>
    <w:rsid w:val="00B71C3F"/>
    <w:rsid w:val="00B76191"/>
    <w:rsid w:val="00B80CBD"/>
    <w:rsid w:val="00B81EFD"/>
    <w:rsid w:val="00B8401B"/>
    <w:rsid w:val="00B843A1"/>
    <w:rsid w:val="00BC0B47"/>
    <w:rsid w:val="00BD4057"/>
    <w:rsid w:val="00BD55DE"/>
    <w:rsid w:val="00BD6DB0"/>
    <w:rsid w:val="00BD7544"/>
    <w:rsid w:val="00BE19D8"/>
    <w:rsid w:val="00BE2077"/>
    <w:rsid w:val="00BE46FC"/>
    <w:rsid w:val="00BE48D0"/>
    <w:rsid w:val="00BF1BA5"/>
    <w:rsid w:val="00BF40AD"/>
    <w:rsid w:val="00BF4A95"/>
    <w:rsid w:val="00C1007D"/>
    <w:rsid w:val="00C102C1"/>
    <w:rsid w:val="00C124B5"/>
    <w:rsid w:val="00C15B0D"/>
    <w:rsid w:val="00C21AC1"/>
    <w:rsid w:val="00C35007"/>
    <w:rsid w:val="00C40789"/>
    <w:rsid w:val="00C417CE"/>
    <w:rsid w:val="00C46F67"/>
    <w:rsid w:val="00C51D47"/>
    <w:rsid w:val="00C81F9C"/>
    <w:rsid w:val="00C849C2"/>
    <w:rsid w:val="00C9272B"/>
    <w:rsid w:val="00CA5218"/>
    <w:rsid w:val="00CB03D4"/>
    <w:rsid w:val="00CB62DB"/>
    <w:rsid w:val="00CB6AAE"/>
    <w:rsid w:val="00CC4800"/>
    <w:rsid w:val="00CC50BB"/>
    <w:rsid w:val="00CD4620"/>
    <w:rsid w:val="00CD47AB"/>
    <w:rsid w:val="00CD5FCD"/>
    <w:rsid w:val="00CD7655"/>
    <w:rsid w:val="00CE4ABD"/>
    <w:rsid w:val="00CE6ACD"/>
    <w:rsid w:val="00CE7739"/>
    <w:rsid w:val="00CE7E0F"/>
    <w:rsid w:val="00CF4A9D"/>
    <w:rsid w:val="00CF4F94"/>
    <w:rsid w:val="00CF55AD"/>
    <w:rsid w:val="00D00A36"/>
    <w:rsid w:val="00D01CAB"/>
    <w:rsid w:val="00D12DD1"/>
    <w:rsid w:val="00D16EC9"/>
    <w:rsid w:val="00D22620"/>
    <w:rsid w:val="00D25F52"/>
    <w:rsid w:val="00D3297E"/>
    <w:rsid w:val="00D34224"/>
    <w:rsid w:val="00D34E8B"/>
    <w:rsid w:val="00D44388"/>
    <w:rsid w:val="00D5129A"/>
    <w:rsid w:val="00D543A1"/>
    <w:rsid w:val="00D56760"/>
    <w:rsid w:val="00D66DBE"/>
    <w:rsid w:val="00D72544"/>
    <w:rsid w:val="00D912FF"/>
    <w:rsid w:val="00DA06B1"/>
    <w:rsid w:val="00DA0AF4"/>
    <w:rsid w:val="00DA4112"/>
    <w:rsid w:val="00DB6896"/>
    <w:rsid w:val="00DC24ED"/>
    <w:rsid w:val="00DC3CE8"/>
    <w:rsid w:val="00DC3EE9"/>
    <w:rsid w:val="00DD0217"/>
    <w:rsid w:val="00DD0492"/>
    <w:rsid w:val="00DD2DA6"/>
    <w:rsid w:val="00DD2E11"/>
    <w:rsid w:val="00DE1EC9"/>
    <w:rsid w:val="00DE40AA"/>
    <w:rsid w:val="00DE4E2E"/>
    <w:rsid w:val="00DF081F"/>
    <w:rsid w:val="00DF4B85"/>
    <w:rsid w:val="00E05421"/>
    <w:rsid w:val="00E056C3"/>
    <w:rsid w:val="00E0771D"/>
    <w:rsid w:val="00E17211"/>
    <w:rsid w:val="00E20A55"/>
    <w:rsid w:val="00E2787B"/>
    <w:rsid w:val="00E30432"/>
    <w:rsid w:val="00E322C5"/>
    <w:rsid w:val="00E33AC5"/>
    <w:rsid w:val="00E34628"/>
    <w:rsid w:val="00E34BB2"/>
    <w:rsid w:val="00E401A5"/>
    <w:rsid w:val="00E43320"/>
    <w:rsid w:val="00E439D0"/>
    <w:rsid w:val="00E463B7"/>
    <w:rsid w:val="00E47601"/>
    <w:rsid w:val="00E5006A"/>
    <w:rsid w:val="00E52898"/>
    <w:rsid w:val="00E57C59"/>
    <w:rsid w:val="00E611FD"/>
    <w:rsid w:val="00E64E5A"/>
    <w:rsid w:val="00E6585E"/>
    <w:rsid w:val="00E65F05"/>
    <w:rsid w:val="00E75804"/>
    <w:rsid w:val="00E75986"/>
    <w:rsid w:val="00E763E0"/>
    <w:rsid w:val="00E867AF"/>
    <w:rsid w:val="00E87210"/>
    <w:rsid w:val="00E87A35"/>
    <w:rsid w:val="00E95C2E"/>
    <w:rsid w:val="00E97DF2"/>
    <w:rsid w:val="00EB425E"/>
    <w:rsid w:val="00EB7503"/>
    <w:rsid w:val="00EB7886"/>
    <w:rsid w:val="00EC06DB"/>
    <w:rsid w:val="00EC2027"/>
    <w:rsid w:val="00ED62EC"/>
    <w:rsid w:val="00EE3F3E"/>
    <w:rsid w:val="00EE73E4"/>
    <w:rsid w:val="00EF085C"/>
    <w:rsid w:val="00EF3072"/>
    <w:rsid w:val="00EF3B3E"/>
    <w:rsid w:val="00EF4F33"/>
    <w:rsid w:val="00EF60EB"/>
    <w:rsid w:val="00F059DD"/>
    <w:rsid w:val="00F06E6B"/>
    <w:rsid w:val="00F10809"/>
    <w:rsid w:val="00F13ED6"/>
    <w:rsid w:val="00F14171"/>
    <w:rsid w:val="00F23739"/>
    <w:rsid w:val="00F25DE2"/>
    <w:rsid w:val="00F267A6"/>
    <w:rsid w:val="00F34C82"/>
    <w:rsid w:val="00F402BB"/>
    <w:rsid w:val="00F44861"/>
    <w:rsid w:val="00F46ADD"/>
    <w:rsid w:val="00F55CC0"/>
    <w:rsid w:val="00F7207F"/>
    <w:rsid w:val="00F725CD"/>
    <w:rsid w:val="00F73DE6"/>
    <w:rsid w:val="00F73E55"/>
    <w:rsid w:val="00F84656"/>
    <w:rsid w:val="00F908DC"/>
    <w:rsid w:val="00F90E7F"/>
    <w:rsid w:val="00F92EA7"/>
    <w:rsid w:val="00F932DC"/>
    <w:rsid w:val="00F940C3"/>
    <w:rsid w:val="00F94488"/>
    <w:rsid w:val="00F97F38"/>
    <w:rsid w:val="00FA51A6"/>
    <w:rsid w:val="00FB1A19"/>
    <w:rsid w:val="00FB3D05"/>
    <w:rsid w:val="00FC0529"/>
    <w:rsid w:val="00FD3BD6"/>
    <w:rsid w:val="00FD74A1"/>
    <w:rsid w:val="00FE531E"/>
    <w:rsid w:val="00FE55AF"/>
    <w:rsid w:val="00FE5C43"/>
    <w:rsid w:val="00FE64BE"/>
    <w:rsid w:val="00FF060C"/>
    <w:rsid w:val="00FF122F"/>
    <w:rsid w:val="00FF271A"/>
    <w:rsid w:val="00FF7017"/>
    <w:rsid w:val="5CFDE8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State"/>
  <w:smartTagType w:namespaceuri="urn:schemas-microsoft-com:office:smarttags" w:name="City"/>
  <w:smartTagType w:namespaceuri="urn:schemas-microsoft-com:office:smarttags" w:name="place"/>
  <w:shapeDefaults>
    <o:shapedefaults v:ext="edit" spidmax="2050" fill="f" fillcolor="white" stroke="f">
      <v:fill color="white" on="f"/>
      <v:stroke on="f"/>
      <v:textbox inset="0,0,0,0"/>
    </o:shapedefaults>
    <o:shapelayout v:ext="edit">
      <o:idmap v:ext="edit" data="2"/>
    </o:shapelayout>
  </w:shapeDefaults>
  <w:decimalSymbol w:val="."/>
  <w:listSeparator w:val=","/>
  <w14:docId w14:val="73651D9D"/>
  <w15:chartTrackingRefBased/>
  <w15:docId w15:val="{F26BBEA1-60F7-4942-99AA-3DA24ECD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Che"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djustRightInd w:val="0"/>
      <w:snapToGrid w:val="0"/>
      <w:spacing w:line="360" w:lineRule="atLeast"/>
      <w:textAlignment w:val="baseline"/>
    </w:pPr>
    <w:rPr>
      <w:rFonts w:ascii="DotumChe" w:eastAsia="DotumChe" w:hAnsi="Courier New"/>
      <w:sz w:val="22"/>
    </w:rPr>
  </w:style>
  <w:style w:type="paragraph" w:styleId="Heading1">
    <w:name w:val="heading 1"/>
    <w:aliases w:val="A:TIT_lv-1,F:TIT_nv-1,お題目"/>
    <w:basedOn w:val="Normal"/>
    <w:next w:val="Normal"/>
    <w:link w:val="Heading1Char"/>
    <w:qFormat/>
    <w:pPr>
      <w:keepNext/>
      <w:numPr>
        <w:numId w:val="1"/>
      </w:numPr>
      <w:spacing w:line="280" w:lineRule="atLeast"/>
      <w:outlineLvl w:val="0"/>
    </w:pPr>
    <w:rPr>
      <w:b/>
      <w:sz w:val="24"/>
    </w:rPr>
  </w:style>
  <w:style w:type="paragraph" w:styleId="Heading2">
    <w:name w:val="heading 2"/>
    <w:aliases w:val="A:TIT_lv-2,F:TIT_nv-2"/>
    <w:basedOn w:val="Normal"/>
    <w:next w:val="Normal"/>
    <w:link w:val="Heading2Char"/>
    <w:qFormat/>
    <w:pPr>
      <w:keepNext/>
      <w:numPr>
        <w:ilvl w:val="1"/>
        <w:numId w:val="1"/>
      </w:numPr>
      <w:outlineLvl w:val="1"/>
    </w:pPr>
    <w:rPr>
      <w:bCs/>
      <w:sz w:val="24"/>
    </w:rPr>
  </w:style>
  <w:style w:type="paragraph" w:styleId="Heading3">
    <w:name w:val="heading 3"/>
    <w:aliases w:val="A:TIT_lv-3,F:TIT_nv-3"/>
    <w:basedOn w:val="Normal"/>
    <w:next w:val="NormalIndent"/>
    <w:link w:val="Heading3Char"/>
    <w:qFormat/>
    <w:pPr>
      <w:keepNext/>
      <w:numPr>
        <w:ilvl w:val="2"/>
        <w:numId w:val="1"/>
      </w:numPr>
      <w:outlineLvl w:val="2"/>
    </w:pPr>
  </w:style>
  <w:style w:type="paragraph" w:styleId="Heading4">
    <w:name w:val="heading 4"/>
    <w:aliases w:val="A:TIT_lv-4,F:TIT_nv-4"/>
    <w:basedOn w:val="Normal"/>
    <w:next w:val="NormalIndent"/>
    <w:link w:val="Heading4Char"/>
    <w:qFormat/>
    <w:pPr>
      <w:keepNext/>
      <w:numPr>
        <w:ilvl w:val="3"/>
        <w:numId w:val="1"/>
      </w:numPr>
      <w:outlineLvl w:val="3"/>
    </w:pPr>
  </w:style>
  <w:style w:type="paragraph" w:styleId="Heading5">
    <w:name w:val="heading 5"/>
    <w:basedOn w:val="Normal"/>
    <w:next w:val="NormalIndent"/>
    <w:link w:val="Heading5Char"/>
    <w:qFormat/>
    <w:pPr>
      <w:keepNext/>
      <w:numPr>
        <w:ilvl w:val="4"/>
        <w:numId w:val="1"/>
      </w:numPr>
      <w:spacing w:line="240" w:lineRule="atLeast"/>
      <w:jc w:val="center"/>
      <w:outlineLvl w:val="4"/>
    </w:pPr>
    <w:rPr>
      <w:rFonts w:ascii="Courier New"/>
      <w:b/>
      <w:sz w:val="20"/>
    </w:rPr>
  </w:style>
  <w:style w:type="paragraph" w:styleId="Heading6">
    <w:name w:val="heading 6"/>
    <w:basedOn w:val="Normal"/>
    <w:next w:val="NormalIndent"/>
    <w:qFormat/>
    <w:pPr>
      <w:keepNext/>
      <w:numPr>
        <w:ilvl w:val="5"/>
        <w:numId w:val="1"/>
      </w:numPr>
      <w:jc w:val="center"/>
      <w:outlineLvl w:val="5"/>
    </w:pPr>
    <w:rPr>
      <w:sz w:val="36"/>
    </w:rPr>
  </w:style>
  <w:style w:type="paragraph" w:styleId="Heading7">
    <w:name w:val="heading 7"/>
    <w:basedOn w:val="Normal"/>
    <w:next w:val="NormalIndent"/>
    <w:qFormat/>
    <w:pPr>
      <w:keepNext/>
      <w:numPr>
        <w:ilvl w:val="6"/>
        <w:numId w:val="1"/>
      </w:numPr>
      <w:jc w:val="center"/>
      <w:outlineLvl w:val="6"/>
    </w:pPr>
    <w:rPr>
      <w:sz w:val="26"/>
    </w:rPr>
  </w:style>
  <w:style w:type="paragraph" w:styleId="Heading8">
    <w:name w:val="heading 8"/>
    <w:basedOn w:val="Normal"/>
    <w:next w:val="NormalIndent"/>
    <w:qFormat/>
    <w:pPr>
      <w:keepNext/>
      <w:numPr>
        <w:ilvl w:val="7"/>
        <w:numId w:val="1"/>
      </w:numPr>
      <w:spacing w:line="240" w:lineRule="atLeast"/>
      <w:ind w:right="-95"/>
      <w:jc w:val="center"/>
      <w:outlineLvl w:val="7"/>
    </w:pPr>
    <w:rPr>
      <w:b/>
    </w:rPr>
  </w:style>
  <w:style w:type="paragraph" w:styleId="Heading9">
    <w:name w:val="heading 9"/>
    <w:basedOn w:val="Heading8"/>
    <w:next w:val="NormalIndent"/>
    <w:qFormat/>
    <w:pPr>
      <w:widowControl/>
      <w:numPr>
        <w:ilvl w:val="8"/>
      </w:numPr>
      <w:adjustRightInd/>
      <w:snapToGrid/>
      <w:spacing w:before="120" w:line="240" w:lineRule="auto"/>
      <w:ind w:right="0"/>
      <w:jc w:val="left"/>
      <w:textAlignment w:val="auto"/>
      <w:outlineLvl w:val="8"/>
    </w:pPr>
    <w:rPr>
      <w:rFonts w:ascii="Arial" w:eastAsia="GulimChe" w:hAnsi="Arial"/>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Normal Indent2,A:TEXT2,F:TEXT2"/>
    <w:basedOn w:val="Normal"/>
    <w:next w:val="Normal"/>
    <w:pPr>
      <w:ind w:left="851"/>
    </w:pPr>
  </w:style>
  <w:style w:type="paragraph" w:styleId="Header">
    <w:name w:val="header"/>
    <w:basedOn w:val="Normal"/>
    <w:pPr>
      <w:tabs>
        <w:tab w:val="center" w:pos="4252"/>
        <w:tab w:val="right" w:pos="8504"/>
      </w:tabs>
      <w:ind w:left="737"/>
    </w:pPr>
  </w:style>
  <w:style w:type="paragraph" w:styleId="Footer">
    <w:name w:val="footer"/>
    <w:basedOn w:val="Normal"/>
    <w:pPr>
      <w:tabs>
        <w:tab w:val="center" w:pos="4252"/>
        <w:tab w:val="right" w:pos="8504"/>
      </w:tabs>
    </w:pPr>
  </w:style>
  <w:style w:type="character" w:styleId="PageNumber">
    <w:name w:val="page number"/>
    <w:rPr>
      <w:rFonts w:ascii="BatangChe" w:eastAsia="BatangChe" w:hAnsi="BatangChe"/>
    </w:rPr>
  </w:style>
  <w:style w:type="paragraph" w:styleId="TOC1">
    <w:name w:val="toc 1"/>
    <w:basedOn w:val="Normal"/>
    <w:next w:val="Normal"/>
    <w:autoRedefine/>
    <w:uiPriority w:val="39"/>
    <w:rsid w:val="006F1A83"/>
    <w:pPr>
      <w:tabs>
        <w:tab w:val="left" w:pos="256"/>
        <w:tab w:val="right" w:leader="dot" w:pos="10230"/>
      </w:tabs>
      <w:adjustRightInd/>
      <w:spacing w:afterLines="100" w:after="299" w:line="240" w:lineRule="atLeast"/>
      <w:ind w:left="-28"/>
    </w:pPr>
    <w:rPr>
      <w:rFonts w:ascii="Gulim" w:eastAsia="Gulim" w:hAnsi="Gulim"/>
      <w:b/>
      <w:i/>
      <w:noProof/>
      <w:sz w:val="24"/>
    </w:rPr>
  </w:style>
  <w:style w:type="paragraph" w:styleId="TOC2">
    <w:name w:val="toc 2"/>
    <w:basedOn w:val="Normal"/>
    <w:next w:val="Normal"/>
    <w:autoRedefine/>
    <w:uiPriority w:val="39"/>
    <w:pPr>
      <w:tabs>
        <w:tab w:val="left" w:pos="681"/>
        <w:tab w:val="left" w:pos="851"/>
        <w:tab w:val="right" w:leader="dot" w:pos="10230"/>
      </w:tabs>
      <w:adjustRightInd/>
      <w:spacing w:after="240" w:line="240" w:lineRule="auto"/>
      <w:ind w:left="113"/>
    </w:pPr>
    <w:rPr>
      <w:noProof/>
    </w:rPr>
  </w:style>
  <w:style w:type="paragraph" w:styleId="TOC3">
    <w:name w:val="toc 3"/>
    <w:basedOn w:val="Normal"/>
    <w:next w:val="Normal"/>
    <w:autoRedefine/>
    <w:uiPriority w:val="39"/>
    <w:rsid w:val="00925FE6"/>
    <w:pPr>
      <w:tabs>
        <w:tab w:val="left" w:pos="1700"/>
        <w:tab w:val="right" w:leader="dot" w:pos="10230"/>
      </w:tabs>
      <w:adjustRightInd/>
      <w:spacing w:afterLines="100" w:after="299" w:line="240" w:lineRule="auto"/>
      <w:ind w:left="851"/>
    </w:pPr>
    <w:rPr>
      <w:rFonts w:ascii="Gulim" w:eastAsia="Gulim" w:hAnsi="Gulim"/>
      <w:noProof/>
      <w:sz w:val="20"/>
    </w:rPr>
  </w:style>
  <w:style w:type="paragraph" w:styleId="TOC4">
    <w:name w:val="toc 4"/>
    <w:basedOn w:val="Normal"/>
    <w:next w:val="Normal"/>
    <w:autoRedefine/>
    <w:uiPriority w:val="39"/>
    <w:pPr>
      <w:ind w:left="1275"/>
    </w:pPr>
  </w:style>
  <w:style w:type="paragraph" w:styleId="TOC5">
    <w:name w:val="toc 5"/>
    <w:basedOn w:val="Normal"/>
    <w:next w:val="Normal"/>
    <w:autoRedefine/>
    <w:semiHidden/>
    <w:pPr>
      <w:ind w:left="1700"/>
    </w:pPr>
  </w:style>
  <w:style w:type="paragraph" w:styleId="TOC6">
    <w:name w:val="toc 6"/>
    <w:basedOn w:val="Normal"/>
    <w:next w:val="Normal"/>
    <w:autoRedefine/>
    <w:semiHidden/>
    <w:pPr>
      <w:ind w:left="2125"/>
    </w:pPr>
  </w:style>
  <w:style w:type="paragraph" w:styleId="TOC7">
    <w:name w:val="toc 7"/>
    <w:basedOn w:val="Normal"/>
    <w:next w:val="Normal"/>
    <w:autoRedefine/>
    <w:semiHidden/>
    <w:pPr>
      <w:ind w:left="2550"/>
    </w:pPr>
  </w:style>
  <w:style w:type="paragraph" w:styleId="TOC8">
    <w:name w:val="toc 8"/>
    <w:basedOn w:val="Normal"/>
    <w:next w:val="Normal"/>
    <w:autoRedefine/>
    <w:semiHidden/>
    <w:pPr>
      <w:ind w:left="2975"/>
    </w:pPr>
  </w:style>
  <w:style w:type="paragraph" w:styleId="TOC9">
    <w:name w:val="toc 9"/>
    <w:basedOn w:val="Normal"/>
    <w:next w:val="Normal"/>
    <w:autoRedefine/>
    <w:semiHidden/>
    <w:pPr>
      <w:ind w:left="3400"/>
    </w:pPr>
  </w:style>
  <w:style w:type="paragraph" w:styleId="BodyTextIndent">
    <w:name w:val="Body Text Indent"/>
    <w:basedOn w:val="Normal"/>
    <w:pPr>
      <w:wordWrap w:val="0"/>
      <w:ind w:left="1094"/>
      <w:jc w:val="both"/>
    </w:pPr>
  </w:style>
  <w:style w:type="paragraph" w:styleId="BodyText">
    <w:name w:val="Body Text"/>
    <w:basedOn w:val="Normal"/>
    <w:link w:val="BodyTextChar"/>
    <w:pPr>
      <w:jc w:val="both"/>
    </w:pPr>
  </w:style>
  <w:style w:type="paragraph" w:styleId="BlockText">
    <w:name w:val="Block Text"/>
    <w:basedOn w:val="Normal"/>
    <w:pPr>
      <w:ind w:left="851" w:right="-2"/>
    </w:pPr>
  </w:style>
  <w:style w:type="paragraph" w:styleId="BodyTextIndent2">
    <w:name w:val="Body Text Indent 2"/>
    <w:basedOn w:val="Normal"/>
    <w:pPr>
      <w:wordWrap w:val="0"/>
      <w:ind w:left="851"/>
      <w:jc w:val="both"/>
    </w:pPr>
  </w:style>
  <w:style w:type="paragraph" w:styleId="BodyTextIndent3">
    <w:name w:val="Body Text Indent 3"/>
    <w:basedOn w:val="Normal"/>
    <w:pPr>
      <w:wordWrap w:val="0"/>
      <w:ind w:left="851" w:firstLine="851"/>
      <w:jc w:val="both"/>
    </w:pPr>
  </w:style>
  <w:style w:type="paragraph" w:styleId="Date">
    <w:name w:val="Date"/>
    <w:basedOn w:val="Normal"/>
    <w:next w:val="Normal"/>
    <w:pPr>
      <w:jc w:val="both"/>
    </w:pPr>
  </w:style>
  <w:style w:type="paragraph" w:customStyle="1" w:styleId="Tabellenberschrift">
    <w:name w:val="Tabellenüberschrift"/>
    <w:basedOn w:val="Normal"/>
    <w:pPr>
      <w:widowControl/>
      <w:adjustRightInd/>
      <w:snapToGrid/>
      <w:spacing w:before="40" w:after="40" w:line="240" w:lineRule="auto"/>
      <w:textAlignment w:val="auto"/>
    </w:pPr>
    <w:rPr>
      <w:rFonts w:ascii="Arial" w:eastAsia="Times New Roman" w:hAnsi="Arial"/>
      <w:b/>
      <w:lang w:eastAsia="de-DE"/>
    </w:rPr>
  </w:style>
  <w:style w:type="character" w:styleId="Hyperlink">
    <w:name w:val="Hyperlink"/>
    <w:uiPriority w:val="99"/>
    <w:rPr>
      <w:color w:val="0000FF"/>
      <w:u w:val="single"/>
    </w:rPr>
  </w:style>
  <w:style w:type="paragraph" w:styleId="CommentText">
    <w:name w:val="annotation text"/>
    <w:basedOn w:val="Normal"/>
    <w:link w:val="CommentTextChar"/>
    <w:semiHidden/>
    <w:pPr>
      <w:widowControl/>
      <w:adjustRightInd/>
      <w:snapToGrid/>
      <w:spacing w:line="240" w:lineRule="auto"/>
      <w:textAlignment w:val="auto"/>
    </w:pPr>
    <w:rPr>
      <w:rFonts w:ascii="Arial" w:eastAsia="BatangChe" w:hAnsi="Arial"/>
      <w:sz w:val="20"/>
      <w:lang w:val="en-GB"/>
    </w:rPr>
  </w:style>
  <w:style w:type="character" w:styleId="CommentReference">
    <w:name w:val="annotation reference"/>
    <w:rPr>
      <w:sz w:val="16"/>
    </w:rPr>
  </w:style>
  <w:style w:type="paragraph" w:customStyle="1" w:styleId="Absatzberschrift">
    <w:name w:val="Absatzüberschrift"/>
    <w:basedOn w:val="Heading4"/>
    <w:next w:val="BodyText"/>
    <w:pPr>
      <w:keepLines/>
      <w:pageBreakBefore/>
      <w:widowControl/>
      <w:tabs>
        <w:tab w:val="num" w:pos="0"/>
        <w:tab w:val="left" w:pos="284"/>
        <w:tab w:val="left" w:pos="510"/>
        <w:tab w:val="left" w:pos="595"/>
        <w:tab w:val="left" w:pos="765"/>
      </w:tabs>
      <w:adjustRightInd/>
      <w:snapToGrid/>
      <w:spacing w:before="200" w:line="240" w:lineRule="auto"/>
      <w:ind w:left="0" w:firstLine="0"/>
      <w:jc w:val="both"/>
      <w:textAlignment w:val="auto"/>
      <w:outlineLvl w:val="9"/>
    </w:pPr>
    <w:rPr>
      <w:rFonts w:ascii="Arial" w:eastAsia="Times New Roman" w:hAnsi="Arial"/>
      <w:kern w:val="28"/>
      <w:lang w:eastAsia="de-DE"/>
    </w:rPr>
  </w:style>
  <w:style w:type="paragraph" w:customStyle="1" w:styleId="Table-ColHead">
    <w:name w:val="Table - Col. Head"/>
    <w:basedOn w:val="Normal"/>
    <w:pPr>
      <w:widowControl/>
      <w:adjustRightInd/>
      <w:snapToGrid/>
      <w:spacing w:line="240" w:lineRule="auto"/>
      <w:textAlignment w:val="auto"/>
    </w:pPr>
    <w:rPr>
      <w:rFonts w:ascii="Times New Roman" w:eastAsia="Times New Roman" w:hAnsi="Times New Roman"/>
      <w:lang w:eastAsia="de-DE"/>
    </w:rPr>
  </w:style>
  <w:style w:type="paragraph" w:styleId="BalloonText">
    <w:name w:val="Balloon Text"/>
    <w:basedOn w:val="Normal"/>
    <w:semiHidden/>
    <w:rPr>
      <w:rFonts w:ascii="Arial" w:eastAsia="Dotum" w:hAnsi="Arial"/>
      <w:sz w:val="18"/>
      <w:szCs w:val="18"/>
    </w:rPr>
  </w:style>
  <w:style w:type="paragraph" w:styleId="Index1">
    <w:name w:val="index 1"/>
    <w:basedOn w:val="Normal"/>
    <w:next w:val="Normal"/>
    <w:autoRedefine/>
    <w:semiHidden/>
    <w:pPr>
      <w:widowControl/>
      <w:adjustRightInd/>
      <w:snapToGrid/>
      <w:spacing w:before="40" w:after="40" w:line="240" w:lineRule="auto"/>
      <w:textAlignment w:val="auto"/>
    </w:pPr>
    <w:rPr>
      <w:rFonts w:ascii="Arial" w:eastAsia="Times New Roman" w:hAnsi="Arial"/>
      <w:noProof/>
      <w:sz w:val="20"/>
    </w:rPr>
  </w:style>
  <w:style w:type="paragraph" w:styleId="BodyText3">
    <w:name w:val="Body Text 3"/>
    <w:basedOn w:val="Normal"/>
    <w:pPr>
      <w:spacing w:after="180"/>
    </w:pPr>
    <w:rPr>
      <w:sz w:val="16"/>
      <w:szCs w:val="16"/>
    </w:rPr>
  </w:style>
  <w:style w:type="paragraph" w:customStyle="1" w:styleId="UnterberschriftTitelseite">
    <w:name w:val="Unterüberschrift Titelseite"/>
    <w:basedOn w:val="Normal"/>
    <w:pPr>
      <w:keepNext/>
      <w:keepLines/>
      <w:widowControl/>
      <w:tabs>
        <w:tab w:val="num" w:pos="0"/>
        <w:tab w:val="left" w:pos="284"/>
        <w:tab w:val="num" w:pos="432"/>
      </w:tabs>
      <w:adjustRightInd/>
      <w:snapToGrid/>
      <w:spacing w:before="120" w:after="160" w:line="240" w:lineRule="auto"/>
      <w:ind w:left="432" w:hanging="432"/>
      <w:jc w:val="center"/>
      <w:textAlignment w:val="auto"/>
    </w:pPr>
    <w:rPr>
      <w:rFonts w:ascii="Arial" w:eastAsia="Batang" w:hAnsi="Arial"/>
      <w:b/>
      <w:noProof/>
      <w:kern w:val="28"/>
      <w:sz w:val="28"/>
      <w:lang w:val="de-DE" w:eastAsia="de-DE"/>
    </w:rPr>
  </w:style>
  <w:style w:type="paragraph" w:styleId="FootnoteText">
    <w:name w:val="footnote text"/>
    <w:basedOn w:val="Normal"/>
    <w:semiHidden/>
    <w:pPr>
      <w:widowControl/>
      <w:adjustRightInd/>
      <w:snapToGrid/>
      <w:spacing w:before="40" w:after="40" w:line="240" w:lineRule="auto"/>
      <w:textAlignment w:val="auto"/>
    </w:pPr>
    <w:rPr>
      <w:rFonts w:ascii="Arial" w:eastAsia="GulimChe" w:hAnsi="Arial"/>
      <w:sz w:val="20"/>
    </w:rPr>
  </w:style>
  <w:style w:type="paragraph" w:styleId="PlainText">
    <w:name w:val="Plain Text"/>
    <w:basedOn w:val="Normal"/>
    <w:pPr>
      <w:widowControl/>
      <w:adjustRightInd/>
      <w:snapToGrid/>
      <w:spacing w:line="240" w:lineRule="auto"/>
      <w:textAlignment w:val="auto"/>
    </w:pPr>
    <w:rPr>
      <w:rFonts w:ascii="Courier New" w:eastAsia="Times New Roman"/>
      <w:sz w:val="20"/>
    </w:rPr>
  </w:style>
  <w:style w:type="character" w:styleId="Strong">
    <w:name w:val="Strong"/>
    <w:qFormat/>
    <w:rPr>
      <w:b/>
      <w:bCs/>
    </w:rPr>
  </w:style>
  <w:style w:type="paragraph" w:customStyle="1" w:styleId="xl47">
    <w:name w:val="xl47"/>
    <w:basedOn w:val="Normal"/>
    <w:pPr>
      <w:widowControl/>
      <w:pBdr>
        <w:left w:val="single" w:sz="4" w:space="0" w:color="auto"/>
      </w:pBdr>
      <w:adjustRightInd/>
      <w:snapToGrid/>
      <w:spacing w:before="100" w:beforeAutospacing="1" w:after="100" w:afterAutospacing="1" w:line="240" w:lineRule="auto"/>
      <w:jc w:val="center"/>
      <w:textAlignment w:val="center"/>
    </w:pPr>
    <w:rPr>
      <w:rFonts w:ascii="Batang" w:eastAsia="Batang" w:hAnsi="Batang"/>
      <w:szCs w:val="22"/>
    </w:rPr>
  </w:style>
  <w:style w:type="paragraph" w:styleId="TableofFigures">
    <w:name w:val="table of figures"/>
    <w:basedOn w:val="Normal"/>
    <w:next w:val="Normal"/>
    <w:semiHidden/>
    <w:pPr>
      <w:ind w:leftChars="400" w:left="850" w:hangingChars="200" w:hanging="425"/>
    </w:pPr>
  </w:style>
  <w:style w:type="paragraph" w:customStyle="1" w:styleId="Normalindent0">
    <w:name w:val="Normal_indent"/>
    <w:basedOn w:val="Normal"/>
    <w:rsid w:val="00C40789"/>
    <w:pPr>
      <w:widowControl/>
      <w:tabs>
        <w:tab w:val="num" w:pos="360"/>
      </w:tabs>
      <w:adjustRightInd/>
      <w:snapToGrid/>
      <w:spacing w:line="240" w:lineRule="auto"/>
      <w:ind w:left="360" w:hanging="360"/>
      <w:textAlignment w:val="auto"/>
    </w:pPr>
    <w:rPr>
      <w:rFonts w:ascii="Helvetica" w:eastAsia="Times New Roman" w:hAnsi="Helvetica"/>
      <w:lang w:val="en-GB"/>
    </w:rPr>
  </w:style>
  <w:style w:type="paragraph" w:styleId="ListBullet">
    <w:name w:val="List Bullet"/>
    <w:basedOn w:val="Normal"/>
    <w:autoRedefine/>
    <w:rsid w:val="00AA6D2F"/>
    <w:pPr>
      <w:keepNext/>
      <w:widowControl/>
      <w:numPr>
        <w:numId w:val="4"/>
      </w:numPr>
      <w:adjustRightInd/>
      <w:snapToGrid/>
      <w:spacing w:line="240" w:lineRule="auto"/>
      <w:ind w:hanging="800"/>
      <w:textAlignment w:val="auto"/>
    </w:pPr>
    <w:rPr>
      <w:rFonts w:ascii="Times New Roman" w:eastAsia="Batang" w:hAnsi="Times New Roman"/>
    </w:rPr>
  </w:style>
  <w:style w:type="paragraph" w:customStyle="1" w:styleId="a">
    <w:name w:val="바탕글"/>
    <w:link w:val="Char"/>
    <w:rsid w:val="00C40789"/>
    <w:pPr>
      <w:widowControl w:val="0"/>
      <w:wordWrap w:val="0"/>
      <w:autoSpaceDE w:val="0"/>
      <w:autoSpaceDN w:val="0"/>
      <w:adjustRightInd w:val="0"/>
      <w:spacing w:line="319" w:lineRule="auto"/>
      <w:jc w:val="both"/>
    </w:pPr>
    <w:rPr>
      <w:rFonts w:ascii="BatangChe"/>
      <w:color w:val="000000"/>
    </w:rPr>
  </w:style>
  <w:style w:type="table" w:styleId="TableGrid">
    <w:name w:val="Table Grid"/>
    <w:basedOn w:val="TableNormal"/>
    <w:rsid w:val="00C40789"/>
    <w:pPr>
      <w:widowControl w:val="0"/>
      <w:adjustRightInd w:val="0"/>
      <w:snapToGri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63533B"/>
    <w:pPr>
      <w:widowControl w:val="0"/>
      <w:adjustRightInd w:val="0"/>
      <w:snapToGrid w:val="0"/>
      <w:spacing w:line="360" w:lineRule="atLeast"/>
      <w:textAlignment w:val="baseline"/>
    </w:pPr>
    <w:rPr>
      <w:rFonts w:ascii="DotumChe" w:eastAsia="DotumChe" w:hAnsi="Courier New"/>
      <w:b/>
      <w:bCs/>
      <w:sz w:val="22"/>
      <w:lang w:val="en-US"/>
    </w:rPr>
  </w:style>
  <w:style w:type="paragraph" w:styleId="Caption">
    <w:name w:val="caption"/>
    <w:basedOn w:val="Normal"/>
    <w:next w:val="Normal"/>
    <w:qFormat/>
    <w:rsid w:val="0084631E"/>
    <w:pPr>
      <w:keepNext/>
      <w:keepLines/>
      <w:widowControl/>
      <w:tabs>
        <w:tab w:val="left" w:pos="426"/>
        <w:tab w:val="left" w:pos="567"/>
      </w:tabs>
      <w:adjustRightInd/>
      <w:snapToGrid/>
      <w:spacing w:before="120" w:after="120" w:line="240" w:lineRule="auto"/>
      <w:jc w:val="center"/>
      <w:textAlignment w:val="auto"/>
    </w:pPr>
    <w:rPr>
      <w:rFonts w:ascii="Arial" w:eastAsia="BatangChe" w:hAnsi="Arial"/>
      <w:u w:val="single"/>
      <w:lang w:val="en-GB"/>
    </w:rPr>
  </w:style>
  <w:style w:type="paragraph" w:styleId="NormalWeb">
    <w:name w:val="Normal (Web)"/>
    <w:basedOn w:val="Normal"/>
    <w:uiPriority w:val="99"/>
    <w:unhideWhenUsed/>
    <w:rsid w:val="00C849C2"/>
    <w:pPr>
      <w:widowControl/>
      <w:adjustRightInd/>
      <w:snapToGrid/>
      <w:spacing w:before="100" w:beforeAutospacing="1" w:after="100" w:afterAutospacing="1" w:line="240" w:lineRule="auto"/>
      <w:textAlignment w:val="auto"/>
    </w:pPr>
    <w:rPr>
      <w:rFonts w:ascii="Gulim" w:eastAsia="Gulim" w:hAnsi="Gulim" w:cs="Gulim"/>
      <w:sz w:val="24"/>
      <w:szCs w:val="24"/>
    </w:rPr>
  </w:style>
  <w:style w:type="character" w:customStyle="1" w:styleId="CommentTextChar">
    <w:name w:val="Comment Text Char"/>
    <w:link w:val="CommentText"/>
    <w:semiHidden/>
    <w:rsid w:val="00AB1F0D"/>
    <w:rPr>
      <w:rFonts w:ascii="Arial" w:hAnsi="Arial"/>
      <w:lang w:val="en-GB"/>
    </w:rPr>
  </w:style>
  <w:style w:type="character" w:customStyle="1" w:styleId="Char">
    <w:name w:val="바탕글 Char"/>
    <w:link w:val="a"/>
    <w:rsid w:val="00D44388"/>
    <w:rPr>
      <w:rFonts w:ascii="BatangChe"/>
      <w:color w:val="000000"/>
    </w:rPr>
  </w:style>
  <w:style w:type="paragraph" w:customStyle="1" w:styleId="MAIN">
    <w:name w:val="MAIN"/>
    <w:basedOn w:val="a"/>
    <w:link w:val="MAINChar"/>
    <w:qFormat/>
    <w:rsid w:val="00CD47AB"/>
    <w:pPr>
      <w:spacing w:line="360" w:lineRule="exact"/>
      <w:textAlignment w:val="baseline"/>
    </w:pPr>
    <w:rPr>
      <w:rFonts w:ascii="Malgun Gothic" w:eastAsia="Malgun Gothic" w:hAnsi="Malgun Gothic"/>
      <w:sz w:val="22"/>
    </w:rPr>
  </w:style>
  <w:style w:type="character" w:customStyle="1" w:styleId="MAINChar">
    <w:name w:val="MAIN Char"/>
    <w:link w:val="MAIN"/>
    <w:rsid w:val="00CD47AB"/>
    <w:rPr>
      <w:rFonts w:ascii="Malgun Gothic" w:eastAsia="Malgun Gothic" w:hAnsi="Malgun Gothic"/>
      <w:color w:val="000000"/>
      <w:sz w:val="22"/>
    </w:rPr>
  </w:style>
  <w:style w:type="paragraph" w:customStyle="1" w:styleId="SUB">
    <w:name w:val="SUB"/>
    <w:basedOn w:val="MAIN"/>
    <w:link w:val="SUBChar"/>
    <w:qFormat/>
    <w:rsid w:val="00610A8A"/>
    <w:pPr>
      <w:ind w:leftChars="64" w:left="141"/>
    </w:pPr>
    <w:rPr>
      <w:rFonts w:cs="Batang"/>
    </w:rPr>
  </w:style>
  <w:style w:type="character" w:customStyle="1" w:styleId="SUBChar">
    <w:name w:val="SUB Char"/>
    <w:link w:val="SUB"/>
    <w:rsid w:val="00610A8A"/>
    <w:rPr>
      <w:rFonts w:ascii="Malgun Gothic" w:eastAsia="Malgun Gothic" w:hAnsi="Malgun Gothic" w:cs="Batang"/>
      <w:color w:val="000000"/>
      <w:sz w:val="22"/>
    </w:rPr>
  </w:style>
  <w:style w:type="paragraph" w:customStyle="1" w:styleId="Tabellentext">
    <w:name w:val="Tabellentext"/>
    <w:basedOn w:val="BodyText"/>
    <w:rsid w:val="001A06B0"/>
    <w:pPr>
      <w:widowControl/>
      <w:adjustRightInd/>
      <w:snapToGrid/>
      <w:spacing w:before="40" w:after="40" w:line="240" w:lineRule="auto"/>
      <w:jc w:val="left"/>
      <w:textAlignment w:val="auto"/>
    </w:pPr>
    <w:rPr>
      <w:rFonts w:ascii="Gulim" w:eastAsia="Gulim" w:hAnsi="Gulim"/>
      <w:szCs w:val="22"/>
    </w:rPr>
  </w:style>
  <w:style w:type="character" w:customStyle="1" w:styleId="Fachbegriff">
    <w:name w:val="Fachbegriff"/>
    <w:rsid w:val="001A06B0"/>
    <w:rPr>
      <w:i/>
    </w:rPr>
  </w:style>
  <w:style w:type="paragraph" w:styleId="ListNumber">
    <w:name w:val="List Number"/>
    <w:basedOn w:val="BodyTextIndent"/>
    <w:rsid w:val="006956C5"/>
    <w:pPr>
      <w:widowControl/>
      <w:wordWrap/>
      <w:adjustRightInd/>
      <w:snapToGrid/>
      <w:spacing w:before="40" w:after="40" w:line="240" w:lineRule="auto"/>
      <w:ind w:left="714" w:hanging="357"/>
      <w:jc w:val="left"/>
      <w:textAlignment w:val="auto"/>
    </w:pPr>
    <w:rPr>
      <w:rFonts w:ascii="Gulim" w:eastAsia="Gulim" w:hAnsi="Gulim"/>
      <w:szCs w:val="22"/>
    </w:rPr>
  </w:style>
  <w:style w:type="character" w:customStyle="1" w:styleId="Listenanfang">
    <w:name w:val="Listenanfang"/>
    <w:rsid w:val="00017285"/>
    <w:rPr>
      <w:b/>
    </w:rPr>
  </w:style>
  <w:style w:type="paragraph" w:styleId="ListBullet2">
    <w:name w:val="List Bullet 2"/>
    <w:basedOn w:val="Normal"/>
    <w:rsid w:val="00FF271A"/>
    <w:pPr>
      <w:numPr>
        <w:numId w:val="3"/>
      </w:numPr>
      <w:contextualSpacing/>
    </w:pPr>
  </w:style>
  <w:style w:type="paragraph" w:styleId="ListBullet3">
    <w:name w:val="List Bullet 3"/>
    <w:basedOn w:val="Normal"/>
    <w:rsid w:val="00956284"/>
    <w:pPr>
      <w:numPr>
        <w:numId w:val="5"/>
      </w:numPr>
      <w:contextualSpacing/>
    </w:pPr>
  </w:style>
  <w:style w:type="paragraph" w:styleId="List">
    <w:name w:val="List"/>
    <w:basedOn w:val="Normal"/>
    <w:rsid w:val="00AE7005"/>
    <w:pPr>
      <w:ind w:leftChars="200" w:left="100" w:hangingChars="200" w:hanging="200"/>
      <w:contextualSpacing/>
    </w:pPr>
  </w:style>
  <w:style w:type="paragraph" w:styleId="ListContinue">
    <w:name w:val="List Continue"/>
    <w:basedOn w:val="Normal"/>
    <w:rsid w:val="001F6B3D"/>
    <w:pPr>
      <w:spacing w:after="180"/>
      <w:ind w:leftChars="200" w:left="425"/>
      <w:contextualSpacing/>
    </w:pPr>
  </w:style>
  <w:style w:type="paragraph" w:styleId="DocumentMap">
    <w:name w:val="Document Map"/>
    <w:basedOn w:val="Normal"/>
    <w:link w:val="DocumentMapChar"/>
    <w:rsid w:val="004544EB"/>
    <w:pPr>
      <w:widowControl/>
      <w:shd w:val="clear" w:color="auto" w:fill="000080"/>
      <w:adjustRightInd/>
      <w:snapToGrid/>
      <w:spacing w:before="40" w:after="40" w:line="240" w:lineRule="auto"/>
      <w:textAlignment w:val="auto"/>
    </w:pPr>
    <w:rPr>
      <w:rFonts w:ascii="Arial" w:hAnsi="Arial"/>
    </w:rPr>
  </w:style>
  <w:style w:type="character" w:customStyle="1" w:styleId="DocumentMapChar">
    <w:name w:val="Document Map Char"/>
    <w:link w:val="DocumentMap"/>
    <w:rsid w:val="004544EB"/>
    <w:rPr>
      <w:rFonts w:ascii="Arial" w:eastAsia="DotumChe" w:hAnsi="Arial"/>
      <w:sz w:val="22"/>
      <w:shd w:val="clear" w:color="auto" w:fill="000080"/>
    </w:rPr>
  </w:style>
  <w:style w:type="paragraph" w:styleId="BodyText2">
    <w:name w:val="Body Text 2"/>
    <w:basedOn w:val="Normal"/>
    <w:link w:val="BodyText2Char"/>
    <w:rsid w:val="004544EB"/>
    <w:pPr>
      <w:widowControl/>
      <w:adjustRightInd/>
      <w:snapToGrid/>
      <w:spacing w:before="40" w:after="40" w:line="240" w:lineRule="auto"/>
      <w:textAlignment w:val="auto"/>
    </w:pPr>
    <w:rPr>
      <w:rFonts w:ascii="Arial" w:eastAsia="BatangChe" w:hAnsi="Arial"/>
      <w:sz w:val="16"/>
    </w:rPr>
  </w:style>
  <w:style w:type="character" w:customStyle="1" w:styleId="BodyText2Char">
    <w:name w:val="Body Text 2 Char"/>
    <w:link w:val="BodyText2"/>
    <w:rsid w:val="004544EB"/>
    <w:rPr>
      <w:rFonts w:ascii="Arial" w:hAnsi="Arial"/>
      <w:sz w:val="16"/>
    </w:rPr>
  </w:style>
  <w:style w:type="paragraph" w:customStyle="1" w:styleId="Normal-Tab">
    <w:name w:val="Normal-Tab"/>
    <w:basedOn w:val="Normal"/>
    <w:next w:val="Normal"/>
    <w:rsid w:val="004544EB"/>
    <w:pPr>
      <w:keepNext/>
      <w:widowControl/>
      <w:adjustRightInd/>
      <w:snapToGrid/>
      <w:spacing w:line="240" w:lineRule="auto"/>
      <w:textAlignment w:val="auto"/>
    </w:pPr>
    <w:rPr>
      <w:rFonts w:ascii="Arial" w:eastAsia="Times New Roman" w:hAnsi="Arial"/>
    </w:rPr>
  </w:style>
  <w:style w:type="character" w:styleId="FootnoteReference">
    <w:name w:val="footnote reference"/>
    <w:rsid w:val="004544EB"/>
    <w:rPr>
      <w:vertAlign w:val="superscript"/>
    </w:rPr>
  </w:style>
  <w:style w:type="paragraph" w:styleId="EndnoteText">
    <w:name w:val="endnote text"/>
    <w:basedOn w:val="Normal"/>
    <w:link w:val="EndnoteTextChar"/>
    <w:rsid w:val="004544EB"/>
    <w:pPr>
      <w:widowControl/>
      <w:adjustRightInd/>
      <w:snapToGrid/>
      <w:spacing w:before="40" w:after="40" w:line="240" w:lineRule="auto"/>
      <w:textAlignment w:val="auto"/>
    </w:pPr>
    <w:rPr>
      <w:rFonts w:ascii="Arial" w:eastAsia="BatangChe" w:hAnsi="Arial"/>
      <w:sz w:val="20"/>
    </w:rPr>
  </w:style>
  <w:style w:type="character" w:customStyle="1" w:styleId="EndnoteTextChar">
    <w:name w:val="Endnote Text Char"/>
    <w:link w:val="EndnoteText"/>
    <w:rsid w:val="004544EB"/>
    <w:rPr>
      <w:rFonts w:ascii="Arial" w:hAnsi="Arial"/>
    </w:rPr>
  </w:style>
  <w:style w:type="character" w:styleId="EndnoteReference">
    <w:name w:val="endnote reference"/>
    <w:rsid w:val="004544EB"/>
    <w:rPr>
      <w:vertAlign w:val="superscript"/>
    </w:rPr>
  </w:style>
  <w:style w:type="paragraph" w:customStyle="1" w:styleId="SPEC">
    <w:name w:val="SPEC"/>
    <w:basedOn w:val="Normal"/>
    <w:rsid w:val="004544EB"/>
    <w:pPr>
      <w:widowControl/>
      <w:suppressLineNumbers/>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20"/>
        <w:tab w:val="left" w:pos="8784"/>
        <w:tab w:val="left" w:pos="9216"/>
      </w:tabs>
      <w:adjustRightInd/>
      <w:snapToGrid/>
      <w:spacing w:after="240" w:line="312" w:lineRule="atLeast"/>
      <w:textAlignment w:val="auto"/>
    </w:pPr>
    <w:rPr>
      <w:rFonts w:ascii="Times New Roman" w:eastAsia="Times New Roman" w:hAnsi="Times New Roman"/>
      <w:lang w:val="en-GB"/>
    </w:rPr>
  </w:style>
  <w:style w:type="paragraph" w:styleId="IndexHeading">
    <w:name w:val="index heading"/>
    <w:basedOn w:val="Normal"/>
    <w:next w:val="Index1"/>
    <w:rsid w:val="004544EB"/>
    <w:pPr>
      <w:widowControl/>
      <w:adjustRightInd/>
      <w:snapToGrid/>
      <w:spacing w:before="120" w:line="240" w:lineRule="auto"/>
      <w:textAlignment w:val="auto"/>
    </w:pPr>
    <w:rPr>
      <w:rFonts w:ascii="Times New Roman" w:eastAsia="Times New Roman" w:hAnsi="Times New Roman"/>
      <w:b/>
      <w:sz w:val="20"/>
      <w:lang w:val="en-GB" w:eastAsia="en-US"/>
    </w:rPr>
  </w:style>
  <w:style w:type="paragraph" w:customStyle="1" w:styleId="Text0pt">
    <w:name w:val="Text_0pt"/>
    <w:basedOn w:val="Normal"/>
    <w:rsid w:val="004544EB"/>
    <w:pPr>
      <w:widowControl/>
      <w:adjustRightInd/>
      <w:snapToGrid/>
      <w:spacing w:line="240" w:lineRule="auto"/>
      <w:ind w:left="284" w:right="284"/>
      <w:jc w:val="both"/>
      <w:textAlignment w:val="auto"/>
    </w:pPr>
    <w:rPr>
      <w:rFonts w:ascii="Helvetica" w:eastAsia="Times New Roman" w:hAnsi="Helvetica"/>
      <w:lang w:val="en-GB"/>
    </w:rPr>
  </w:style>
  <w:style w:type="paragraph" w:customStyle="1" w:styleId="Normalblue">
    <w:name w:val="Normal_blue"/>
    <w:basedOn w:val="Normal"/>
    <w:rsid w:val="004544EB"/>
    <w:pPr>
      <w:widowControl/>
      <w:autoSpaceDE w:val="0"/>
      <w:autoSpaceDN w:val="0"/>
      <w:adjustRightInd/>
      <w:snapToGrid/>
      <w:spacing w:line="240" w:lineRule="auto"/>
      <w:textAlignment w:val="auto"/>
    </w:pPr>
    <w:rPr>
      <w:rFonts w:ascii="Times New Roman" w:eastAsia="Times New Roman" w:hAnsi="Times New Roman"/>
      <w:color w:val="0000FF"/>
      <w:sz w:val="20"/>
      <w:lang w:eastAsia="en-US"/>
    </w:rPr>
  </w:style>
  <w:style w:type="character" w:customStyle="1" w:styleId="Heading1Char">
    <w:name w:val="Heading 1 Char"/>
    <w:aliases w:val="A:TIT_lv-1 Char,F:TIT_nv-1 Char,お題目 Char"/>
    <w:link w:val="Heading1"/>
    <w:rsid w:val="004544EB"/>
    <w:rPr>
      <w:rFonts w:ascii="DotumChe" w:eastAsia="DotumChe" w:hAnsi="Courier New"/>
      <w:b/>
      <w:sz w:val="24"/>
    </w:rPr>
  </w:style>
  <w:style w:type="character" w:customStyle="1" w:styleId="Heading2Char">
    <w:name w:val="Heading 2 Char"/>
    <w:aliases w:val="A:TIT_lv-2 Char,F:TIT_nv-2 Char"/>
    <w:link w:val="Heading2"/>
    <w:rsid w:val="004544EB"/>
    <w:rPr>
      <w:rFonts w:ascii="DotumChe" w:eastAsia="DotumChe" w:hAnsi="Courier New"/>
      <w:bCs/>
      <w:sz w:val="24"/>
    </w:rPr>
  </w:style>
  <w:style w:type="character" w:customStyle="1" w:styleId="Heading3Char">
    <w:name w:val="Heading 3 Char"/>
    <w:aliases w:val="A:TIT_lv-3 Char,F:TIT_nv-3 Char"/>
    <w:link w:val="Heading3"/>
    <w:rsid w:val="004544EB"/>
    <w:rPr>
      <w:rFonts w:ascii="DotumChe" w:eastAsia="DotumChe" w:hAnsi="Courier New"/>
      <w:sz w:val="22"/>
    </w:rPr>
  </w:style>
  <w:style w:type="character" w:customStyle="1" w:styleId="Heading4Char">
    <w:name w:val="Heading 4 Char"/>
    <w:aliases w:val="A:TIT_lv-4 Char,F:TIT_nv-4 Char"/>
    <w:link w:val="Heading4"/>
    <w:rsid w:val="004544EB"/>
    <w:rPr>
      <w:rFonts w:ascii="DotumChe" w:eastAsia="DotumChe" w:hAnsi="Courier New"/>
      <w:sz w:val="22"/>
    </w:rPr>
  </w:style>
  <w:style w:type="character" w:customStyle="1" w:styleId="Heading5Char">
    <w:name w:val="Heading 5 Char"/>
    <w:link w:val="Heading5"/>
    <w:rsid w:val="004544EB"/>
    <w:rPr>
      <w:rFonts w:ascii="Courier New" w:eastAsia="DotumChe" w:hAnsi="Courier New"/>
      <w:b/>
    </w:rPr>
  </w:style>
  <w:style w:type="character" w:customStyle="1" w:styleId="BodyTextChar">
    <w:name w:val="Body Text Char"/>
    <w:link w:val="BodyText"/>
    <w:locked/>
    <w:rsid w:val="004544EB"/>
    <w:rPr>
      <w:rFonts w:ascii="DotumChe" w:eastAsia="DotumChe" w:hAnsi="Courier New"/>
      <w:sz w:val="22"/>
    </w:rPr>
  </w:style>
  <w:style w:type="paragraph" w:customStyle="1" w:styleId="10x4cellule">
    <w:name w:val="10x4:cellule"/>
    <w:rsid w:val="004544EB"/>
    <w:pPr>
      <w:tabs>
        <w:tab w:val="left" w:pos="0"/>
        <w:tab w:val="left" w:pos="720"/>
        <w:tab w:val="left" w:pos="1440"/>
        <w:tab w:val="left" w:pos="2160"/>
      </w:tabs>
      <w:spacing w:after="38" w:line="244" w:lineRule="auto"/>
    </w:pPr>
    <w:rPr>
      <w:rFonts w:ascii="Helvetica" w:hAnsi="Helvetica"/>
      <w:sz w:val="22"/>
      <w:lang w:val="en-GB"/>
    </w:rPr>
  </w:style>
  <w:style w:type="paragraph" w:customStyle="1" w:styleId="Normalbulletsub">
    <w:name w:val="Normal_bullet_sub"/>
    <w:basedOn w:val="Normal"/>
    <w:rsid w:val="004544EB"/>
    <w:pPr>
      <w:widowControl/>
      <w:numPr>
        <w:numId w:val="13"/>
      </w:numPr>
      <w:adjustRightInd/>
      <w:snapToGrid/>
      <w:spacing w:line="240" w:lineRule="auto"/>
      <w:jc w:val="both"/>
      <w:textAlignment w:val="auto"/>
    </w:pPr>
    <w:rPr>
      <w:rFonts w:ascii="Arial" w:hAnsi="Arial"/>
    </w:rPr>
  </w:style>
  <w:style w:type="paragraph" w:customStyle="1" w:styleId="TestNoteNumber">
    <w:name w:val="TestNoteNumber"/>
    <w:basedOn w:val="Normal"/>
    <w:rsid w:val="004544EB"/>
    <w:pPr>
      <w:widowControl/>
      <w:numPr>
        <w:numId w:val="14"/>
      </w:numPr>
      <w:adjustRightInd/>
      <w:snapToGrid/>
      <w:spacing w:line="240" w:lineRule="auto"/>
      <w:jc w:val="both"/>
      <w:textAlignment w:val="auto"/>
    </w:pPr>
    <w:rPr>
      <w:rFonts w:ascii="Arial" w:eastAsia="BatangChe" w:hAnsi="Arial"/>
      <w:b/>
      <w:color w:val="000000"/>
      <w:sz w:val="20"/>
    </w:rPr>
  </w:style>
  <w:style w:type="paragraph" w:customStyle="1" w:styleId="Normalindentsub">
    <w:name w:val="Normal_indent_sub"/>
    <w:basedOn w:val="Normal"/>
    <w:rsid w:val="004544EB"/>
    <w:pPr>
      <w:numPr>
        <w:numId w:val="15"/>
      </w:numPr>
      <w:wordWrap w:val="0"/>
      <w:adjustRightInd/>
      <w:snapToGrid/>
      <w:spacing w:line="240" w:lineRule="auto"/>
      <w:jc w:val="both"/>
      <w:textAlignment w:val="auto"/>
    </w:pPr>
    <w:rPr>
      <w:rFonts w:ascii="Times New Roman" w:eastAsia="BatangChe" w:hAnsi="Times New Roman"/>
      <w:kern w:val="2"/>
      <w:sz w:val="20"/>
    </w:rPr>
  </w:style>
  <w:style w:type="paragraph" w:customStyle="1" w:styleId="1">
    <w:name w:val="스타일1"/>
    <w:basedOn w:val="Caption"/>
    <w:rsid w:val="004544EB"/>
    <w:pPr>
      <w:keepNext w:val="0"/>
      <w:keepLines w:val="0"/>
      <w:tabs>
        <w:tab w:val="clear" w:pos="426"/>
        <w:tab w:val="clear" w:pos="567"/>
      </w:tabs>
      <w:ind w:firstLine="720"/>
      <w:jc w:val="both"/>
    </w:pPr>
    <w:rPr>
      <w:rFonts w:eastAsia="DotumChe" w:cs="Arial"/>
      <w:b/>
      <w:szCs w:val="22"/>
      <w:u w:val="none"/>
      <w:lang w:val="en-US"/>
    </w:rPr>
  </w:style>
  <w:style w:type="paragraph" w:customStyle="1" w:styleId="Reference">
    <w:name w:val="Reference"/>
    <w:basedOn w:val="Normal"/>
    <w:rsid w:val="004544EB"/>
    <w:pPr>
      <w:widowControl/>
      <w:adjustRightInd/>
      <w:snapToGrid/>
      <w:spacing w:line="240" w:lineRule="auto"/>
      <w:textAlignment w:val="auto"/>
    </w:pPr>
    <w:rPr>
      <w:rFonts w:ascii="Arial" w:eastAsia="Batang" w:hAnsi="Arial"/>
      <w:b/>
      <w:i/>
      <w:sz w:val="20"/>
      <w:lang w:val="de-DE" w:eastAsia="en-US"/>
    </w:rPr>
  </w:style>
  <w:style w:type="paragraph" w:customStyle="1" w:styleId="RBNormal17">
    <w:name w:val="RB_Normal_1.7"/>
    <w:basedOn w:val="Normal"/>
    <w:rsid w:val="004544EB"/>
    <w:pPr>
      <w:widowControl/>
      <w:tabs>
        <w:tab w:val="left" w:pos="539"/>
        <w:tab w:val="left" w:pos="1072"/>
        <w:tab w:val="left" w:pos="1610"/>
        <w:tab w:val="left" w:pos="2155"/>
        <w:tab w:val="left" w:pos="2693"/>
        <w:tab w:val="left" w:pos="3226"/>
        <w:tab w:val="left" w:pos="3765"/>
        <w:tab w:val="left" w:pos="4298"/>
        <w:tab w:val="left" w:pos="4842"/>
        <w:tab w:val="left" w:pos="5381"/>
        <w:tab w:val="left" w:pos="5914"/>
        <w:tab w:val="left" w:pos="6452"/>
        <w:tab w:val="left" w:pos="6991"/>
        <w:tab w:val="left" w:pos="7518"/>
        <w:tab w:val="left" w:pos="8057"/>
      </w:tabs>
      <w:adjustRightInd/>
      <w:snapToGrid/>
      <w:spacing w:line="240" w:lineRule="atLeast"/>
      <w:ind w:left="1066"/>
      <w:textAlignment w:val="auto"/>
    </w:pPr>
    <w:rPr>
      <w:rFonts w:ascii="Courier New" w:eastAsia="BatangChe"/>
    </w:rPr>
  </w:style>
  <w:style w:type="character" w:styleId="Emphasis">
    <w:name w:val="Emphasis"/>
    <w:qFormat/>
    <w:rsid w:val="004544EB"/>
    <w:rPr>
      <w:i/>
    </w:rPr>
  </w:style>
  <w:style w:type="table" w:customStyle="1" w:styleId="10">
    <w:name w:val="표준 표1"/>
    <w:next w:val="TableNormal"/>
    <w:semiHidden/>
    <w:rsid w:val="004544EB"/>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699">
      <w:bodyDiv w:val="1"/>
      <w:marLeft w:val="0"/>
      <w:marRight w:val="0"/>
      <w:marTop w:val="0"/>
      <w:marBottom w:val="0"/>
      <w:divBdr>
        <w:top w:val="none" w:sz="0" w:space="0" w:color="auto"/>
        <w:left w:val="none" w:sz="0" w:space="0" w:color="auto"/>
        <w:bottom w:val="none" w:sz="0" w:space="0" w:color="auto"/>
        <w:right w:val="none" w:sz="0" w:space="0" w:color="auto"/>
      </w:divBdr>
    </w:div>
    <w:div w:id="47153087">
      <w:bodyDiv w:val="1"/>
      <w:marLeft w:val="0"/>
      <w:marRight w:val="0"/>
      <w:marTop w:val="0"/>
      <w:marBottom w:val="0"/>
      <w:divBdr>
        <w:top w:val="none" w:sz="0" w:space="0" w:color="auto"/>
        <w:left w:val="none" w:sz="0" w:space="0" w:color="auto"/>
        <w:bottom w:val="none" w:sz="0" w:space="0" w:color="auto"/>
        <w:right w:val="none" w:sz="0" w:space="0" w:color="auto"/>
      </w:divBdr>
    </w:div>
    <w:div w:id="110786521">
      <w:bodyDiv w:val="1"/>
      <w:marLeft w:val="0"/>
      <w:marRight w:val="0"/>
      <w:marTop w:val="0"/>
      <w:marBottom w:val="0"/>
      <w:divBdr>
        <w:top w:val="none" w:sz="0" w:space="0" w:color="auto"/>
        <w:left w:val="none" w:sz="0" w:space="0" w:color="auto"/>
        <w:bottom w:val="none" w:sz="0" w:space="0" w:color="auto"/>
        <w:right w:val="none" w:sz="0" w:space="0" w:color="auto"/>
      </w:divBdr>
    </w:div>
    <w:div w:id="130708187">
      <w:bodyDiv w:val="1"/>
      <w:marLeft w:val="0"/>
      <w:marRight w:val="0"/>
      <w:marTop w:val="0"/>
      <w:marBottom w:val="0"/>
      <w:divBdr>
        <w:top w:val="none" w:sz="0" w:space="0" w:color="auto"/>
        <w:left w:val="none" w:sz="0" w:space="0" w:color="auto"/>
        <w:bottom w:val="none" w:sz="0" w:space="0" w:color="auto"/>
        <w:right w:val="none" w:sz="0" w:space="0" w:color="auto"/>
      </w:divBdr>
    </w:div>
    <w:div w:id="157382950">
      <w:bodyDiv w:val="1"/>
      <w:marLeft w:val="0"/>
      <w:marRight w:val="0"/>
      <w:marTop w:val="0"/>
      <w:marBottom w:val="0"/>
      <w:divBdr>
        <w:top w:val="none" w:sz="0" w:space="0" w:color="auto"/>
        <w:left w:val="none" w:sz="0" w:space="0" w:color="auto"/>
        <w:bottom w:val="none" w:sz="0" w:space="0" w:color="auto"/>
        <w:right w:val="none" w:sz="0" w:space="0" w:color="auto"/>
      </w:divBdr>
    </w:div>
    <w:div w:id="180363528">
      <w:bodyDiv w:val="1"/>
      <w:marLeft w:val="0"/>
      <w:marRight w:val="0"/>
      <w:marTop w:val="0"/>
      <w:marBottom w:val="0"/>
      <w:divBdr>
        <w:top w:val="none" w:sz="0" w:space="0" w:color="auto"/>
        <w:left w:val="none" w:sz="0" w:space="0" w:color="auto"/>
        <w:bottom w:val="none" w:sz="0" w:space="0" w:color="auto"/>
        <w:right w:val="none" w:sz="0" w:space="0" w:color="auto"/>
      </w:divBdr>
    </w:div>
    <w:div w:id="211886627">
      <w:bodyDiv w:val="1"/>
      <w:marLeft w:val="0"/>
      <w:marRight w:val="0"/>
      <w:marTop w:val="0"/>
      <w:marBottom w:val="0"/>
      <w:divBdr>
        <w:top w:val="none" w:sz="0" w:space="0" w:color="auto"/>
        <w:left w:val="none" w:sz="0" w:space="0" w:color="auto"/>
        <w:bottom w:val="none" w:sz="0" w:space="0" w:color="auto"/>
        <w:right w:val="none" w:sz="0" w:space="0" w:color="auto"/>
      </w:divBdr>
    </w:div>
    <w:div w:id="229384944">
      <w:bodyDiv w:val="1"/>
      <w:marLeft w:val="0"/>
      <w:marRight w:val="0"/>
      <w:marTop w:val="0"/>
      <w:marBottom w:val="0"/>
      <w:divBdr>
        <w:top w:val="none" w:sz="0" w:space="0" w:color="auto"/>
        <w:left w:val="none" w:sz="0" w:space="0" w:color="auto"/>
        <w:bottom w:val="none" w:sz="0" w:space="0" w:color="auto"/>
        <w:right w:val="none" w:sz="0" w:space="0" w:color="auto"/>
      </w:divBdr>
    </w:div>
    <w:div w:id="234051997">
      <w:bodyDiv w:val="1"/>
      <w:marLeft w:val="0"/>
      <w:marRight w:val="0"/>
      <w:marTop w:val="0"/>
      <w:marBottom w:val="0"/>
      <w:divBdr>
        <w:top w:val="none" w:sz="0" w:space="0" w:color="auto"/>
        <w:left w:val="none" w:sz="0" w:space="0" w:color="auto"/>
        <w:bottom w:val="none" w:sz="0" w:space="0" w:color="auto"/>
        <w:right w:val="none" w:sz="0" w:space="0" w:color="auto"/>
      </w:divBdr>
    </w:div>
    <w:div w:id="267128165">
      <w:bodyDiv w:val="1"/>
      <w:marLeft w:val="0"/>
      <w:marRight w:val="0"/>
      <w:marTop w:val="0"/>
      <w:marBottom w:val="0"/>
      <w:divBdr>
        <w:top w:val="none" w:sz="0" w:space="0" w:color="auto"/>
        <w:left w:val="none" w:sz="0" w:space="0" w:color="auto"/>
        <w:bottom w:val="none" w:sz="0" w:space="0" w:color="auto"/>
        <w:right w:val="none" w:sz="0" w:space="0" w:color="auto"/>
      </w:divBdr>
      <w:divsChild>
        <w:div w:id="36467817">
          <w:marLeft w:val="0"/>
          <w:marRight w:val="0"/>
          <w:marTop w:val="0"/>
          <w:marBottom w:val="0"/>
          <w:divBdr>
            <w:top w:val="none" w:sz="0" w:space="0" w:color="auto"/>
            <w:left w:val="none" w:sz="0" w:space="0" w:color="auto"/>
            <w:bottom w:val="none" w:sz="0" w:space="0" w:color="auto"/>
            <w:right w:val="none" w:sz="0" w:space="0" w:color="auto"/>
          </w:divBdr>
          <w:divsChild>
            <w:div w:id="1242566800">
              <w:marLeft w:val="0"/>
              <w:marRight w:val="0"/>
              <w:marTop w:val="0"/>
              <w:marBottom w:val="0"/>
              <w:divBdr>
                <w:top w:val="none" w:sz="0" w:space="0" w:color="auto"/>
                <w:left w:val="none" w:sz="0" w:space="0" w:color="auto"/>
                <w:bottom w:val="none" w:sz="0" w:space="0" w:color="auto"/>
                <w:right w:val="none" w:sz="0" w:space="0" w:color="auto"/>
              </w:divBdr>
              <w:divsChild>
                <w:div w:id="349333586">
                  <w:marLeft w:val="0"/>
                  <w:marRight w:val="0"/>
                  <w:marTop w:val="0"/>
                  <w:marBottom w:val="0"/>
                  <w:divBdr>
                    <w:top w:val="none" w:sz="0" w:space="0" w:color="auto"/>
                    <w:left w:val="none" w:sz="0" w:space="0" w:color="auto"/>
                    <w:bottom w:val="none" w:sz="0" w:space="0" w:color="auto"/>
                    <w:right w:val="none" w:sz="0" w:space="0" w:color="auto"/>
                  </w:divBdr>
                  <w:divsChild>
                    <w:div w:id="307364087">
                      <w:marLeft w:val="0"/>
                      <w:marRight w:val="0"/>
                      <w:marTop w:val="0"/>
                      <w:marBottom w:val="0"/>
                      <w:divBdr>
                        <w:top w:val="none" w:sz="0" w:space="0" w:color="auto"/>
                        <w:left w:val="none" w:sz="0" w:space="0" w:color="auto"/>
                        <w:bottom w:val="none" w:sz="0" w:space="0" w:color="auto"/>
                        <w:right w:val="none" w:sz="0" w:space="0" w:color="auto"/>
                      </w:divBdr>
                      <w:divsChild>
                        <w:div w:id="961377906">
                          <w:marLeft w:val="0"/>
                          <w:marRight w:val="0"/>
                          <w:marTop w:val="0"/>
                          <w:marBottom w:val="0"/>
                          <w:divBdr>
                            <w:top w:val="none" w:sz="0" w:space="0" w:color="auto"/>
                            <w:left w:val="none" w:sz="0" w:space="0" w:color="auto"/>
                            <w:bottom w:val="none" w:sz="0" w:space="0" w:color="auto"/>
                            <w:right w:val="none" w:sz="0" w:space="0" w:color="auto"/>
                          </w:divBdr>
                          <w:divsChild>
                            <w:div w:id="189924817">
                              <w:marLeft w:val="0"/>
                              <w:marRight w:val="0"/>
                              <w:marTop w:val="84"/>
                              <w:marBottom w:val="84"/>
                              <w:divBdr>
                                <w:top w:val="none" w:sz="0" w:space="0" w:color="auto"/>
                                <w:left w:val="none" w:sz="0" w:space="0" w:color="auto"/>
                                <w:bottom w:val="none" w:sz="0" w:space="0" w:color="auto"/>
                                <w:right w:val="none" w:sz="0" w:space="0" w:color="auto"/>
                              </w:divBdr>
                              <w:divsChild>
                                <w:div w:id="1071734884">
                                  <w:marLeft w:val="0"/>
                                  <w:marRight w:val="0"/>
                                  <w:marTop w:val="0"/>
                                  <w:marBottom w:val="0"/>
                                  <w:divBdr>
                                    <w:top w:val="none" w:sz="0" w:space="0" w:color="auto"/>
                                    <w:left w:val="none" w:sz="0" w:space="0" w:color="auto"/>
                                    <w:bottom w:val="none" w:sz="0" w:space="0" w:color="auto"/>
                                    <w:right w:val="none" w:sz="0" w:space="0" w:color="auto"/>
                                  </w:divBdr>
                                  <w:divsChild>
                                    <w:div w:id="1848859292">
                                      <w:marLeft w:val="0"/>
                                      <w:marRight w:val="0"/>
                                      <w:marTop w:val="0"/>
                                      <w:marBottom w:val="0"/>
                                      <w:divBdr>
                                        <w:top w:val="single" w:sz="6" w:space="0" w:color="92B0DD"/>
                                        <w:left w:val="single" w:sz="6" w:space="0" w:color="92B0DD"/>
                                        <w:bottom w:val="single" w:sz="6" w:space="0" w:color="92B0DD"/>
                                        <w:right w:val="single" w:sz="6" w:space="0" w:color="92B0DD"/>
                                      </w:divBdr>
                                      <w:divsChild>
                                        <w:div w:id="975572429">
                                          <w:marLeft w:val="0"/>
                                          <w:marRight w:val="0"/>
                                          <w:marTop w:val="0"/>
                                          <w:marBottom w:val="0"/>
                                          <w:divBdr>
                                            <w:top w:val="single" w:sz="6" w:space="4" w:color="92B0DD"/>
                                            <w:left w:val="none" w:sz="0" w:space="0" w:color="auto"/>
                                            <w:bottom w:val="none" w:sz="0" w:space="0" w:color="auto"/>
                                            <w:right w:val="none" w:sz="0" w:space="0" w:color="auto"/>
                                          </w:divBdr>
                                          <w:divsChild>
                                            <w:div w:id="14913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2029809">
      <w:bodyDiv w:val="1"/>
      <w:marLeft w:val="0"/>
      <w:marRight w:val="0"/>
      <w:marTop w:val="0"/>
      <w:marBottom w:val="0"/>
      <w:divBdr>
        <w:top w:val="none" w:sz="0" w:space="0" w:color="auto"/>
        <w:left w:val="none" w:sz="0" w:space="0" w:color="auto"/>
        <w:bottom w:val="none" w:sz="0" w:space="0" w:color="auto"/>
        <w:right w:val="none" w:sz="0" w:space="0" w:color="auto"/>
      </w:divBdr>
    </w:div>
    <w:div w:id="325984576">
      <w:bodyDiv w:val="1"/>
      <w:marLeft w:val="0"/>
      <w:marRight w:val="0"/>
      <w:marTop w:val="0"/>
      <w:marBottom w:val="0"/>
      <w:divBdr>
        <w:top w:val="none" w:sz="0" w:space="0" w:color="auto"/>
        <w:left w:val="none" w:sz="0" w:space="0" w:color="auto"/>
        <w:bottom w:val="none" w:sz="0" w:space="0" w:color="auto"/>
        <w:right w:val="none" w:sz="0" w:space="0" w:color="auto"/>
      </w:divBdr>
    </w:div>
    <w:div w:id="414207621">
      <w:bodyDiv w:val="1"/>
      <w:marLeft w:val="0"/>
      <w:marRight w:val="0"/>
      <w:marTop w:val="0"/>
      <w:marBottom w:val="0"/>
      <w:divBdr>
        <w:top w:val="none" w:sz="0" w:space="0" w:color="auto"/>
        <w:left w:val="none" w:sz="0" w:space="0" w:color="auto"/>
        <w:bottom w:val="none" w:sz="0" w:space="0" w:color="auto"/>
        <w:right w:val="none" w:sz="0" w:space="0" w:color="auto"/>
      </w:divBdr>
      <w:divsChild>
        <w:div w:id="666246010">
          <w:marLeft w:val="0"/>
          <w:marRight w:val="0"/>
          <w:marTop w:val="0"/>
          <w:marBottom w:val="0"/>
          <w:divBdr>
            <w:top w:val="none" w:sz="0" w:space="0" w:color="auto"/>
            <w:left w:val="none" w:sz="0" w:space="0" w:color="auto"/>
            <w:bottom w:val="none" w:sz="0" w:space="0" w:color="auto"/>
            <w:right w:val="none" w:sz="0" w:space="0" w:color="auto"/>
          </w:divBdr>
          <w:divsChild>
            <w:div w:id="1766220234">
              <w:marLeft w:val="0"/>
              <w:marRight w:val="0"/>
              <w:marTop w:val="0"/>
              <w:marBottom w:val="0"/>
              <w:divBdr>
                <w:top w:val="none" w:sz="0" w:space="0" w:color="auto"/>
                <w:left w:val="none" w:sz="0" w:space="0" w:color="auto"/>
                <w:bottom w:val="none" w:sz="0" w:space="0" w:color="auto"/>
                <w:right w:val="none" w:sz="0" w:space="0" w:color="auto"/>
              </w:divBdr>
              <w:divsChild>
                <w:div w:id="991255074">
                  <w:marLeft w:val="0"/>
                  <w:marRight w:val="0"/>
                  <w:marTop w:val="0"/>
                  <w:marBottom w:val="0"/>
                  <w:divBdr>
                    <w:top w:val="none" w:sz="0" w:space="0" w:color="auto"/>
                    <w:left w:val="none" w:sz="0" w:space="0" w:color="auto"/>
                    <w:bottom w:val="none" w:sz="0" w:space="0" w:color="auto"/>
                    <w:right w:val="none" w:sz="0" w:space="0" w:color="auto"/>
                  </w:divBdr>
                  <w:divsChild>
                    <w:div w:id="136457314">
                      <w:marLeft w:val="0"/>
                      <w:marRight w:val="0"/>
                      <w:marTop w:val="0"/>
                      <w:marBottom w:val="0"/>
                      <w:divBdr>
                        <w:top w:val="none" w:sz="0" w:space="0" w:color="auto"/>
                        <w:left w:val="none" w:sz="0" w:space="0" w:color="auto"/>
                        <w:bottom w:val="none" w:sz="0" w:space="0" w:color="auto"/>
                        <w:right w:val="none" w:sz="0" w:space="0" w:color="auto"/>
                      </w:divBdr>
                      <w:divsChild>
                        <w:div w:id="911697490">
                          <w:marLeft w:val="0"/>
                          <w:marRight w:val="0"/>
                          <w:marTop w:val="0"/>
                          <w:marBottom w:val="0"/>
                          <w:divBdr>
                            <w:top w:val="none" w:sz="0" w:space="0" w:color="auto"/>
                            <w:left w:val="none" w:sz="0" w:space="0" w:color="auto"/>
                            <w:bottom w:val="none" w:sz="0" w:space="0" w:color="auto"/>
                            <w:right w:val="none" w:sz="0" w:space="0" w:color="auto"/>
                          </w:divBdr>
                          <w:divsChild>
                            <w:div w:id="1750077516">
                              <w:marLeft w:val="0"/>
                              <w:marRight w:val="0"/>
                              <w:marTop w:val="0"/>
                              <w:marBottom w:val="0"/>
                              <w:divBdr>
                                <w:top w:val="none" w:sz="0" w:space="0" w:color="auto"/>
                                <w:left w:val="none" w:sz="0" w:space="0" w:color="auto"/>
                                <w:bottom w:val="none" w:sz="0" w:space="0" w:color="auto"/>
                                <w:right w:val="none" w:sz="0" w:space="0" w:color="auto"/>
                              </w:divBdr>
                              <w:divsChild>
                                <w:div w:id="620915082">
                                  <w:marLeft w:val="0"/>
                                  <w:marRight w:val="0"/>
                                  <w:marTop w:val="0"/>
                                  <w:marBottom w:val="0"/>
                                  <w:divBdr>
                                    <w:top w:val="none" w:sz="0" w:space="0" w:color="auto"/>
                                    <w:left w:val="none" w:sz="0" w:space="0" w:color="auto"/>
                                    <w:bottom w:val="none" w:sz="0" w:space="0" w:color="auto"/>
                                    <w:right w:val="none" w:sz="0" w:space="0" w:color="auto"/>
                                  </w:divBdr>
                                  <w:divsChild>
                                    <w:div w:id="1843353557">
                                      <w:marLeft w:val="67"/>
                                      <w:marRight w:val="0"/>
                                      <w:marTop w:val="0"/>
                                      <w:marBottom w:val="0"/>
                                      <w:divBdr>
                                        <w:top w:val="none" w:sz="0" w:space="0" w:color="auto"/>
                                        <w:left w:val="none" w:sz="0" w:space="0" w:color="auto"/>
                                        <w:bottom w:val="none" w:sz="0" w:space="0" w:color="auto"/>
                                        <w:right w:val="none" w:sz="0" w:space="0" w:color="auto"/>
                                      </w:divBdr>
                                      <w:divsChild>
                                        <w:div w:id="2004813080">
                                          <w:marLeft w:val="0"/>
                                          <w:marRight w:val="0"/>
                                          <w:marTop w:val="0"/>
                                          <w:marBottom w:val="0"/>
                                          <w:divBdr>
                                            <w:top w:val="none" w:sz="0" w:space="0" w:color="auto"/>
                                            <w:left w:val="none" w:sz="0" w:space="0" w:color="auto"/>
                                            <w:bottom w:val="none" w:sz="0" w:space="0" w:color="auto"/>
                                            <w:right w:val="none" w:sz="0" w:space="0" w:color="auto"/>
                                          </w:divBdr>
                                          <w:divsChild>
                                            <w:div w:id="329599177">
                                              <w:marLeft w:val="0"/>
                                              <w:marRight w:val="0"/>
                                              <w:marTop w:val="0"/>
                                              <w:marBottom w:val="134"/>
                                              <w:divBdr>
                                                <w:top w:val="single" w:sz="6" w:space="0" w:color="F5F5F5"/>
                                                <w:left w:val="single" w:sz="6" w:space="0" w:color="F5F5F5"/>
                                                <w:bottom w:val="single" w:sz="6" w:space="0" w:color="F5F5F5"/>
                                                <w:right w:val="single" w:sz="6" w:space="0" w:color="F5F5F5"/>
                                              </w:divBdr>
                                              <w:divsChild>
                                                <w:div w:id="754937147">
                                                  <w:marLeft w:val="0"/>
                                                  <w:marRight w:val="0"/>
                                                  <w:marTop w:val="0"/>
                                                  <w:marBottom w:val="0"/>
                                                  <w:divBdr>
                                                    <w:top w:val="none" w:sz="0" w:space="0" w:color="auto"/>
                                                    <w:left w:val="none" w:sz="0" w:space="0" w:color="auto"/>
                                                    <w:bottom w:val="none" w:sz="0" w:space="0" w:color="auto"/>
                                                    <w:right w:val="none" w:sz="0" w:space="0" w:color="auto"/>
                                                  </w:divBdr>
                                                  <w:divsChild>
                                                    <w:div w:id="15686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310304">
      <w:bodyDiv w:val="1"/>
      <w:marLeft w:val="0"/>
      <w:marRight w:val="0"/>
      <w:marTop w:val="0"/>
      <w:marBottom w:val="0"/>
      <w:divBdr>
        <w:top w:val="none" w:sz="0" w:space="0" w:color="auto"/>
        <w:left w:val="none" w:sz="0" w:space="0" w:color="auto"/>
        <w:bottom w:val="none" w:sz="0" w:space="0" w:color="auto"/>
        <w:right w:val="none" w:sz="0" w:space="0" w:color="auto"/>
      </w:divBdr>
      <w:divsChild>
        <w:div w:id="1127510471">
          <w:marLeft w:val="0"/>
          <w:marRight w:val="0"/>
          <w:marTop w:val="0"/>
          <w:marBottom w:val="0"/>
          <w:divBdr>
            <w:top w:val="none" w:sz="0" w:space="0" w:color="auto"/>
            <w:left w:val="none" w:sz="0" w:space="0" w:color="auto"/>
            <w:bottom w:val="none" w:sz="0" w:space="0" w:color="auto"/>
            <w:right w:val="none" w:sz="0" w:space="0" w:color="auto"/>
          </w:divBdr>
          <w:divsChild>
            <w:div w:id="1160466546">
              <w:marLeft w:val="0"/>
              <w:marRight w:val="0"/>
              <w:marTop w:val="0"/>
              <w:marBottom w:val="0"/>
              <w:divBdr>
                <w:top w:val="none" w:sz="0" w:space="0" w:color="auto"/>
                <w:left w:val="none" w:sz="0" w:space="0" w:color="auto"/>
                <w:bottom w:val="none" w:sz="0" w:space="0" w:color="auto"/>
                <w:right w:val="none" w:sz="0" w:space="0" w:color="auto"/>
              </w:divBdr>
              <w:divsChild>
                <w:div w:id="216017808">
                  <w:marLeft w:val="0"/>
                  <w:marRight w:val="0"/>
                  <w:marTop w:val="0"/>
                  <w:marBottom w:val="0"/>
                  <w:divBdr>
                    <w:top w:val="none" w:sz="0" w:space="0" w:color="auto"/>
                    <w:left w:val="none" w:sz="0" w:space="0" w:color="auto"/>
                    <w:bottom w:val="none" w:sz="0" w:space="0" w:color="auto"/>
                    <w:right w:val="none" w:sz="0" w:space="0" w:color="auto"/>
                  </w:divBdr>
                  <w:divsChild>
                    <w:div w:id="1964916554">
                      <w:marLeft w:val="0"/>
                      <w:marRight w:val="0"/>
                      <w:marTop w:val="0"/>
                      <w:marBottom w:val="0"/>
                      <w:divBdr>
                        <w:top w:val="none" w:sz="0" w:space="0" w:color="auto"/>
                        <w:left w:val="none" w:sz="0" w:space="0" w:color="auto"/>
                        <w:bottom w:val="none" w:sz="0" w:space="0" w:color="auto"/>
                        <w:right w:val="none" w:sz="0" w:space="0" w:color="auto"/>
                      </w:divBdr>
                      <w:divsChild>
                        <w:div w:id="1582450266">
                          <w:marLeft w:val="0"/>
                          <w:marRight w:val="0"/>
                          <w:marTop w:val="0"/>
                          <w:marBottom w:val="0"/>
                          <w:divBdr>
                            <w:top w:val="none" w:sz="0" w:space="0" w:color="auto"/>
                            <w:left w:val="none" w:sz="0" w:space="0" w:color="auto"/>
                            <w:bottom w:val="none" w:sz="0" w:space="0" w:color="auto"/>
                            <w:right w:val="none" w:sz="0" w:space="0" w:color="auto"/>
                          </w:divBdr>
                          <w:divsChild>
                            <w:div w:id="1929264695">
                              <w:marLeft w:val="0"/>
                              <w:marRight w:val="0"/>
                              <w:marTop w:val="0"/>
                              <w:marBottom w:val="0"/>
                              <w:divBdr>
                                <w:top w:val="none" w:sz="0" w:space="0" w:color="auto"/>
                                <w:left w:val="none" w:sz="0" w:space="0" w:color="auto"/>
                                <w:bottom w:val="none" w:sz="0" w:space="0" w:color="auto"/>
                                <w:right w:val="none" w:sz="0" w:space="0" w:color="auto"/>
                              </w:divBdr>
                              <w:divsChild>
                                <w:div w:id="1666669654">
                                  <w:marLeft w:val="0"/>
                                  <w:marRight w:val="0"/>
                                  <w:marTop w:val="0"/>
                                  <w:marBottom w:val="0"/>
                                  <w:divBdr>
                                    <w:top w:val="none" w:sz="0" w:space="0" w:color="auto"/>
                                    <w:left w:val="none" w:sz="0" w:space="0" w:color="auto"/>
                                    <w:bottom w:val="none" w:sz="0" w:space="0" w:color="auto"/>
                                    <w:right w:val="none" w:sz="0" w:space="0" w:color="auto"/>
                                  </w:divBdr>
                                  <w:divsChild>
                                    <w:div w:id="777218692">
                                      <w:marLeft w:val="67"/>
                                      <w:marRight w:val="0"/>
                                      <w:marTop w:val="0"/>
                                      <w:marBottom w:val="0"/>
                                      <w:divBdr>
                                        <w:top w:val="none" w:sz="0" w:space="0" w:color="auto"/>
                                        <w:left w:val="none" w:sz="0" w:space="0" w:color="auto"/>
                                        <w:bottom w:val="none" w:sz="0" w:space="0" w:color="auto"/>
                                        <w:right w:val="none" w:sz="0" w:space="0" w:color="auto"/>
                                      </w:divBdr>
                                      <w:divsChild>
                                        <w:div w:id="1316372696">
                                          <w:marLeft w:val="0"/>
                                          <w:marRight w:val="0"/>
                                          <w:marTop w:val="0"/>
                                          <w:marBottom w:val="0"/>
                                          <w:divBdr>
                                            <w:top w:val="none" w:sz="0" w:space="0" w:color="auto"/>
                                            <w:left w:val="none" w:sz="0" w:space="0" w:color="auto"/>
                                            <w:bottom w:val="none" w:sz="0" w:space="0" w:color="auto"/>
                                            <w:right w:val="none" w:sz="0" w:space="0" w:color="auto"/>
                                          </w:divBdr>
                                          <w:divsChild>
                                            <w:div w:id="1584680921">
                                              <w:marLeft w:val="0"/>
                                              <w:marRight w:val="0"/>
                                              <w:marTop w:val="0"/>
                                              <w:marBottom w:val="134"/>
                                              <w:divBdr>
                                                <w:top w:val="single" w:sz="6" w:space="0" w:color="F5F5F5"/>
                                                <w:left w:val="single" w:sz="6" w:space="0" w:color="F5F5F5"/>
                                                <w:bottom w:val="single" w:sz="6" w:space="0" w:color="F5F5F5"/>
                                                <w:right w:val="single" w:sz="6" w:space="0" w:color="F5F5F5"/>
                                              </w:divBdr>
                                              <w:divsChild>
                                                <w:div w:id="1556820888">
                                                  <w:marLeft w:val="0"/>
                                                  <w:marRight w:val="0"/>
                                                  <w:marTop w:val="0"/>
                                                  <w:marBottom w:val="0"/>
                                                  <w:divBdr>
                                                    <w:top w:val="none" w:sz="0" w:space="0" w:color="auto"/>
                                                    <w:left w:val="none" w:sz="0" w:space="0" w:color="auto"/>
                                                    <w:bottom w:val="none" w:sz="0" w:space="0" w:color="auto"/>
                                                    <w:right w:val="none" w:sz="0" w:space="0" w:color="auto"/>
                                                  </w:divBdr>
                                                  <w:divsChild>
                                                    <w:div w:id="14332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9157887">
      <w:bodyDiv w:val="1"/>
      <w:marLeft w:val="0"/>
      <w:marRight w:val="0"/>
      <w:marTop w:val="0"/>
      <w:marBottom w:val="0"/>
      <w:divBdr>
        <w:top w:val="none" w:sz="0" w:space="0" w:color="auto"/>
        <w:left w:val="none" w:sz="0" w:space="0" w:color="auto"/>
        <w:bottom w:val="none" w:sz="0" w:space="0" w:color="auto"/>
        <w:right w:val="none" w:sz="0" w:space="0" w:color="auto"/>
      </w:divBdr>
    </w:div>
    <w:div w:id="612783028">
      <w:bodyDiv w:val="1"/>
      <w:marLeft w:val="0"/>
      <w:marRight w:val="0"/>
      <w:marTop w:val="0"/>
      <w:marBottom w:val="0"/>
      <w:divBdr>
        <w:top w:val="none" w:sz="0" w:space="0" w:color="auto"/>
        <w:left w:val="none" w:sz="0" w:space="0" w:color="auto"/>
        <w:bottom w:val="none" w:sz="0" w:space="0" w:color="auto"/>
        <w:right w:val="none" w:sz="0" w:space="0" w:color="auto"/>
      </w:divBdr>
    </w:div>
    <w:div w:id="651178267">
      <w:bodyDiv w:val="1"/>
      <w:marLeft w:val="0"/>
      <w:marRight w:val="0"/>
      <w:marTop w:val="0"/>
      <w:marBottom w:val="0"/>
      <w:divBdr>
        <w:top w:val="none" w:sz="0" w:space="0" w:color="auto"/>
        <w:left w:val="none" w:sz="0" w:space="0" w:color="auto"/>
        <w:bottom w:val="none" w:sz="0" w:space="0" w:color="auto"/>
        <w:right w:val="none" w:sz="0" w:space="0" w:color="auto"/>
      </w:divBdr>
    </w:div>
    <w:div w:id="655766643">
      <w:bodyDiv w:val="1"/>
      <w:marLeft w:val="0"/>
      <w:marRight w:val="0"/>
      <w:marTop w:val="0"/>
      <w:marBottom w:val="0"/>
      <w:divBdr>
        <w:top w:val="none" w:sz="0" w:space="0" w:color="auto"/>
        <w:left w:val="none" w:sz="0" w:space="0" w:color="auto"/>
        <w:bottom w:val="none" w:sz="0" w:space="0" w:color="auto"/>
        <w:right w:val="none" w:sz="0" w:space="0" w:color="auto"/>
      </w:divBdr>
    </w:div>
    <w:div w:id="668945898">
      <w:bodyDiv w:val="1"/>
      <w:marLeft w:val="0"/>
      <w:marRight w:val="0"/>
      <w:marTop w:val="0"/>
      <w:marBottom w:val="0"/>
      <w:divBdr>
        <w:top w:val="none" w:sz="0" w:space="0" w:color="auto"/>
        <w:left w:val="none" w:sz="0" w:space="0" w:color="auto"/>
        <w:bottom w:val="none" w:sz="0" w:space="0" w:color="auto"/>
        <w:right w:val="none" w:sz="0" w:space="0" w:color="auto"/>
      </w:divBdr>
    </w:div>
    <w:div w:id="703751733">
      <w:bodyDiv w:val="1"/>
      <w:marLeft w:val="0"/>
      <w:marRight w:val="0"/>
      <w:marTop w:val="0"/>
      <w:marBottom w:val="0"/>
      <w:divBdr>
        <w:top w:val="none" w:sz="0" w:space="0" w:color="auto"/>
        <w:left w:val="none" w:sz="0" w:space="0" w:color="auto"/>
        <w:bottom w:val="none" w:sz="0" w:space="0" w:color="auto"/>
        <w:right w:val="none" w:sz="0" w:space="0" w:color="auto"/>
      </w:divBdr>
    </w:div>
    <w:div w:id="730349829">
      <w:bodyDiv w:val="1"/>
      <w:marLeft w:val="0"/>
      <w:marRight w:val="0"/>
      <w:marTop w:val="0"/>
      <w:marBottom w:val="0"/>
      <w:divBdr>
        <w:top w:val="none" w:sz="0" w:space="0" w:color="auto"/>
        <w:left w:val="none" w:sz="0" w:space="0" w:color="auto"/>
        <w:bottom w:val="none" w:sz="0" w:space="0" w:color="auto"/>
        <w:right w:val="none" w:sz="0" w:space="0" w:color="auto"/>
      </w:divBdr>
    </w:div>
    <w:div w:id="785006055">
      <w:bodyDiv w:val="1"/>
      <w:marLeft w:val="0"/>
      <w:marRight w:val="0"/>
      <w:marTop w:val="0"/>
      <w:marBottom w:val="0"/>
      <w:divBdr>
        <w:top w:val="none" w:sz="0" w:space="0" w:color="auto"/>
        <w:left w:val="none" w:sz="0" w:space="0" w:color="auto"/>
        <w:bottom w:val="none" w:sz="0" w:space="0" w:color="auto"/>
        <w:right w:val="none" w:sz="0" w:space="0" w:color="auto"/>
      </w:divBdr>
    </w:div>
    <w:div w:id="790175495">
      <w:bodyDiv w:val="1"/>
      <w:marLeft w:val="0"/>
      <w:marRight w:val="0"/>
      <w:marTop w:val="0"/>
      <w:marBottom w:val="0"/>
      <w:divBdr>
        <w:top w:val="none" w:sz="0" w:space="0" w:color="auto"/>
        <w:left w:val="none" w:sz="0" w:space="0" w:color="auto"/>
        <w:bottom w:val="none" w:sz="0" w:space="0" w:color="auto"/>
        <w:right w:val="none" w:sz="0" w:space="0" w:color="auto"/>
      </w:divBdr>
      <w:divsChild>
        <w:div w:id="888568795">
          <w:marLeft w:val="0"/>
          <w:marRight w:val="0"/>
          <w:marTop w:val="0"/>
          <w:marBottom w:val="0"/>
          <w:divBdr>
            <w:top w:val="none" w:sz="0" w:space="0" w:color="auto"/>
            <w:left w:val="none" w:sz="0" w:space="0" w:color="auto"/>
            <w:bottom w:val="none" w:sz="0" w:space="0" w:color="auto"/>
            <w:right w:val="none" w:sz="0" w:space="0" w:color="auto"/>
          </w:divBdr>
          <w:divsChild>
            <w:div w:id="343410460">
              <w:marLeft w:val="0"/>
              <w:marRight w:val="0"/>
              <w:marTop w:val="0"/>
              <w:marBottom w:val="0"/>
              <w:divBdr>
                <w:top w:val="none" w:sz="0" w:space="0" w:color="auto"/>
                <w:left w:val="none" w:sz="0" w:space="0" w:color="auto"/>
                <w:bottom w:val="none" w:sz="0" w:space="0" w:color="auto"/>
                <w:right w:val="none" w:sz="0" w:space="0" w:color="auto"/>
              </w:divBdr>
              <w:divsChild>
                <w:div w:id="1982423978">
                  <w:marLeft w:val="0"/>
                  <w:marRight w:val="0"/>
                  <w:marTop w:val="0"/>
                  <w:marBottom w:val="0"/>
                  <w:divBdr>
                    <w:top w:val="none" w:sz="0" w:space="0" w:color="auto"/>
                    <w:left w:val="none" w:sz="0" w:space="0" w:color="auto"/>
                    <w:bottom w:val="none" w:sz="0" w:space="0" w:color="auto"/>
                    <w:right w:val="none" w:sz="0" w:space="0" w:color="auto"/>
                  </w:divBdr>
                  <w:divsChild>
                    <w:div w:id="1899588338">
                      <w:marLeft w:val="0"/>
                      <w:marRight w:val="0"/>
                      <w:marTop w:val="0"/>
                      <w:marBottom w:val="0"/>
                      <w:divBdr>
                        <w:top w:val="none" w:sz="0" w:space="0" w:color="auto"/>
                        <w:left w:val="none" w:sz="0" w:space="0" w:color="auto"/>
                        <w:bottom w:val="none" w:sz="0" w:space="0" w:color="auto"/>
                        <w:right w:val="none" w:sz="0" w:space="0" w:color="auto"/>
                      </w:divBdr>
                      <w:divsChild>
                        <w:div w:id="996954758">
                          <w:marLeft w:val="0"/>
                          <w:marRight w:val="0"/>
                          <w:marTop w:val="0"/>
                          <w:marBottom w:val="0"/>
                          <w:divBdr>
                            <w:top w:val="none" w:sz="0" w:space="0" w:color="auto"/>
                            <w:left w:val="none" w:sz="0" w:space="0" w:color="auto"/>
                            <w:bottom w:val="none" w:sz="0" w:space="0" w:color="auto"/>
                            <w:right w:val="none" w:sz="0" w:space="0" w:color="auto"/>
                          </w:divBdr>
                          <w:divsChild>
                            <w:div w:id="1270627704">
                              <w:marLeft w:val="0"/>
                              <w:marRight w:val="0"/>
                              <w:marTop w:val="84"/>
                              <w:marBottom w:val="84"/>
                              <w:divBdr>
                                <w:top w:val="none" w:sz="0" w:space="0" w:color="auto"/>
                                <w:left w:val="none" w:sz="0" w:space="0" w:color="auto"/>
                                <w:bottom w:val="none" w:sz="0" w:space="0" w:color="auto"/>
                                <w:right w:val="none" w:sz="0" w:space="0" w:color="auto"/>
                              </w:divBdr>
                              <w:divsChild>
                                <w:div w:id="413281809">
                                  <w:marLeft w:val="0"/>
                                  <w:marRight w:val="0"/>
                                  <w:marTop w:val="0"/>
                                  <w:marBottom w:val="0"/>
                                  <w:divBdr>
                                    <w:top w:val="none" w:sz="0" w:space="0" w:color="auto"/>
                                    <w:left w:val="none" w:sz="0" w:space="0" w:color="auto"/>
                                    <w:bottom w:val="none" w:sz="0" w:space="0" w:color="auto"/>
                                    <w:right w:val="none" w:sz="0" w:space="0" w:color="auto"/>
                                  </w:divBdr>
                                  <w:divsChild>
                                    <w:div w:id="2007442719">
                                      <w:marLeft w:val="0"/>
                                      <w:marRight w:val="0"/>
                                      <w:marTop w:val="0"/>
                                      <w:marBottom w:val="0"/>
                                      <w:divBdr>
                                        <w:top w:val="single" w:sz="6" w:space="0" w:color="92B0DD"/>
                                        <w:left w:val="single" w:sz="6" w:space="0" w:color="92B0DD"/>
                                        <w:bottom w:val="single" w:sz="6" w:space="0" w:color="92B0DD"/>
                                        <w:right w:val="single" w:sz="6" w:space="0" w:color="92B0DD"/>
                                      </w:divBdr>
                                      <w:divsChild>
                                        <w:div w:id="1911185618">
                                          <w:marLeft w:val="0"/>
                                          <w:marRight w:val="0"/>
                                          <w:marTop w:val="0"/>
                                          <w:marBottom w:val="0"/>
                                          <w:divBdr>
                                            <w:top w:val="single" w:sz="6" w:space="4" w:color="92B0DD"/>
                                            <w:left w:val="none" w:sz="0" w:space="0" w:color="auto"/>
                                            <w:bottom w:val="none" w:sz="0" w:space="0" w:color="auto"/>
                                            <w:right w:val="none" w:sz="0" w:space="0" w:color="auto"/>
                                          </w:divBdr>
                                          <w:divsChild>
                                            <w:div w:id="645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5900818">
      <w:bodyDiv w:val="1"/>
      <w:marLeft w:val="0"/>
      <w:marRight w:val="0"/>
      <w:marTop w:val="0"/>
      <w:marBottom w:val="0"/>
      <w:divBdr>
        <w:top w:val="none" w:sz="0" w:space="0" w:color="auto"/>
        <w:left w:val="none" w:sz="0" w:space="0" w:color="auto"/>
        <w:bottom w:val="none" w:sz="0" w:space="0" w:color="auto"/>
        <w:right w:val="none" w:sz="0" w:space="0" w:color="auto"/>
      </w:divBdr>
    </w:div>
    <w:div w:id="834995103">
      <w:bodyDiv w:val="1"/>
      <w:marLeft w:val="0"/>
      <w:marRight w:val="0"/>
      <w:marTop w:val="0"/>
      <w:marBottom w:val="0"/>
      <w:divBdr>
        <w:top w:val="none" w:sz="0" w:space="0" w:color="auto"/>
        <w:left w:val="none" w:sz="0" w:space="0" w:color="auto"/>
        <w:bottom w:val="none" w:sz="0" w:space="0" w:color="auto"/>
        <w:right w:val="none" w:sz="0" w:space="0" w:color="auto"/>
      </w:divBdr>
    </w:div>
    <w:div w:id="880172495">
      <w:bodyDiv w:val="1"/>
      <w:marLeft w:val="0"/>
      <w:marRight w:val="0"/>
      <w:marTop w:val="0"/>
      <w:marBottom w:val="0"/>
      <w:divBdr>
        <w:top w:val="none" w:sz="0" w:space="0" w:color="auto"/>
        <w:left w:val="none" w:sz="0" w:space="0" w:color="auto"/>
        <w:bottom w:val="none" w:sz="0" w:space="0" w:color="auto"/>
        <w:right w:val="none" w:sz="0" w:space="0" w:color="auto"/>
      </w:divBdr>
    </w:div>
    <w:div w:id="897785791">
      <w:bodyDiv w:val="1"/>
      <w:marLeft w:val="0"/>
      <w:marRight w:val="0"/>
      <w:marTop w:val="0"/>
      <w:marBottom w:val="0"/>
      <w:divBdr>
        <w:top w:val="none" w:sz="0" w:space="0" w:color="auto"/>
        <w:left w:val="none" w:sz="0" w:space="0" w:color="auto"/>
        <w:bottom w:val="none" w:sz="0" w:space="0" w:color="auto"/>
        <w:right w:val="none" w:sz="0" w:space="0" w:color="auto"/>
      </w:divBdr>
    </w:div>
    <w:div w:id="910429520">
      <w:bodyDiv w:val="1"/>
      <w:marLeft w:val="0"/>
      <w:marRight w:val="0"/>
      <w:marTop w:val="0"/>
      <w:marBottom w:val="0"/>
      <w:divBdr>
        <w:top w:val="none" w:sz="0" w:space="0" w:color="auto"/>
        <w:left w:val="none" w:sz="0" w:space="0" w:color="auto"/>
        <w:bottom w:val="none" w:sz="0" w:space="0" w:color="auto"/>
        <w:right w:val="none" w:sz="0" w:space="0" w:color="auto"/>
      </w:divBdr>
    </w:div>
    <w:div w:id="940918864">
      <w:bodyDiv w:val="1"/>
      <w:marLeft w:val="0"/>
      <w:marRight w:val="0"/>
      <w:marTop w:val="0"/>
      <w:marBottom w:val="0"/>
      <w:divBdr>
        <w:top w:val="none" w:sz="0" w:space="0" w:color="auto"/>
        <w:left w:val="none" w:sz="0" w:space="0" w:color="auto"/>
        <w:bottom w:val="none" w:sz="0" w:space="0" w:color="auto"/>
        <w:right w:val="none" w:sz="0" w:space="0" w:color="auto"/>
      </w:divBdr>
    </w:div>
    <w:div w:id="947351549">
      <w:bodyDiv w:val="1"/>
      <w:marLeft w:val="0"/>
      <w:marRight w:val="0"/>
      <w:marTop w:val="0"/>
      <w:marBottom w:val="0"/>
      <w:divBdr>
        <w:top w:val="none" w:sz="0" w:space="0" w:color="auto"/>
        <w:left w:val="none" w:sz="0" w:space="0" w:color="auto"/>
        <w:bottom w:val="none" w:sz="0" w:space="0" w:color="auto"/>
        <w:right w:val="none" w:sz="0" w:space="0" w:color="auto"/>
      </w:divBdr>
    </w:div>
    <w:div w:id="961766713">
      <w:bodyDiv w:val="1"/>
      <w:marLeft w:val="0"/>
      <w:marRight w:val="0"/>
      <w:marTop w:val="0"/>
      <w:marBottom w:val="0"/>
      <w:divBdr>
        <w:top w:val="none" w:sz="0" w:space="0" w:color="auto"/>
        <w:left w:val="none" w:sz="0" w:space="0" w:color="auto"/>
        <w:bottom w:val="none" w:sz="0" w:space="0" w:color="auto"/>
        <w:right w:val="none" w:sz="0" w:space="0" w:color="auto"/>
      </w:divBdr>
    </w:div>
    <w:div w:id="1049843729">
      <w:bodyDiv w:val="1"/>
      <w:marLeft w:val="0"/>
      <w:marRight w:val="0"/>
      <w:marTop w:val="0"/>
      <w:marBottom w:val="0"/>
      <w:divBdr>
        <w:top w:val="none" w:sz="0" w:space="0" w:color="auto"/>
        <w:left w:val="none" w:sz="0" w:space="0" w:color="auto"/>
        <w:bottom w:val="none" w:sz="0" w:space="0" w:color="auto"/>
        <w:right w:val="none" w:sz="0" w:space="0" w:color="auto"/>
      </w:divBdr>
    </w:div>
    <w:div w:id="1105927201">
      <w:bodyDiv w:val="1"/>
      <w:marLeft w:val="0"/>
      <w:marRight w:val="0"/>
      <w:marTop w:val="0"/>
      <w:marBottom w:val="0"/>
      <w:divBdr>
        <w:top w:val="none" w:sz="0" w:space="0" w:color="auto"/>
        <w:left w:val="none" w:sz="0" w:space="0" w:color="auto"/>
        <w:bottom w:val="none" w:sz="0" w:space="0" w:color="auto"/>
        <w:right w:val="none" w:sz="0" w:space="0" w:color="auto"/>
      </w:divBdr>
    </w:div>
    <w:div w:id="1166554542">
      <w:bodyDiv w:val="1"/>
      <w:marLeft w:val="0"/>
      <w:marRight w:val="0"/>
      <w:marTop w:val="0"/>
      <w:marBottom w:val="0"/>
      <w:divBdr>
        <w:top w:val="none" w:sz="0" w:space="0" w:color="auto"/>
        <w:left w:val="none" w:sz="0" w:space="0" w:color="auto"/>
        <w:bottom w:val="none" w:sz="0" w:space="0" w:color="auto"/>
        <w:right w:val="none" w:sz="0" w:space="0" w:color="auto"/>
      </w:divBdr>
    </w:div>
    <w:div w:id="1242527295">
      <w:bodyDiv w:val="1"/>
      <w:marLeft w:val="0"/>
      <w:marRight w:val="0"/>
      <w:marTop w:val="0"/>
      <w:marBottom w:val="0"/>
      <w:divBdr>
        <w:top w:val="none" w:sz="0" w:space="0" w:color="auto"/>
        <w:left w:val="none" w:sz="0" w:space="0" w:color="auto"/>
        <w:bottom w:val="none" w:sz="0" w:space="0" w:color="auto"/>
        <w:right w:val="none" w:sz="0" w:space="0" w:color="auto"/>
      </w:divBdr>
    </w:div>
    <w:div w:id="1305508742">
      <w:bodyDiv w:val="1"/>
      <w:marLeft w:val="0"/>
      <w:marRight w:val="0"/>
      <w:marTop w:val="0"/>
      <w:marBottom w:val="0"/>
      <w:divBdr>
        <w:top w:val="none" w:sz="0" w:space="0" w:color="auto"/>
        <w:left w:val="none" w:sz="0" w:space="0" w:color="auto"/>
        <w:bottom w:val="none" w:sz="0" w:space="0" w:color="auto"/>
        <w:right w:val="none" w:sz="0" w:space="0" w:color="auto"/>
      </w:divBdr>
    </w:div>
    <w:div w:id="1336149974">
      <w:bodyDiv w:val="1"/>
      <w:marLeft w:val="0"/>
      <w:marRight w:val="0"/>
      <w:marTop w:val="0"/>
      <w:marBottom w:val="0"/>
      <w:divBdr>
        <w:top w:val="none" w:sz="0" w:space="0" w:color="auto"/>
        <w:left w:val="none" w:sz="0" w:space="0" w:color="auto"/>
        <w:bottom w:val="none" w:sz="0" w:space="0" w:color="auto"/>
        <w:right w:val="none" w:sz="0" w:space="0" w:color="auto"/>
      </w:divBdr>
    </w:div>
    <w:div w:id="1376277334">
      <w:bodyDiv w:val="1"/>
      <w:marLeft w:val="0"/>
      <w:marRight w:val="0"/>
      <w:marTop w:val="0"/>
      <w:marBottom w:val="0"/>
      <w:divBdr>
        <w:top w:val="none" w:sz="0" w:space="0" w:color="auto"/>
        <w:left w:val="none" w:sz="0" w:space="0" w:color="auto"/>
        <w:bottom w:val="none" w:sz="0" w:space="0" w:color="auto"/>
        <w:right w:val="none" w:sz="0" w:space="0" w:color="auto"/>
      </w:divBdr>
    </w:div>
    <w:div w:id="1386418168">
      <w:bodyDiv w:val="1"/>
      <w:marLeft w:val="0"/>
      <w:marRight w:val="0"/>
      <w:marTop w:val="0"/>
      <w:marBottom w:val="0"/>
      <w:divBdr>
        <w:top w:val="none" w:sz="0" w:space="0" w:color="auto"/>
        <w:left w:val="none" w:sz="0" w:space="0" w:color="auto"/>
        <w:bottom w:val="none" w:sz="0" w:space="0" w:color="auto"/>
        <w:right w:val="none" w:sz="0" w:space="0" w:color="auto"/>
      </w:divBdr>
    </w:div>
    <w:div w:id="1413694705">
      <w:bodyDiv w:val="1"/>
      <w:marLeft w:val="0"/>
      <w:marRight w:val="0"/>
      <w:marTop w:val="0"/>
      <w:marBottom w:val="0"/>
      <w:divBdr>
        <w:top w:val="none" w:sz="0" w:space="0" w:color="auto"/>
        <w:left w:val="none" w:sz="0" w:space="0" w:color="auto"/>
        <w:bottom w:val="none" w:sz="0" w:space="0" w:color="auto"/>
        <w:right w:val="none" w:sz="0" w:space="0" w:color="auto"/>
      </w:divBdr>
    </w:div>
    <w:div w:id="1417942835">
      <w:bodyDiv w:val="1"/>
      <w:marLeft w:val="0"/>
      <w:marRight w:val="0"/>
      <w:marTop w:val="0"/>
      <w:marBottom w:val="0"/>
      <w:divBdr>
        <w:top w:val="none" w:sz="0" w:space="0" w:color="auto"/>
        <w:left w:val="none" w:sz="0" w:space="0" w:color="auto"/>
        <w:bottom w:val="none" w:sz="0" w:space="0" w:color="auto"/>
        <w:right w:val="none" w:sz="0" w:space="0" w:color="auto"/>
      </w:divBdr>
    </w:div>
    <w:div w:id="1424569890">
      <w:bodyDiv w:val="1"/>
      <w:marLeft w:val="0"/>
      <w:marRight w:val="0"/>
      <w:marTop w:val="0"/>
      <w:marBottom w:val="0"/>
      <w:divBdr>
        <w:top w:val="none" w:sz="0" w:space="0" w:color="auto"/>
        <w:left w:val="none" w:sz="0" w:space="0" w:color="auto"/>
        <w:bottom w:val="none" w:sz="0" w:space="0" w:color="auto"/>
        <w:right w:val="none" w:sz="0" w:space="0" w:color="auto"/>
      </w:divBdr>
    </w:div>
    <w:div w:id="1433665977">
      <w:bodyDiv w:val="1"/>
      <w:marLeft w:val="0"/>
      <w:marRight w:val="0"/>
      <w:marTop w:val="0"/>
      <w:marBottom w:val="0"/>
      <w:divBdr>
        <w:top w:val="none" w:sz="0" w:space="0" w:color="auto"/>
        <w:left w:val="none" w:sz="0" w:space="0" w:color="auto"/>
        <w:bottom w:val="none" w:sz="0" w:space="0" w:color="auto"/>
        <w:right w:val="none" w:sz="0" w:space="0" w:color="auto"/>
      </w:divBdr>
    </w:div>
    <w:div w:id="1437019538">
      <w:bodyDiv w:val="1"/>
      <w:marLeft w:val="0"/>
      <w:marRight w:val="0"/>
      <w:marTop w:val="0"/>
      <w:marBottom w:val="0"/>
      <w:divBdr>
        <w:top w:val="none" w:sz="0" w:space="0" w:color="auto"/>
        <w:left w:val="none" w:sz="0" w:space="0" w:color="auto"/>
        <w:bottom w:val="none" w:sz="0" w:space="0" w:color="auto"/>
        <w:right w:val="none" w:sz="0" w:space="0" w:color="auto"/>
      </w:divBdr>
    </w:div>
    <w:div w:id="1460535585">
      <w:bodyDiv w:val="1"/>
      <w:marLeft w:val="0"/>
      <w:marRight w:val="0"/>
      <w:marTop w:val="0"/>
      <w:marBottom w:val="0"/>
      <w:divBdr>
        <w:top w:val="none" w:sz="0" w:space="0" w:color="auto"/>
        <w:left w:val="none" w:sz="0" w:space="0" w:color="auto"/>
        <w:bottom w:val="none" w:sz="0" w:space="0" w:color="auto"/>
        <w:right w:val="none" w:sz="0" w:space="0" w:color="auto"/>
      </w:divBdr>
    </w:div>
    <w:div w:id="1474172497">
      <w:bodyDiv w:val="1"/>
      <w:marLeft w:val="0"/>
      <w:marRight w:val="0"/>
      <w:marTop w:val="0"/>
      <w:marBottom w:val="0"/>
      <w:divBdr>
        <w:top w:val="none" w:sz="0" w:space="0" w:color="auto"/>
        <w:left w:val="none" w:sz="0" w:space="0" w:color="auto"/>
        <w:bottom w:val="none" w:sz="0" w:space="0" w:color="auto"/>
        <w:right w:val="none" w:sz="0" w:space="0" w:color="auto"/>
      </w:divBdr>
    </w:div>
    <w:div w:id="1483698580">
      <w:bodyDiv w:val="1"/>
      <w:marLeft w:val="0"/>
      <w:marRight w:val="0"/>
      <w:marTop w:val="0"/>
      <w:marBottom w:val="0"/>
      <w:divBdr>
        <w:top w:val="none" w:sz="0" w:space="0" w:color="auto"/>
        <w:left w:val="none" w:sz="0" w:space="0" w:color="auto"/>
        <w:bottom w:val="none" w:sz="0" w:space="0" w:color="auto"/>
        <w:right w:val="none" w:sz="0" w:space="0" w:color="auto"/>
      </w:divBdr>
    </w:div>
    <w:div w:id="1530951549">
      <w:bodyDiv w:val="1"/>
      <w:marLeft w:val="0"/>
      <w:marRight w:val="0"/>
      <w:marTop w:val="0"/>
      <w:marBottom w:val="0"/>
      <w:divBdr>
        <w:top w:val="none" w:sz="0" w:space="0" w:color="auto"/>
        <w:left w:val="none" w:sz="0" w:space="0" w:color="auto"/>
        <w:bottom w:val="none" w:sz="0" w:space="0" w:color="auto"/>
        <w:right w:val="none" w:sz="0" w:space="0" w:color="auto"/>
      </w:divBdr>
    </w:div>
    <w:div w:id="1569684304">
      <w:bodyDiv w:val="1"/>
      <w:marLeft w:val="0"/>
      <w:marRight w:val="0"/>
      <w:marTop w:val="0"/>
      <w:marBottom w:val="0"/>
      <w:divBdr>
        <w:top w:val="none" w:sz="0" w:space="0" w:color="auto"/>
        <w:left w:val="none" w:sz="0" w:space="0" w:color="auto"/>
        <w:bottom w:val="none" w:sz="0" w:space="0" w:color="auto"/>
        <w:right w:val="none" w:sz="0" w:space="0" w:color="auto"/>
      </w:divBdr>
    </w:div>
    <w:div w:id="1572764412">
      <w:bodyDiv w:val="1"/>
      <w:marLeft w:val="0"/>
      <w:marRight w:val="0"/>
      <w:marTop w:val="0"/>
      <w:marBottom w:val="0"/>
      <w:divBdr>
        <w:top w:val="none" w:sz="0" w:space="0" w:color="auto"/>
        <w:left w:val="none" w:sz="0" w:space="0" w:color="auto"/>
        <w:bottom w:val="none" w:sz="0" w:space="0" w:color="auto"/>
        <w:right w:val="none" w:sz="0" w:space="0" w:color="auto"/>
      </w:divBdr>
    </w:div>
    <w:div w:id="1578976306">
      <w:bodyDiv w:val="1"/>
      <w:marLeft w:val="0"/>
      <w:marRight w:val="0"/>
      <w:marTop w:val="0"/>
      <w:marBottom w:val="0"/>
      <w:divBdr>
        <w:top w:val="none" w:sz="0" w:space="0" w:color="auto"/>
        <w:left w:val="none" w:sz="0" w:space="0" w:color="auto"/>
        <w:bottom w:val="none" w:sz="0" w:space="0" w:color="auto"/>
        <w:right w:val="none" w:sz="0" w:space="0" w:color="auto"/>
      </w:divBdr>
    </w:div>
    <w:div w:id="1601136908">
      <w:bodyDiv w:val="1"/>
      <w:marLeft w:val="0"/>
      <w:marRight w:val="0"/>
      <w:marTop w:val="0"/>
      <w:marBottom w:val="0"/>
      <w:divBdr>
        <w:top w:val="none" w:sz="0" w:space="0" w:color="auto"/>
        <w:left w:val="none" w:sz="0" w:space="0" w:color="auto"/>
        <w:bottom w:val="none" w:sz="0" w:space="0" w:color="auto"/>
        <w:right w:val="none" w:sz="0" w:space="0" w:color="auto"/>
      </w:divBdr>
    </w:div>
    <w:div w:id="1608997264">
      <w:bodyDiv w:val="1"/>
      <w:marLeft w:val="0"/>
      <w:marRight w:val="0"/>
      <w:marTop w:val="0"/>
      <w:marBottom w:val="0"/>
      <w:divBdr>
        <w:top w:val="none" w:sz="0" w:space="0" w:color="auto"/>
        <w:left w:val="none" w:sz="0" w:space="0" w:color="auto"/>
        <w:bottom w:val="none" w:sz="0" w:space="0" w:color="auto"/>
        <w:right w:val="none" w:sz="0" w:space="0" w:color="auto"/>
      </w:divBdr>
    </w:div>
    <w:div w:id="1620525143">
      <w:bodyDiv w:val="1"/>
      <w:marLeft w:val="0"/>
      <w:marRight w:val="0"/>
      <w:marTop w:val="0"/>
      <w:marBottom w:val="0"/>
      <w:divBdr>
        <w:top w:val="none" w:sz="0" w:space="0" w:color="auto"/>
        <w:left w:val="none" w:sz="0" w:space="0" w:color="auto"/>
        <w:bottom w:val="none" w:sz="0" w:space="0" w:color="auto"/>
        <w:right w:val="none" w:sz="0" w:space="0" w:color="auto"/>
      </w:divBdr>
    </w:div>
    <w:div w:id="1636252638">
      <w:bodyDiv w:val="1"/>
      <w:marLeft w:val="0"/>
      <w:marRight w:val="0"/>
      <w:marTop w:val="0"/>
      <w:marBottom w:val="0"/>
      <w:divBdr>
        <w:top w:val="none" w:sz="0" w:space="0" w:color="auto"/>
        <w:left w:val="none" w:sz="0" w:space="0" w:color="auto"/>
        <w:bottom w:val="none" w:sz="0" w:space="0" w:color="auto"/>
        <w:right w:val="none" w:sz="0" w:space="0" w:color="auto"/>
      </w:divBdr>
    </w:div>
    <w:div w:id="1660040445">
      <w:bodyDiv w:val="1"/>
      <w:marLeft w:val="0"/>
      <w:marRight w:val="0"/>
      <w:marTop w:val="0"/>
      <w:marBottom w:val="0"/>
      <w:divBdr>
        <w:top w:val="none" w:sz="0" w:space="0" w:color="auto"/>
        <w:left w:val="none" w:sz="0" w:space="0" w:color="auto"/>
        <w:bottom w:val="none" w:sz="0" w:space="0" w:color="auto"/>
        <w:right w:val="none" w:sz="0" w:space="0" w:color="auto"/>
      </w:divBdr>
    </w:div>
    <w:div w:id="1721245138">
      <w:bodyDiv w:val="1"/>
      <w:marLeft w:val="0"/>
      <w:marRight w:val="0"/>
      <w:marTop w:val="0"/>
      <w:marBottom w:val="0"/>
      <w:divBdr>
        <w:top w:val="none" w:sz="0" w:space="0" w:color="auto"/>
        <w:left w:val="none" w:sz="0" w:space="0" w:color="auto"/>
        <w:bottom w:val="none" w:sz="0" w:space="0" w:color="auto"/>
        <w:right w:val="none" w:sz="0" w:space="0" w:color="auto"/>
      </w:divBdr>
    </w:div>
    <w:div w:id="1728723931">
      <w:bodyDiv w:val="1"/>
      <w:marLeft w:val="0"/>
      <w:marRight w:val="0"/>
      <w:marTop w:val="0"/>
      <w:marBottom w:val="0"/>
      <w:divBdr>
        <w:top w:val="none" w:sz="0" w:space="0" w:color="auto"/>
        <w:left w:val="none" w:sz="0" w:space="0" w:color="auto"/>
        <w:bottom w:val="none" w:sz="0" w:space="0" w:color="auto"/>
        <w:right w:val="none" w:sz="0" w:space="0" w:color="auto"/>
      </w:divBdr>
      <w:divsChild>
        <w:div w:id="596714621">
          <w:marLeft w:val="0"/>
          <w:marRight w:val="0"/>
          <w:marTop w:val="0"/>
          <w:marBottom w:val="0"/>
          <w:divBdr>
            <w:top w:val="none" w:sz="0" w:space="0" w:color="auto"/>
            <w:left w:val="none" w:sz="0" w:space="0" w:color="auto"/>
            <w:bottom w:val="none" w:sz="0" w:space="0" w:color="auto"/>
            <w:right w:val="none" w:sz="0" w:space="0" w:color="auto"/>
          </w:divBdr>
          <w:divsChild>
            <w:div w:id="806893666">
              <w:marLeft w:val="0"/>
              <w:marRight w:val="0"/>
              <w:marTop w:val="0"/>
              <w:marBottom w:val="0"/>
              <w:divBdr>
                <w:top w:val="none" w:sz="0" w:space="0" w:color="auto"/>
                <w:left w:val="none" w:sz="0" w:space="0" w:color="auto"/>
                <w:bottom w:val="none" w:sz="0" w:space="0" w:color="auto"/>
                <w:right w:val="none" w:sz="0" w:space="0" w:color="auto"/>
              </w:divBdr>
              <w:divsChild>
                <w:div w:id="1401098976">
                  <w:marLeft w:val="0"/>
                  <w:marRight w:val="0"/>
                  <w:marTop w:val="0"/>
                  <w:marBottom w:val="0"/>
                  <w:divBdr>
                    <w:top w:val="none" w:sz="0" w:space="0" w:color="auto"/>
                    <w:left w:val="none" w:sz="0" w:space="0" w:color="auto"/>
                    <w:bottom w:val="none" w:sz="0" w:space="0" w:color="auto"/>
                    <w:right w:val="none" w:sz="0" w:space="0" w:color="auto"/>
                  </w:divBdr>
                  <w:divsChild>
                    <w:div w:id="1475490665">
                      <w:marLeft w:val="0"/>
                      <w:marRight w:val="0"/>
                      <w:marTop w:val="0"/>
                      <w:marBottom w:val="0"/>
                      <w:divBdr>
                        <w:top w:val="none" w:sz="0" w:space="0" w:color="auto"/>
                        <w:left w:val="none" w:sz="0" w:space="0" w:color="auto"/>
                        <w:bottom w:val="none" w:sz="0" w:space="0" w:color="auto"/>
                        <w:right w:val="none" w:sz="0" w:space="0" w:color="auto"/>
                      </w:divBdr>
                      <w:divsChild>
                        <w:div w:id="574513938">
                          <w:marLeft w:val="0"/>
                          <w:marRight w:val="0"/>
                          <w:marTop w:val="0"/>
                          <w:marBottom w:val="0"/>
                          <w:divBdr>
                            <w:top w:val="none" w:sz="0" w:space="0" w:color="auto"/>
                            <w:left w:val="none" w:sz="0" w:space="0" w:color="auto"/>
                            <w:bottom w:val="none" w:sz="0" w:space="0" w:color="auto"/>
                            <w:right w:val="none" w:sz="0" w:space="0" w:color="auto"/>
                          </w:divBdr>
                          <w:divsChild>
                            <w:div w:id="504902627">
                              <w:marLeft w:val="0"/>
                              <w:marRight w:val="0"/>
                              <w:marTop w:val="0"/>
                              <w:marBottom w:val="0"/>
                              <w:divBdr>
                                <w:top w:val="none" w:sz="0" w:space="0" w:color="auto"/>
                                <w:left w:val="none" w:sz="0" w:space="0" w:color="auto"/>
                                <w:bottom w:val="none" w:sz="0" w:space="0" w:color="auto"/>
                                <w:right w:val="none" w:sz="0" w:space="0" w:color="auto"/>
                              </w:divBdr>
                              <w:divsChild>
                                <w:div w:id="1846437299">
                                  <w:marLeft w:val="0"/>
                                  <w:marRight w:val="0"/>
                                  <w:marTop w:val="0"/>
                                  <w:marBottom w:val="0"/>
                                  <w:divBdr>
                                    <w:top w:val="none" w:sz="0" w:space="0" w:color="auto"/>
                                    <w:left w:val="none" w:sz="0" w:space="0" w:color="auto"/>
                                    <w:bottom w:val="none" w:sz="0" w:space="0" w:color="auto"/>
                                    <w:right w:val="none" w:sz="0" w:space="0" w:color="auto"/>
                                  </w:divBdr>
                                  <w:divsChild>
                                    <w:div w:id="658726181">
                                      <w:marLeft w:val="67"/>
                                      <w:marRight w:val="0"/>
                                      <w:marTop w:val="0"/>
                                      <w:marBottom w:val="0"/>
                                      <w:divBdr>
                                        <w:top w:val="none" w:sz="0" w:space="0" w:color="auto"/>
                                        <w:left w:val="none" w:sz="0" w:space="0" w:color="auto"/>
                                        <w:bottom w:val="none" w:sz="0" w:space="0" w:color="auto"/>
                                        <w:right w:val="none" w:sz="0" w:space="0" w:color="auto"/>
                                      </w:divBdr>
                                      <w:divsChild>
                                        <w:div w:id="1565603508">
                                          <w:marLeft w:val="0"/>
                                          <w:marRight w:val="0"/>
                                          <w:marTop w:val="0"/>
                                          <w:marBottom w:val="0"/>
                                          <w:divBdr>
                                            <w:top w:val="none" w:sz="0" w:space="0" w:color="auto"/>
                                            <w:left w:val="none" w:sz="0" w:space="0" w:color="auto"/>
                                            <w:bottom w:val="none" w:sz="0" w:space="0" w:color="auto"/>
                                            <w:right w:val="none" w:sz="0" w:space="0" w:color="auto"/>
                                          </w:divBdr>
                                          <w:divsChild>
                                            <w:div w:id="29185796">
                                              <w:marLeft w:val="0"/>
                                              <w:marRight w:val="0"/>
                                              <w:marTop w:val="0"/>
                                              <w:marBottom w:val="134"/>
                                              <w:divBdr>
                                                <w:top w:val="single" w:sz="6" w:space="0" w:color="F5F5F5"/>
                                                <w:left w:val="single" w:sz="6" w:space="0" w:color="F5F5F5"/>
                                                <w:bottom w:val="single" w:sz="6" w:space="0" w:color="F5F5F5"/>
                                                <w:right w:val="single" w:sz="6" w:space="0" w:color="F5F5F5"/>
                                              </w:divBdr>
                                              <w:divsChild>
                                                <w:div w:id="1739664804">
                                                  <w:marLeft w:val="0"/>
                                                  <w:marRight w:val="0"/>
                                                  <w:marTop w:val="0"/>
                                                  <w:marBottom w:val="0"/>
                                                  <w:divBdr>
                                                    <w:top w:val="none" w:sz="0" w:space="0" w:color="auto"/>
                                                    <w:left w:val="none" w:sz="0" w:space="0" w:color="auto"/>
                                                    <w:bottom w:val="none" w:sz="0" w:space="0" w:color="auto"/>
                                                    <w:right w:val="none" w:sz="0" w:space="0" w:color="auto"/>
                                                  </w:divBdr>
                                                  <w:divsChild>
                                                    <w:div w:id="13810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110923">
      <w:bodyDiv w:val="1"/>
      <w:marLeft w:val="0"/>
      <w:marRight w:val="0"/>
      <w:marTop w:val="0"/>
      <w:marBottom w:val="0"/>
      <w:divBdr>
        <w:top w:val="none" w:sz="0" w:space="0" w:color="auto"/>
        <w:left w:val="none" w:sz="0" w:space="0" w:color="auto"/>
        <w:bottom w:val="none" w:sz="0" w:space="0" w:color="auto"/>
        <w:right w:val="none" w:sz="0" w:space="0" w:color="auto"/>
      </w:divBdr>
    </w:div>
    <w:div w:id="1799034764">
      <w:bodyDiv w:val="1"/>
      <w:marLeft w:val="0"/>
      <w:marRight w:val="0"/>
      <w:marTop w:val="0"/>
      <w:marBottom w:val="0"/>
      <w:divBdr>
        <w:top w:val="none" w:sz="0" w:space="0" w:color="auto"/>
        <w:left w:val="none" w:sz="0" w:space="0" w:color="auto"/>
        <w:bottom w:val="none" w:sz="0" w:space="0" w:color="auto"/>
        <w:right w:val="none" w:sz="0" w:space="0" w:color="auto"/>
      </w:divBdr>
    </w:div>
    <w:div w:id="1807431291">
      <w:bodyDiv w:val="1"/>
      <w:marLeft w:val="0"/>
      <w:marRight w:val="0"/>
      <w:marTop w:val="0"/>
      <w:marBottom w:val="0"/>
      <w:divBdr>
        <w:top w:val="none" w:sz="0" w:space="0" w:color="auto"/>
        <w:left w:val="none" w:sz="0" w:space="0" w:color="auto"/>
        <w:bottom w:val="none" w:sz="0" w:space="0" w:color="auto"/>
        <w:right w:val="none" w:sz="0" w:space="0" w:color="auto"/>
      </w:divBdr>
    </w:div>
    <w:div w:id="1821993621">
      <w:bodyDiv w:val="1"/>
      <w:marLeft w:val="0"/>
      <w:marRight w:val="0"/>
      <w:marTop w:val="0"/>
      <w:marBottom w:val="0"/>
      <w:divBdr>
        <w:top w:val="none" w:sz="0" w:space="0" w:color="auto"/>
        <w:left w:val="none" w:sz="0" w:space="0" w:color="auto"/>
        <w:bottom w:val="none" w:sz="0" w:space="0" w:color="auto"/>
        <w:right w:val="none" w:sz="0" w:space="0" w:color="auto"/>
      </w:divBdr>
    </w:div>
    <w:div w:id="1864516269">
      <w:bodyDiv w:val="1"/>
      <w:marLeft w:val="0"/>
      <w:marRight w:val="0"/>
      <w:marTop w:val="0"/>
      <w:marBottom w:val="0"/>
      <w:divBdr>
        <w:top w:val="none" w:sz="0" w:space="0" w:color="auto"/>
        <w:left w:val="none" w:sz="0" w:space="0" w:color="auto"/>
        <w:bottom w:val="none" w:sz="0" w:space="0" w:color="auto"/>
        <w:right w:val="none" w:sz="0" w:space="0" w:color="auto"/>
      </w:divBdr>
    </w:div>
    <w:div w:id="1901944555">
      <w:bodyDiv w:val="1"/>
      <w:marLeft w:val="0"/>
      <w:marRight w:val="0"/>
      <w:marTop w:val="0"/>
      <w:marBottom w:val="0"/>
      <w:divBdr>
        <w:top w:val="none" w:sz="0" w:space="0" w:color="auto"/>
        <w:left w:val="none" w:sz="0" w:space="0" w:color="auto"/>
        <w:bottom w:val="none" w:sz="0" w:space="0" w:color="auto"/>
        <w:right w:val="none" w:sz="0" w:space="0" w:color="auto"/>
      </w:divBdr>
    </w:div>
    <w:div w:id="1932277601">
      <w:bodyDiv w:val="1"/>
      <w:marLeft w:val="0"/>
      <w:marRight w:val="0"/>
      <w:marTop w:val="0"/>
      <w:marBottom w:val="0"/>
      <w:divBdr>
        <w:top w:val="none" w:sz="0" w:space="0" w:color="auto"/>
        <w:left w:val="none" w:sz="0" w:space="0" w:color="auto"/>
        <w:bottom w:val="none" w:sz="0" w:space="0" w:color="auto"/>
        <w:right w:val="none" w:sz="0" w:space="0" w:color="auto"/>
      </w:divBdr>
    </w:div>
    <w:div w:id="1952199864">
      <w:bodyDiv w:val="1"/>
      <w:marLeft w:val="0"/>
      <w:marRight w:val="0"/>
      <w:marTop w:val="0"/>
      <w:marBottom w:val="0"/>
      <w:divBdr>
        <w:top w:val="none" w:sz="0" w:space="0" w:color="auto"/>
        <w:left w:val="none" w:sz="0" w:space="0" w:color="auto"/>
        <w:bottom w:val="none" w:sz="0" w:space="0" w:color="auto"/>
        <w:right w:val="none" w:sz="0" w:space="0" w:color="auto"/>
      </w:divBdr>
    </w:div>
    <w:div w:id="1975063888">
      <w:bodyDiv w:val="1"/>
      <w:marLeft w:val="0"/>
      <w:marRight w:val="0"/>
      <w:marTop w:val="0"/>
      <w:marBottom w:val="0"/>
      <w:divBdr>
        <w:top w:val="none" w:sz="0" w:space="0" w:color="auto"/>
        <w:left w:val="none" w:sz="0" w:space="0" w:color="auto"/>
        <w:bottom w:val="none" w:sz="0" w:space="0" w:color="auto"/>
        <w:right w:val="none" w:sz="0" w:space="0" w:color="auto"/>
      </w:divBdr>
    </w:div>
    <w:div w:id="2040546291">
      <w:bodyDiv w:val="1"/>
      <w:marLeft w:val="0"/>
      <w:marRight w:val="0"/>
      <w:marTop w:val="0"/>
      <w:marBottom w:val="0"/>
      <w:divBdr>
        <w:top w:val="none" w:sz="0" w:space="0" w:color="auto"/>
        <w:left w:val="none" w:sz="0" w:space="0" w:color="auto"/>
        <w:bottom w:val="none" w:sz="0" w:space="0" w:color="auto"/>
        <w:right w:val="none" w:sz="0" w:space="0" w:color="auto"/>
      </w:divBdr>
    </w:div>
    <w:div w:id="2065828586">
      <w:bodyDiv w:val="1"/>
      <w:marLeft w:val="0"/>
      <w:marRight w:val="0"/>
      <w:marTop w:val="0"/>
      <w:marBottom w:val="0"/>
      <w:divBdr>
        <w:top w:val="none" w:sz="0" w:space="0" w:color="auto"/>
        <w:left w:val="none" w:sz="0" w:space="0" w:color="auto"/>
        <w:bottom w:val="none" w:sz="0" w:space="0" w:color="auto"/>
        <w:right w:val="none" w:sz="0" w:space="0" w:color="auto"/>
      </w:divBdr>
    </w:div>
    <w:div w:id="2078933645">
      <w:bodyDiv w:val="1"/>
      <w:marLeft w:val="0"/>
      <w:marRight w:val="0"/>
      <w:marTop w:val="0"/>
      <w:marBottom w:val="0"/>
      <w:divBdr>
        <w:top w:val="none" w:sz="0" w:space="0" w:color="auto"/>
        <w:left w:val="none" w:sz="0" w:space="0" w:color="auto"/>
        <w:bottom w:val="none" w:sz="0" w:space="0" w:color="auto"/>
        <w:right w:val="none" w:sz="0" w:space="0" w:color="auto"/>
      </w:divBdr>
      <w:divsChild>
        <w:div w:id="405108097">
          <w:marLeft w:val="0"/>
          <w:marRight w:val="0"/>
          <w:marTop w:val="0"/>
          <w:marBottom w:val="0"/>
          <w:divBdr>
            <w:top w:val="none" w:sz="0" w:space="0" w:color="auto"/>
            <w:left w:val="none" w:sz="0" w:space="0" w:color="auto"/>
            <w:bottom w:val="none" w:sz="0" w:space="0" w:color="auto"/>
            <w:right w:val="none" w:sz="0" w:space="0" w:color="auto"/>
          </w:divBdr>
          <w:divsChild>
            <w:div w:id="1256940371">
              <w:marLeft w:val="0"/>
              <w:marRight w:val="0"/>
              <w:marTop w:val="0"/>
              <w:marBottom w:val="0"/>
              <w:divBdr>
                <w:top w:val="none" w:sz="0" w:space="0" w:color="auto"/>
                <w:left w:val="none" w:sz="0" w:space="0" w:color="auto"/>
                <w:bottom w:val="none" w:sz="0" w:space="0" w:color="auto"/>
                <w:right w:val="none" w:sz="0" w:space="0" w:color="auto"/>
              </w:divBdr>
              <w:divsChild>
                <w:div w:id="1561207982">
                  <w:marLeft w:val="0"/>
                  <w:marRight w:val="0"/>
                  <w:marTop w:val="0"/>
                  <w:marBottom w:val="0"/>
                  <w:divBdr>
                    <w:top w:val="none" w:sz="0" w:space="0" w:color="auto"/>
                    <w:left w:val="none" w:sz="0" w:space="0" w:color="auto"/>
                    <w:bottom w:val="none" w:sz="0" w:space="0" w:color="auto"/>
                    <w:right w:val="none" w:sz="0" w:space="0" w:color="auto"/>
                  </w:divBdr>
                  <w:divsChild>
                    <w:div w:id="85151071">
                      <w:marLeft w:val="0"/>
                      <w:marRight w:val="0"/>
                      <w:marTop w:val="0"/>
                      <w:marBottom w:val="0"/>
                      <w:divBdr>
                        <w:top w:val="none" w:sz="0" w:space="0" w:color="auto"/>
                        <w:left w:val="none" w:sz="0" w:space="0" w:color="auto"/>
                        <w:bottom w:val="none" w:sz="0" w:space="0" w:color="auto"/>
                        <w:right w:val="none" w:sz="0" w:space="0" w:color="auto"/>
                      </w:divBdr>
                      <w:divsChild>
                        <w:div w:id="706639290">
                          <w:marLeft w:val="0"/>
                          <w:marRight w:val="0"/>
                          <w:marTop w:val="0"/>
                          <w:marBottom w:val="0"/>
                          <w:divBdr>
                            <w:top w:val="none" w:sz="0" w:space="0" w:color="auto"/>
                            <w:left w:val="none" w:sz="0" w:space="0" w:color="auto"/>
                            <w:bottom w:val="none" w:sz="0" w:space="0" w:color="auto"/>
                            <w:right w:val="none" w:sz="0" w:space="0" w:color="auto"/>
                          </w:divBdr>
                          <w:divsChild>
                            <w:div w:id="198402403">
                              <w:marLeft w:val="0"/>
                              <w:marRight w:val="0"/>
                              <w:marTop w:val="0"/>
                              <w:marBottom w:val="0"/>
                              <w:divBdr>
                                <w:top w:val="none" w:sz="0" w:space="0" w:color="auto"/>
                                <w:left w:val="none" w:sz="0" w:space="0" w:color="auto"/>
                                <w:bottom w:val="none" w:sz="0" w:space="0" w:color="auto"/>
                                <w:right w:val="none" w:sz="0" w:space="0" w:color="auto"/>
                              </w:divBdr>
                              <w:divsChild>
                                <w:div w:id="464393177">
                                  <w:marLeft w:val="0"/>
                                  <w:marRight w:val="0"/>
                                  <w:marTop w:val="0"/>
                                  <w:marBottom w:val="0"/>
                                  <w:divBdr>
                                    <w:top w:val="none" w:sz="0" w:space="0" w:color="auto"/>
                                    <w:left w:val="none" w:sz="0" w:space="0" w:color="auto"/>
                                    <w:bottom w:val="none" w:sz="0" w:space="0" w:color="auto"/>
                                    <w:right w:val="none" w:sz="0" w:space="0" w:color="auto"/>
                                  </w:divBdr>
                                  <w:divsChild>
                                    <w:div w:id="1128742460">
                                      <w:marLeft w:val="60"/>
                                      <w:marRight w:val="0"/>
                                      <w:marTop w:val="0"/>
                                      <w:marBottom w:val="0"/>
                                      <w:divBdr>
                                        <w:top w:val="none" w:sz="0" w:space="0" w:color="auto"/>
                                        <w:left w:val="none" w:sz="0" w:space="0" w:color="auto"/>
                                        <w:bottom w:val="none" w:sz="0" w:space="0" w:color="auto"/>
                                        <w:right w:val="none" w:sz="0" w:space="0" w:color="auto"/>
                                      </w:divBdr>
                                      <w:divsChild>
                                        <w:div w:id="988560186">
                                          <w:marLeft w:val="0"/>
                                          <w:marRight w:val="0"/>
                                          <w:marTop w:val="0"/>
                                          <w:marBottom w:val="0"/>
                                          <w:divBdr>
                                            <w:top w:val="none" w:sz="0" w:space="0" w:color="auto"/>
                                            <w:left w:val="none" w:sz="0" w:space="0" w:color="auto"/>
                                            <w:bottom w:val="none" w:sz="0" w:space="0" w:color="auto"/>
                                            <w:right w:val="none" w:sz="0" w:space="0" w:color="auto"/>
                                          </w:divBdr>
                                          <w:divsChild>
                                            <w:div w:id="1336228412">
                                              <w:marLeft w:val="0"/>
                                              <w:marRight w:val="0"/>
                                              <w:marTop w:val="0"/>
                                              <w:marBottom w:val="120"/>
                                              <w:divBdr>
                                                <w:top w:val="single" w:sz="6" w:space="0" w:color="F5F5F5"/>
                                                <w:left w:val="single" w:sz="6" w:space="0" w:color="F5F5F5"/>
                                                <w:bottom w:val="single" w:sz="6" w:space="0" w:color="F5F5F5"/>
                                                <w:right w:val="single" w:sz="6" w:space="0" w:color="F5F5F5"/>
                                              </w:divBdr>
                                              <w:divsChild>
                                                <w:div w:id="2087411410">
                                                  <w:marLeft w:val="0"/>
                                                  <w:marRight w:val="0"/>
                                                  <w:marTop w:val="0"/>
                                                  <w:marBottom w:val="0"/>
                                                  <w:divBdr>
                                                    <w:top w:val="none" w:sz="0" w:space="0" w:color="auto"/>
                                                    <w:left w:val="none" w:sz="0" w:space="0" w:color="auto"/>
                                                    <w:bottom w:val="none" w:sz="0" w:space="0" w:color="auto"/>
                                                    <w:right w:val="none" w:sz="0" w:space="0" w:color="auto"/>
                                                  </w:divBdr>
                                                  <w:divsChild>
                                                    <w:div w:id="15870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0032726">
      <w:bodyDiv w:val="1"/>
      <w:marLeft w:val="0"/>
      <w:marRight w:val="0"/>
      <w:marTop w:val="0"/>
      <w:marBottom w:val="0"/>
      <w:divBdr>
        <w:top w:val="none" w:sz="0" w:space="0" w:color="auto"/>
        <w:left w:val="none" w:sz="0" w:space="0" w:color="auto"/>
        <w:bottom w:val="none" w:sz="0" w:space="0" w:color="auto"/>
        <w:right w:val="none" w:sz="0" w:space="0" w:color="auto"/>
      </w:divBdr>
      <w:divsChild>
        <w:div w:id="929890701">
          <w:marLeft w:val="0"/>
          <w:marRight w:val="0"/>
          <w:marTop w:val="0"/>
          <w:marBottom w:val="0"/>
          <w:divBdr>
            <w:top w:val="none" w:sz="0" w:space="0" w:color="auto"/>
            <w:left w:val="none" w:sz="0" w:space="0" w:color="auto"/>
            <w:bottom w:val="none" w:sz="0" w:space="0" w:color="auto"/>
            <w:right w:val="none" w:sz="0" w:space="0" w:color="auto"/>
          </w:divBdr>
          <w:divsChild>
            <w:div w:id="802042074">
              <w:marLeft w:val="0"/>
              <w:marRight w:val="0"/>
              <w:marTop w:val="0"/>
              <w:marBottom w:val="0"/>
              <w:divBdr>
                <w:top w:val="none" w:sz="0" w:space="0" w:color="auto"/>
                <w:left w:val="none" w:sz="0" w:space="0" w:color="auto"/>
                <w:bottom w:val="none" w:sz="0" w:space="0" w:color="auto"/>
                <w:right w:val="none" w:sz="0" w:space="0" w:color="auto"/>
              </w:divBdr>
              <w:divsChild>
                <w:div w:id="371463811">
                  <w:marLeft w:val="0"/>
                  <w:marRight w:val="0"/>
                  <w:marTop w:val="0"/>
                  <w:marBottom w:val="0"/>
                  <w:divBdr>
                    <w:top w:val="none" w:sz="0" w:space="0" w:color="auto"/>
                    <w:left w:val="none" w:sz="0" w:space="0" w:color="auto"/>
                    <w:bottom w:val="none" w:sz="0" w:space="0" w:color="auto"/>
                    <w:right w:val="none" w:sz="0" w:space="0" w:color="auto"/>
                  </w:divBdr>
                  <w:divsChild>
                    <w:div w:id="661812446">
                      <w:marLeft w:val="0"/>
                      <w:marRight w:val="0"/>
                      <w:marTop w:val="0"/>
                      <w:marBottom w:val="0"/>
                      <w:divBdr>
                        <w:top w:val="none" w:sz="0" w:space="0" w:color="auto"/>
                        <w:left w:val="none" w:sz="0" w:space="0" w:color="auto"/>
                        <w:bottom w:val="none" w:sz="0" w:space="0" w:color="auto"/>
                        <w:right w:val="none" w:sz="0" w:space="0" w:color="auto"/>
                      </w:divBdr>
                      <w:divsChild>
                        <w:div w:id="1520043750">
                          <w:marLeft w:val="0"/>
                          <w:marRight w:val="0"/>
                          <w:marTop w:val="0"/>
                          <w:marBottom w:val="0"/>
                          <w:divBdr>
                            <w:top w:val="none" w:sz="0" w:space="0" w:color="auto"/>
                            <w:left w:val="none" w:sz="0" w:space="0" w:color="auto"/>
                            <w:bottom w:val="none" w:sz="0" w:space="0" w:color="auto"/>
                            <w:right w:val="none" w:sz="0" w:space="0" w:color="auto"/>
                          </w:divBdr>
                          <w:divsChild>
                            <w:div w:id="216935346">
                              <w:marLeft w:val="0"/>
                              <w:marRight w:val="0"/>
                              <w:marTop w:val="0"/>
                              <w:marBottom w:val="0"/>
                              <w:divBdr>
                                <w:top w:val="none" w:sz="0" w:space="0" w:color="auto"/>
                                <w:left w:val="none" w:sz="0" w:space="0" w:color="auto"/>
                                <w:bottom w:val="none" w:sz="0" w:space="0" w:color="auto"/>
                                <w:right w:val="none" w:sz="0" w:space="0" w:color="auto"/>
                              </w:divBdr>
                              <w:divsChild>
                                <w:div w:id="1767388341">
                                  <w:marLeft w:val="0"/>
                                  <w:marRight w:val="0"/>
                                  <w:marTop w:val="0"/>
                                  <w:marBottom w:val="0"/>
                                  <w:divBdr>
                                    <w:top w:val="none" w:sz="0" w:space="0" w:color="auto"/>
                                    <w:left w:val="none" w:sz="0" w:space="0" w:color="auto"/>
                                    <w:bottom w:val="none" w:sz="0" w:space="0" w:color="auto"/>
                                    <w:right w:val="none" w:sz="0" w:space="0" w:color="auto"/>
                                  </w:divBdr>
                                  <w:divsChild>
                                    <w:div w:id="523636156">
                                      <w:marLeft w:val="67"/>
                                      <w:marRight w:val="0"/>
                                      <w:marTop w:val="0"/>
                                      <w:marBottom w:val="0"/>
                                      <w:divBdr>
                                        <w:top w:val="none" w:sz="0" w:space="0" w:color="auto"/>
                                        <w:left w:val="none" w:sz="0" w:space="0" w:color="auto"/>
                                        <w:bottom w:val="none" w:sz="0" w:space="0" w:color="auto"/>
                                        <w:right w:val="none" w:sz="0" w:space="0" w:color="auto"/>
                                      </w:divBdr>
                                      <w:divsChild>
                                        <w:div w:id="1354455587">
                                          <w:marLeft w:val="0"/>
                                          <w:marRight w:val="0"/>
                                          <w:marTop w:val="0"/>
                                          <w:marBottom w:val="0"/>
                                          <w:divBdr>
                                            <w:top w:val="none" w:sz="0" w:space="0" w:color="auto"/>
                                            <w:left w:val="none" w:sz="0" w:space="0" w:color="auto"/>
                                            <w:bottom w:val="none" w:sz="0" w:space="0" w:color="auto"/>
                                            <w:right w:val="none" w:sz="0" w:space="0" w:color="auto"/>
                                          </w:divBdr>
                                          <w:divsChild>
                                            <w:div w:id="711154059">
                                              <w:marLeft w:val="0"/>
                                              <w:marRight w:val="0"/>
                                              <w:marTop w:val="0"/>
                                              <w:marBottom w:val="134"/>
                                              <w:divBdr>
                                                <w:top w:val="single" w:sz="6" w:space="0" w:color="F5F5F5"/>
                                                <w:left w:val="single" w:sz="6" w:space="0" w:color="F5F5F5"/>
                                                <w:bottom w:val="single" w:sz="6" w:space="0" w:color="F5F5F5"/>
                                                <w:right w:val="single" w:sz="6" w:space="0" w:color="F5F5F5"/>
                                              </w:divBdr>
                                              <w:divsChild>
                                                <w:div w:id="1383096074">
                                                  <w:marLeft w:val="0"/>
                                                  <w:marRight w:val="0"/>
                                                  <w:marTop w:val="0"/>
                                                  <w:marBottom w:val="0"/>
                                                  <w:divBdr>
                                                    <w:top w:val="none" w:sz="0" w:space="0" w:color="auto"/>
                                                    <w:left w:val="none" w:sz="0" w:space="0" w:color="auto"/>
                                                    <w:bottom w:val="none" w:sz="0" w:space="0" w:color="auto"/>
                                                    <w:right w:val="none" w:sz="0" w:space="0" w:color="auto"/>
                                                  </w:divBdr>
                                                  <w:divsChild>
                                                    <w:div w:id="15925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148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w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oleObject" Target="embeddings/oleObject4.bin"/><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footer" Target="footer1.xml"/><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50689;&#47928;&#44592;&#49696;&#54364;&#5145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ply-To xmlns="bca0bc44-19d1-4824-98a4-321de56310bf" xsi:nil="true"/>
    <OriginalSubject xmlns="bca0bc44-19d1-4824-98a4-321de56310bf" xsi:nil="true"/>
    <Revisions xmlns="e98485ad-0692-4aef-b302-136556c46ac1">
      <Url xsi:nil="true"/>
      <Description xsi:nil="true"/>
    </Revisions>
    <ArchivingPeriod xmlns="e98485ad-0692-4aef-b302-136556c46ac1">10</ArchivingPeriod>
    <ILMItemType xmlns="e98485ad-0692-4aef-b302-136556c46ac1">ConceptualItem</ILMItemType>
    <Conversation-Index xmlns="bca0bc44-19d1-4824-98a4-321de56310bf" xsi:nil="true"/>
    <LockedBy xmlns="e98485ad-0692-4aef-b302-136556c46ac1">
      <UserInfo>
        <DisplayName/>
        <AccountId xsi:nil="true"/>
        <AccountType/>
      </UserInfo>
    </LockedBy>
    <MailPreviewData xmlns="bca0bc44-19d1-4824-98a4-321de56310bf" xsi:nil="true"/>
    <Cc xmlns="bca0bc44-19d1-4824-98a4-321de56310bf" xsi:nil="true"/>
    <From1 xmlns="bca0bc44-19d1-4824-98a4-321de56310bf" xsi:nil="true"/>
    <Message-ID xmlns="bca0bc44-19d1-4824-98a4-321de56310bf" xsi:nil="true"/>
    <ILMCreationRevision xmlns="e98485ad-0692-4aef-b302-136556c46ac1">false</ILMCreationRevision>
    <_dlc_DocId xmlns="e98485ad-0692-4aef-b302-136556c46ac1">P15S172064-660278119-68</_dlc_DocId>
    <Safeguarding xmlns="e98485ad-0692-4aef-b302-136556c46ac1">No</Safeguarding>
    <Attachment xmlns="bca0bc44-19d1-4824-98a4-321de56310bf">true</Attachment>
    <Conversation-Topic xmlns="bca0bc44-19d1-4824-98a4-321de56310bf" xsi:nil="true"/>
    <ASC xmlns="e98485ad-0692-4aef-b302-136556c46ac1">1</ASC>
    <Historicalrelevance xmlns="e98485ad-0692-4aef-b302-136556c46ac1">No</Historicalrelevance>
    <To xmlns="bca0bc44-19d1-4824-98a4-321de56310bf" xsi:nil="true"/>
    <LockedStatus xmlns="e98485ad-0692-4aef-b302-136556c46ac1">Unlocked</LockedStatus>
    <IconOverlay xmlns="http://schemas.microsoft.com/sharepoint/v4" xsi:nil="true"/>
    <Bcc xmlns="bca0bc44-19d1-4824-98a4-321de56310bf" xsi:nil="true"/>
    <References xmlns="bca0bc44-19d1-4824-98a4-321de56310bf" xsi:nil="true"/>
    <MessageClass xmlns="e98485ad-0692-4aef-b302-136556c46ac1" xsi:nil="true"/>
    <Importance xmlns="bca0bc44-19d1-4824-98a4-321de56310bf" xsi:nil="true"/>
    <_dlc_DocIdUrl xmlns="e98485ad-0692-4aef-b302-136556c46ac1">
      <Url>https://sites.inside-share5.bosch.com/sites/172064/_layouts/15/DocIdRedir.aspx?ID=P15S172064-660278119-68</Url>
      <Description>P15S172064-660278119-68</Description>
    </_dlc_DocIdUrl>
    <IlmBasedOn xmlns="e98485ad-0692-4aef-b302-136556c46ac1" xsi:nil="true"/>
    <CSC xmlns="e98485ad-0692-4aef-b302-136556c46ac1">1</CSC>
    <Received xmlns="bca0bc44-19d1-4824-98a4-321de56310bf" xsi:nil="true"/>
    <In-Reply-To xmlns="bca0bc44-19d1-4824-98a4-321de56310bf" xsi:nil="true"/>
    <Date1 xmlns="bca0bc44-19d1-4824-98a4-321de56310bf" xsi:nil="true"/>
    <ISC xmlns="e98485ad-0692-4aef-b302-136556c46ac1">1</ISC>
    <Sensitivity xmlns="bca0bc44-19d1-4824-98a4-321de56310b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ILMBoschDocument" ma:contentTypeID="0x0101008471618048D38C47927E70C7531EF30F0100E41711AFEB51AA4C9CA1E5F5E816D6E3" ma:contentTypeVersion="9" ma:contentTypeDescription="Bosch Document Content Type for ILM" ma:contentTypeScope="" ma:versionID="70395950af1c5401eccd4a2a8f000520">
  <xsd:schema xmlns:xsd="http://www.w3.org/2001/XMLSchema" xmlns:xs="http://www.w3.org/2001/XMLSchema" xmlns:p="http://schemas.microsoft.com/office/2006/metadata/properties" xmlns:ns2="e98485ad-0692-4aef-b302-136556c46ac1" xmlns:ns3="bca0bc44-19d1-4824-98a4-321de56310bf" xmlns:ns4="http://schemas.microsoft.com/sharepoint/v4" targetNamespace="http://schemas.microsoft.com/office/2006/metadata/properties" ma:root="true" ma:fieldsID="6998a19336088573113262b3f53c1bff" ns2:_="" ns3:_="" ns4:_="">
    <xsd:import namespace="e98485ad-0692-4aef-b302-136556c46ac1"/>
    <xsd:import namespace="bca0bc44-19d1-4824-98a4-321de56310bf"/>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CSC"/>
                <xsd:element ref="ns2:ASC"/>
                <xsd:element ref="ns2:ISC"/>
                <xsd:element ref="ns2:ArchivingPeriod"/>
                <xsd:element ref="ns2:Safeguarding"/>
                <xsd:element ref="ns2:Historicalrelevance"/>
                <xsd:element ref="ns3:OriginalSubject" minOccurs="0"/>
                <xsd:element ref="ns3:From1" minOccurs="0"/>
                <xsd:element ref="ns3:Cc" minOccurs="0"/>
                <xsd:element ref="ns3:Bcc" minOccurs="0"/>
                <xsd:element ref="ns3:Conversation-Topic" minOccurs="0"/>
                <xsd:element ref="ns3:Date1" minOccurs="0"/>
                <xsd:element ref="ns3:Reply-To" minOccurs="0"/>
                <xsd:element ref="ns3:To" minOccurs="0"/>
                <xsd:element ref="ns3:Received" minOccurs="0"/>
                <xsd:element ref="ns3:Attachment" minOccurs="0"/>
                <xsd:element ref="ns3:Sensitivity" minOccurs="0"/>
                <xsd:element ref="ns3:Importance" minOccurs="0"/>
                <xsd:element ref="ns3:In-Reply-To" minOccurs="0"/>
                <xsd:element ref="ns3:References" minOccurs="0"/>
                <xsd:element ref="ns3:Conversation-Index" minOccurs="0"/>
                <xsd:element ref="ns3:MailPreviewData" minOccurs="0"/>
                <xsd:element ref="ns2:MessageClass" minOccurs="0"/>
                <xsd:element ref="ns3:Message-ID" minOccurs="0"/>
                <xsd:element ref="ns2:IlmBasedOn" minOccurs="0"/>
                <xsd:element ref="ns2:LockedStatus" minOccurs="0"/>
                <xsd:element ref="ns2:LockedBy" minOccurs="0"/>
                <xsd:element ref="ns2:ILMItemType" minOccurs="0"/>
                <xsd:element ref="ns2:ILMCreationRevision" minOccurs="0"/>
                <xsd:element ref="ns2:Revisions" minOccurs="0"/>
                <xsd:element ref="ns4:IconOverlay"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8485ad-0692-4aef-b302-136556c46ac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CSC" ma:index="11" ma:displayName="C-SC" ma:default="1" ma:description="Security Class for Confidentiality." ma:format="Dropdown" ma:indexed="true" ma:internalName="CSC" ma:readOnly="false">
      <xsd:simpleType>
        <xsd:restriction base="dms:Choice">
          <xsd:enumeration value="0"/>
          <xsd:enumeration value="1"/>
          <xsd:enumeration value="2"/>
          <xsd:enumeration value="3"/>
        </xsd:restriction>
      </xsd:simpleType>
    </xsd:element>
    <xsd:element name="ASC" ma:index="12" ma:displayName="A-SC" ma:default="1" ma:description="Security Class for Availability" ma:format="Dropdown" ma:indexed="true" ma:internalName="ASC" ma:readOnly="false">
      <xsd:simpleType>
        <xsd:restriction base="dms:Choice">
          <xsd:enumeration value="0"/>
          <xsd:enumeration value="1"/>
          <xsd:enumeration value="2"/>
          <xsd:enumeration value="3"/>
        </xsd:restriction>
      </xsd:simpleType>
    </xsd:element>
    <xsd:element name="ISC" ma:index="13" ma:displayName="I-SC" ma:default="1" ma:description="Security Class for Integrity" ma:format="Dropdown" ma:internalName="ISC" ma:readOnly="false">
      <xsd:simpleType>
        <xsd:restriction base="dms:Choice">
          <xsd:enumeration value="0"/>
          <xsd:enumeration value="1"/>
          <xsd:enumeration value="2"/>
          <xsd:enumeration value="3"/>
        </xsd:restriction>
      </xsd:simpleType>
    </xsd:element>
    <xsd:element name="ArchivingPeriod" ma:index="14" ma:displayName="Archiving Period (in years)" ma:default="10" ma:description="File will be deleted from the archive after end of the archiving" ma:format="Dropdown" ma:indexed="true" ma:internalName="ArchivingPeriod" ma:readOnly="false">
      <xsd:simpleType>
        <xsd:union memberTypes="dms:Text">
          <xsd:simpleType>
            <xsd:restriction base="dms:Choice">
              <xsd:enumeration value="1"/>
              <xsd:enumeration value="3"/>
              <xsd:enumeration value="6"/>
              <xsd:enumeration value="10"/>
              <xsd:enumeration value="15"/>
              <xsd:enumeration value="35"/>
              <xsd:enumeration value="Delete when archiving"/>
              <xsd:enumeration value="infinite"/>
            </xsd:restriction>
          </xsd:simpleType>
        </xsd:union>
      </xsd:simpleType>
    </xsd:element>
    <xsd:element name="Safeguarding" ma:index="15" ma:displayName="Safeguarding" ma:default="No" ma:description="Special safeguarding requirements" ma:format="Dropdown" ma:internalName="Safeguarding" ma:readOnly="false">
      <xsd:simpleType>
        <xsd:restriction base="dms:Choice">
          <xsd:enumeration value="Yes"/>
          <xsd:enumeration value="No"/>
        </xsd:restriction>
      </xsd:simpleType>
    </xsd:element>
    <xsd:element name="Historicalrelevance" ma:index="16" ma:displayName="Historical relevance" ma:default="No" ma:description="Handover to C/CCH" ma:format="Dropdown" ma:internalName="Historicalrelevance" ma:readOnly="false">
      <xsd:simpleType>
        <xsd:restriction base="dms:Choice">
          <xsd:enumeration value="Yes"/>
          <xsd:enumeration value="No"/>
        </xsd:restriction>
      </xsd:simpleType>
    </xsd:element>
    <xsd:element name="MessageClass" ma:index="33" nillable="true" ma:displayName="MessageClass" ma:hidden="true" ma:internalName="MessageClass">
      <xsd:simpleType>
        <xsd:restriction base="dms:Text">
          <xsd:maxLength value="255"/>
        </xsd:restriction>
      </xsd:simpleType>
    </xsd:element>
    <xsd:element name="IlmBasedOn" ma:index="35" nillable="true" ma:displayName="Based on" ma:internalName="IlmBasedOn" ma:readOnly="true">
      <xsd:simpleType>
        <xsd:restriction base="dms:Text"/>
      </xsd:simpleType>
    </xsd:element>
    <xsd:element name="LockedStatus" ma:index="36" nillable="true" ma:displayName="Locked Status" ma:default="Unlocked" ma:internalName="LockedStatus" ma:readOnly="true">
      <xsd:simpleType>
        <xsd:restriction base="dms:Text"/>
      </xsd:simpleType>
    </xsd:element>
    <xsd:element name="LockedBy" ma:index="37" nillable="true" ma:displayName="Locked By" ma:internalName="Lock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LMItemType" ma:index="38" nillable="true" ma:displayName="ILMItemType" ma:default="ConceptualItem" ma:indexed="true" ma:internalName="ILMItemType" ma:readOnly="true">
      <xsd:simpleType>
        <xsd:restriction base="dms:Text"/>
      </xsd:simpleType>
    </xsd:element>
    <xsd:element name="ILMCreationRevision" ma:index="39" nillable="true" ma:displayName="Creating Revision" ma:internalName="ILMCreationRevision" ma:readOnly="true">
      <xsd:simpleType>
        <xsd:restriction base="dms:Boolean"/>
      </xsd:simpleType>
    </xsd:element>
    <xsd:element name="Revisions" ma:index="40" nillable="true" ma:displayName="Revision set" ma:internalName="Revisions"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4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a0bc44-19d1-4824-98a4-321de56310bf" elementFormDefault="qualified">
    <xsd:import namespace="http://schemas.microsoft.com/office/2006/documentManagement/types"/>
    <xsd:import namespace="http://schemas.microsoft.com/office/infopath/2007/PartnerControls"/>
    <xsd:element name="OriginalSubject" ma:index="17" nillable="true" ma:displayName="OriginalSubject" ma:internalName="OriginalSubject">
      <xsd:simpleType>
        <xsd:restriction base="dms:Text">
          <xsd:maxLength value="255"/>
        </xsd:restriction>
      </xsd:simpleType>
    </xsd:element>
    <xsd:element name="From1" ma:index="18" nillable="true" ma:displayName="From" ma:internalName="From1">
      <xsd:simpleType>
        <xsd:restriction base="dms:Text">
          <xsd:maxLength value="255"/>
        </xsd:restriction>
      </xsd:simpleType>
    </xsd:element>
    <xsd:element name="Cc" ma:index="19" nillable="true" ma:displayName="Cc" ma:internalName="Cc">
      <xsd:simpleType>
        <xsd:restriction base="dms:Note">
          <xsd:maxLength value="255"/>
        </xsd:restriction>
      </xsd:simpleType>
    </xsd:element>
    <xsd:element name="Bcc" ma:index="20" nillable="true" ma:displayName="Bcc" ma:internalName="Bcc">
      <xsd:simpleType>
        <xsd:restriction base="dms:Note">
          <xsd:maxLength value="255"/>
        </xsd:restriction>
      </xsd:simpleType>
    </xsd:element>
    <xsd:element name="Conversation-Topic" ma:index="21" nillable="true" ma:displayName="Conversation-Topic" ma:internalName="Conversation_x002d_Topic">
      <xsd:simpleType>
        <xsd:restriction base="dms:Text">
          <xsd:maxLength value="255"/>
        </xsd:restriction>
      </xsd:simpleType>
    </xsd:element>
    <xsd:element name="Date1" ma:index="22" nillable="true" ma:displayName="Date" ma:format="DateOnly" ma:internalName="Date1">
      <xsd:simpleType>
        <xsd:restriction base="dms:DateTime"/>
      </xsd:simpleType>
    </xsd:element>
    <xsd:element name="Reply-To" ma:index="23" nillable="true" ma:displayName="Reply-To" ma:internalName="Reply_x002d_To">
      <xsd:simpleType>
        <xsd:restriction base="dms:Text">
          <xsd:maxLength value="255"/>
        </xsd:restriction>
      </xsd:simpleType>
    </xsd:element>
    <xsd:element name="To" ma:index="24" nillable="true" ma:displayName="To" ma:internalName="To">
      <xsd:simpleType>
        <xsd:restriction base="dms:Note">
          <xsd:maxLength value="255"/>
        </xsd:restriction>
      </xsd:simpleType>
    </xsd:element>
    <xsd:element name="Received" ma:index="25" nillable="true" ma:displayName="Received" ma:internalName="Received">
      <xsd:simpleType>
        <xsd:restriction base="dms:Text">
          <xsd:maxLength value="255"/>
        </xsd:restriction>
      </xsd:simpleType>
    </xsd:element>
    <xsd:element name="Attachment" ma:index="26" nillable="true" ma:displayName="Attachment" ma:default="1" ma:internalName="Attachment">
      <xsd:simpleType>
        <xsd:restriction base="dms:Boolean"/>
      </xsd:simpleType>
    </xsd:element>
    <xsd:element name="Sensitivity" ma:index="27" nillable="true" ma:displayName="Sensitivity" ma:internalName="Sensitivity">
      <xsd:simpleType>
        <xsd:restriction base="dms:Text">
          <xsd:maxLength value="255"/>
        </xsd:restriction>
      </xsd:simpleType>
    </xsd:element>
    <xsd:element name="Importance" ma:index="28" nillable="true" ma:displayName="Importance" ma:internalName="Importance">
      <xsd:simpleType>
        <xsd:restriction base="dms:Text">
          <xsd:maxLength value="255"/>
        </xsd:restriction>
      </xsd:simpleType>
    </xsd:element>
    <xsd:element name="In-Reply-To" ma:index="29" nillable="true" ma:displayName="In-Reply-To" ma:internalName="In_x002d_Reply_x002d_To">
      <xsd:simpleType>
        <xsd:restriction base="dms:Text">
          <xsd:maxLength value="255"/>
        </xsd:restriction>
      </xsd:simpleType>
    </xsd:element>
    <xsd:element name="References" ma:index="30" nillable="true" ma:displayName="References" ma:internalName="References">
      <xsd:simpleType>
        <xsd:restriction base="dms:Text">
          <xsd:maxLength value="255"/>
        </xsd:restriction>
      </xsd:simpleType>
    </xsd:element>
    <xsd:element name="Conversation-Index" ma:index="31" nillable="true" ma:displayName="Conversation-Index" ma:hidden="true" ma:internalName="Conversation_x002d_Index">
      <xsd:simpleType>
        <xsd:restriction base="dms:Text">
          <xsd:maxLength value="255"/>
        </xsd:restriction>
      </xsd:simpleType>
    </xsd:element>
    <xsd:element name="MailPreviewData" ma:index="32" nillable="true" ma:displayName="MailPreviewData" ma:hidden="true" ma:internalName="MailPreviewData">
      <xsd:simpleType>
        <xsd:restriction base="dms:Note"/>
      </xsd:simpleType>
    </xsd:element>
    <xsd:element name="Message-ID" ma:index="34" nillable="true" ma:displayName="Message-ID" ma:hidden="true" ma:internalName="Message_x002d_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A20E42-9E48-4D8A-8E64-6669DC9D02AD}">
  <ds:schemaRefs>
    <ds:schemaRef ds:uri="http://schemas.microsoft.com/sharepoint/events"/>
  </ds:schemaRefs>
</ds:datastoreItem>
</file>

<file path=customXml/itemProps2.xml><?xml version="1.0" encoding="utf-8"?>
<ds:datastoreItem xmlns:ds="http://schemas.openxmlformats.org/officeDocument/2006/customXml" ds:itemID="{AD70BC5B-1860-40BF-83E8-7B393EBF601C}">
  <ds:schemaRefs>
    <ds:schemaRef ds:uri="http://schemas.microsoft.com/sharepoint/v3/contenttype/forms"/>
  </ds:schemaRefs>
</ds:datastoreItem>
</file>

<file path=customXml/itemProps3.xml><?xml version="1.0" encoding="utf-8"?>
<ds:datastoreItem xmlns:ds="http://schemas.openxmlformats.org/officeDocument/2006/customXml" ds:itemID="{FAC48144-530E-4CD3-8514-27A12A8B522F}">
  <ds:schemaRefs>
    <ds:schemaRef ds:uri="http://schemas.microsoft.com/office/2006/metadata/properties"/>
    <ds:schemaRef ds:uri="http://schemas.microsoft.com/office/infopath/2007/PartnerControls"/>
    <ds:schemaRef ds:uri="bca0bc44-19d1-4824-98a4-321de56310bf"/>
    <ds:schemaRef ds:uri="e98485ad-0692-4aef-b302-136556c46ac1"/>
    <ds:schemaRef ds:uri="http://schemas.microsoft.com/sharepoint/v4"/>
  </ds:schemaRefs>
</ds:datastoreItem>
</file>

<file path=customXml/itemProps4.xml><?xml version="1.0" encoding="utf-8"?>
<ds:datastoreItem xmlns:ds="http://schemas.openxmlformats.org/officeDocument/2006/customXml" ds:itemID="{27B24100-D550-4BE7-993B-DB271C45E8FC}">
  <ds:schemaRefs>
    <ds:schemaRef ds:uri="http://schemas.openxmlformats.org/officeDocument/2006/bibliography"/>
  </ds:schemaRefs>
</ds:datastoreItem>
</file>

<file path=customXml/itemProps5.xml><?xml version="1.0" encoding="utf-8"?>
<ds:datastoreItem xmlns:ds="http://schemas.openxmlformats.org/officeDocument/2006/customXml" ds:itemID="{4BA359B9-7F65-47E7-A6CD-F6415C899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8485ad-0692-4aef-b302-136556c46ac1"/>
    <ds:schemaRef ds:uri="bca0bc44-19d1-4824-98a4-321de56310b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영문기술표준.dot</Template>
  <TotalTime>650</TotalTime>
  <Pages>65</Pages>
  <Words>8004</Words>
  <Characters>45624</Characters>
  <Application>Microsoft Office Word</Application>
  <DocSecurity>0</DocSecurity>
  <Lines>380</Lines>
  <Paragraphs>107</Paragraphs>
  <ScaleCrop>false</ScaleCrop>
  <Company>MyCompany</Company>
  <LinksUpToDate>false</LinksUpToDate>
  <CharactersWithSpaces>53521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dc:title>
  <dc:subject/>
  <dc:creator>DongHo Lee</dc:creator>
  <cp:keywords/>
  <cp:lastModifiedBy>Sharathkumar M G (MS/EPK2-PS)</cp:lastModifiedBy>
  <cp:revision>6</cp:revision>
  <cp:lastPrinted>2006-12-20T06:15:00Z</cp:lastPrinted>
  <dcterms:created xsi:type="dcterms:W3CDTF">2022-11-08T05:33:00Z</dcterms:created>
  <dcterms:modified xsi:type="dcterms:W3CDTF">2025-05-09T00:41:00Z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cm_ItemDeleteBlockHolders">
    <vt:lpwstr/>
  </property>
  <property fmtid="{D5CDD505-2E9C-101B-9397-08002B2CF9AE}" pid="3" name="ContentTypeId">
    <vt:lpwstr>0x0101008471618048D38C47927E70C7531EF30F0100E41711AFEB51AA4C9CA1E5F5E816D6E3</vt:lpwstr>
  </property>
  <property fmtid="{D5CDD505-2E9C-101B-9397-08002B2CF9AE}" pid="4" name="ILMRevision">
    <vt:lpwstr/>
  </property>
  <property fmtid="{D5CDD505-2E9C-101B-9397-08002B2CF9AE}" pid="5" name="ConceptualVersionTreeview">
    <vt:lpwstr/>
  </property>
  <property fmtid="{D5CDD505-2E9C-101B-9397-08002B2CF9AE}" pid="6" name="ConceptualVersion">
    <vt:lpwstr/>
  </property>
  <property fmtid="{D5CDD505-2E9C-101B-9397-08002B2CF9AE}" pid="7" name="_vti_ItemHoldRecordStatus">
    <vt:lpwstr/>
  </property>
  <property fmtid="{D5CDD505-2E9C-101B-9397-08002B2CF9AE}" pid="8" name="_vti_ItemDeclaredRecord">
    <vt:lpwstr/>
  </property>
  <property fmtid="{D5CDD505-2E9C-101B-9397-08002B2CF9AE}" pid="9" name="_dlc_DocIdItemGuid">
    <vt:lpwstr>e5d784f7-c880-4343-8caf-23d706a32af3</vt:lpwstr>
  </property>
  <property fmtid="{D5CDD505-2E9C-101B-9397-08002B2CF9AE}" pid="10" name="ILMComments">
    <vt:lpwstr/>
  </property>
  <property fmtid="{D5CDD505-2E9C-101B-9397-08002B2CF9AE}" pid="11" name="ILMExternalReference">
    <vt:lpwstr/>
  </property>
  <property fmtid="{D5CDD505-2E9C-101B-9397-08002B2CF9AE}" pid="12" name="ecm_RecordRestrictions">
    <vt:lpwstr/>
  </property>
  <property fmtid="{D5CDD505-2E9C-101B-9397-08002B2CF9AE}" pid="13" name="ecm_ItemLockHolders">
    <vt:lpwstr/>
  </property>
  <property fmtid="{D5CDD505-2E9C-101B-9397-08002B2CF9AE}" pid="14" name="DocIdOfLinkItem">
    <vt:lpwstr/>
  </property>
</Properties>
</file>